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76FC7" w14:textId="6B54F78B" w:rsidR="00313FFB" w:rsidRPr="0014363D" w:rsidRDefault="00106D7D" w:rsidP="00313FFB">
      <w:pPr>
        <w:pStyle w:val="ChamberSummaryHeading"/>
      </w:pPr>
      <w:r>
        <w:t xml:space="preserve"> </w:t>
      </w:r>
      <w:r w:rsidR="003A5BD3" w:rsidRPr="0014363D">
        <w:t>Summary Agenda: CHAMBER</w:t>
      </w:r>
    </w:p>
    <w:tbl>
      <w:tblPr>
        <w:tblStyle w:val="TableGrid"/>
        <w:tblpPr w:leftFromText="180" w:rightFromText="180" w:vertAnchor="text" w:tblpY="1"/>
        <w:tblOverlap w:val="never"/>
        <w:tblW w:w="8878" w:type="dxa"/>
        <w:tblLayout w:type="fixed"/>
        <w:tblCellMar>
          <w:left w:w="0" w:type="dxa"/>
          <w:right w:w="170" w:type="dxa"/>
        </w:tblCellMar>
        <w:tblLook w:val="02A0" w:firstRow="1" w:lastRow="0" w:firstColumn="1" w:lastColumn="0" w:noHBand="1" w:noVBand="0"/>
      </w:tblPr>
      <w:tblGrid>
        <w:gridCol w:w="1975"/>
        <w:gridCol w:w="6903"/>
      </w:tblGrid>
      <w:tr w:rsidR="003A5BD3" w:rsidRPr="00B1539F" w14:paraId="696FF698" w14:textId="77777777" w:rsidTr="005D24FF">
        <w:trPr>
          <w:trHeight w:val="416"/>
        </w:trPr>
        <w:tc>
          <w:tcPr>
            <w:tcW w:w="1975" w:type="dxa"/>
          </w:tcPr>
          <w:p w14:paraId="5B389DD3" w14:textId="790A71AC" w:rsidR="003A5BD3" w:rsidRPr="00B1539F" w:rsidRDefault="003A5BD3" w:rsidP="00972BED">
            <w:pPr>
              <w:pStyle w:val="SummaryAgendaItemTiming"/>
            </w:pPr>
            <w:r w:rsidRPr="00B1539F">
              <w:t xml:space="preserve">11.30am </w:t>
            </w:r>
          </w:p>
        </w:tc>
        <w:tc>
          <w:tcPr>
            <w:tcW w:w="6903" w:type="dxa"/>
            <w:tcMar>
              <w:left w:w="170" w:type="dxa"/>
              <w:right w:w="0" w:type="dxa"/>
            </w:tcMar>
          </w:tcPr>
          <w:p w14:paraId="25592F15" w14:textId="3D2A9661" w:rsidR="00B837BA" w:rsidRPr="00B1539F" w:rsidRDefault="003A5BD3" w:rsidP="00707507">
            <w:pPr>
              <w:pStyle w:val="SummaryAgendaItemTiming"/>
              <w:jc w:val="left"/>
            </w:pPr>
            <w:r w:rsidRPr="00B1539F">
              <w:t>Prayers</w:t>
            </w:r>
          </w:p>
        </w:tc>
      </w:tr>
      <w:tr w:rsidR="009D3AD6" w:rsidRPr="00B1539F" w14:paraId="35419780" w14:textId="77777777">
        <w:trPr>
          <w:trHeight w:val="706"/>
        </w:trPr>
        <w:tc>
          <w:tcPr>
            <w:tcW w:w="1975" w:type="dxa"/>
          </w:tcPr>
          <w:p w14:paraId="1F87C41D" w14:textId="77777777" w:rsidR="009D3AD6" w:rsidRPr="00B1539F" w:rsidRDefault="009D3AD6" w:rsidP="009D3AD6">
            <w:pPr>
              <w:pStyle w:val="SummaryAgendaItemTiming"/>
            </w:pPr>
          </w:p>
        </w:tc>
        <w:tc>
          <w:tcPr>
            <w:tcW w:w="6903" w:type="dxa"/>
            <w:tcMar>
              <w:left w:w="170" w:type="dxa"/>
              <w:right w:w="0" w:type="dxa"/>
            </w:tcMar>
          </w:tcPr>
          <w:p w14:paraId="367B5A3D" w14:textId="77777777" w:rsidR="009D3AD6" w:rsidRPr="0062669F" w:rsidRDefault="009D3AD6" w:rsidP="009D3AD6">
            <w:pPr>
              <w:rPr>
                <w:highlight w:val="yellow"/>
              </w:rPr>
            </w:pPr>
            <w:r w:rsidRPr="00BC6919">
              <w:t xml:space="preserve">The ballot for election of the </w:t>
            </w:r>
            <w:r>
              <w:t>Chair of the Defence Committee</w:t>
            </w:r>
            <w:r w:rsidRPr="00BC6919">
              <w:t xml:space="preserve"> will take place in the </w:t>
            </w:r>
            <w:r w:rsidRPr="00BC6919">
              <w:rPr>
                <w:rFonts w:hint="eastAsia"/>
              </w:rPr>
              <w:t>‘</w:t>
            </w:r>
            <w:r w:rsidRPr="00BC6919">
              <w:t>Aye</w:t>
            </w:r>
            <w:r w:rsidRPr="00BC6919">
              <w:rPr>
                <w:rFonts w:hint="eastAsia"/>
              </w:rPr>
              <w:t>’</w:t>
            </w:r>
            <w:r w:rsidRPr="00BC6919">
              <w:t xml:space="preserve"> Lobby between 11.00am and 2.30pm</w:t>
            </w:r>
          </w:p>
        </w:tc>
      </w:tr>
      <w:tr w:rsidR="000A4635" w:rsidRPr="00B1539F" w14:paraId="618284A5" w14:textId="77777777" w:rsidTr="005D24FF">
        <w:trPr>
          <w:trHeight w:val="706"/>
        </w:trPr>
        <w:tc>
          <w:tcPr>
            <w:tcW w:w="1975" w:type="dxa"/>
          </w:tcPr>
          <w:p w14:paraId="4DB2F0C2" w14:textId="77777777" w:rsidR="000A4635" w:rsidRPr="00B1539F" w:rsidRDefault="000A4635" w:rsidP="00972BED">
            <w:pPr>
              <w:pStyle w:val="SummaryAgendaItemTiming"/>
            </w:pPr>
          </w:p>
        </w:tc>
        <w:tc>
          <w:tcPr>
            <w:tcW w:w="6903" w:type="dxa"/>
            <w:tcMar>
              <w:left w:w="170" w:type="dxa"/>
              <w:right w:w="0" w:type="dxa"/>
            </w:tcMar>
          </w:tcPr>
          <w:p w14:paraId="64CB2CCC" w14:textId="499D7223" w:rsidR="000A4635" w:rsidRPr="000D242B" w:rsidRDefault="0062669F" w:rsidP="0062669F">
            <w:r w:rsidRPr="0062669F">
              <w:rPr>
                <w:highlight w:val="yellow"/>
              </w:rPr>
              <w:t xml:space="preserve">Deferred Divisions will take place in the </w:t>
            </w:r>
            <w:r w:rsidRPr="0062669F">
              <w:rPr>
                <w:rFonts w:hint="eastAsia"/>
                <w:highlight w:val="yellow"/>
              </w:rPr>
              <w:t>‘</w:t>
            </w:r>
            <w:r w:rsidRPr="0062669F">
              <w:rPr>
                <w:highlight w:val="yellow"/>
              </w:rPr>
              <w:t>No</w:t>
            </w:r>
            <w:r w:rsidRPr="0062669F">
              <w:rPr>
                <w:rFonts w:hint="eastAsia"/>
                <w:highlight w:val="yellow"/>
              </w:rPr>
              <w:t>’</w:t>
            </w:r>
            <w:r w:rsidRPr="0062669F">
              <w:rPr>
                <w:highlight w:val="yellow"/>
              </w:rPr>
              <w:t xml:space="preserve"> Lobby between 11.30am and 2.00pm</w:t>
            </w:r>
          </w:p>
        </w:tc>
      </w:tr>
      <w:tr w:rsidR="00DB6C9D" w:rsidRPr="00B1539F" w14:paraId="62547B40" w14:textId="77777777" w:rsidTr="005D24FF">
        <w:trPr>
          <w:trHeight w:val="416"/>
        </w:trPr>
        <w:tc>
          <w:tcPr>
            <w:tcW w:w="1975" w:type="dxa"/>
          </w:tcPr>
          <w:p w14:paraId="00AFC123" w14:textId="78F30CDC" w:rsidR="00DB6C9D" w:rsidRPr="00B1539F" w:rsidRDefault="00DB6C9D" w:rsidP="00972BED">
            <w:pPr>
              <w:pStyle w:val="SummaryAgendaItemTiming"/>
            </w:pPr>
            <w:r>
              <w:rPr>
                <w:color w:val="000000" w:themeColor="text2"/>
                <w:szCs w:val="22"/>
              </w:rPr>
              <w:t>Afterwards</w:t>
            </w:r>
          </w:p>
        </w:tc>
        <w:tc>
          <w:tcPr>
            <w:tcW w:w="6903" w:type="dxa"/>
            <w:tcMar>
              <w:left w:w="170" w:type="dxa"/>
              <w:right w:w="0" w:type="dxa"/>
            </w:tcMar>
          </w:tcPr>
          <w:p w14:paraId="7190FD5B" w14:textId="1C0AC375" w:rsidR="00DB6C9D" w:rsidRPr="00B1539F" w:rsidRDefault="00DB6C9D" w:rsidP="00707507">
            <w:pPr>
              <w:pStyle w:val="SummaryAgendaItemTiming"/>
              <w:jc w:val="left"/>
            </w:pPr>
            <w:r>
              <w:t xml:space="preserve">Oral Questions: </w:t>
            </w:r>
            <w:r w:rsidR="00C45FBE">
              <w:t xml:space="preserve">Northern Ireland </w:t>
            </w:r>
          </w:p>
        </w:tc>
      </w:tr>
      <w:tr w:rsidR="00DB6C9D" w:rsidRPr="00B1539F" w14:paraId="64ED2175" w14:textId="77777777" w:rsidTr="005D24FF">
        <w:trPr>
          <w:trHeight w:val="416"/>
        </w:trPr>
        <w:tc>
          <w:tcPr>
            <w:tcW w:w="1975" w:type="dxa"/>
          </w:tcPr>
          <w:p w14:paraId="7E2BD91F" w14:textId="6D428103" w:rsidR="00DB6C9D" w:rsidRDefault="00DB6C9D" w:rsidP="00972BED">
            <w:pPr>
              <w:pStyle w:val="SummaryAgendaItemTiming"/>
              <w:rPr>
                <w:color w:val="000000" w:themeColor="text2"/>
                <w:szCs w:val="22"/>
              </w:rPr>
            </w:pPr>
            <w:r>
              <w:rPr>
                <w:color w:val="000000" w:themeColor="text2"/>
                <w:szCs w:val="22"/>
              </w:rPr>
              <w:t>12 noon</w:t>
            </w:r>
          </w:p>
        </w:tc>
        <w:tc>
          <w:tcPr>
            <w:tcW w:w="6903" w:type="dxa"/>
            <w:tcMar>
              <w:left w:w="170" w:type="dxa"/>
              <w:right w:w="0" w:type="dxa"/>
            </w:tcMar>
          </w:tcPr>
          <w:p w14:paraId="73357597" w14:textId="5AE833E7" w:rsidR="00DB6C9D" w:rsidRDefault="00DB6C9D" w:rsidP="00707507">
            <w:pPr>
              <w:pStyle w:val="SummaryAgendaItemTiming"/>
              <w:jc w:val="left"/>
            </w:pPr>
            <w:r>
              <w:t>Oral Questions: Prime Minister</w:t>
            </w:r>
          </w:p>
        </w:tc>
      </w:tr>
      <w:tr w:rsidR="001D703E" w:rsidRPr="00B1539F" w14:paraId="3D84AC5E" w14:textId="77777777" w:rsidTr="005D24FF">
        <w:trPr>
          <w:trHeight w:val="416"/>
        </w:trPr>
        <w:tc>
          <w:tcPr>
            <w:tcW w:w="1975" w:type="dxa"/>
          </w:tcPr>
          <w:p w14:paraId="4983EC09" w14:textId="124AE161" w:rsidR="001D703E" w:rsidRPr="00B1539F" w:rsidRDefault="00DB6C9D" w:rsidP="534D5EDF">
            <w:pPr>
              <w:pStyle w:val="SummaryAgendaItemTiming"/>
              <w:rPr>
                <w:color w:val="000000" w:themeColor="text2"/>
                <w:szCs w:val="22"/>
              </w:rPr>
            </w:pPr>
            <w:r>
              <w:rPr>
                <w:color w:val="000000" w:themeColor="text2"/>
                <w:szCs w:val="22"/>
              </w:rPr>
              <w:t>12.30pm</w:t>
            </w:r>
          </w:p>
        </w:tc>
        <w:tc>
          <w:tcPr>
            <w:tcW w:w="6903" w:type="dxa"/>
            <w:tcMar>
              <w:left w:w="170" w:type="dxa"/>
              <w:right w:w="0" w:type="dxa"/>
            </w:tcMar>
          </w:tcPr>
          <w:p w14:paraId="6502F52D" w14:textId="037DA637" w:rsidR="0084463C" w:rsidRPr="00B54940" w:rsidRDefault="00DD1965" w:rsidP="00DD1965">
            <w:pPr>
              <w:pStyle w:val="SummaryAgendaItemTiming"/>
              <w:jc w:val="left"/>
              <w:rPr>
                <w:rFonts w:asciiTheme="minorHAnsi" w:hAnsiTheme="minorHAnsi"/>
                <w:color w:val="000000" w:themeColor="text2"/>
              </w:rPr>
            </w:pPr>
            <w:r>
              <w:rPr>
                <w:rStyle w:val="normaltextrun"/>
                <w:color w:val="000000"/>
                <w:szCs w:val="22"/>
                <w:shd w:val="clear" w:color="auto" w:fill="FFFFFF"/>
              </w:rPr>
              <w:t>Urgent Questions, Ministerial Statements (if any)</w:t>
            </w:r>
            <w:r>
              <w:rPr>
                <w:rStyle w:val="eop"/>
                <w:color w:val="000000"/>
                <w:szCs w:val="22"/>
                <w:shd w:val="clear" w:color="auto" w:fill="FFFFFF"/>
              </w:rPr>
              <w:t> </w:t>
            </w:r>
          </w:p>
        </w:tc>
      </w:tr>
      <w:tr w:rsidR="00FD747B" w:rsidRPr="00B1539F" w14:paraId="301F1EB7" w14:textId="77777777" w:rsidTr="005D24FF">
        <w:trPr>
          <w:trHeight w:val="416"/>
        </w:trPr>
        <w:tc>
          <w:tcPr>
            <w:tcW w:w="1975" w:type="dxa"/>
          </w:tcPr>
          <w:p w14:paraId="186B16BC" w14:textId="1D8DB8E3" w:rsidR="00FD747B" w:rsidRPr="00802E1A" w:rsidRDefault="00FC6498" w:rsidP="534D5EDF">
            <w:pPr>
              <w:pStyle w:val="SummaryAgendaItemTiming"/>
              <w:rPr>
                <w:color w:val="000000" w:themeColor="text2"/>
                <w:szCs w:val="22"/>
              </w:rPr>
            </w:pPr>
            <w:r w:rsidRPr="00802E1A">
              <w:rPr>
                <w:color w:val="000000" w:themeColor="text2"/>
                <w:szCs w:val="22"/>
              </w:rPr>
              <w:t>No debate</w:t>
            </w:r>
          </w:p>
        </w:tc>
        <w:tc>
          <w:tcPr>
            <w:tcW w:w="6903" w:type="dxa"/>
            <w:tcMar>
              <w:left w:w="170" w:type="dxa"/>
              <w:right w:w="0" w:type="dxa"/>
            </w:tcMar>
          </w:tcPr>
          <w:p w14:paraId="5F53E257" w14:textId="54E54D8E" w:rsidR="00FD747B" w:rsidRPr="00802E1A" w:rsidRDefault="00FC6498" w:rsidP="00DD1965">
            <w:pPr>
              <w:pStyle w:val="SummaryAgendaItemTiming"/>
              <w:jc w:val="left"/>
              <w:rPr>
                <w:rStyle w:val="normaltextrun"/>
                <w:color w:val="000000"/>
                <w:szCs w:val="22"/>
                <w:shd w:val="clear" w:color="auto" w:fill="FFFFFF"/>
              </w:rPr>
            </w:pPr>
            <w:r w:rsidRPr="00802E1A">
              <w:rPr>
                <w:rStyle w:val="normaltextrun"/>
                <w:color w:val="000000"/>
                <w:szCs w:val="22"/>
                <w:shd w:val="clear" w:color="auto" w:fill="FFFFFF"/>
              </w:rPr>
              <w:t>Presentation of Bills</w:t>
            </w:r>
          </w:p>
        </w:tc>
      </w:tr>
      <w:tr w:rsidR="009A4137" w:rsidRPr="00B1539F" w14:paraId="4ABCF3D0" w14:textId="77777777" w:rsidTr="005D24FF">
        <w:trPr>
          <w:trHeight w:val="416"/>
        </w:trPr>
        <w:tc>
          <w:tcPr>
            <w:tcW w:w="1975" w:type="dxa"/>
          </w:tcPr>
          <w:p w14:paraId="05C8523D" w14:textId="1965045D" w:rsidR="009A4137" w:rsidRPr="009A4137" w:rsidRDefault="009A4137" w:rsidP="534D5EDF">
            <w:pPr>
              <w:pStyle w:val="SummaryAgendaItemTiming"/>
              <w:rPr>
                <w:color w:val="000000" w:themeColor="text2"/>
                <w:szCs w:val="22"/>
                <w:highlight w:val="yellow"/>
              </w:rPr>
            </w:pPr>
            <w:r w:rsidRPr="009A4137">
              <w:rPr>
                <w:color w:val="000000" w:themeColor="text2"/>
                <w:szCs w:val="22"/>
              </w:rPr>
              <w:t>Up to 20 minutes</w:t>
            </w:r>
          </w:p>
        </w:tc>
        <w:tc>
          <w:tcPr>
            <w:tcW w:w="6903" w:type="dxa"/>
            <w:tcMar>
              <w:left w:w="170" w:type="dxa"/>
              <w:right w:w="0" w:type="dxa"/>
            </w:tcMar>
          </w:tcPr>
          <w:p w14:paraId="710793C6" w14:textId="2DEF3658" w:rsidR="009A4137" w:rsidRPr="00314532" w:rsidRDefault="009A4137" w:rsidP="00DD1965">
            <w:pPr>
              <w:pStyle w:val="SummaryAgendaItemTiming"/>
              <w:jc w:val="left"/>
              <w:rPr>
                <w:rStyle w:val="normaltextrun"/>
                <w:color w:val="000000"/>
                <w:szCs w:val="22"/>
                <w:shd w:val="clear" w:color="auto" w:fill="FFFFFF"/>
              </w:rPr>
            </w:pPr>
            <w:r w:rsidRPr="00314532">
              <w:rPr>
                <w:rStyle w:val="normaltextrun"/>
                <w:color w:val="000000"/>
                <w:szCs w:val="22"/>
                <w:shd w:val="clear" w:color="auto" w:fill="FFFFFF"/>
              </w:rPr>
              <w:t xml:space="preserve">Ten Minute Rule Motion: </w:t>
            </w:r>
            <w:r w:rsidR="00C45FBE">
              <w:rPr>
                <w:rStyle w:val="normaltextrun"/>
                <w:color w:val="000000"/>
                <w:szCs w:val="22"/>
                <w:shd w:val="clear" w:color="auto" w:fill="FFFFFF"/>
              </w:rPr>
              <w:t>Clean air (human rights</w:t>
            </w:r>
            <w:r w:rsidRPr="00314532">
              <w:rPr>
                <w:rStyle w:val="normaltextrun"/>
                <w:color w:val="000000"/>
                <w:szCs w:val="22"/>
                <w:shd w:val="clear" w:color="auto" w:fill="FFFFFF"/>
              </w:rPr>
              <w:t>) (</w:t>
            </w:r>
            <w:r w:rsidR="00C45FBE">
              <w:rPr>
                <w:rStyle w:val="normaltextrun"/>
                <w:color w:val="000000"/>
                <w:szCs w:val="22"/>
                <w:shd w:val="clear" w:color="auto" w:fill="FFFFFF"/>
              </w:rPr>
              <w:t>Caroline Lucas</w:t>
            </w:r>
            <w:r w:rsidRPr="00314532">
              <w:rPr>
                <w:rStyle w:val="normaltextrun"/>
                <w:color w:val="000000"/>
                <w:szCs w:val="22"/>
                <w:shd w:val="clear" w:color="auto" w:fill="FFFFFF"/>
              </w:rPr>
              <w:t>)</w:t>
            </w:r>
          </w:p>
        </w:tc>
      </w:tr>
      <w:tr w:rsidR="00601984" w14:paraId="009F2D0E" w14:textId="77777777" w:rsidTr="005D24FF">
        <w:trPr>
          <w:trHeight w:val="416"/>
        </w:trPr>
        <w:tc>
          <w:tcPr>
            <w:tcW w:w="1975" w:type="dxa"/>
            <w:shd w:val="clear" w:color="auto" w:fill="auto"/>
          </w:tcPr>
          <w:p w14:paraId="2C486E69" w14:textId="546F8058" w:rsidR="00601984" w:rsidRPr="00F26787" w:rsidRDefault="00BF475F" w:rsidP="4093A5D3">
            <w:pPr>
              <w:pStyle w:val="SummaryAgendaItemTiming"/>
              <w:rPr>
                <w:b/>
                <w:bCs/>
              </w:rPr>
            </w:pPr>
            <w:r>
              <w:rPr>
                <w:b/>
                <w:bCs/>
              </w:rPr>
              <w:t>Up to six hours</w:t>
            </w:r>
          </w:p>
        </w:tc>
        <w:tc>
          <w:tcPr>
            <w:tcW w:w="6903" w:type="dxa"/>
            <w:shd w:val="clear" w:color="auto" w:fill="auto"/>
            <w:tcMar>
              <w:left w:w="170" w:type="dxa"/>
              <w:right w:w="0" w:type="dxa"/>
            </w:tcMar>
          </w:tcPr>
          <w:p w14:paraId="71C07D98" w14:textId="5E09D9D2" w:rsidR="009447C0" w:rsidRPr="00F26787" w:rsidRDefault="006E2502" w:rsidP="20CD8C3F">
            <w:pPr>
              <w:pStyle w:val="SummaryAgendaItemTiming"/>
              <w:jc w:val="left"/>
              <w:rPr>
                <w:rFonts w:asciiTheme="minorHAnsi" w:hAnsiTheme="minorHAnsi"/>
                <w:b/>
                <w:color w:val="000000" w:themeColor="text2"/>
              </w:rPr>
            </w:pPr>
            <w:r w:rsidRPr="006E2502">
              <w:rPr>
                <w:rFonts w:asciiTheme="minorHAnsi" w:hAnsiTheme="minorHAnsi"/>
                <w:b/>
                <w:color w:val="000000" w:themeColor="text2"/>
              </w:rPr>
              <w:t>Safety of Rwanda (Asylum and Immigration) Bill</w:t>
            </w:r>
            <w:r w:rsidR="003B4156">
              <w:rPr>
                <w:rFonts w:asciiTheme="minorHAnsi" w:hAnsiTheme="minorHAnsi"/>
                <w:b/>
                <w:color w:val="000000" w:themeColor="text2"/>
              </w:rPr>
              <w:t>: Committee (Day 2)</w:t>
            </w:r>
          </w:p>
        </w:tc>
      </w:tr>
      <w:tr w:rsidR="002D5C85" w14:paraId="1E245A9E" w14:textId="77777777" w:rsidTr="005D24FF">
        <w:trPr>
          <w:trHeight w:val="416"/>
        </w:trPr>
        <w:tc>
          <w:tcPr>
            <w:tcW w:w="1975" w:type="dxa"/>
          </w:tcPr>
          <w:p w14:paraId="379331DB" w14:textId="0F1D9EDC" w:rsidR="002D5C85" w:rsidRPr="00D37E8F" w:rsidRDefault="0022038D" w:rsidP="28EF7C2B">
            <w:pPr>
              <w:pStyle w:val="SummaryAgendaItemTiming"/>
              <w:rPr>
                <w:b/>
              </w:rPr>
            </w:pPr>
            <w:r>
              <w:rPr>
                <w:b/>
              </w:rPr>
              <w:t>Up to one hour</w:t>
            </w:r>
            <w:r w:rsidR="00DA50C7">
              <w:rPr>
                <w:b/>
              </w:rPr>
              <w:t>*</w:t>
            </w:r>
          </w:p>
        </w:tc>
        <w:tc>
          <w:tcPr>
            <w:tcW w:w="6903" w:type="dxa"/>
            <w:tcMar>
              <w:left w:w="170" w:type="dxa"/>
              <w:right w:w="0" w:type="dxa"/>
            </w:tcMar>
          </w:tcPr>
          <w:p w14:paraId="3D5CE254" w14:textId="0E5845C7" w:rsidR="00B00874" w:rsidRDefault="00DB4F95" w:rsidP="0022038D">
            <w:pPr>
              <w:pStyle w:val="SummaryAgendaItemTiming"/>
              <w:jc w:val="left"/>
              <w:rPr>
                <w:rFonts w:asciiTheme="minorHAnsi" w:hAnsiTheme="minorHAnsi"/>
                <w:b/>
                <w:color w:val="000000" w:themeColor="text2"/>
              </w:rPr>
            </w:pPr>
            <w:r w:rsidRPr="00DB4F95">
              <w:rPr>
                <w:rFonts w:asciiTheme="minorHAnsi" w:hAnsiTheme="minorHAnsi"/>
                <w:b/>
                <w:color w:val="000000" w:themeColor="text2"/>
              </w:rPr>
              <w:t>Safety of Rwanda (Asylum and Immigration) Bill</w:t>
            </w:r>
            <w:r w:rsidR="00314532">
              <w:rPr>
                <w:rFonts w:asciiTheme="minorHAnsi" w:hAnsiTheme="minorHAnsi"/>
                <w:b/>
                <w:color w:val="000000" w:themeColor="text2"/>
              </w:rPr>
              <w:t>: Third Reading</w:t>
            </w:r>
          </w:p>
          <w:p w14:paraId="24EC73D4" w14:textId="30860D2A" w:rsidR="00DA50C7" w:rsidRPr="00B3337E" w:rsidRDefault="0081709A" w:rsidP="0022038D">
            <w:pPr>
              <w:pStyle w:val="SummaryAgendaItemTiming"/>
              <w:jc w:val="left"/>
              <w:rPr>
                <w:rFonts w:asciiTheme="minorHAnsi" w:hAnsiTheme="minorHAnsi"/>
                <w:bCs/>
                <w:color w:val="000000" w:themeColor="text2"/>
              </w:rPr>
            </w:pPr>
            <w:r w:rsidRPr="00B3337E">
              <w:rPr>
                <w:rFonts w:asciiTheme="minorHAnsi" w:hAnsiTheme="minorHAnsi"/>
                <w:bCs/>
                <w:color w:val="000000" w:themeColor="text2"/>
              </w:rPr>
              <w:t>*</w:t>
            </w:r>
            <w:r w:rsidR="00B3337E" w:rsidRPr="00B3337E">
              <w:rPr>
                <w:rFonts w:asciiTheme="minorHAnsi" w:hAnsiTheme="minorHAnsi"/>
                <w:bCs/>
                <w:color w:val="000000" w:themeColor="text2"/>
              </w:rPr>
              <w:t>if the Bill is not amended in Committee</w:t>
            </w:r>
            <w:r w:rsidR="0079189E">
              <w:rPr>
                <w:rFonts w:asciiTheme="minorHAnsi" w:hAnsiTheme="minorHAnsi"/>
                <w:bCs/>
                <w:color w:val="000000" w:themeColor="text2"/>
              </w:rPr>
              <w:t xml:space="preserve">. </w:t>
            </w:r>
            <w:r w:rsidR="00D27025" w:rsidRPr="00D27025">
              <w:rPr>
                <w:rFonts w:asciiTheme="minorHAnsi" w:hAnsiTheme="minorHAnsi"/>
                <w:bCs/>
                <w:color w:val="000000" w:themeColor="text2"/>
              </w:rPr>
              <w:t xml:space="preserve">If the Bill is amended, </w:t>
            </w:r>
            <w:r w:rsidR="00EC3735">
              <w:rPr>
                <w:rFonts w:asciiTheme="minorHAnsi" w:hAnsiTheme="minorHAnsi"/>
                <w:bCs/>
                <w:color w:val="000000" w:themeColor="text2"/>
              </w:rPr>
              <w:t>C</w:t>
            </w:r>
            <w:r w:rsidR="00D27025">
              <w:rPr>
                <w:rFonts w:asciiTheme="minorHAnsi" w:hAnsiTheme="minorHAnsi"/>
                <w:bCs/>
                <w:color w:val="000000" w:themeColor="text2"/>
              </w:rPr>
              <w:t xml:space="preserve">onsideration </w:t>
            </w:r>
            <w:r w:rsidR="00D27025" w:rsidRPr="00D27025">
              <w:rPr>
                <w:rFonts w:asciiTheme="minorHAnsi" w:hAnsiTheme="minorHAnsi"/>
                <w:bCs/>
                <w:color w:val="000000" w:themeColor="text2"/>
              </w:rPr>
              <w:t>and Third Reading will be on a future day</w:t>
            </w:r>
            <w:r w:rsidR="00D27025">
              <w:rPr>
                <w:rFonts w:asciiTheme="minorHAnsi" w:hAnsiTheme="minorHAnsi"/>
                <w:bCs/>
                <w:color w:val="000000" w:themeColor="text2"/>
              </w:rPr>
              <w:t>.</w:t>
            </w:r>
          </w:p>
        </w:tc>
      </w:tr>
      <w:tr w:rsidR="00E50BB6" w:rsidRPr="00011600" w14:paraId="456446CF" w14:textId="77777777" w:rsidTr="005D24FF">
        <w:trPr>
          <w:trHeight w:val="416"/>
        </w:trPr>
        <w:tc>
          <w:tcPr>
            <w:tcW w:w="1975" w:type="dxa"/>
            <w:shd w:val="clear" w:color="auto" w:fill="auto"/>
          </w:tcPr>
          <w:p w14:paraId="728FF528" w14:textId="2A6AF176" w:rsidR="00E50BB6" w:rsidRPr="00355FA1" w:rsidRDefault="00196087" w:rsidP="00196087">
            <w:pPr>
              <w:pStyle w:val="SummaryAgendaItemTiming"/>
              <w:jc w:val="left"/>
            </w:pPr>
            <w:r w:rsidRPr="00355FA1">
              <w:rPr>
                <w:rFonts w:asciiTheme="minorHAnsi" w:hAnsiTheme="minorHAnsi"/>
                <w:color w:val="000000" w:themeColor="text2"/>
              </w:rPr>
              <w:t xml:space="preserve">               No</w:t>
            </w:r>
            <w:r w:rsidR="27AB9F03" w:rsidRPr="00355FA1">
              <w:rPr>
                <w:rFonts w:asciiTheme="minorHAnsi" w:hAnsiTheme="minorHAnsi"/>
                <w:color w:val="000000" w:themeColor="text2"/>
              </w:rPr>
              <w:t xml:space="preserve"> </w:t>
            </w:r>
            <w:r w:rsidRPr="00355FA1">
              <w:rPr>
                <w:rFonts w:asciiTheme="minorHAnsi" w:hAnsiTheme="minorHAnsi"/>
                <w:color w:val="000000" w:themeColor="text2"/>
              </w:rPr>
              <w:t>debate</w:t>
            </w:r>
          </w:p>
        </w:tc>
        <w:tc>
          <w:tcPr>
            <w:tcW w:w="6903" w:type="dxa"/>
            <w:shd w:val="clear" w:color="auto" w:fill="auto"/>
            <w:tcMar>
              <w:left w:w="170" w:type="dxa"/>
              <w:right w:w="0" w:type="dxa"/>
            </w:tcMar>
          </w:tcPr>
          <w:p w14:paraId="17BCE9DB" w14:textId="2C15CA21" w:rsidR="00E50BB6" w:rsidRPr="00355FA1" w:rsidRDefault="00196087" w:rsidP="00196087">
            <w:pPr>
              <w:pStyle w:val="SummaryAgendaItemTiming"/>
              <w:jc w:val="left"/>
              <w:rPr>
                <w:rFonts w:asciiTheme="minorHAnsi" w:hAnsiTheme="minorHAnsi"/>
                <w:color w:val="000000" w:themeColor="text2"/>
              </w:rPr>
            </w:pPr>
            <w:r w:rsidRPr="00355FA1">
              <w:rPr>
                <w:rFonts w:asciiTheme="minorHAnsi" w:hAnsiTheme="minorHAnsi"/>
                <w:color w:val="000000" w:themeColor="text2"/>
              </w:rPr>
              <w:t>Statutory Instruments (Motion</w:t>
            </w:r>
            <w:r w:rsidR="004153B3" w:rsidRPr="00355FA1">
              <w:rPr>
                <w:rFonts w:asciiTheme="minorHAnsi" w:hAnsiTheme="minorHAnsi"/>
                <w:color w:val="000000" w:themeColor="text2"/>
              </w:rPr>
              <w:t>s</w:t>
            </w:r>
            <w:r w:rsidRPr="00355FA1">
              <w:rPr>
                <w:rFonts w:asciiTheme="minorHAnsi" w:hAnsiTheme="minorHAnsi"/>
                <w:color w:val="000000" w:themeColor="text2"/>
              </w:rPr>
              <w:t xml:space="preserve"> for approval)</w:t>
            </w:r>
          </w:p>
        </w:tc>
      </w:tr>
      <w:tr w:rsidR="00B82510" w14:paraId="59CAE45F" w14:textId="77777777" w:rsidTr="005D24FF">
        <w:trPr>
          <w:trHeight w:val="416"/>
        </w:trPr>
        <w:tc>
          <w:tcPr>
            <w:tcW w:w="1975" w:type="dxa"/>
          </w:tcPr>
          <w:p w14:paraId="4799CFD6" w14:textId="76E5606A" w:rsidR="00B82510" w:rsidRDefault="00B82510" w:rsidP="00B82510">
            <w:pPr>
              <w:pStyle w:val="SummaryAgendaItemTiming"/>
            </w:pPr>
            <w:r w:rsidRPr="00B1539F">
              <w:t>Until 7.30pm or for half an hour</w:t>
            </w:r>
          </w:p>
        </w:tc>
        <w:tc>
          <w:tcPr>
            <w:tcW w:w="6903" w:type="dxa"/>
            <w:tcMar>
              <w:left w:w="170" w:type="dxa"/>
              <w:right w:w="0" w:type="dxa"/>
            </w:tcMar>
          </w:tcPr>
          <w:p w14:paraId="72C71058" w14:textId="221F556C" w:rsidR="00B82510" w:rsidRPr="173C9F3E" w:rsidRDefault="00B82510" w:rsidP="00B82510">
            <w:pPr>
              <w:pStyle w:val="SummaryAgendaItemTiming"/>
              <w:jc w:val="left"/>
            </w:pPr>
            <w:r w:rsidRPr="5ADD013E">
              <w:rPr>
                <w:color w:val="auto"/>
              </w:rPr>
              <w:t xml:space="preserve">Adjournment Debate: </w:t>
            </w:r>
            <w:r w:rsidR="000A1767">
              <w:t>Hospice funding in Devon</w:t>
            </w:r>
            <w:r>
              <w:t xml:space="preserve"> (</w:t>
            </w:r>
            <w:r w:rsidR="000A1767">
              <w:rPr>
                <w:color w:val="auto"/>
              </w:rPr>
              <w:t>Simon Jupp</w:t>
            </w:r>
            <w:r w:rsidRPr="5ADD013E">
              <w:rPr>
                <w:color w:val="auto"/>
              </w:rPr>
              <w:t>)</w:t>
            </w:r>
          </w:p>
        </w:tc>
      </w:tr>
    </w:tbl>
    <w:p w14:paraId="2DF960C4" w14:textId="77777777" w:rsidR="003E26F1" w:rsidRDefault="003E26F1" w:rsidP="0C012699">
      <w:pPr>
        <w:pStyle w:val="SummaryAgendaItemTiming"/>
        <w:jc w:val="left"/>
        <w:rPr>
          <w:rFonts w:eastAsia="Frutiger LT Std 55 Roman"/>
        </w:rPr>
      </w:pPr>
    </w:p>
    <w:p w14:paraId="1BFF37E6" w14:textId="6A72364A" w:rsidR="0023644F" w:rsidRDefault="0023644F" w:rsidP="0C012699">
      <w:pPr>
        <w:pStyle w:val="SummaryAgendaItemTiming"/>
        <w:jc w:val="left"/>
        <w:rPr>
          <w:rFonts w:eastAsia="Frutiger LT Std 55 Roman"/>
          <w:b/>
          <w:bCs/>
          <w:sz w:val="28"/>
          <w:szCs w:val="28"/>
        </w:rPr>
      </w:pPr>
      <w:r w:rsidRPr="0023644F">
        <w:rPr>
          <w:rFonts w:eastAsia="Frutiger LT Std 55 Roman"/>
          <w:b/>
          <w:bCs/>
          <w:sz w:val="28"/>
          <w:szCs w:val="28"/>
        </w:rPr>
        <w:t>WESTMINSTER HALL</w:t>
      </w:r>
    </w:p>
    <w:tbl>
      <w:tblPr>
        <w:tblStyle w:val="TableGrid"/>
        <w:tblpPr w:leftFromText="180" w:rightFromText="180" w:vertAnchor="text" w:tblpY="1"/>
        <w:tblOverlap w:val="never"/>
        <w:tblW w:w="8878" w:type="dxa"/>
        <w:tblLayout w:type="fixed"/>
        <w:tblCellMar>
          <w:left w:w="0" w:type="dxa"/>
          <w:right w:w="170" w:type="dxa"/>
        </w:tblCellMar>
        <w:tblLook w:val="06A0" w:firstRow="1" w:lastRow="0" w:firstColumn="1" w:lastColumn="0" w:noHBand="1" w:noVBand="1"/>
      </w:tblPr>
      <w:tblGrid>
        <w:gridCol w:w="1920"/>
        <w:gridCol w:w="6958"/>
      </w:tblGrid>
      <w:tr w:rsidR="0023644F" w:rsidRPr="00DB6C9D" w14:paraId="16924129" w14:textId="77777777" w:rsidTr="4093A5D3">
        <w:trPr>
          <w:trHeight w:val="416"/>
        </w:trPr>
        <w:tc>
          <w:tcPr>
            <w:tcW w:w="1920" w:type="dxa"/>
          </w:tcPr>
          <w:p w14:paraId="34AB2B57" w14:textId="1EE19082" w:rsidR="0023644F" w:rsidRPr="0023644F" w:rsidRDefault="0023644F">
            <w:pPr>
              <w:pStyle w:val="SummaryAgendaItemTiming"/>
            </w:pPr>
            <w:r>
              <w:t>9.30am</w:t>
            </w:r>
          </w:p>
        </w:tc>
        <w:tc>
          <w:tcPr>
            <w:tcW w:w="6958" w:type="dxa"/>
            <w:tcMar>
              <w:left w:w="170" w:type="dxa"/>
              <w:right w:w="0" w:type="dxa"/>
            </w:tcMar>
          </w:tcPr>
          <w:p w14:paraId="25AA6FDD" w14:textId="3C949D52" w:rsidR="0023644F" w:rsidRPr="0023644F" w:rsidRDefault="00A22D09" w:rsidP="442C3205">
            <w:pPr>
              <w:pStyle w:val="SummaryAgendaItemTiming"/>
              <w:jc w:val="left"/>
            </w:pPr>
            <w:r w:rsidRPr="00A22D09">
              <w:t>Network North and the cancellation of HS2 Phase 2a</w:t>
            </w:r>
          </w:p>
        </w:tc>
      </w:tr>
      <w:tr w:rsidR="0023644F" w:rsidRPr="28EF7C2B" w14:paraId="46740842" w14:textId="77777777" w:rsidTr="4093A5D3">
        <w:trPr>
          <w:trHeight w:val="416"/>
        </w:trPr>
        <w:tc>
          <w:tcPr>
            <w:tcW w:w="1920" w:type="dxa"/>
          </w:tcPr>
          <w:p w14:paraId="03DA8D80" w14:textId="37E5FA7A" w:rsidR="0023644F" w:rsidRPr="0023644F" w:rsidRDefault="0023644F">
            <w:pPr>
              <w:pStyle w:val="SummaryAgendaItemTiming"/>
            </w:pPr>
            <w:r>
              <w:t>11.00am</w:t>
            </w:r>
          </w:p>
        </w:tc>
        <w:tc>
          <w:tcPr>
            <w:tcW w:w="6958" w:type="dxa"/>
            <w:tcMar>
              <w:left w:w="170" w:type="dxa"/>
              <w:right w:w="0" w:type="dxa"/>
            </w:tcMar>
          </w:tcPr>
          <w:p w14:paraId="7273258A" w14:textId="16C3B3DB" w:rsidR="0023644F" w:rsidRPr="0023644F" w:rsidRDefault="00FD7554" w:rsidP="442C3205">
            <w:pPr>
              <w:pStyle w:val="SummaryAgendaItemTiming"/>
              <w:jc w:val="left"/>
            </w:pPr>
            <w:r>
              <w:t>R</w:t>
            </w:r>
            <w:r w:rsidRPr="00FD7554">
              <w:t xml:space="preserve">egulation of defined benefit pension schemes </w:t>
            </w:r>
          </w:p>
        </w:tc>
      </w:tr>
      <w:tr w:rsidR="0023644F" w:rsidRPr="00E50BB6" w14:paraId="4144F3DE" w14:textId="77777777" w:rsidTr="4093A5D3">
        <w:trPr>
          <w:trHeight w:val="416"/>
        </w:trPr>
        <w:tc>
          <w:tcPr>
            <w:tcW w:w="1920" w:type="dxa"/>
          </w:tcPr>
          <w:p w14:paraId="6C6D9FD2" w14:textId="379FC988" w:rsidR="0023644F" w:rsidRPr="0023644F" w:rsidRDefault="0023644F">
            <w:pPr>
              <w:pStyle w:val="SummaryAgendaItemTiming"/>
            </w:pPr>
            <w:r>
              <w:t>2.30pm</w:t>
            </w:r>
          </w:p>
        </w:tc>
        <w:tc>
          <w:tcPr>
            <w:tcW w:w="6958" w:type="dxa"/>
            <w:tcMar>
              <w:left w:w="170" w:type="dxa"/>
              <w:right w:w="0" w:type="dxa"/>
            </w:tcMar>
          </w:tcPr>
          <w:p w14:paraId="44991EF2" w14:textId="0C191C76" w:rsidR="0023644F" w:rsidRPr="0023644F" w:rsidRDefault="00FD7554" w:rsidP="442C3205">
            <w:pPr>
              <w:pStyle w:val="SummaryAgendaItemTiming"/>
              <w:jc w:val="left"/>
            </w:pPr>
            <w:r>
              <w:t xml:space="preserve">Inheritance tax </w:t>
            </w:r>
          </w:p>
        </w:tc>
      </w:tr>
      <w:tr w:rsidR="0023644F" w:rsidRPr="0023644F" w14:paraId="7055AB61" w14:textId="77777777" w:rsidTr="4093A5D3">
        <w:trPr>
          <w:trHeight w:val="416"/>
        </w:trPr>
        <w:tc>
          <w:tcPr>
            <w:tcW w:w="1920" w:type="dxa"/>
          </w:tcPr>
          <w:p w14:paraId="0D4C7035" w14:textId="05ECB6D0" w:rsidR="0023644F" w:rsidRPr="0023644F" w:rsidRDefault="00C53F8E">
            <w:pPr>
              <w:pStyle w:val="SummaryAgendaItemTiming"/>
            </w:pPr>
            <w:r>
              <w:t>4.00pm</w:t>
            </w:r>
          </w:p>
        </w:tc>
        <w:tc>
          <w:tcPr>
            <w:tcW w:w="6958" w:type="dxa"/>
            <w:tcMar>
              <w:left w:w="170" w:type="dxa"/>
              <w:right w:w="0" w:type="dxa"/>
            </w:tcMar>
          </w:tcPr>
          <w:p w14:paraId="48794B97" w14:textId="09298F90" w:rsidR="0023644F" w:rsidRPr="0023644F" w:rsidRDefault="00FD7554" w:rsidP="1A8402D7">
            <w:pPr>
              <w:pStyle w:val="SummaryAgendaItemTiming"/>
              <w:jc w:val="left"/>
            </w:pPr>
            <w:r w:rsidRPr="00B919E3">
              <w:t>Morecambe Town Council precepts</w:t>
            </w:r>
            <w:r>
              <w:t xml:space="preserve"> </w:t>
            </w:r>
          </w:p>
        </w:tc>
      </w:tr>
      <w:tr w:rsidR="0023644F" w:rsidRPr="00B1539F" w14:paraId="70B5F537" w14:textId="77777777" w:rsidTr="4093A5D3">
        <w:trPr>
          <w:trHeight w:val="300"/>
        </w:trPr>
        <w:tc>
          <w:tcPr>
            <w:tcW w:w="1920" w:type="dxa"/>
          </w:tcPr>
          <w:p w14:paraId="219CAC0A" w14:textId="1F76E1DC" w:rsidR="0023644F" w:rsidRPr="00B1539F" w:rsidRDefault="00C53F8E">
            <w:pPr>
              <w:pStyle w:val="SummaryAgendaItemTiming"/>
              <w:rPr>
                <w:color w:val="000000" w:themeColor="text2"/>
              </w:rPr>
            </w:pPr>
            <w:r>
              <w:t>4.30pm</w:t>
            </w:r>
          </w:p>
        </w:tc>
        <w:tc>
          <w:tcPr>
            <w:tcW w:w="6958" w:type="dxa"/>
            <w:tcMar>
              <w:left w:w="170" w:type="dxa"/>
              <w:right w:w="0" w:type="dxa"/>
            </w:tcMar>
          </w:tcPr>
          <w:p w14:paraId="1280C298" w14:textId="1A753F10" w:rsidR="0023644F" w:rsidRPr="00B1539F" w:rsidRDefault="00FD7554" w:rsidP="4093A5D3">
            <w:pPr>
              <w:pStyle w:val="SummaryAgendaItemTiming"/>
              <w:jc w:val="left"/>
              <w:rPr>
                <w:color w:val="auto"/>
              </w:rPr>
            </w:pPr>
            <w:r>
              <w:t>P</w:t>
            </w:r>
            <w:r w:rsidRPr="00B919E3">
              <w:t>ublic sector pay round for financial year 2024-25</w:t>
            </w:r>
          </w:p>
        </w:tc>
      </w:tr>
    </w:tbl>
    <w:p w14:paraId="3A99ADBE" w14:textId="77777777" w:rsidR="003E26F1" w:rsidRPr="0023644F" w:rsidRDefault="003E26F1" w:rsidP="0C012699">
      <w:pPr>
        <w:pStyle w:val="SummaryAgendaItemTiming"/>
        <w:jc w:val="left"/>
        <w:rPr>
          <w:rFonts w:eastAsia="Frutiger LT Std 55 Roman"/>
          <w:b/>
          <w:bCs/>
          <w:sz w:val="28"/>
          <w:szCs w:val="28"/>
        </w:rPr>
      </w:pPr>
    </w:p>
    <w:sectPr w:rsidR="003E26F1" w:rsidRPr="0023644F" w:rsidSect="00ED013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560" w:right="1361" w:bottom="1361" w:left="136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E1E4A" w14:textId="77777777" w:rsidR="00605564" w:rsidRDefault="00605564" w:rsidP="00114B2F">
      <w:r>
        <w:separator/>
      </w:r>
    </w:p>
    <w:p w14:paraId="33FCC531" w14:textId="77777777" w:rsidR="00605564" w:rsidRDefault="00605564"/>
  </w:endnote>
  <w:endnote w:type="continuationSeparator" w:id="0">
    <w:p w14:paraId="5689EEB6" w14:textId="77777777" w:rsidR="00605564" w:rsidRDefault="00605564" w:rsidP="00114B2F">
      <w:r>
        <w:continuationSeparator/>
      </w:r>
    </w:p>
    <w:p w14:paraId="0497A5C6" w14:textId="77777777" w:rsidR="00605564" w:rsidRDefault="00605564"/>
  </w:endnote>
  <w:endnote w:type="continuationNotice" w:id="1">
    <w:p w14:paraId="6CD5EA76" w14:textId="77777777" w:rsidR="00605564" w:rsidRDefault="0060556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Std 55 Roman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Std 45 Light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EF0E3" w14:textId="77777777" w:rsidR="008963B1" w:rsidRDefault="008963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957CE" w14:textId="77777777" w:rsidR="008963B1" w:rsidRDefault="008963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6D844" w14:textId="77777777" w:rsidR="008963B1" w:rsidRDefault="00896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ED7A1" w14:textId="77777777" w:rsidR="00605564" w:rsidRDefault="00605564" w:rsidP="00114B2F">
      <w:r>
        <w:separator/>
      </w:r>
    </w:p>
    <w:p w14:paraId="668300F2" w14:textId="77777777" w:rsidR="00605564" w:rsidRDefault="00605564"/>
  </w:footnote>
  <w:footnote w:type="continuationSeparator" w:id="0">
    <w:p w14:paraId="7C5ACD90" w14:textId="77777777" w:rsidR="00605564" w:rsidRDefault="00605564" w:rsidP="00114B2F">
      <w:r>
        <w:continuationSeparator/>
      </w:r>
    </w:p>
    <w:p w14:paraId="428D0F17" w14:textId="77777777" w:rsidR="00605564" w:rsidRDefault="00605564"/>
  </w:footnote>
  <w:footnote w:type="continuationNotice" w:id="1">
    <w:p w14:paraId="6ED14D37" w14:textId="77777777" w:rsidR="00605564" w:rsidRDefault="0060556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60B03" w14:textId="77777777" w:rsidR="008963B1" w:rsidRDefault="008963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54802" w14:textId="77777777" w:rsidR="008963B1" w:rsidRDefault="008963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A8113" w14:textId="77777777" w:rsidR="008963B1" w:rsidRDefault="008963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71A0"/>
    <w:multiLevelType w:val="hybridMultilevel"/>
    <w:tmpl w:val="D2E2B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65B07"/>
    <w:multiLevelType w:val="hybridMultilevel"/>
    <w:tmpl w:val="ED2C3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B1410"/>
    <w:multiLevelType w:val="hybridMultilevel"/>
    <w:tmpl w:val="C2F600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33783E"/>
    <w:multiLevelType w:val="hybridMultilevel"/>
    <w:tmpl w:val="506A72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85D48"/>
    <w:multiLevelType w:val="hybridMultilevel"/>
    <w:tmpl w:val="999C6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C3DAF"/>
    <w:multiLevelType w:val="hybridMultilevel"/>
    <w:tmpl w:val="23FA7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37303"/>
    <w:multiLevelType w:val="hybridMultilevel"/>
    <w:tmpl w:val="0374CEC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1628E"/>
    <w:multiLevelType w:val="hybridMultilevel"/>
    <w:tmpl w:val="44A83D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51F1B"/>
    <w:multiLevelType w:val="hybridMultilevel"/>
    <w:tmpl w:val="0BE84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B266F"/>
    <w:multiLevelType w:val="hybridMultilevel"/>
    <w:tmpl w:val="57B08F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221A8"/>
    <w:multiLevelType w:val="hybridMultilevel"/>
    <w:tmpl w:val="D602C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187F1"/>
    <w:multiLevelType w:val="hybridMultilevel"/>
    <w:tmpl w:val="10D8795C"/>
    <w:lvl w:ilvl="0" w:tplc="270C7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6ED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703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006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ED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B04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822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448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01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6ECAA"/>
    <w:multiLevelType w:val="hybridMultilevel"/>
    <w:tmpl w:val="53E87B48"/>
    <w:lvl w:ilvl="0" w:tplc="E938A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FCF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E67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4EB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04B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086F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CD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40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5A1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B9A35"/>
    <w:multiLevelType w:val="hybridMultilevel"/>
    <w:tmpl w:val="EFCCF1B8"/>
    <w:lvl w:ilvl="0" w:tplc="E0BE7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3C31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D2FF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82F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489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902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C89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24B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0C1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14FFB"/>
    <w:multiLevelType w:val="hybridMultilevel"/>
    <w:tmpl w:val="4628C9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5C4529"/>
    <w:multiLevelType w:val="hybridMultilevel"/>
    <w:tmpl w:val="FB429DAA"/>
    <w:lvl w:ilvl="0" w:tplc="20AA9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24B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AC4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3E0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8D5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3C0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A21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A423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8E56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794C62"/>
    <w:multiLevelType w:val="multilevel"/>
    <w:tmpl w:val="0A3C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617D5C"/>
    <w:multiLevelType w:val="hybridMultilevel"/>
    <w:tmpl w:val="F8FA4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59477"/>
    <w:multiLevelType w:val="hybridMultilevel"/>
    <w:tmpl w:val="9BA0BDC6"/>
    <w:lvl w:ilvl="0" w:tplc="F8765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700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242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90D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488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D6C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903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C2B4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D24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148CB"/>
    <w:multiLevelType w:val="multilevel"/>
    <w:tmpl w:val="C138F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C1197D"/>
    <w:multiLevelType w:val="hybridMultilevel"/>
    <w:tmpl w:val="06CAE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30A808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850B4"/>
    <w:multiLevelType w:val="hybridMultilevel"/>
    <w:tmpl w:val="44A86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7871">
    <w:abstractNumId w:val="20"/>
  </w:num>
  <w:num w:numId="2" w16cid:durableId="171842406">
    <w:abstractNumId w:val="19"/>
  </w:num>
  <w:num w:numId="3" w16cid:durableId="1312831211">
    <w:abstractNumId w:val="6"/>
  </w:num>
  <w:num w:numId="4" w16cid:durableId="27611406">
    <w:abstractNumId w:val="11"/>
  </w:num>
  <w:num w:numId="5" w16cid:durableId="1152478777">
    <w:abstractNumId w:val="14"/>
  </w:num>
  <w:num w:numId="6" w16cid:durableId="1047607050">
    <w:abstractNumId w:val="7"/>
  </w:num>
  <w:num w:numId="7" w16cid:durableId="1167475401">
    <w:abstractNumId w:val="2"/>
  </w:num>
  <w:num w:numId="8" w16cid:durableId="966666736">
    <w:abstractNumId w:val="13"/>
  </w:num>
  <w:num w:numId="9" w16cid:durableId="789013342">
    <w:abstractNumId w:val="8"/>
  </w:num>
  <w:num w:numId="10" w16cid:durableId="178390835">
    <w:abstractNumId w:val="15"/>
  </w:num>
  <w:num w:numId="11" w16cid:durableId="1762985794">
    <w:abstractNumId w:val="12"/>
  </w:num>
  <w:num w:numId="12" w16cid:durableId="364330462">
    <w:abstractNumId w:val="18"/>
  </w:num>
  <w:num w:numId="13" w16cid:durableId="1740252122">
    <w:abstractNumId w:val="4"/>
  </w:num>
  <w:num w:numId="14" w16cid:durableId="1372848762">
    <w:abstractNumId w:val="1"/>
  </w:num>
  <w:num w:numId="15" w16cid:durableId="68967688">
    <w:abstractNumId w:val="10"/>
  </w:num>
  <w:num w:numId="16" w16cid:durableId="1830946122">
    <w:abstractNumId w:val="16"/>
  </w:num>
  <w:num w:numId="17" w16cid:durableId="1049258941">
    <w:abstractNumId w:val="21"/>
  </w:num>
  <w:num w:numId="18" w16cid:durableId="1077051376">
    <w:abstractNumId w:val="17"/>
  </w:num>
  <w:num w:numId="19" w16cid:durableId="785344772">
    <w:abstractNumId w:val="5"/>
  </w:num>
  <w:num w:numId="20" w16cid:durableId="337777312">
    <w:abstractNumId w:val="9"/>
  </w:num>
  <w:num w:numId="21" w16cid:durableId="1202478946">
    <w:abstractNumId w:val="3"/>
  </w:num>
  <w:num w:numId="22" w16cid:durableId="156155091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printColBlack/>
    <w:suppressBottomSpacing/>
    <w:suppressTopSpacing/>
    <w:suppressSpacingAtTopOfPage/>
    <w:suppressSpBfAfterPgBrk/>
    <w:splitPgBreakAndParaMark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32AB"/>
    <w:rsid w:val="000008E0"/>
    <w:rsid w:val="000013FB"/>
    <w:rsid w:val="00001CC8"/>
    <w:rsid w:val="00001CF7"/>
    <w:rsid w:val="000025BA"/>
    <w:rsid w:val="00002955"/>
    <w:rsid w:val="00002F9B"/>
    <w:rsid w:val="00002F9D"/>
    <w:rsid w:val="0000368E"/>
    <w:rsid w:val="0000372B"/>
    <w:rsid w:val="00003FB0"/>
    <w:rsid w:val="00004640"/>
    <w:rsid w:val="00004A2E"/>
    <w:rsid w:val="00004D98"/>
    <w:rsid w:val="00004FE2"/>
    <w:rsid w:val="0000557D"/>
    <w:rsid w:val="00005634"/>
    <w:rsid w:val="00005DCD"/>
    <w:rsid w:val="0000649E"/>
    <w:rsid w:val="00006A17"/>
    <w:rsid w:val="00006A2B"/>
    <w:rsid w:val="00006CBB"/>
    <w:rsid w:val="00007765"/>
    <w:rsid w:val="00007CFA"/>
    <w:rsid w:val="00007DCB"/>
    <w:rsid w:val="000100F5"/>
    <w:rsid w:val="00010218"/>
    <w:rsid w:val="000108AF"/>
    <w:rsid w:val="00010AFB"/>
    <w:rsid w:val="00010B7D"/>
    <w:rsid w:val="0001104F"/>
    <w:rsid w:val="000112B4"/>
    <w:rsid w:val="00011600"/>
    <w:rsid w:val="000116BF"/>
    <w:rsid w:val="00011972"/>
    <w:rsid w:val="0001236A"/>
    <w:rsid w:val="00012FF6"/>
    <w:rsid w:val="0001302D"/>
    <w:rsid w:val="00013556"/>
    <w:rsid w:val="00013A09"/>
    <w:rsid w:val="00013AE8"/>
    <w:rsid w:val="00013CC0"/>
    <w:rsid w:val="00013CDA"/>
    <w:rsid w:val="000145AC"/>
    <w:rsid w:val="0001474C"/>
    <w:rsid w:val="00014D4F"/>
    <w:rsid w:val="00014DF3"/>
    <w:rsid w:val="000150F6"/>
    <w:rsid w:val="00015150"/>
    <w:rsid w:val="00015AB1"/>
    <w:rsid w:val="00016347"/>
    <w:rsid w:val="0001673D"/>
    <w:rsid w:val="00016A9F"/>
    <w:rsid w:val="00016BEF"/>
    <w:rsid w:val="00016C5D"/>
    <w:rsid w:val="00017094"/>
    <w:rsid w:val="00017372"/>
    <w:rsid w:val="00017687"/>
    <w:rsid w:val="00017993"/>
    <w:rsid w:val="00017F31"/>
    <w:rsid w:val="0002057B"/>
    <w:rsid w:val="00020673"/>
    <w:rsid w:val="0002091E"/>
    <w:rsid w:val="00020B17"/>
    <w:rsid w:val="00020C79"/>
    <w:rsid w:val="00020CFE"/>
    <w:rsid w:val="000219C5"/>
    <w:rsid w:val="00021A27"/>
    <w:rsid w:val="00021BA1"/>
    <w:rsid w:val="0002210A"/>
    <w:rsid w:val="00022365"/>
    <w:rsid w:val="00022AC8"/>
    <w:rsid w:val="00022CE8"/>
    <w:rsid w:val="00023834"/>
    <w:rsid w:val="00023962"/>
    <w:rsid w:val="00023BF2"/>
    <w:rsid w:val="00023ED3"/>
    <w:rsid w:val="00024170"/>
    <w:rsid w:val="0002421B"/>
    <w:rsid w:val="00025297"/>
    <w:rsid w:val="0002543D"/>
    <w:rsid w:val="0002573A"/>
    <w:rsid w:val="00025865"/>
    <w:rsid w:val="000258BF"/>
    <w:rsid w:val="00025912"/>
    <w:rsid w:val="00025999"/>
    <w:rsid w:val="00025AB7"/>
    <w:rsid w:val="00025E7F"/>
    <w:rsid w:val="00025FB8"/>
    <w:rsid w:val="00026577"/>
    <w:rsid w:val="00026B30"/>
    <w:rsid w:val="00026D78"/>
    <w:rsid w:val="000303E5"/>
    <w:rsid w:val="00030431"/>
    <w:rsid w:val="00030530"/>
    <w:rsid w:val="00030668"/>
    <w:rsid w:val="0003098A"/>
    <w:rsid w:val="00030A7E"/>
    <w:rsid w:val="00030D5D"/>
    <w:rsid w:val="00030E26"/>
    <w:rsid w:val="0003183A"/>
    <w:rsid w:val="00031F56"/>
    <w:rsid w:val="00032004"/>
    <w:rsid w:val="000329F9"/>
    <w:rsid w:val="00032A3B"/>
    <w:rsid w:val="0003327A"/>
    <w:rsid w:val="000334FC"/>
    <w:rsid w:val="0003350B"/>
    <w:rsid w:val="00033A1F"/>
    <w:rsid w:val="00033AC4"/>
    <w:rsid w:val="00033C58"/>
    <w:rsid w:val="00034109"/>
    <w:rsid w:val="00034FA0"/>
    <w:rsid w:val="00035292"/>
    <w:rsid w:val="00035345"/>
    <w:rsid w:val="000357D1"/>
    <w:rsid w:val="00035AE3"/>
    <w:rsid w:val="00035AF5"/>
    <w:rsid w:val="000365A7"/>
    <w:rsid w:val="000367AA"/>
    <w:rsid w:val="000369B9"/>
    <w:rsid w:val="00036A15"/>
    <w:rsid w:val="00036DE5"/>
    <w:rsid w:val="0003708F"/>
    <w:rsid w:val="0003748A"/>
    <w:rsid w:val="0003749D"/>
    <w:rsid w:val="000379BC"/>
    <w:rsid w:val="000379FD"/>
    <w:rsid w:val="00037ED5"/>
    <w:rsid w:val="00040F5C"/>
    <w:rsid w:val="00041263"/>
    <w:rsid w:val="000414DF"/>
    <w:rsid w:val="00041536"/>
    <w:rsid w:val="0004199A"/>
    <w:rsid w:val="00041AA3"/>
    <w:rsid w:val="00041C42"/>
    <w:rsid w:val="00042829"/>
    <w:rsid w:val="00042CD4"/>
    <w:rsid w:val="0004393E"/>
    <w:rsid w:val="000455FD"/>
    <w:rsid w:val="00045723"/>
    <w:rsid w:val="00045B36"/>
    <w:rsid w:val="00045D02"/>
    <w:rsid w:val="000461C5"/>
    <w:rsid w:val="00047581"/>
    <w:rsid w:val="00047744"/>
    <w:rsid w:val="00047D79"/>
    <w:rsid w:val="00047EA1"/>
    <w:rsid w:val="0005025C"/>
    <w:rsid w:val="000503D1"/>
    <w:rsid w:val="0005075D"/>
    <w:rsid w:val="00050785"/>
    <w:rsid w:val="00051434"/>
    <w:rsid w:val="000515ED"/>
    <w:rsid w:val="00051CC1"/>
    <w:rsid w:val="000524FF"/>
    <w:rsid w:val="000526A3"/>
    <w:rsid w:val="00052783"/>
    <w:rsid w:val="00052FCD"/>
    <w:rsid w:val="00053212"/>
    <w:rsid w:val="000535A8"/>
    <w:rsid w:val="000536D9"/>
    <w:rsid w:val="00054E58"/>
    <w:rsid w:val="0005509C"/>
    <w:rsid w:val="0005567D"/>
    <w:rsid w:val="00055F04"/>
    <w:rsid w:val="00056184"/>
    <w:rsid w:val="00056ED0"/>
    <w:rsid w:val="00057292"/>
    <w:rsid w:val="000573A7"/>
    <w:rsid w:val="00057F51"/>
    <w:rsid w:val="00060A22"/>
    <w:rsid w:val="00061312"/>
    <w:rsid w:val="000613CA"/>
    <w:rsid w:val="00061C2C"/>
    <w:rsid w:val="00061FFA"/>
    <w:rsid w:val="00062813"/>
    <w:rsid w:val="0006281C"/>
    <w:rsid w:val="000631C7"/>
    <w:rsid w:val="00063621"/>
    <w:rsid w:val="00063721"/>
    <w:rsid w:val="0006389A"/>
    <w:rsid w:val="00063AD4"/>
    <w:rsid w:val="00063BBD"/>
    <w:rsid w:val="00063F30"/>
    <w:rsid w:val="00063F65"/>
    <w:rsid w:val="000640E1"/>
    <w:rsid w:val="0006448A"/>
    <w:rsid w:val="00064647"/>
    <w:rsid w:val="00064AA8"/>
    <w:rsid w:val="00065191"/>
    <w:rsid w:val="00066316"/>
    <w:rsid w:val="0006729C"/>
    <w:rsid w:val="00067527"/>
    <w:rsid w:val="00067797"/>
    <w:rsid w:val="00067902"/>
    <w:rsid w:val="0007010D"/>
    <w:rsid w:val="000702A4"/>
    <w:rsid w:val="0007046E"/>
    <w:rsid w:val="000705D3"/>
    <w:rsid w:val="0007089E"/>
    <w:rsid w:val="00070BA1"/>
    <w:rsid w:val="00070D96"/>
    <w:rsid w:val="0007104D"/>
    <w:rsid w:val="00071573"/>
    <w:rsid w:val="00071D22"/>
    <w:rsid w:val="00071EA7"/>
    <w:rsid w:val="00072822"/>
    <w:rsid w:val="00072D82"/>
    <w:rsid w:val="00072FBC"/>
    <w:rsid w:val="000742C3"/>
    <w:rsid w:val="000742C4"/>
    <w:rsid w:val="000749AA"/>
    <w:rsid w:val="00074C56"/>
    <w:rsid w:val="00074F0A"/>
    <w:rsid w:val="0007528F"/>
    <w:rsid w:val="00075DBD"/>
    <w:rsid w:val="00075E38"/>
    <w:rsid w:val="0007602C"/>
    <w:rsid w:val="0007606D"/>
    <w:rsid w:val="000760BD"/>
    <w:rsid w:val="0007655A"/>
    <w:rsid w:val="00076630"/>
    <w:rsid w:val="00076828"/>
    <w:rsid w:val="00077034"/>
    <w:rsid w:val="00077AC9"/>
    <w:rsid w:val="00077C27"/>
    <w:rsid w:val="00077CF2"/>
    <w:rsid w:val="000791B1"/>
    <w:rsid w:val="0008010A"/>
    <w:rsid w:val="0008081D"/>
    <w:rsid w:val="000809EE"/>
    <w:rsid w:val="000812D5"/>
    <w:rsid w:val="000813C0"/>
    <w:rsid w:val="00081893"/>
    <w:rsid w:val="000819E4"/>
    <w:rsid w:val="00081C71"/>
    <w:rsid w:val="00081CA5"/>
    <w:rsid w:val="00081D1D"/>
    <w:rsid w:val="00081FA2"/>
    <w:rsid w:val="00082213"/>
    <w:rsid w:val="00082F22"/>
    <w:rsid w:val="000830D3"/>
    <w:rsid w:val="00083126"/>
    <w:rsid w:val="000832E8"/>
    <w:rsid w:val="0008393C"/>
    <w:rsid w:val="000844E4"/>
    <w:rsid w:val="00084615"/>
    <w:rsid w:val="00084A29"/>
    <w:rsid w:val="00084D1D"/>
    <w:rsid w:val="00084E48"/>
    <w:rsid w:val="00084E7A"/>
    <w:rsid w:val="00084FBF"/>
    <w:rsid w:val="000850E5"/>
    <w:rsid w:val="000851CA"/>
    <w:rsid w:val="000854F5"/>
    <w:rsid w:val="000857BA"/>
    <w:rsid w:val="00085E21"/>
    <w:rsid w:val="00086220"/>
    <w:rsid w:val="0008658B"/>
    <w:rsid w:val="00087339"/>
    <w:rsid w:val="00087CB5"/>
    <w:rsid w:val="000901B0"/>
    <w:rsid w:val="0009041C"/>
    <w:rsid w:val="0009081A"/>
    <w:rsid w:val="0009091D"/>
    <w:rsid w:val="00090D75"/>
    <w:rsid w:val="00090DDC"/>
    <w:rsid w:val="00091265"/>
    <w:rsid w:val="00091B3B"/>
    <w:rsid w:val="00091B5B"/>
    <w:rsid w:val="00091C10"/>
    <w:rsid w:val="00091EA0"/>
    <w:rsid w:val="00092071"/>
    <w:rsid w:val="00092AE0"/>
    <w:rsid w:val="00092C8E"/>
    <w:rsid w:val="00092D92"/>
    <w:rsid w:val="000932AE"/>
    <w:rsid w:val="00093424"/>
    <w:rsid w:val="000934D9"/>
    <w:rsid w:val="00093643"/>
    <w:rsid w:val="000936A7"/>
    <w:rsid w:val="000936FF"/>
    <w:rsid w:val="00093C74"/>
    <w:rsid w:val="0009419E"/>
    <w:rsid w:val="00094415"/>
    <w:rsid w:val="000944FE"/>
    <w:rsid w:val="000953F1"/>
    <w:rsid w:val="00095701"/>
    <w:rsid w:val="00095FAE"/>
    <w:rsid w:val="00095FED"/>
    <w:rsid w:val="000960FE"/>
    <w:rsid w:val="000964BA"/>
    <w:rsid w:val="00096C5A"/>
    <w:rsid w:val="00096DAE"/>
    <w:rsid w:val="0009710F"/>
    <w:rsid w:val="000972D4"/>
    <w:rsid w:val="000974EB"/>
    <w:rsid w:val="000A080D"/>
    <w:rsid w:val="000A0E22"/>
    <w:rsid w:val="000A1485"/>
    <w:rsid w:val="000A1511"/>
    <w:rsid w:val="000A157D"/>
    <w:rsid w:val="000A1767"/>
    <w:rsid w:val="000A1C75"/>
    <w:rsid w:val="000A1D88"/>
    <w:rsid w:val="000A1FCB"/>
    <w:rsid w:val="000A24E9"/>
    <w:rsid w:val="000A265B"/>
    <w:rsid w:val="000A2928"/>
    <w:rsid w:val="000A2947"/>
    <w:rsid w:val="000A2A10"/>
    <w:rsid w:val="000A30F5"/>
    <w:rsid w:val="000A4347"/>
    <w:rsid w:val="000A45B6"/>
    <w:rsid w:val="000A4635"/>
    <w:rsid w:val="000A4812"/>
    <w:rsid w:val="000A4965"/>
    <w:rsid w:val="000A4C29"/>
    <w:rsid w:val="000A4C4F"/>
    <w:rsid w:val="000A510A"/>
    <w:rsid w:val="000A5152"/>
    <w:rsid w:val="000A54C8"/>
    <w:rsid w:val="000A5C88"/>
    <w:rsid w:val="000A68BD"/>
    <w:rsid w:val="000A6A0D"/>
    <w:rsid w:val="000A6AFF"/>
    <w:rsid w:val="000A6C00"/>
    <w:rsid w:val="000A703A"/>
    <w:rsid w:val="000A74C4"/>
    <w:rsid w:val="000A754F"/>
    <w:rsid w:val="000A7584"/>
    <w:rsid w:val="000B01EC"/>
    <w:rsid w:val="000B0234"/>
    <w:rsid w:val="000B0304"/>
    <w:rsid w:val="000B07E4"/>
    <w:rsid w:val="000B0A57"/>
    <w:rsid w:val="000B0BC9"/>
    <w:rsid w:val="000B122F"/>
    <w:rsid w:val="000B13A4"/>
    <w:rsid w:val="000B1843"/>
    <w:rsid w:val="000B1AE6"/>
    <w:rsid w:val="000B245C"/>
    <w:rsid w:val="000B24B4"/>
    <w:rsid w:val="000B27DC"/>
    <w:rsid w:val="000B2A3B"/>
    <w:rsid w:val="000B2A8E"/>
    <w:rsid w:val="000B2AFB"/>
    <w:rsid w:val="000B2F55"/>
    <w:rsid w:val="000B30A7"/>
    <w:rsid w:val="000B32A1"/>
    <w:rsid w:val="000B3332"/>
    <w:rsid w:val="000B35B9"/>
    <w:rsid w:val="000B36F6"/>
    <w:rsid w:val="000B3C77"/>
    <w:rsid w:val="000B41D9"/>
    <w:rsid w:val="000B4689"/>
    <w:rsid w:val="000B473E"/>
    <w:rsid w:val="000B49E6"/>
    <w:rsid w:val="000B4B69"/>
    <w:rsid w:val="000B549D"/>
    <w:rsid w:val="000B5E01"/>
    <w:rsid w:val="000B6265"/>
    <w:rsid w:val="000B63A8"/>
    <w:rsid w:val="000B653B"/>
    <w:rsid w:val="000B6605"/>
    <w:rsid w:val="000B6B96"/>
    <w:rsid w:val="000B7850"/>
    <w:rsid w:val="000B7DC3"/>
    <w:rsid w:val="000B9926"/>
    <w:rsid w:val="000C01B2"/>
    <w:rsid w:val="000C0401"/>
    <w:rsid w:val="000C100F"/>
    <w:rsid w:val="000C105A"/>
    <w:rsid w:val="000C113C"/>
    <w:rsid w:val="000C1153"/>
    <w:rsid w:val="000C145D"/>
    <w:rsid w:val="000C18BD"/>
    <w:rsid w:val="000C19C4"/>
    <w:rsid w:val="000C1AF7"/>
    <w:rsid w:val="000C1F8D"/>
    <w:rsid w:val="000C26D1"/>
    <w:rsid w:val="000C2926"/>
    <w:rsid w:val="000C36F2"/>
    <w:rsid w:val="000C473A"/>
    <w:rsid w:val="000C474A"/>
    <w:rsid w:val="000C4D46"/>
    <w:rsid w:val="000C532B"/>
    <w:rsid w:val="000C5518"/>
    <w:rsid w:val="000C576E"/>
    <w:rsid w:val="000C57FC"/>
    <w:rsid w:val="000C5CC1"/>
    <w:rsid w:val="000C5F27"/>
    <w:rsid w:val="000C6025"/>
    <w:rsid w:val="000C61A9"/>
    <w:rsid w:val="000C6532"/>
    <w:rsid w:val="000C6B2C"/>
    <w:rsid w:val="000C6BCD"/>
    <w:rsid w:val="000C6C42"/>
    <w:rsid w:val="000C6EED"/>
    <w:rsid w:val="000C7360"/>
    <w:rsid w:val="000C7416"/>
    <w:rsid w:val="000C7DC8"/>
    <w:rsid w:val="000D0CB8"/>
    <w:rsid w:val="000D0ECE"/>
    <w:rsid w:val="000D13F3"/>
    <w:rsid w:val="000D1B5B"/>
    <w:rsid w:val="000D2317"/>
    <w:rsid w:val="000D242B"/>
    <w:rsid w:val="000D2851"/>
    <w:rsid w:val="000D2A4B"/>
    <w:rsid w:val="000D2B4A"/>
    <w:rsid w:val="000D33F2"/>
    <w:rsid w:val="000D3650"/>
    <w:rsid w:val="000D37F9"/>
    <w:rsid w:val="000D3E84"/>
    <w:rsid w:val="000D4034"/>
    <w:rsid w:val="000D41FC"/>
    <w:rsid w:val="000D4307"/>
    <w:rsid w:val="000D4605"/>
    <w:rsid w:val="000D4B6D"/>
    <w:rsid w:val="000D4BAB"/>
    <w:rsid w:val="000D540F"/>
    <w:rsid w:val="000D5924"/>
    <w:rsid w:val="000D5A39"/>
    <w:rsid w:val="000D5ACD"/>
    <w:rsid w:val="000D5B1F"/>
    <w:rsid w:val="000D5C1D"/>
    <w:rsid w:val="000D65BC"/>
    <w:rsid w:val="000D68E0"/>
    <w:rsid w:val="000D7706"/>
    <w:rsid w:val="000D780A"/>
    <w:rsid w:val="000D7B8E"/>
    <w:rsid w:val="000D7D63"/>
    <w:rsid w:val="000E01FD"/>
    <w:rsid w:val="000E05DA"/>
    <w:rsid w:val="000E0C6B"/>
    <w:rsid w:val="000E1096"/>
    <w:rsid w:val="000E1165"/>
    <w:rsid w:val="000E1226"/>
    <w:rsid w:val="000E1F9F"/>
    <w:rsid w:val="000E207C"/>
    <w:rsid w:val="000E2435"/>
    <w:rsid w:val="000E2EDD"/>
    <w:rsid w:val="000E34D5"/>
    <w:rsid w:val="000E4376"/>
    <w:rsid w:val="000E4BA4"/>
    <w:rsid w:val="000E4C61"/>
    <w:rsid w:val="000E53D9"/>
    <w:rsid w:val="000E5428"/>
    <w:rsid w:val="000E5F99"/>
    <w:rsid w:val="000E64F8"/>
    <w:rsid w:val="000E677E"/>
    <w:rsid w:val="000E6A6A"/>
    <w:rsid w:val="000E6E2D"/>
    <w:rsid w:val="000E7A9C"/>
    <w:rsid w:val="000E7D08"/>
    <w:rsid w:val="000F0629"/>
    <w:rsid w:val="000F11D7"/>
    <w:rsid w:val="000F1880"/>
    <w:rsid w:val="000F1A97"/>
    <w:rsid w:val="000F1E6C"/>
    <w:rsid w:val="000F201B"/>
    <w:rsid w:val="000F2516"/>
    <w:rsid w:val="000F2593"/>
    <w:rsid w:val="000F2873"/>
    <w:rsid w:val="000F291E"/>
    <w:rsid w:val="000F2A1B"/>
    <w:rsid w:val="000F2A58"/>
    <w:rsid w:val="000F2E3C"/>
    <w:rsid w:val="000F3618"/>
    <w:rsid w:val="000F3E9D"/>
    <w:rsid w:val="000F427F"/>
    <w:rsid w:val="000F45E1"/>
    <w:rsid w:val="000F48BD"/>
    <w:rsid w:val="000F4FCD"/>
    <w:rsid w:val="000F5344"/>
    <w:rsid w:val="000F5492"/>
    <w:rsid w:val="000F5EFB"/>
    <w:rsid w:val="000F6E64"/>
    <w:rsid w:val="000F739A"/>
    <w:rsid w:val="000F7477"/>
    <w:rsid w:val="000F76F2"/>
    <w:rsid w:val="000F7A9D"/>
    <w:rsid w:val="000F7E29"/>
    <w:rsid w:val="0010042E"/>
    <w:rsid w:val="00100621"/>
    <w:rsid w:val="00100D54"/>
    <w:rsid w:val="00100E86"/>
    <w:rsid w:val="00100F29"/>
    <w:rsid w:val="001010C8"/>
    <w:rsid w:val="001011D6"/>
    <w:rsid w:val="00101B61"/>
    <w:rsid w:val="00101E29"/>
    <w:rsid w:val="00103646"/>
    <w:rsid w:val="001040AB"/>
    <w:rsid w:val="00104400"/>
    <w:rsid w:val="0010498E"/>
    <w:rsid w:val="00104CE4"/>
    <w:rsid w:val="00104EEF"/>
    <w:rsid w:val="00104F95"/>
    <w:rsid w:val="0010542E"/>
    <w:rsid w:val="00105BCD"/>
    <w:rsid w:val="00105DA7"/>
    <w:rsid w:val="00106018"/>
    <w:rsid w:val="0010614C"/>
    <w:rsid w:val="00106185"/>
    <w:rsid w:val="00106B88"/>
    <w:rsid w:val="00106CC0"/>
    <w:rsid w:val="00106D7D"/>
    <w:rsid w:val="00107603"/>
    <w:rsid w:val="00107DAF"/>
    <w:rsid w:val="001103F2"/>
    <w:rsid w:val="00110789"/>
    <w:rsid w:val="00110B6E"/>
    <w:rsid w:val="00110C77"/>
    <w:rsid w:val="00111268"/>
    <w:rsid w:val="001114F1"/>
    <w:rsid w:val="00111C95"/>
    <w:rsid w:val="00111D35"/>
    <w:rsid w:val="00112589"/>
    <w:rsid w:val="001126A7"/>
    <w:rsid w:val="001128F0"/>
    <w:rsid w:val="001129BC"/>
    <w:rsid w:val="00112A27"/>
    <w:rsid w:val="00112C1B"/>
    <w:rsid w:val="00112CFF"/>
    <w:rsid w:val="00112F77"/>
    <w:rsid w:val="00113585"/>
    <w:rsid w:val="00113A32"/>
    <w:rsid w:val="00113A92"/>
    <w:rsid w:val="00114299"/>
    <w:rsid w:val="00114B2F"/>
    <w:rsid w:val="00114CBF"/>
    <w:rsid w:val="00114CDB"/>
    <w:rsid w:val="00114CE8"/>
    <w:rsid w:val="00114EF1"/>
    <w:rsid w:val="001152C4"/>
    <w:rsid w:val="00115593"/>
    <w:rsid w:val="001156B5"/>
    <w:rsid w:val="001160FA"/>
    <w:rsid w:val="00116262"/>
    <w:rsid w:val="00116A6E"/>
    <w:rsid w:val="00116EAC"/>
    <w:rsid w:val="0011712F"/>
    <w:rsid w:val="001177F8"/>
    <w:rsid w:val="00117D66"/>
    <w:rsid w:val="00117DBE"/>
    <w:rsid w:val="00117EB7"/>
    <w:rsid w:val="001208C8"/>
    <w:rsid w:val="001216CD"/>
    <w:rsid w:val="0012187F"/>
    <w:rsid w:val="00121F4C"/>
    <w:rsid w:val="0012200B"/>
    <w:rsid w:val="0012296F"/>
    <w:rsid w:val="00122989"/>
    <w:rsid w:val="00122CEC"/>
    <w:rsid w:val="0012309F"/>
    <w:rsid w:val="0012345B"/>
    <w:rsid w:val="00123759"/>
    <w:rsid w:val="00124016"/>
    <w:rsid w:val="0012434D"/>
    <w:rsid w:val="00124549"/>
    <w:rsid w:val="00124636"/>
    <w:rsid w:val="00124AA9"/>
    <w:rsid w:val="00124B0C"/>
    <w:rsid w:val="00124B12"/>
    <w:rsid w:val="0012502A"/>
    <w:rsid w:val="00125370"/>
    <w:rsid w:val="00125B2E"/>
    <w:rsid w:val="00125F67"/>
    <w:rsid w:val="00126131"/>
    <w:rsid w:val="00126260"/>
    <w:rsid w:val="001262FB"/>
    <w:rsid w:val="00126576"/>
    <w:rsid w:val="001265C5"/>
    <w:rsid w:val="00126755"/>
    <w:rsid w:val="00126C4B"/>
    <w:rsid w:val="00126C92"/>
    <w:rsid w:val="00127290"/>
    <w:rsid w:val="00127B52"/>
    <w:rsid w:val="00127BCF"/>
    <w:rsid w:val="00130243"/>
    <w:rsid w:val="00130276"/>
    <w:rsid w:val="00130D90"/>
    <w:rsid w:val="001312D4"/>
    <w:rsid w:val="0013137C"/>
    <w:rsid w:val="00131569"/>
    <w:rsid w:val="0013169E"/>
    <w:rsid w:val="00131877"/>
    <w:rsid w:val="00131A4D"/>
    <w:rsid w:val="00131B70"/>
    <w:rsid w:val="001322EA"/>
    <w:rsid w:val="00132CEE"/>
    <w:rsid w:val="00132DFF"/>
    <w:rsid w:val="0013337E"/>
    <w:rsid w:val="00133E12"/>
    <w:rsid w:val="00133E4F"/>
    <w:rsid w:val="00134A7A"/>
    <w:rsid w:val="00134DAE"/>
    <w:rsid w:val="00134FEC"/>
    <w:rsid w:val="00135618"/>
    <w:rsid w:val="001356A2"/>
    <w:rsid w:val="00135C2D"/>
    <w:rsid w:val="00135DEE"/>
    <w:rsid w:val="00135E89"/>
    <w:rsid w:val="001361BB"/>
    <w:rsid w:val="001365CB"/>
    <w:rsid w:val="00136D29"/>
    <w:rsid w:val="001371C4"/>
    <w:rsid w:val="00137933"/>
    <w:rsid w:val="001400EE"/>
    <w:rsid w:val="00140448"/>
    <w:rsid w:val="001406ED"/>
    <w:rsid w:val="00140803"/>
    <w:rsid w:val="0014080E"/>
    <w:rsid w:val="00140816"/>
    <w:rsid w:val="001408F9"/>
    <w:rsid w:val="00140AAB"/>
    <w:rsid w:val="00140E4D"/>
    <w:rsid w:val="001412F4"/>
    <w:rsid w:val="001417D8"/>
    <w:rsid w:val="00141BEB"/>
    <w:rsid w:val="00141D93"/>
    <w:rsid w:val="00141E0A"/>
    <w:rsid w:val="001429A2"/>
    <w:rsid w:val="00142B73"/>
    <w:rsid w:val="00142C44"/>
    <w:rsid w:val="00142D7A"/>
    <w:rsid w:val="0014351D"/>
    <w:rsid w:val="0014363D"/>
    <w:rsid w:val="00143759"/>
    <w:rsid w:val="001438D9"/>
    <w:rsid w:val="00143B3F"/>
    <w:rsid w:val="00143EA1"/>
    <w:rsid w:val="0014406E"/>
    <w:rsid w:val="00144140"/>
    <w:rsid w:val="001442C9"/>
    <w:rsid w:val="00144354"/>
    <w:rsid w:val="0014494D"/>
    <w:rsid w:val="00144D2C"/>
    <w:rsid w:val="00144DC5"/>
    <w:rsid w:val="00145248"/>
    <w:rsid w:val="0014579C"/>
    <w:rsid w:val="00145F9E"/>
    <w:rsid w:val="00146277"/>
    <w:rsid w:val="0014697D"/>
    <w:rsid w:val="00147948"/>
    <w:rsid w:val="001504C1"/>
    <w:rsid w:val="001504CE"/>
    <w:rsid w:val="001504F5"/>
    <w:rsid w:val="001504FD"/>
    <w:rsid w:val="00150803"/>
    <w:rsid w:val="00151072"/>
    <w:rsid w:val="001510F5"/>
    <w:rsid w:val="001515F4"/>
    <w:rsid w:val="0015181A"/>
    <w:rsid w:val="00151A6A"/>
    <w:rsid w:val="00151FAD"/>
    <w:rsid w:val="00151FB7"/>
    <w:rsid w:val="00152073"/>
    <w:rsid w:val="0015290A"/>
    <w:rsid w:val="001531E1"/>
    <w:rsid w:val="001536F9"/>
    <w:rsid w:val="00153713"/>
    <w:rsid w:val="00153BF0"/>
    <w:rsid w:val="00153E37"/>
    <w:rsid w:val="00154A44"/>
    <w:rsid w:val="00155AAD"/>
    <w:rsid w:val="00156622"/>
    <w:rsid w:val="00156EFA"/>
    <w:rsid w:val="0015729A"/>
    <w:rsid w:val="001574C4"/>
    <w:rsid w:val="0015750F"/>
    <w:rsid w:val="00157582"/>
    <w:rsid w:val="00157766"/>
    <w:rsid w:val="00157A24"/>
    <w:rsid w:val="00157D03"/>
    <w:rsid w:val="00157D40"/>
    <w:rsid w:val="0016006B"/>
    <w:rsid w:val="001612AB"/>
    <w:rsid w:val="001614EA"/>
    <w:rsid w:val="00161506"/>
    <w:rsid w:val="00161644"/>
    <w:rsid w:val="001619AA"/>
    <w:rsid w:val="00161AD0"/>
    <w:rsid w:val="00161BDF"/>
    <w:rsid w:val="00161FEC"/>
    <w:rsid w:val="0016202E"/>
    <w:rsid w:val="001621A1"/>
    <w:rsid w:val="001624EB"/>
    <w:rsid w:val="00162836"/>
    <w:rsid w:val="0016285E"/>
    <w:rsid w:val="00162D01"/>
    <w:rsid w:val="00162E1C"/>
    <w:rsid w:val="00163045"/>
    <w:rsid w:val="00163439"/>
    <w:rsid w:val="00164219"/>
    <w:rsid w:val="00164816"/>
    <w:rsid w:val="00164FF4"/>
    <w:rsid w:val="001660A3"/>
    <w:rsid w:val="001660D3"/>
    <w:rsid w:val="00166581"/>
    <w:rsid w:val="00166726"/>
    <w:rsid w:val="0016679E"/>
    <w:rsid w:val="00167353"/>
    <w:rsid w:val="00167533"/>
    <w:rsid w:val="00167854"/>
    <w:rsid w:val="00170F7F"/>
    <w:rsid w:val="0017120C"/>
    <w:rsid w:val="00171709"/>
    <w:rsid w:val="00171CD1"/>
    <w:rsid w:val="00171E17"/>
    <w:rsid w:val="00171E84"/>
    <w:rsid w:val="00172473"/>
    <w:rsid w:val="00172D3D"/>
    <w:rsid w:val="00173355"/>
    <w:rsid w:val="00173488"/>
    <w:rsid w:val="00173B4A"/>
    <w:rsid w:val="001740C1"/>
    <w:rsid w:val="001741E8"/>
    <w:rsid w:val="0017459B"/>
    <w:rsid w:val="001746CF"/>
    <w:rsid w:val="00174784"/>
    <w:rsid w:val="00174CF9"/>
    <w:rsid w:val="0017501A"/>
    <w:rsid w:val="0017539C"/>
    <w:rsid w:val="00175429"/>
    <w:rsid w:val="001758AA"/>
    <w:rsid w:val="001759D4"/>
    <w:rsid w:val="0017633D"/>
    <w:rsid w:val="00176D25"/>
    <w:rsid w:val="00176DA2"/>
    <w:rsid w:val="00176EA4"/>
    <w:rsid w:val="00177313"/>
    <w:rsid w:val="001777EB"/>
    <w:rsid w:val="00177C82"/>
    <w:rsid w:val="00181773"/>
    <w:rsid w:val="00181A87"/>
    <w:rsid w:val="00181AD0"/>
    <w:rsid w:val="00181B5D"/>
    <w:rsid w:val="00181EAB"/>
    <w:rsid w:val="00182179"/>
    <w:rsid w:val="00183113"/>
    <w:rsid w:val="00183154"/>
    <w:rsid w:val="00183186"/>
    <w:rsid w:val="001832AC"/>
    <w:rsid w:val="00183F9A"/>
    <w:rsid w:val="00183FE2"/>
    <w:rsid w:val="00184788"/>
    <w:rsid w:val="001848AE"/>
    <w:rsid w:val="00184C99"/>
    <w:rsid w:val="00184CCE"/>
    <w:rsid w:val="00184F18"/>
    <w:rsid w:val="00185126"/>
    <w:rsid w:val="001857D8"/>
    <w:rsid w:val="00185C11"/>
    <w:rsid w:val="00186522"/>
    <w:rsid w:val="001868FD"/>
    <w:rsid w:val="00186C48"/>
    <w:rsid w:val="0018701B"/>
    <w:rsid w:val="001872CE"/>
    <w:rsid w:val="00187C5E"/>
    <w:rsid w:val="00187D79"/>
    <w:rsid w:val="0019030A"/>
    <w:rsid w:val="0019094A"/>
    <w:rsid w:val="00190B3C"/>
    <w:rsid w:val="00190C58"/>
    <w:rsid w:val="00190D42"/>
    <w:rsid w:val="0019156A"/>
    <w:rsid w:val="001919F8"/>
    <w:rsid w:val="00191A30"/>
    <w:rsid w:val="00192175"/>
    <w:rsid w:val="00192ABF"/>
    <w:rsid w:val="00192AD8"/>
    <w:rsid w:val="00192FDE"/>
    <w:rsid w:val="0019348F"/>
    <w:rsid w:val="00194075"/>
    <w:rsid w:val="001945FE"/>
    <w:rsid w:val="00194D21"/>
    <w:rsid w:val="00194E48"/>
    <w:rsid w:val="00195377"/>
    <w:rsid w:val="00195886"/>
    <w:rsid w:val="00195BE2"/>
    <w:rsid w:val="00195F3B"/>
    <w:rsid w:val="00196072"/>
    <w:rsid w:val="00196087"/>
    <w:rsid w:val="0019652C"/>
    <w:rsid w:val="0019653E"/>
    <w:rsid w:val="0019664D"/>
    <w:rsid w:val="00196C35"/>
    <w:rsid w:val="001975E2"/>
    <w:rsid w:val="001976B8"/>
    <w:rsid w:val="00197CFE"/>
    <w:rsid w:val="001A0C59"/>
    <w:rsid w:val="001A0E6E"/>
    <w:rsid w:val="001A1141"/>
    <w:rsid w:val="001A1B2F"/>
    <w:rsid w:val="001A24FE"/>
    <w:rsid w:val="001A2703"/>
    <w:rsid w:val="001A2755"/>
    <w:rsid w:val="001A2924"/>
    <w:rsid w:val="001A29F1"/>
    <w:rsid w:val="001A32B8"/>
    <w:rsid w:val="001A32DC"/>
    <w:rsid w:val="001A3CEE"/>
    <w:rsid w:val="001A3D5A"/>
    <w:rsid w:val="001A3EB9"/>
    <w:rsid w:val="001A4805"/>
    <w:rsid w:val="001A4D25"/>
    <w:rsid w:val="001A536B"/>
    <w:rsid w:val="001A634A"/>
    <w:rsid w:val="001A6472"/>
    <w:rsid w:val="001A69A7"/>
    <w:rsid w:val="001A6ED1"/>
    <w:rsid w:val="001A6EF4"/>
    <w:rsid w:val="001A7191"/>
    <w:rsid w:val="001A7566"/>
    <w:rsid w:val="001A75B8"/>
    <w:rsid w:val="001A7FF0"/>
    <w:rsid w:val="001B04AB"/>
    <w:rsid w:val="001B07EF"/>
    <w:rsid w:val="001B0C14"/>
    <w:rsid w:val="001B0D47"/>
    <w:rsid w:val="001B10A2"/>
    <w:rsid w:val="001B161A"/>
    <w:rsid w:val="001B1788"/>
    <w:rsid w:val="001B19CA"/>
    <w:rsid w:val="001B1D0B"/>
    <w:rsid w:val="001B1E5D"/>
    <w:rsid w:val="001B1E76"/>
    <w:rsid w:val="001B22B0"/>
    <w:rsid w:val="001B25F7"/>
    <w:rsid w:val="001B27DC"/>
    <w:rsid w:val="001B31F4"/>
    <w:rsid w:val="001B3517"/>
    <w:rsid w:val="001B3AD6"/>
    <w:rsid w:val="001B4014"/>
    <w:rsid w:val="001B48E7"/>
    <w:rsid w:val="001B4A44"/>
    <w:rsid w:val="001B5266"/>
    <w:rsid w:val="001B530C"/>
    <w:rsid w:val="001B5540"/>
    <w:rsid w:val="001B5737"/>
    <w:rsid w:val="001B5AFC"/>
    <w:rsid w:val="001B5B11"/>
    <w:rsid w:val="001B6639"/>
    <w:rsid w:val="001B6DC1"/>
    <w:rsid w:val="001B6DFC"/>
    <w:rsid w:val="001B6F17"/>
    <w:rsid w:val="001B7901"/>
    <w:rsid w:val="001B7C55"/>
    <w:rsid w:val="001B7C66"/>
    <w:rsid w:val="001B7DDC"/>
    <w:rsid w:val="001C06F0"/>
    <w:rsid w:val="001C0916"/>
    <w:rsid w:val="001C09FE"/>
    <w:rsid w:val="001C0A0B"/>
    <w:rsid w:val="001C0E2E"/>
    <w:rsid w:val="001C12D3"/>
    <w:rsid w:val="001C159E"/>
    <w:rsid w:val="001C19BB"/>
    <w:rsid w:val="001C1EE1"/>
    <w:rsid w:val="001C2119"/>
    <w:rsid w:val="001C27A3"/>
    <w:rsid w:val="001C2854"/>
    <w:rsid w:val="001C2A06"/>
    <w:rsid w:val="001C2A2D"/>
    <w:rsid w:val="001C31A0"/>
    <w:rsid w:val="001C321C"/>
    <w:rsid w:val="001C3B97"/>
    <w:rsid w:val="001C3E20"/>
    <w:rsid w:val="001C430D"/>
    <w:rsid w:val="001C44BE"/>
    <w:rsid w:val="001C47CF"/>
    <w:rsid w:val="001C4938"/>
    <w:rsid w:val="001C4C9F"/>
    <w:rsid w:val="001C5928"/>
    <w:rsid w:val="001C59A3"/>
    <w:rsid w:val="001C5A5B"/>
    <w:rsid w:val="001C5C4C"/>
    <w:rsid w:val="001C618D"/>
    <w:rsid w:val="001C63C4"/>
    <w:rsid w:val="001C661D"/>
    <w:rsid w:val="001C6D3E"/>
    <w:rsid w:val="001C6E49"/>
    <w:rsid w:val="001C733E"/>
    <w:rsid w:val="001C7940"/>
    <w:rsid w:val="001C7B1F"/>
    <w:rsid w:val="001C7C04"/>
    <w:rsid w:val="001C7C5E"/>
    <w:rsid w:val="001C7CF4"/>
    <w:rsid w:val="001D028A"/>
    <w:rsid w:val="001D0978"/>
    <w:rsid w:val="001D0A3D"/>
    <w:rsid w:val="001D106F"/>
    <w:rsid w:val="001D2673"/>
    <w:rsid w:val="001D2A4C"/>
    <w:rsid w:val="001D2E09"/>
    <w:rsid w:val="001D3B1A"/>
    <w:rsid w:val="001D3E86"/>
    <w:rsid w:val="001D4299"/>
    <w:rsid w:val="001D433D"/>
    <w:rsid w:val="001D452D"/>
    <w:rsid w:val="001D4670"/>
    <w:rsid w:val="001D47F7"/>
    <w:rsid w:val="001D4E5A"/>
    <w:rsid w:val="001D4F79"/>
    <w:rsid w:val="001D5106"/>
    <w:rsid w:val="001D5242"/>
    <w:rsid w:val="001D52FA"/>
    <w:rsid w:val="001D59CA"/>
    <w:rsid w:val="001D5A6C"/>
    <w:rsid w:val="001D5E95"/>
    <w:rsid w:val="001D6331"/>
    <w:rsid w:val="001D6617"/>
    <w:rsid w:val="001D6682"/>
    <w:rsid w:val="001D6692"/>
    <w:rsid w:val="001D6BFA"/>
    <w:rsid w:val="001D6FA2"/>
    <w:rsid w:val="001D703E"/>
    <w:rsid w:val="001D709C"/>
    <w:rsid w:val="001D792A"/>
    <w:rsid w:val="001D7B1C"/>
    <w:rsid w:val="001E00B1"/>
    <w:rsid w:val="001E01CD"/>
    <w:rsid w:val="001E0322"/>
    <w:rsid w:val="001E0588"/>
    <w:rsid w:val="001E070F"/>
    <w:rsid w:val="001E0899"/>
    <w:rsid w:val="001E0A47"/>
    <w:rsid w:val="001E16AD"/>
    <w:rsid w:val="001E187A"/>
    <w:rsid w:val="001E1DD1"/>
    <w:rsid w:val="001E290D"/>
    <w:rsid w:val="001E292C"/>
    <w:rsid w:val="001E29FE"/>
    <w:rsid w:val="001E2A86"/>
    <w:rsid w:val="001E2BF4"/>
    <w:rsid w:val="001E2DBC"/>
    <w:rsid w:val="001E2DD4"/>
    <w:rsid w:val="001E30B5"/>
    <w:rsid w:val="001E3569"/>
    <w:rsid w:val="001E35E6"/>
    <w:rsid w:val="001E3F19"/>
    <w:rsid w:val="001E4675"/>
    <w:rsid w:val="001E46EF"/>
    <w:rsid w:val="001E4826"/>
    <w:rsid w:val="001E4B35"/>
    <w:rsid w:val="001E4F08"/>
    <w:rsid w:val="001E4F15"/>
    <w:rsid w:val="001E4F7F"/>
    <w:rsid w:val="001E59A7"/>
    <w:rsid w:val="001E5A5E"/>
    <w:rsid w:val="001E5CC9"/>
    <w:rsid w:val="001E6434"/>
    <w:rsid w:val="001E658B"/>
    <w:rsid w:val="001E6AD0"/>
    <w:rsid w:val="001E6E11"/>
    <w:rsid w:val="001E702D"/>
    <w:rsid w:val="001E72A9"/>
    <w:rsid w:val="001E790C"/>
    <w:rsid w:val="001E7BA9"/>
    <w:rsid w:val="001E7BB5"/>
    <w:rsid w:val="001F0108"/>
    <w:rsid w:val="001F01F3"/>
    <w:rsid w:val="001F0243"/>
    <w:rsid w:val="001F03C2"/>
    <w:rsid w:val="001F0611"/>
    <w:rsid w:val="001F0BDD"/>
    <w:rsid w:val="001F0E17"/>
    <w:rsid w:val="001F1034"/>
    <w:rsid w:val="001F1136"/>
    <w:rsid w:val="001F11F8"/>
    <w:rsid w:val="001F125D"/>
    <w:rsid w:val="001F14F2"/>
    <w:rsid w:val="001F1F90"/>
    <w:rsid w:val="001F224C"/>
    <w:rsid w:val="001F2678"/>
    <w:rsid w:val="001F2ECA"/>
    <w:rsid w:val="001F3199"/>
    <w:rsid w:val="001F359E"/>
    <w:rsid w:val="001F398E"/>
    <w:rsid w:val="001F3DAC"/>
    <w:rsid w:val="001F3E51"/>
    <w:rsid w:val="001F4236"/>
    <w:rsid w:val="001F42DA"/>
    <w:rsid w:val="001F4E42"/>
    <w:rsid w:val="001F55D8"/>
    <w:rsid w:val="001F58E2"/>
    <w:rsid w:val="001F5975"/>
    <w:rsid w:val="001F60A5"/>
    <w:rsid w:val="001F6831"/>
    <w:rsid w:val="001F689E"/>
    <w:rsid w:val="001F6AD1"/>
    <w:rsid w:val="001F6C97"/>
    <w:rsid w:val="001F6DA0"/>
    <w:rsid w:val="001F785F"/>
    <w:rsid w:val="001F7DB5"/>
    <w:rsid w:val="0020003D"/>
    <w:rsid w:val="00200083"/>
    <w:rsid w:val="00200225"/>
    <w:rsid w:val="00200482"/>
    <w:rsid w:val="00200541"/>
    <w:rsid w:val="00200759"/>
    <w:rsid w:val="002007FD"/>
    <w:rsid w:val="00200815"/>
    <w:rsid w:val="002009A3"/>
    <w:rsid w:val="00200A61"/>
    <w:rsid w:val="00200C31"/>
    <w:rsid w:val="00200CC0"/>
    <w:rsid w:val="00200D73"/>
    <w:rsid w:val="002016E5"/>
    <w:rsid w:val="00201A0C"/>
    <w:rsid w:val="00201BC5"/>
    <w:rsid w:val="00201FCE"/>
    <w:rsid w:val="00202052"/>
    <w:rsid w:val="00202232"/>
    <w:rsid w:val="00202360"/>
    <w:rsid w:val="0020249F"/>
    <w:rsid w:val="00202894"/>
    <w:rsid w:val="00202AC5"/>
    <w:rsid w:val="00202B42"/>
    <w:rsid w:val="00202B85"/>
    <w:rsid w:val="0020362E"/>
    <w:rsid w:val="00203C07"/>
    <w:rsid w:val="00203C2D"/>
    <w:rsid w:val="00203E0C"/>
    <w:rsid w:val="00203F13"/>
    <w:rsid w:val="00203FC1"/>
    <w:rsid w:val="0020406B"/>
    <w:rsid w:val="0020417B"/>
    <w:rsid w:val="00204260"/>
    <w:rsid w:val="00204B39"/>
    <w:rsid w:val="00204E1D"/>
    <w:rsid w:val="002056B4"/>
    <w:rsid w:val="002056B9"/>
    <w:rsid w:val="0020596D"/>
    <w:rsid w:val="00205DE2"/>
    <w:rsid w:val="00205EC1"/>
    <w:rsid w:val="0020608A"/>
    <w:rsid w:val="00206CEB"/>
    <w:rsid w:val="00207014"/>
    <w:rsid w:val="002070F8"/>
    <w:rsid w:val="00207267"/>
    <w:rsid w:val="0020F731"/>
    <w:rsid w:val="00210285"/>
    <w:rsid w:val="00210FCE"/>
    <w:rsid w:val="0021189B"/>
    <w:rsid w:val="00211BE3"/>
    <w:rsid w:val="00211DB4"/>
    <w:rsid w:val="0021247A"/>
    <w:rsid w:val="002125AA"/>
    <w:rsid w:val="002126CD"/>
    <w:rsid w:val="002131A4"/>
    <w:rsid w:val="002137F5"/>
    <w:rsid w:val="00213A7F"/>
    <w:rsid w:val="00213CC9"/>
    <w:rsid w:val="00214155"/>
    <w:rsid w:val="002142E1"/>
    <w:rsid w:val="002143EE"/>
    <w:rsid w:val="002144A3"/>
    <w:rsid w:val="00214796"/>
    <w:rsid w:val="0021479E"/>
    <w:rsid w:val="002155C5"/>
    <w:rsid w:val="00215602"/>
    <w:rsid w:val="00215620"/>
    <w:rsid w:val="0021594B"/>
    <w:rsid w:val="00215A71"/>
    <w:rsid w:val="00215AC3"/>
    <w:rsid w:val="00215C03"/>
    <w:rsid w:val="00215E27"/>
    <w:rsid w:val="00215F54"/>
    <w:rsid w:val="00216295"/>
    <w:rsid w:val="002163B7"/>
    <w:rsid w:val="002163D7"/>
    <w:rsid w:val="0021688A"/>
    <w:rsid w:val="002168F7"/>
    <w:rsid w:val="00216B1C"/>
    <w:rsid w:val="002176C4"/>
    <w:rsid w:val="002177BE"/>
    <w:rsid w:val="00217E65"/>
    <w:rsid w:val="00220045"/>
    <w:rsid w:val="0022038D"/>
    <w:rsid w:val="002203CA"/>
    <w:rsid w:val="0022054C"/>
    <w:rsid w:val="002208E4"/>
    <w:rsid w:val="00221116"/>
    <w:rsid w:val="00221952"/>
    <w:rsid w:val="00221970"/>
    <w:rsid w:val="00221D09"/>
    <w:rsid w:val="00221D69"/>
    <w:rsid w:val="00222405"/>
    <w:rsid w:val="0022288C"/>
    <w:rsid w:val="00222AB6"/>
    <w:rsid w:val="00222F13"/>
    <w:rsid w:val="002231C4"/>
    <w:rsid w:val="00223296"/>
    <w:rsid w:val="002232CB"/>
    <w:rsid w:val="00223740"/>
    <w:rsid w:val="00224BC5"/>
    <w:rsid w:val="00224CC3"/>
    <w:rsid w:val="002250AF"/>
    <w:rsid w:val="00225709"/>
    <w:rsid w:val="00225841"/>
    <w:rsid w:val="002258B1"/>
    <w:rsid w:val="00225932"/>
    <w:rsid w:val="00225AA0"/>
    <w:rsid w:val="00226DDB"/>
    <w:rsid w:val="00227AFA"/>
    <w:rsid w:val="00230219"/>
    <w:rsid w:val="002302F2"/>
    <w:rsid w:val="00230445"/>
    <w:rsid w:val="00230DD3"/>
    <w:rsid w:val="0023114C"/>
    <w:rsid w:val="002315D6"/>
    <w:rsid w:val="00231650"/>
    <w:rsid w:val="00231B5C"/>
    <w:rsid w:val="00231C4E"/>
    <w:rsid w:val="00231E87"/>
    <w:rsid w:val="002320AA"/>
    <w:rsid w:val="002324A8"/>
    <w:rsid w:val="00232670"/>
    <w:rsid w:val="002327B7"/>
    <w:rsid w:val="00232D6E"/>
    <w:rsid w:val="00232D94"/>
    <w:rsid w:val="00232E77"/>
    <w:rsid w:val="0023387B"/>
    <w:rsid w:val="00233DE6"/>
    <w:rsid w:val="002340BB"/>
    <w:rsid w:val="00234356"/>
    <w:rsid w:val="00234B14"/>
    <w:rsid w:val="00234F70"/>
    <w:rsid w:val="00234F85"/>
    <w:rsid w:val="002353D6"/>
    <w:rsid w:val="002354FC"/>
    <w:rsid w:val="00235614"/>
    <w:rsid w:val="00235D40"/>
    <w:rsid w:val="00235DE2"/>
    <w:rsid w:val="00236320"/>
    <w:rsid w:val="0023644F"/>
    <w:rsid w:val="00236682"/>
    <w:rsid w:val="00237022"/>
    <w:rsid w:val="00237160"/>
    <w:rsid w:val="0023DB2F"/>
    <w:rsid w:val="002403A0"/>
    <w:rsid w:val="002404A6"/>
    <w:rsid w:val="00240521"/>
    <w:rsid w:val="00240C8D"/>
    <w:rsid w:val="00240E30"/>
    <w:rsid w:val="0024105B"/>
    <w:rsid w:val="00241C84"/>
    <w:rsid w:val="00241E28"/>
    <w:rsid w:val="0024214C"/>
    <w:rsid w:val="002422EA"/>
    <w:rsid w:val="00242B9A"/>
    <w:rsid w:val="00242E01"/>
    <w:rsid w:val="002439B8"/>
    <w:rsid w:val="00243BD1"/>
    <w:rsid w:val="00243D17"/>
    <w:rsid w:val="0024409C"/>
    <w:rsid w:val="0024450A"/>
    <w:rsid w:val="00244875"/>
    <w:rsid w:val="002449F3"/>
    <w:rsid w:val="00244B5E"/>
    <w:rsid w:val="00244C26"/>
    <w:rsid w:val="002455F1"/>
    <w:rsid w:val="00245920"/>
    <w:rsid w:val="002459AF"/>
    <w:rsid w:val="00245A87"/>
    <w:rsid w:val="00245C4B"/>
    <w:rsid w:val="002462B0"/>
    <w:rsid w:val="0024660B"/>
    <w:rsid w:val="00246BDE"/>
    <w:rsid w:val="00246D23"/>
    <w:rsid w:val="002473FC"/>
    <w:rsid w:val="0024767A"/>
    <w:rsid w:val="002476E0"/>
    <w:rsid w:val="00247721"/>
    <w:rsid w:val="00247AD7"/>
    <w:rsid w:val="002501EE"/>
    <w:rsid w:val="00250497"/>
    <w:rsid w:val="00250A64"/>
    <w:rsid w:val="00250A77"/>
    <w:rsid w:val="00250AB4"/>
    <w:rsid w:val="00250AED"/>
    <w:rsid w:val="00250F67"/>
    <w:rsid w:val="002512F7"/>
    <w:rsid w:val="002514DE"/>
    <w:rsid w:val="0025201A"/>
    <w:rsid w:val="002525B7"/>
    <w:rsid w:val="002527D1"/>
    <w:rsid w:val="00252A08"/>
    <w:rsid w:val="00252C65"/>
    <w:rsid w:val="00252DB1"/>
    <w:rsid w:val="00252F95"/>
    <w:rsid w:val="002537D2"/>
    <w:rsid w:val="0025436E"/>
    <w:rsid w:val="002548CC"/>
    <w:rsid w:val="00254B4F"/>
    <w:rsid w:val="00254E4D"/>
    <w:rsid w:val="00255C64"/>
    <w:rsid w:val="00255D82"/>
    <w:rsid w:val="002560E7"/>
    <w:rsid w:val="002560ED"/>
    <w:rsid w:val="0025614E"/>
    <w:rsid w:val="0025646E"/>
    <w:rsid w:val="0025663F"/>
    <w:rsid w:val="002571B7"/>
    <w:rsid w:val="0025775D"/>
    <w:rsid w:val="00257AB9"/>
    <w:rsid w:val="00257BDD"/>
    <w:rsid w:val="00257CEE"/>
    <w:rsid w:val="0026097D"/>
    <w:rsid w:val="002609EF"/>
    <w:rsid w:val="00260E76"/>
    <w:rsid w:val="002615C5"/>
    <w:rsid w:val="00261749"/>
    <w:rsid w:val="00261A7F"/>
    <w:rsid w:val="00261FAC"/>
    <w:rsid w:val="002621D5"/>
    <w:rsid w:val="00262281"/>
    <w:rsid w:val="00262701"/>
    <w:rsid w:val="00262816"/>
    <w:rsid w:val="00262B4B"/>
    <w:rsid w:val="00262FE3"/>
    <w:rsid w:val="002630D8"/>
    <w:rsid w:val="002634B6"/>
    <w:rsid w:val="00263938"/>
    <w:rsid w:val="00263BB8"/>
    <w:rsid w:val="00264126"/>
    <w:rsid w:val="002642F2"/>
    <w:rsid w:val="0026437D"/>
    <w:rsid w:val="002647E2"/>
    <w:rsid w:val="00264BF2"/>
    <w:rsid w:val="00264ECE"/>
    <w:rsid w:val="00264EEF"/>
    <w:rsid w:val="0026555A"/>
    <w:rsid w:val="00265A0F"/>
    <w:rsid w:val="00265D6E"/>
    <w:rsid w:val="002662A7"/>
    <w:rsid w:val="0026658B"/>
    <w:rsid w:val="002666D3"/>
    <w:rsid w:val="00266B1A"/>
    <w:rsid w:val="00266B8C"/>
    <w:rsid w:val="00266F75"/>
    <w:rsid w:val="00267547"/>
    <w:rsid w:val="0026759B"/>
    <w:rsid w:val="002705EC"/>
    <w:rsid w:val="00270BC8"/>
    <w:rsid w:val="00271023"/>
    <w:rsid w:val="00271922"/>
    <w:rsid w:val="00272856"/>
    <w:rsid w:val="00272A3F"/>
    <w:rsid w:val="00272C7C"/>
    <w:rsid w:val="00272F88"/>
    <w:rsid w:val="00273346"/>
    <w:rsid w:val="0027346B"/>
    <w:rsid w:val="002735E8"/>
    <w:rsid w:val="00273BA1"/>
    <w:rsid w:val="00273DCD"/>
    <w:rsid w:val="002749B5"/>
    <w:rsid w:val="00275623"/>
    <w:rsid w:val="00276162"/>
    <w:rsid w:val="002766C9"/>
    <w:rsid w:val="00276BB4"/>
    <w:rsid w:val="00276BED"/>
    <w:rsid w:val="00277102"/>
    <w:rsid w:val="002773C0"/>
    <w:rsid w:val="00277571"/>
    <w:rsid w:val="002775A0"/>
    <w:rsid w:val="0027785C"/>
    <w:rsid w:val="00277D75"/>
    <w:rsid w:val="00277DBB"/>
    <w:rsid w:val="00277E83"/>
    <w:rsid w:val="00280060"/>
    <w:rsid w:val="00280274"/>
    <w:rsid w:val="0028029A"/>
    <w:rsid w:val="00280323"/>
    <w:rsid w:val="002806BD"/>
    <w:rsid w:val="00280E08"/>
    <w:rsid w:val="00280FF5"/>
    <w:rsid w:val="0028124C"/>
    <w:rsid w:val="0028127B"/>
    <w:rsid w:val="002814EF"/>
    <w:rsid w:val="0028158C"/>
    <w:rsid w:val="002815C3"/>
    <w:rsid w:val="0028192E"/>
    <w:rsid w:val="0028202D"/>
    <w:rsid w:val="00282040"/>
    <w:rsid w:val="002820A9"/>
    <w:rsid w:val="00282971"/>
    <w:rsid w:val="0028375E"/>
    <w:rsid w:val="00283AC5"/>
    <w:rsid w:val="00284010"/>
    <w:rsid w:val="00284423"/>
    <w:rsid w:val="00284683"/>
    <w:rsid w:val="00284958"/>
    <w:rsid w:val="00284B84"/>
    <w:rsid w:val="00284C04"/>
    <w:rsid w:val="00285BFC"/>
    <w:rsid w:val="00285D76"/>
    <w:rsid w:val="002862E5"/>
    <w:rsid w:val="0028668F"/>
    <w:rsid w:val="002866EE"/>
    <w:rsid w:val="00286AC1"/>
    <w:rsid w:val="002874E9"/>
    <w:rsid w:val="0028762D"/>
    <w:rsid w:val="00287E15"/>
    <w:rsid w:val="00290141"/>
    <w:rsid w:val="002904E9"/>
    <w:rsid w:val="002906A9"/>
    <w:rsid w:val="00290899"/>
    <w:rsid w:val="00290CD6"/>
    <w:rsid w:val="00291C54"/>
    <w:rsid w:val="0029257D"/>
    <w:rsid w:val="002927A2"/>
    <w:rsid w:val="00292A4A"/>
    <w:rsid w:val="00292C7A"/>
    <w:rsid w:val="0029334E"/>
    <w:rsid w:val="00293415"/>
    <w:rsid w:val="0029378C"/>
    <w:rsid w:val="0029400C"/>
    <w:rsid w:val="0029442B"/>
    <w:rsid w:val="00294830"/>
    <w:rsid w:val="00294B9C"/>
    <w:rsid w:val="00295AC5"/>
    <w:rsid w:val="00295DA9"/>
    <w:rsid w:val="00295F2A"/>
    <w:rsid w:val="002965B8"/>
    <w:rsid w:val="002965CE"/>
    <w:rsid w:val="00296753"/>
    <w:rsid w:val="00296D10"/>
    <w:rsid w:val="00297150"/>
    <w:rsid w:val="002974C6"/>
    <w:rsid w:val="002976AB"/>
    <w:rsid w:val="00297A9B"/>
    <w:rsid w:val="0029B90D"/>
    <w:rsid w:val="002A029F"/>
    <w:rsid w:val="002A0449"/>
    <w:rsid w:val="002A102C"/>
    <w:rsid w:val="002A13F5"/>
    <w:rsid w:val="002A16C8"/>
    <w:rsid w:val="002A1D69"/>
    <w:rsid w:val="002A1DDE"/>
    <w:rsid w:val="002A2558"/>
    <w:rsid w:val="002A2E44"/>
    <w:rsid w:val="002A3172"/>
    <w:rsid w:val="002A33D4"/>
    <w:rsid w:val="002A35E3"/>
    <w:rsid w:val="002A3D40"/>
    <w:rsid w:val="002A3F5E"/>
    <w:rsid w:val="002A3F60"/>
    <w:rsid w:val="002A4097"/>
    <w:rsid w:val="002A43C9"/>
    <w:rsid w:val="002A46D1"/>
    <w:rsid w:val="002A4CC1"/>
    <w:rsid w:val="002A4CCE"/>
    <w:rsid w:val="002A530E"/>
    <w:rsid w:val="002A53A5"/>
    <w:rsid w:val="002A5683"/>
    <w:rsid w:val="002A5731"/>
    <w:rsid w:val="002A59F0"/>
    <w:rsid w:val="002A5BD1"/>
    <w:rsid w:val="002A5D59"/>
    <w:rsid w:val="002A6428"/>
    <w:rsid w:val="002A692B"/>
    <w:rsid w:val="002A6A69"/>
    <w:rsid w:val="002A6B64"/>
    <w:rsid w:val="002A7EB6"/>
    <w:rsid w:val="002B033B"/>
    <w:rsid w:val="002B0417"/>
    <w:rsid w:val="002B0722"/>
    <w:rsid w:val="002B0D2A"/>
    <w:rsid w:val="002B1146"/>
    <w:rsid w:val="002B171F"/>
    <w:rsid w:val="002B1AE3"/>
    <w:rsid w:val="002B1C23"/>
    <w:rsid w:val="002B1C2D"/>
    <w:rsid w:val="002B2479"/>
    <w:rsid w:val="002B254F"/>
    <w:rsid w:val="002B287F"/>
    <w:rsid w:val="002B28D1"/>
    <w:rsid w:val="002B29C7"/>
    <w:rsid w:val="002B2E83"/>
    <w:rsid w:val="002B3304"/>
    <w:rsid w:val="002B3468"/>
    <w:rsid w:val="002B35A0"/>
    <w:rsid w:val="002B37B8"/>
    <w:rsid w:val="002B386E"/>
    <w:rsid w:val="002B4001"/>
    <w:rsid w:val="002B4237"/>
    <w:rsid w:val="002B486C"/>
    <w:rsid w:val="002B4DB1"/>
    <w:rsid w:val="002B4F49"/>
    <w:rsid w:val="002B570A"/>
    <w:rsid w:val="002B5F1E"/>
    <w:rsid w:val="002B5F2C"/>
    <w:rsid w:val="002B629F"/>
    <w:rsid w:val="002B6535"/>
    <w:rsid w:val="002B6871"/>
    <w:rsid w:val="002B6B78"/>
    <w:rsid w:val="002B72FC"/>
    <w:rsid w:val="002B74B3"/>
    <w:rsid w:val="002B762E"/>
    <w:rsid w:val="002C093F"/>
    <w:rsid w:val="002C0C14"/>
    <w:rsid w:val="002C0D88"/>
    <w:rsid w:val="002C17D5"/>
    <w:rsid w:val="002C1D56"/>
    <w:rsid w:val="002C320C"/>
    <w:rsid w:val="002C3487"/>
    <w:rsid w:val="002C3494"/>
    <w:rsid w:val="002C3527"/>
    <w:rsid w:val="002C365B"/>
    <w:rsid w:val="002C3D96"/>
    <w:rsid w:val="002C3E36"/>
    <w:rsid w:val="002C41BF"/>
    <w:rsid w:val="002C458E"/>
    <w:rsid w:val="002C4963"/>
    <w:rsid w:val="002C49F2"/>
    <w:rsid w:val="002C4BEA"/>
    <w:rsid w:val="002C56C0"/>
    <w:rsid w:val="002C59CB"/>
    <w:rsid w:val="002C5A65"/>
    <w:rsid w:val="002C5DD3"/>
    <w:rsid w:val="002C5E7D"/>
    <w:rsid w:val="002C64FA"/>
    <w:rsid w:val="002C686A"/>
    <w:rsid w:val="002C697E"/>
    <w:rsid w:val="002C6A3D"/>
    <w:rsid w:val="002C6CD1"/>
    <w:rsid w:val="002C6E14"/>
    <w:rsid w:val="002C70E7"/>
    <w:rsid w:val="002C72D3"/>
    <w:rsid w:val="002C7754"/>
    <w:rsid w:val="002D0242"/>
    <w:rsid w:val="002D0C09"/>
    <w:rsid w:val="002D18F5"/>
    <w:rsid w:val="002D196E"/>
    <w:rsid w:val="002D25E3"/>
    <w:rsid w:val="002D27D2"/>
    <w:rsid w:val="002D2B11"/>
    <w:rsid w:val="002D2D1B"/>
    <w:rsid w:val="002D2EC8"/>
    <w:rsid w:val="002D31E5"/>
    <w:rsid w:val="002D3745"/>
    <w:rsid w:val="002D3C7A"/>
    <w:rsid w:val="002D3DE7"/>
    <w:rsid w:val="002D4052"/>
    <w:rsid w:val="002D424E"/>
    <w:rsid w:val="002D458C"/>
    <w:rsid w:val="002D45B3"/>
    <w:rsid w:val="002D461F"/>
    <w:rsid w:val="002D4978"/>
    <w:rsid w:val="002D5068"/>
    <w:rsid w:val="002D52C2"/>
    <w:rsid w:val="002D5480"/>
    <w:rsid w:val="002D572C"/>
    <w:rsid w:val="002D58C4"/>
    <w:rsid w:val="002D5C85"/>
    <w:rsid w:val="002D5D0A"/>
    <w:rsid w:val="002D61F2"/>
    <w:rsid w:val="002D724A"/>
    <w:rsid w:val="002D72BE"/>
    <w:rsid w:val="002D74F3"/>
    <w:rsid w:val="002D7722"/>
    <w:rsid w:val="002E103D"/>
    <w:rsid w:val="002E120C"/>
    <w:rsid w:val="002E13CD"/>
    <w:rsid w:val="002E141F"/>
    <w:rsid w:val="002E172A"/>
    <w:rsid w:val="002E1851"/>
    <w:rsid w:val="002E186E"/>
    <w:rsid w:val="002E1D83"/>
    <w:rsid w:val="002E2E89"/>
    <w:rsid w:val="002E4389"/>
    <w:rsid w:val="002E4624"/>
    <w:rsid w:val="002E4F7A"/>
    <w:rsid w:val="002E5345"/>
    <w:rsid w:val="002E59D8"/>
    <w:rsid w:val="002E6067"/>
    <w:rsid w:val="002E6077"/>
    <w:rsid w:val="002E6079"/>
    <w:rsid w:val="002E62A1"/>
    <w:rsid w:val="002E644C"/>
    <w:rsid w:val="002E66F2"/>
    <w:rsid w:val="002E67EE"/>
    <w:rsid w:val="002E687A"/>
    <w:rsid w:val="002E6C18"/>
    <w:rsid w:val="002E6E26"/>
    <w:rsid w:val="002E6FC3"/>
    <w:rsid w:val="002E719F"/>
    <w:rsid w:val="002E7712"/>
    <w:rsid w:val="002E7872"/>
    <w:rsid w:val="002E7893"/>
    <w:rsid w:val="002F049F"/>
    <w:rsid w:val="002F05C1"/>
    <w:rsid w:val="002F0F25"/>
    <w:rsid w:val="002F0FCA"/>
    <w:rsid w:val="002F121A"/>
    <w:rsid w:val="002F17D3"/>
    <w:rsid w:val="002F1855"/>
    <w:rsid w:val="002F1D9E"/>
    <w:rsid w:val="002F280E"/>
    <w:rsid w:val="002F2815"/>
    <w:rsid w:val="002F284D"/>
    <w:rsid w:val="002F2A74"/>
    <w:rsid w:val="002F2FC3"/>
    <w:rsid w:val="002F3554"/>
    <w:rsid w:val="002F35A2"/>
    <w:rsid w:val="002F3A50"/>
    <w:rsid w:val="002F3DDD"/>
    <w:rsid w:val="002F431D"/>
    <w:rsid w:val="002F4619"/>
    <w:rsid w:val="002F4798"/>
    <w:rsid w:val="002F509D"/>
    <w:rsid w:val="002F544B"/>
    <w:rsid w:val="002F5ED0"/>
    <w:rsid w:val="002F6866"/>
    <w:rsid w:val="002F6996"/>
    <w:rsid w:val="002F73F7"/>
    <w:rsid w:val="002F7C40"/>
    <w:rsid w:val="002F7E8E"/>
    <w:rsid w:val="0030057F"/>
    <w:rsid w:val="003008F1"/>
    <w:rsid w:val="0030098F"/>
    <w:rsid w:val="00300B8C"/>
    <w:rsid w:val="00301750"/>
    <w:rsid w:val="003019F3"/>
    <w:rsid w:val="00301D08"/>
    <w:rsid w:val="00301DDE"/>
    <w:rsid w:val="00301F52"/>
    <w:rsid w:val="003023AC"/>
    <w:rsid w:val="003026FB"/>
    <w:rsid w:val="0030273B"/>
    <w:rsid w:val="00302FF0"/>
    <w:rsid w:val="0030313B"/>
    <w:rsid w:val="00303206"/>
    <w:rsid w:val="00303A24"/>
    <w:rsid w:val="00303F70"/>
    <w:rsid w:val="00304132"/>
    <w:rsid w:val="003044D4"/>
    <w:rsid w:val="003046D2"/>
    <w:rsid w:val="00304C16"/>
    <w:rsid w:val="00304D91"/>
    <w:rsid w:val="00304FD9"/>
    <w:rsid w:val="0030562C"/>
    <w:rsid w:val="00305AB1"/>
    <w:rsid w:val="00305EDF"/>
    <w:rsid w:val="003062C3"/>
    <w:rsid w:val="00306303"/>
    <w:rsid w:val="00307125"/>
    <w:rsid w:val="00307483"/>
    <w:rsid w:val="00307699"/>
    <w:rsid w:val="003078FB"/>
    <w:rsid w:val="00307B78"/>
    <w:rsid w:val="00307BB1"/>
    <w:rsid w:val="00307BBC"/>
    <w:rsid w:val="00307E36"/>
    <w:rsid w:val="00307FA7"/>
    <w:rsid w:val="0031087F"/>
    <w:rsid w:val="003108E8"/>
    <w:rsid w:val="00310B4C"/>
    <w:rsid w:val="00310DEE"/>
    <w:rsid w:val="00310F16"/>
    <w:rsid w:val="00311D50"/>
    <w:rsid w:val="00311E5F"/>
    <w:rsid w:val="00311F0E"/>
    <w:rsid w:val="00311F2E"/>
    <w:rsid w:val="0031231C"/>
    <w:rsid w:val="00312409"/>
    <w:rsid w:val="003124DF"/>
    <w:rsid w:val="0031253D"/>
    <w:rsid w:val="00312874"/>
    <w:rsid w:val="003128B2"/>
    <w:rsid w:val="00312993"/>
    <w:rsid w:val="00313106"/>
    <w:rsid w:val="00313535"/>
    <w:rsid w:val="00313D75"/>
    <w:rsid w:val="00313FAF"/>
    <w:rsid w:val="00313FFB"/>
    <w:rsid w:val="00314480"/>
    <w:rsid w:val="00314532"/>
    <w:rsid w:val="003146FE"/>
    <w:rsid w:val="003151E3"/>
    <w:rsid w:val="00315360"/>
    <w:rsid w:val="003153FE"/>
    <w:rsid w:val="00315489"/>
    <w:rsid w:val="003156E4"/>
    <w:rsid w:val="00315A49"/>
    <w:rsid w:val="00316142"/>
    <w:rsid w:val="003161C6"/>
    <w:rsid w:val="00316D28"/>
    <w:rsid w:val="00316DB2"/>
    <w:rsid w:val="003170B3"/>
    <w:rsid w:val="00317203"/>
    <w:rsid w:val="00317794"/>
    <w:rsid w:val="00317E88"/>
    <w:rsid w:val="00317F23"/>
    <w:rsid w:val="0032023B"/>
    <w:rsid w:val="00320480"/>
    <w:rsid w:val="003205C9"/>
    <w:rsid w:val="00320906"/>
    <w:rsid w:val="003209E6"/>
    <w:rsid w:val="00320AB9"/>
    <w:rsid w:val="003215A8"/>
    <w:rsid w:val="0032172C"/>
    <w:rsid w:val="00321A53"/>
    <w:rsid w:val="00321D6D"/>
    <w:rsid w:val="0032240D"/>
    <w:rsid w:val="00322A6B"/>
    <w:rsid w:val="0032322C"/>
    <w:rsid w:val="00323545"/>
    <w:rsid w:val="00324345"/>
    <w:rsid w:val="0032455F"/>
    <w:rsid w:val="003245E8"/>
    <w:rsid w:val="00324645"/>
    <w:rsid w:val="00324AF4"/>
    <w:rsid w:val="003251D5"/>
    <w:rsid w:val="00325231"/>
    <w:rsid w:val="00325667"/>
    <w:rsid w:val="0032598C"/>
    <w:rsid w:val="00325A19"/>
    <w:rsid w:val="00325EA7"/>
    <w:rsid w:val="00326668"/>
    <w:rsid w:val="00327323"/>
    <w:rsid w:val="0032734C"/>
    <w:rsid w:val="003275F6"/>
    <w:rsid w:val="00327888"/>
    <w:rsid w:val="00331424"/>
    <w:rsid w:val="003317C5"/>
    <w:rsid w:val="003317FE"/>
    <w:rsid w:val="00331BE9"/>
    <w:rsid w:val="00331D37"/>
    <w:rsid w:val="00331D63"/>
    <w:rsid w:val="00331F5A"/>
    <w:rsid w:val="003322C9"/>
    <w:rsid w:val="003326AA"/>
    <w:rsid w:val="003327CD"/>
    <w:rsid w:val="00332AFE"/>
    <w:rsid w:val="00332C3D"/>
    <w:rsid w:val="00332D2F"/>
    <w:rsid w:val="00332E54"/>
    <w:rsid w:val="0033311D"/>
    <w:rsid w:val="0033334E"/>
    <w:rsid w:val="003334F9"/>
    <w:rsid w:val="0033390A"/>
    <w:rsid w:val="00333979"/>
    <w:rsid w:val="00333CC5"/>
    <w:rsid w:val="003342C8"/>
    <w:rsid w:val="00334342"/>
    <w:rsid w:val="0033481F"/>
    <w:rsid w:val="00334FF8"/>
    <w:rsid w:val="00335709"/>
    <w:rsid w:val="00335993"/>
    <w:rsid w:val="00335C46"/>
    <w:rsid w:val="00335CF7"/>
    <w:rsid w:val="00336331"/>
    <w:rsid w:val="00336B15"/>
    <w:rsid w:val="00336B94"/>
    <w:rsid w:val="00336FF2"/>
    <w:rsid w:val="00337525"/>
    <w:rsid w:val="00337BA8"/>
    <w:rsid w:val="003416FA"/>
    <w:rsid w:val="00341976"/>
    <w:rsid w:val="003423AA"/>
    <w:rsid w:val="00342BE5"/>
    <w:rsid w:val="00342DD6"/>
    <w:rsid w:val="0034359C"/>
    <w:rsid w:val="00343EBB"/>
    <w:rsid w:val="003440FE"/>
    <w:rsid w:val="00344151"/>
    <w:rsid w:val="0034420D"/>
    <w:rsid w:val="0034482B"/>
    <w:rsid w:val="00344A11"/>
    <w:rsid w:val="00344D3C"/>
    <w:rsid w:val="00344E65"/>
    <w:rsid w:val="00344F79"/>
    <w:rsid w:val="00345B36"/>
    <w:rsid w:val="00346D7E"/>
    <w:rsid w:val="00346DB2"/>
    <w:rsid w:val="00346EE5"/>
    <w:rsid w:val="00347A58"/>
    <w:rsid w:val="00347AC5"/>
    <w:rsid w:val="00347B3A"/>
    <w:rsid w:val="00347C23"/>
    <w:rsid w:val="003501A6"/>
    <w:rsid w:val="00350228"/>
    <w:rsid w:val="00350378"/>
    <w:rsid w:val="003503C8"/>
    <w:rsid w:val="00350A1C"/>
    <w:rsid w:val="00350F14"/>
    <w:rsid w:val="003516B4"/>
    <w:rsid w:val="003516ED"/>
    <w:rsid w:val="0035291A"/>
    <w:rsid w:val="00352E97"/>
    <w:rsid w:val="003533D2"/>
    <w:rsid w:val="00353727"/>
    <w:rsid w:val="00353756"/>
    <w:rsid w:val="00353BDD"/>
    <w:rsid w:val="00353C81"/>
    <w:rsid w:val="00353CD6"/>
    <w:rsid w:val="0035433D"/>
    <w:rsid w:val="0035452F"/>
    <w:rsid w:val="00354BCC"/>
    <w:rsid w:val="003552C4"/>
    <w:rsid w:val="00355653"/>
    <w:rsid w:val="00355774"/>
    <w:rsid w:val="003557CA"/>
    <w:rsid w:val="003558A8"/>
    <w:rsid w:val="0035595D"/>
    <w:rsid w:val="00355D72"/>
    <w:rsid w:val="00355FA1"/>
    <w:rsid w:val="00356193"/>
    <w:rsid w:val="0035619A"/>
    <w:rsid w:val="0035642E"/>
    <w:rsid w:val="003569D6"/>
    <w:rsid w:val="00356A50"/>
    <w:rsid w:val="00356B87"/>
    <w:rsid w:val="00356CA0"/>
    <w:rsid w:val="00357210"/>
    <w:rsid w:val="0035738B"/>
    <w:rsid w:val="0035744D"/>
    <w:rsid w:val="00357729"/>
    <w:rsid w:val="00360851"/>
    <w:rsid w:val="00360A60"/>
    <w:rsid w:val="00360DAB"/>
    <w:rsid w:val="0036108C"/>
    <w:rsid w:val="003611EA"/>
    <w:rsid w:val="003614E0"/>
    <w:rsid w:val="00361522"/>
    <w:rsid w:val="00361602"/>
    <w:rsid w:val="00361735"/>
    <w:rsid w:val="0036185A"/>
    <w:rsid w:val="00361DA0"/>
    <w:rsid w:val="00361E0E"/>
    <w:rsid w:val="00361EE3"/>
    <w:rsid w:val="00362B46"/>
    <w:rsid w:val="003635F5"/>
    <w:rsid w:val="00363DFB"/>
    <w:rsid w:val="00363E9A"/>
    <w:rsid w:val="0036401C"/>
    <w:rsid w:val="0036491F"/>
    <w:rsid w:val="00364D3E"/>
    <w:rsid w:val="003651DA"/>
    <w:rsid w:val="00365609"/>
    <w:rsid w:val="00365645"/>
    <w:rsid w:val="00365B70"/>
    <w:rsid w:val="00365F26"/>
    <w:rsid w:val="00366835"/>
    <w:rsid w:val="0036716F"/>
    <w:rsid w:val="00367357"/>
    <w:rsid w:val="00367490"/>
    <w:rsid w:val="00367D75"/>
    <w:rsid w:val="00370873"/>
    <w:rsid w:val="00370F30"/>
    <w:rsid w:val="0037122A"/>
    <w:rsid w:val="003715A6"/>
    <w:rsid w:val="003718BC"/>
    <w:rsid w:val="00371E0F"/>
    <w:rsid w:val="00372400"/>
    <w:rsid w:val="0037282E"/>
    <w:rsid w:val="003728CC"/>
    <w:rsid w:val="00372988"/>
    <w:rsid w:val="00372A16"/>
    <w:rsid w:val="0037318C"/>
    <w:rsid w:val="003739E2"/>
    <w:rsid w:val="00373B54"/>
    <w:rsid w:val="0037450F"/>
    <w:rsid w:val="003745CD"/>
    <w:rsid w:val="00374845"/>
    <w:rsid w:val="00374C34"/>
    <w:rsid w:val="00374D40"/>
    <w:rsid w:val="00374EBF"/>
    <w:rsid w:val="00375125"/>
    <w:rsid w:val="0037559D"/>
    <w:rsid w:val="00375C3B"/>
    <w:rsid w:val="00375D83"/>
    <w:rsid w:val="00376C03"/>
    <w:rsid w:val="00376D51"/>
    <w:rsid w:val="00376ECC"/>
    <w:rsid w:val="00377404"/>
    <w:rsid w:val="00377428"/>
    <w:rsid w:val="00377639"/>
    <w:rsid w:val="00377CA0"/>
    <w:rsid w:val="00377EA8"/>
    <w:rsid w:val="00380025"/>
    <w:rsid w:val="003808BA"/>
    <w:rsid w:val="003809F0"/>
    <w:rsid w:val="0038118A"/>
    <w:rsid w:val="0038127C"/>
    <w:rsid w:val="00381420"/>
    <w:rsid w:val="00381E57"/>
    <w:rsid w:val="0038230D"/>
    <w:rsid w:val="0038291F"/>
    <w:rsid w:val="00382C2E"/>
    <w:rsid w:val="00382E71"/>
    <w:rsid w:val="00383480"/>
    <w:rsid w:val="00383734"/>
    <w:rsid w:val="00383957"/>
    <w:rsid w:val="0038432B"/>
    <w:rsid w:val="0038498C"/>
    <w:rsid w:val="00384C8D"/>
    <w:rsid w:val="00385089"/>
    <w:rsid w:val="003857FC"/>
    <w:rsid w:val="00385A65"/>
    <w:rsid w:val="00385AA4"/>
    <w:rsid w:val="00385CAD"/>
    <w:rsid w:val="00386166"/>
    <w:rsid w:val="003871DC"/>
    <w:rsid w:val="00387237"/>
    <w:rsid w:val="003872BB"/>
    <w:rsid w:val="00387AF0"/>
    <w:rsid w:val="003905D9"/>
    <w:rsid w:val="00391D63"/>
    <w:rsid w:val="003920FE"/>
    <w:rsid w:val="00392516"/>
    <w:rsid w:val="00393130"/>
    <w:rsid w:val="00393630"/>
    <w:rsid w:val="00393DD6"/>
    <w:rsid w:val="003941CD"/>
    <w:rsid w:val="00394949"/>
    <w:rsid w:val="00394DBD"/>
    <w:rsid w:val="00394E7D"/>
    <w:rsid w:val="0039507E"/>
    <w:rsid w:val="00395471"/>
    <w:rsid w:val="003955E8"/>
    <w:rsid w:val="003957DF"/>
    <w:rsid w:val="00395E9C"/>
    <w:rsid w:val="00396394"/>
    <w:rsid w:val="00396511"/>
    <w:rsid w:val="00396581"/>
    <w:rsid w:val="0039670B"/>
    <w:rsid w:val="003968E4"/>
    <w:rsid w:val="00396AFE"/>
    <w:rsid w:val="00396C4A"/>
    <w:rsid w:val="003971CC"/>
    <w:rsid w:val="00397309"/>
    <w:rsid w:val="00397826"/>
    <w:rsid w:val="00397EF3"/>
    <w:rsid w:val="003A0452"/>
    <w:rsid w:val="003A06E2"/>
    <w:rsid w:val="003A0ABF"/>
    <w:rsid w:val="003A1824"/>
    <w:rsid w:val="003A19B8"/>
    <w:rsid w:val="003A1B9B"/>
    <w:rsid w:val="003A2345"/>
    <w:rsid w:val="003A2916"/>
    <w:rsid w:val="003A2ACC"/>
    <w:rsid w:val="003A2D06"/>
    <w:rsid w:val="003A2D1D"/>
    <w:rsid w:val="003A2DBF"/>
    <w:rsid w:val="003A2F88"/>
    <w:rsid w:val="003A330B"/>
    <w:rsid w:val="003A39CE"/>
    <w:rsid w:val="003A3AF6"/>
    <w:rsid w:val="003A3D0B"/>
    <w:rsid w:val="003A3E5D"/>
    <w:rsid w:val="003A3E75"/>
    <w:rsid w:val="003A43D9"/>
    <w:rsid w:val="003A469C"/>
    <w:rsid w:val="003A48A7"/>
    <w:rsid w:val="003A4BD9"/>
    <w:rsid w:val="003A5474"/>
    <w:rsid w:val="003A54C7"/>
    <w:rsid w:val="003A576F"/>
    <w:rsid w:val="003A5BD3"/>
    <w:rsid w:val="003A5F74"/>
    <w:rsid w:val="003A5FF6"/>
    <w:rsid w:val="003A6420"/>
    <w:rsid w:val="003A682B"/>
    <w:rsid w:val="003A6C70"/>
    <w:rsid w:val="003A6F9A"/>
    <w:rsid w:val="003A718F"/>
    <w:rsid w:val="003A729D"/>
    <w:rsid w:val="003A762F"/>
    <w:rsid w:val="003A7ABC"/>
    <w:rsid w:val="003A7BAC"/>
    <w:rsid w:val="003B00E1"/>
    <w:rsid w:val="003B019B"/>
    <w:rsid w:val="003B02C6"/>
    <w:rsid w:val="003B052C"/>
    <w:rsid w:val="003B084D"/>
    <w:rsid w:val="003B1123"/>
    <w:rsid w:val="003B13F8"/>
    <w:rsid w:val="003B1731"/>
    <w:rsid w:val="003B1832"/>
    <w:rsid w:val="003B18DA"/>
    <w:rsid w:val="003B2807"/>
    <w:rsid w:val="003B32C0"/>
    <w:rsid w:val="003B35DE"/>
    <w:rsid w:val="003B4006"/>
    <w:rsid w:val="003B4156"/>
    <w:rsid w:val="003B48D9"/>
    <w:rsid w:val="003B4AB1"/>
    <w:rsid w:val="003B4D0B"/>
    <w:rsid w:val="003B505C"/>
    <w:rsid w:val="003B5306"/>
    <w:rsid w:val="003B580F"/>
    <w:rsid w:val="003B5862"/>
    <w:rsid w:val="003B5FEB"/>
    <w:rsid w:val="003B68CA"/>
    <w:rsid w:val="003B7AB3"/>
    <w:rsid w:val="003B7C7F"/>
    <w:rsid w:val="003C0032"/>
    <w:rsid w:val="003C0442"/>
    <w:rsid w:val="003C04F1"/>
    <w:rsid w:val="003C088C"/>
    <w:rsid w:val="003C0A1C"/>
    <w:rsid w:val="003C0D2A"/>
    <w:rsid w:val="003C14A3"/>
    <w:rsid w:val="003C14C8"/>
    <w:rsid w:val="003C1D64"/>
    <w:rsid w:val="003C1DAE"/>
    <w:rsid w:val="003C1E4A"/>
    <w:rsid w:val="003C2197"/>
    <w:rsid w:val="003C2354"/>
    <w:rsid w:val="003C2ED6"/>
    <w:rsid w:val="003C300C"/>
    <w:rsid w:val="003C307F"/>
    <w:rsid w:val="003C33E1"/>
    <w:rsid w:val="003C34C7"/>
    <w:rsid w:val="003C35C0"/>
    <w:rsid w:val="003C3B8B"/>
    <w:rsid w:val="003C43E6"/>
    <w:rsid w:val="003C4C52"/>
    <w:rsid w:val="003C56FD"/>
    <w:rsid w:val="003C6136"/>
    <w:rsid w:val="003C6231"/>
    <w:rsid w:val="003C629B"/>
    <w:rsid w:val="003C6928"/>
    <w:rsid w:val="003C6FB7"/>
    <w:rsid w:val="003C731C"/>
    <w:rsid w:val="003C7343"/>
    <w:rsid w:val="003C74CB"/>
    <w:rsid w:val="003C7CE0"/>
    <w:rsid w:val="003D04E2"/>
    <w:rsid w:val="003D0615"/>
    <w:rsid w:val="003D086D"/>
    <w:rsid w:val="003D15AE"/>
    <w:rsid w:val="003D1723"/>
    <w:rsid w:val="003D19A9"/>
    <w:rsid w:val="003D1FB9"/>
    <w:rsid w:val="003D203A"/>
    <w:rsid w:val="003D21ED"/>
    <w:rsid w:val="003D24A2"/>
    <w:rsid w:val="003D27CA"/>
    <w:rsid w:val="003D3171"/>
    <w:rsid w:val="003D3540"/>
    <w:rsid w:val="003D38AC"/>
    <w:rsid w:val="003D3966"/>
    <w:rsid w:val="003D3D70"/>
    <w:rsid w:val="003D4178"/>
    <w:rsid w:val="003D4555"/>
    <w:rsid w:val="003D496F"/>
    <w:rsid w:val="003D4C9E"/>
    <w:rsid w:val="003D5224"/>
    <w:rsid w:val="003D553B"/>
    <w:rsid w:val="003D5D7E"/>
    <w:rsid w:val="003D5FC6"/>
    <w:rsid w:val="003D632D"/>
    <w:rsid w:val="003D650C"/>
    <w:rsid w:val="003D6C11"/>
    <w:rsid w:val="003D6E10"/>
    <w:rsid w:val="003D7151"/>
    <w:rsid w:val="003D750D"/>
    <w:rsid w:val="003D7545"/>
    <w:rsid w:val="003D77FC"/>
    <w:rsid w:val="003D789E"/>
    <w:rsid w:val="003D78CC"/>
    <w:rsid w:val="003D79FD"/>
    <w:rsid w:val="003D7FB7"/>
    <w:rsid w:val="003E08C1"/>
    <w:rsid w:val="003E0A60"/>
    <w:rsid w:val="003E0B22"/>
    <w:rsid w:val="003E0B8F"/>
    <w:rsid w:val="003E0F6D"/>
    <w:rsid w:val="003E1396"/>
    <w:rsid w:val="003E18CF"/>
    <w:rsid w:val="003E1A56"/>
    <w:rsid w:val="003E1A77"/>
    <w:rsid w:val="003E1E3B"/>
    <w:rsid w:val="003E221B"/>
    <w:rsid w:val="003E2549"/>
    <w:rsid w:val="003E25E8"/>
    <w:rsid w:val="003E26F1"/>
    <w:rsid w:val="003E2907"/>
    <w:rsid w:val="003E2B85"/>
    <w:rsid w:val="003E2E61"/>
    <w:rsid w:val="003E2EC7"/>
    <w:rsid w:val="003E362D"/>
    <w:rsid w:val="003E42DB"/>
    <w:rsid w:val="003E42F3"/>
    <w:rsid w:val="003E47B7"/>
    <w:rsid w:val="003E4D0E"/>
    <w:rsid w:val="003E5ADF"/>
    <w:rsid w:val="003E6584"/>
    <w:rsid w:val="003E6E98"/>
    <w:rsid w:val="003E73B2"/>
    <w:rsid w:val="003E74A6"/>
    <w:rsid w:val="003E7737"/>
    <w:rsid w:val="003E783F"/>
    <w:rsid w:val="003E78A0"/>
    <w:rsid w:val="003E7B24"/>
    <w:rsid w:val="003F0A0F"/>
    <w:rsid w:val="003F0BB3"/>
    <w:rsid w:val="003F0F39"/>
    <w:rsid w:val="003F13A7"/>
    <w:rsid w:val="003F1B99"/>
    <w:rsid w:val="003F31F7"/>
    <w:rsid w:val="003F3634"/>
    <w:rsid w:val="003F3D4A"/>
    <w:rsid w:val="003F3DAA"/>
    <w:rsid w:val="003F3EB7"/>
    <w:rsid w:val="003F3FC0"/>
    <w:rsid w:val="003F49CC"/>
    <w:rsid w:val="003F4A5E"/>
    <w:rsid w:val="003F4DF5"/>
    <w:rsid w:val="003F5056"/>
    <w:rsid w:val="003F55F5"/>
    <w:rsid w:val="003F56A6"/>
    <w:rsid w:val="003F5C73"/>
    <w:rsid w:val="003F64AE"/>
    <w:rsid w:val="003F6DB6"/>
    <w:rsid w:val="003F6EB0"/>
    <w:rsid w:val="003F7235"/>
    <w:rsid w:val="003F728C"/>
    <w:rsid w:val="003F7A11"/>
    <w:rsid w:val="003F7B03"/>
    <w:rsid w:val="003F7BC0"/>
    <w:rsid w:val="003FBA47"/>
    <w:rsid w:val="00400138"/>
    <w:rsid w:val="00400D21"/>
    <w:rsid w:val="00400DFE"/>
    <w:rsid w:val="00401AE8"/>
    <w:rsid w:val="00401BE7"/>
    <w:rsid w:val="00401C83"/>
    <w:rsid w:val="004029F5"/>
    <w:rsid w:val="00402C5F"/>
    <w:rsid w:val="004031D1"/>
    <w:rsid w:val="004034FA"/>
    <w:rsid w:val="0040377A"/>
    <w:rsid w:val="00403BCF"/>
    <w:rsid w:val="00403F33"/>
    <w:rsid w:val="00403F5D"/>
    <w:rsid w:val="00403F88"/>
    <w:rsid w:val="00404145"/>
    <w:rsid w:val="004042C2"/>
    <w:rsid w:val="004046CF"/>
    <w:rsid w:val="004048F8"/>
    <w:rsid w:val="00404B19"/>
    <w:rsid w:val="00404CCD"/>
    <w:rsid w:val="004051C1"/>
    <w:rsid w:val="00405377"/>
    <w:rsid w:val="0040583C"/>
    <w:rsid w:val="00405BAF"/>
    <w:rsid w:val="00406054"/>
    <w:rsid w:val="0040648C"/>
    <w:rsid w:val="00406680"/>
    <w:rsid w:val="00406E61"/>
    <w:rsid w:val="00406F10"/>
    <w:rsid w:val="00407476"/>
    <w:rsid w:val="004105F2"/>
    <w:rsid w:val="0041078E"/>
    <w:rsid w:val="00410F19"/>
    <w:rsid w:val="00410FE8"/>
    <w:rsid w:val="0041103F"/>
    <w:rsid w:val="00411155"/>
    <w:rsid w:val="00411294"/>
    <w:rsid w:val="00411CBB"/>
    <w:rsid w:val="00411DDA"/>
    <w:rsid w:val="004122C3"/>
    <w:rsid w:val="0041274A"/>
    <w:rsid w:val="00412D66"/>
    <w:rsid w:val="00413358"/>
    <w:rsid w:val="00413511"/>
    <w:rsid w:val="0041363A"/>
    <w:rsid w:val="00413C17"/>
    <w:rsid w:val="00413D6F"/>
    <w:rsid w:val="00414C84"/>
    <w:rsid w:val="00414FBC"/>
    <w:rsid w:val="004153B3"/>
    <w:rsid w:val="0041649F"/>
    <w:rsid w:val="004165C0"/>
    <w:rsid w:val="004175DD"/>
    <w:rsid w:val="004176FD"/>
    <w:rsid w:val="00417C0A"/>
    <w:rsid w:val="00419079"/>
    <w:rsid w:val="00420033"/>
    <w:rsid w:val="00420178"/>
    <w:rsid w:val="004201BD"/>
    <w:rsid w:val="00420967"/>
    <w:rsid w:val="004213A3"/>
    <w:rsid w:val="004221D2"/>
    <w:rsid w:val="00422F1E"/>
    <w:rsid w:val="0042311C"/>
    <w:rsid w:val="0042344C"/>
    <w:rsid w:val="00423DAE"/>
    <w:rsid w:val="00423EAD"/>
    <w:rsid w:val="00423F26"/>
    <w:rsid w:val="004246B3"/>
    <w:rsid w:val="004249A8"/>
    <w:rsid w:val="00425077"/>
    <w:rsid w:val="00425C35"/>
    <w:rsid w:val="00425FD9"/>
    <w:rsid w:val="0042632A"/>
    <w:rsid w:val="0042644B"/>
    <w:rsid w:val="00427706"/>
    <w:rsid w:val="00427F6A"/>
    <w:rsid w:val="00430032"/>
    <w:rsid w:val="00430057"/>
    <w:rsid w:val="00430536"/>
    <w:rsid w:val="004308E1"/>
    <w:rsid w:val="00430B9B"/>
    <w:rsid w:val="00430F46"/>
    <w:rsid w:val="00431801"/>
    <w:rsid w:val="00431897"/>
    <w:rsid w:val="00431A0F"/>
    <w:rsid w:val="00432466"/>
    <w:rsid w:val="00432ED0"/>
    <w:rsid w:val="00433087"/>
    <w:rsid w:val="00433A90"/>
    <w:rsid w:val="004344C3"/>
    <w:rsid w:val="004344D3"/>
    <w:rsid w:val="0043459D"/>
    <w:rsid w:val="00434EFE"/>
    <w:rsid w:val="00435805"/>
    <w:rsid w:val="00435ABF"/>
    <w:rsid w:val="00435E5D"/>
    <w:rsid w:val="00435F41"/>
    <w:rsid w:val="00435FC5"/>
    <w:rsid w:val="004364FA"/>
    <w:rsid w:val="0043654E"/>
    <w:rsid w:val="00436738"/>
    <w:rsid w:val="00436A0B"/>
    <w:rsid w:val="00437177"/>
    <w:rsid w:val="0043759A"/>
    <w:rsid w:val="00437602"/>
    <w:rsid w:val="00437DB8"/>
    <w:rsid w:val="00437E95"/>
    <w:rsid w:val="00440040"/>
    <w:rsid w:val="0044037B"/>
    <w:rsid w:val="00440F81"/>
    <w:rsid w:val="00441800"/>
    <w:rsid w:val="00441B53"/>
    <w:rsid w:val="00441D59"/>
    <w:rsid w:val="00441F17"/>
    <w:rsid w:val="0044290D"/>
    <w:rsid w:val="004429C5"/>
    <w:rsid w:val="00442C84"/>
    <w:rsid w:val="00443076"/>
    <w:rsid w:val="0044385F"/>
    <w:rsid w:val="00443F29"/>
    <w:rsid w:val="0044406E"/>
    <w:rsid w:val="004442E7"/>
    <w:rsid w:val="004445BF"/>
    <w:rsid w:val="004447BC"/>
    <w:rsid w:val="00444E5C"/>
    <w:rsid w:val="00444F4E"/>
    <w:rsid w:val="00444FFC"/>
    <w:rsid w:val="004456FA"/>
    <w:rsid w:val="0044570E"/>
    <w:rsid w:val="00445C25"/>
    <w:rsid w:val="00445D4E"/>
    <w:rsid w:val="00445D52"/>
    <w:rsid w:val="00446C07"/>
    <w:rsid w:val="00446FA0"/>
    <w:rsid w:val="0044729B"/>
    <w:rsid w:val="004478DA"/>
    <w:rsid w:val="00447D66"/>
    <w:rsid w:val="00450065"/>
    <w:rsid w:val="004501FB"/>
    <w:rsid w:val="00450AC0"/>
    <w:rsid w:val="00450D45"/>
    <w:rsid w:val="004510E9"/>
    <w:rsid w:val="004511FB"/>
    <w:rsid w:val="0045128F"/>
    <w:rsid w:val="00451804"/>
    <w:rsid w:val="0045193C"/>
    <w:rsid w:val="0045222D"/>
    <w:rsid w:val="00452D19"/>
    <w:rsid w:val="00454D25"/>
    <w:rsid w:val="00455901"/>
    <w:rsid w:val="00455E3C"/>
    <w:rsid w:val="00455EE7"/>
    <w:rsid w:val="00456098"/>
    <w:rsid w:val="0045651C"/>
    <w:rsid w:val="00456A16"/>
    <w:rsid w:val="00456F83"/>
    <w:rsid w:val="00457224"/>
    <w:rsid w:val="00457BFA"/>
    <w:rsid w:val="00457CAF"/>
    <w:rsid w:val="00460423"/>
    <w:rsid w:val="004605EE"/>
    <w:rsid w:val="004605F1"/>
    <w:rsid w:val="00460BAD"/>
    <w:rsid w:val="00460C3D"/>
    <w:rsid w:val="00460CAD"/>
    <w:rsid w:val="0046110A"/>
    <w:rsid w:val="00462802"/>
    <w:rsid w:val="00462B72"/>
    <w:rsid w:val="0046346A"/>
    <w:rsid w:val="0046393A"/>
    <w:rsid w:val="00463D3B"/>
    <w:rsid w:val="00464805"/>
    <w:rsid w:val="00464BA4"/>
    <w:rsid w:val="00464D8A"/>
    <w:rsid w:val="00464E98"/>
    <w:rsid w:val="00464FBB"/>
    <w:rsid w:val="00465118"/>
    <w:rsid w:val="0046549A"/>
    <w:rsid w:val="0046552E"/>
    <w:rsid w:val="004657E2"/>
    <w:rsid w:val="00465874"/>
    <w:rsid w:val="00465AAB"/>
    <w:rsid w:val="004661AC"/>
    <w:rsid w:val="0046657F"/>
    <w:rsid w:val="00466580"/>
    <w:rsid w:val="00466B74"/>
    <w:rsid w:val="00467098"/>
    <w:rsid w:val="004670AE"/>
    <w:rsid w:val="004670D1"/>
    <w:rsid w:val="004671CA"/>
    <w:rsid w:val="004677DB"/>
    <w:rsid w:val="00467D0D"/>
    <w:rsid w:val="00467E05"/>
    <w:rsid w:val="0047072F"/>
    <w:rsid w:val="004718CA"/>
    <w:rsid w:val="00471C01"/>
    <w:rsid w:val="004720A5"/>
    <w:rsid w:val="004721D6"/>
    <w:rsid w:val="004724BF"/>
    <w:rsid w:val="0047294B"/>
    <w:rsid w:val="00472ABB"/>
    <w:rsid w:val="0047302F"/>
    <w:rsid w:val="004739BD"/>
    <w:rsid w:val="00473BC9"/>
    <w:rsid w:val="00474041"/>
    <w:rsid w:val="00474190"/>
    <w:rsid w:val="00474296"/>
    <w:rsid w:val="00474566"/>
    <w:rsid w:val="00475253"/>
    <w:rsid w:val="00475968"/>
    <w:rsid w:val="00475BEF"/>
    <w:rsid w:val="00476676"/>
    <w:rsid w:val="004766B2"/>
    <w:rsid w:val="0047672A"/>
    <w:rsid w:val="004769FF"/>
    <w:rsid w:val="00477592"/>
    <w:rsid w:val="00477663"/>
    <w:rsid w:val="00477A52"/>
    <w:rsid w:val="00477C1E"/>
    <w:rsid w:val="00477DEE"/>
    <w:rsid w:val="0048066E"/>
    <w:rsid w:val="004806BD"/>
    <w:rsid w:val="004806E2"/>
    <w:rsid w:val="004807A2"/>
    <w:rsid w:val="00480D56"/>
    <w:rsid w:val="00481274"/>
    <w:rsid w:val="004812D3"/>
    <w:rsid w:val="00481BCE"/>
    <w:rsid w:val="00481F4A"/>
    <w:rsid w:val="00482744"/>
    <w:rsid w:val="004827A9"/>
    <w:rsid w:val="00482889"/>
    <w:rsid w:val="00482CD7"/>
    <w:rsid w:val="0048397F"/>
    <w:rsid w:val="00483B9F"/>
    <w:rsid w:val="0048427A"/>
    <w:rsid w:val="004842EE"/>
    <w:rsid w:val="004846F3"/>
    <w:rsid w:val="00484D24"/>
    <w:rsid w:val="00484D95"/>
    <w:rsid w:val="00484D9E"/>
    <w:rsid w:val="00485159"/>
    <w:rsid w:val="00485171"/>
    <w:rsid w:val="004854A7"/>
    <w:rsid w:val="00485858"/>
    <w:rsid w:val="00485BA8"/>
    <w:rsid w:val="00485FEE"/>
    <w:rsid w:val="00486342"/>
    <w:rsid w:val="00486F66"/>
    <w:rsid w:val="00487340"/>
    <w:rsid w:val="0048751D"/>
    <w:rsid w:val="004876FE"/>
    <w:rsid w:val="00487C65"/>
    <w:rsid w:val="00490076"/>
    <w:rsid w:val="004902F8"/>
    <w:rsid w:val="00490601"/>
    <w:rsid w:val="00490784"/>
    <w:rsid w:val="0049097E"/>
    <w:rsid w:val="00490A29"/>
    <w:rsid w:val="00490F2E"/>
    <w:rsid w:val="00490F8F"/>
    <w:rsid w:val="004913ED"/>
    <w:rsid w:val="004914F9"/>
    <w:rsid w:val="004918FA"/>
    <w:rsid w:val="00491A41"/>
    <w:rsid w:val="00491C0A"/>
    <w:rsid w:val="00492321"/>
    <w:rsid w:val="00492764"/>
    <w:rsid w:val="00492977"/>
    <w:rsid w:val="00492FED"/>
    <w:rsid w:val="00493952"/>
    <w:rsid w:val="00494246"/>
    <w:rsid w:val="004945F9"/>
    <w:rsid w:val="00494C0A"/>
    <w:rsid w:val="00494F83"/>
    <w:rsid w:val="00495419"/>
    <w:rsid w:val="00495527"/>
    <w:rsid w:val="004959A3"/>
    <w:rsid w:val="00495A6F"/>
    <w:rsid w:val="004960BF"/>
    <w:rsid w:val="004967D2"/>
    <w:rsid w:val="00496D1F"/>
    <w:rsid w:val="00496DF9"/>
    <w:rsid w:val="00496EFE"/>
    <w:rsid w:val="00496F8E"/>
    <w:rsid w:val="004970C6"/>
    <w:rsid w:val="0049733A"/>
    <w:rsid w:val="004974AC"/>
    <w:rsid w:val="004A0990"/>
    <w:rsid w:val="004A0DD9"/>
    <w:rsid w:val="004A114D"/>
    <w:rsid w:val="004A1B9E"/>
    <w:rsid w:val="004A1E08"/>
    <w:rsid w:val="004A1EB5"/>
    <w:rsid w:val="004A2851"/>
    <w:rsid w:val="004A2E39"/>
    <w:rsid w:val="004A2EE4"/>
    <w:rsid w:val="004A3057"/>
    <w:rsid w:val="004A341C"/>
    <w:rsid w:val="004A3A6D"/>
    <w:rsid w:val="004A3F86"/>
    <w:rsid w:val="004A43DD"/>
    <w:rsid w:val="004A44CB"/>
    <w:rsid w:val="004A4A1F"/>
    <w:rsid w:val="004A4EDD"/>
    <w:rsid w:val="004A4F2E"/>
    <w:rsid w:val="004A55CD"/>
    <w:rsid w:val="004A5659"/>
    <w:rsid w:val="004A5CF8"/>
    <w:rsid w:val="004A6430"/>
    <w:rsid w:val="004A6525"/>
    <w:rsid w:val="004A6715"/>
    <w:rsid w:val="004A674E"/>
    <w:rsid w:val="004A6B83"/>
    <w:rsid w:val="004A6B87"/>
    <w:rsid w:val="004A6F3D"/>
    <w:rsid w:val="004A70B8"/>
    <w:rsid w:val="004A7131"/>
    <w:rsid w:val="004A763A"/>
    <w:rsid w:val="004A77D5"/>
    <w:rsid w:val="004A7817"/>
    <w:rsid w:val="004B06CA"/>
    <w:rsid w:val="004B0889"/>
    <w:rsid w:val="004B0A63"/>
    <w:rsid w:val="004B0F45"/>
    <w:rsid w:val="004B11D0"/>
    <w:rsid w:val="004B123E"/>
    <w:rsid w:val="004B21B9"/>
    <w:rsid w:val="004B24E4"/>
    <w:rsid w:val="004B2E49"/>
    <w:rsid w:val="004B3021"/>
    <w:rsid w:val="004B326F"/>
    <w:rsid w:val="004B36C2"/>
    <w:rsid w:val="004B3774"/>
    <w:rsid w:val="004B4336"/>
    <w:rsid w:val="004B43B9"/>
    <w:rsid w:val="004B44DE"/>
    <w:rsid w:val="004B4D74"/>
    <w:rsid w:val="004B5169"/>
    <w:rsid w:val="004B56C0"/>
    <w:rsid w:val="004B5975"/>
    <w:rsid w:val="004B607E"/>
    <w:rsid w:val="004B615C"/>
    <w:rsid w:val="004B6699"/>
    <w:rsid w:val="004B6AFC"/>
    <w:rsid w:val="004B6B02"/>
    <w:rsid w:val="004B7048"/>
    <w:rsid w:val="004C0DD7"/>
    <w:rsid w:val="004C1267"/>
    <w:rsid w:val="004C1567"/>
    <w:rsid w:val="004C1599"/>
    <w:rsid w:val="004C1BC6"/>
    <w:rsid w:val="004C1E8F"/>
    <w:rsid w:val="004C203C"/>
    <w:rsid w:val="004C207E"/>
    <w:rsid w:val="004C212C"/>
    <w:rsid w:val="004C2483"/>
    <w:rsid w:val="004C2EAD"/>
    <w:rsid w:val="004C2EBD"/>
    <w:rsid w:val="004C306F"/>
    <w:rsid w:val="004C40FC"/>
    <w:rsid w:val="004C4305"/>
    <w:rsid w:val="004C438A"/>
    <w:rsid w:val="004C453C"/>
    <w:rsid w:val="004C45D7"/>
    <w:rsid w:val="004C4DD3"/>
    <w:rsid w:val="004C5087"/>
    <w:rsid w:val="004C589C"/>
    <w:rsid w:val="004C58BB"/>
    <w:rsid w:val="004C5904"/>
    <w:rsid w:val="004C6055"/>
    <w:rsid w:val="004C60CF"/>
    <w:rsid w:val="004C619A"/>
    <w:rsid w:val="004C648E"/>
    <w:rsid w:val="004C6590"/>
    <w:rsid w:val="004C6894"/>
    <w:rsid w:val="004C6FF8"/>
    <w:rsid w:val="004C75B2"/>
    <w:rsid w:val="004C7979"/>
    <w:rsid w:val="004C7C66"/>
    <w:rsid w:val="004C7DF8"/>
    <w:rsid w:val="004D05E0"/>
    <w:rsid w:val="004D0F5F"/>
    <w:rsid w:val="004D1083"/>
    <w:rsid w:val="004D18EE"/>
    <w:rsid w:val="004D1E7F"/>
    <w:rsid w:val="004D2027"/>
    <w:rsid w:val="004D2430"/>
    <w:rsid w:val="004D262D"/>
    <w:rsid w:val="004D27C8"/>
    <w:rsid w:val="004D29A9"/>
    <w:rsid w:val="004D2B9F"/>
    <w:rsid w:val="004D2DFF"/>
    <w:rsid w:val="004D2EF8"/>
    <w:rsid w:val="004D300C"/>
    <w:rsid w:val="004D30A1"/>
    <w:rsid w:val="004D30B8"/>
    <w:rsid w:val="004D321A"/>
    <w:rsid w:val="004D385C"/>
    <w:rsid w:val="004D3939"/>
    <w:rsid w:val="004D4041"/>
    <w:rsid w:val="004D4046"/>
    <w:rsid w:val="004D41AD"/>
    <w:rsid w:val="004D4469"/>
    <w:rsid w:val="004D492A"/>
    <w:rsid w:val="004D4EAC"/>
    <w:rsid w:val="004D4F0E"/>
    <w:rsid w:val="004D5225"/>
    <w:rsid w:val="004D559A"/>
    <w:rsid w:val="004D5A20"/>
    <w:rsid w:val="004D5B85"/>
    <w:rsid w:val="004D5E07"/>
    <w:rsid w:val="004D6001"/>
    <w:rsid w:val="004D6ACE"/>
    <w:rsid w:val="004D7653"/>
    <w:rsid w:val="004D784F"/>
    <w:rsid w:val="004D7D20"/>
    <w:rsid w:val="004E0247"/>
    <w:rsid w:val="004E032D"/>
    <w:rsid w:val="004E03E6"/>
    <w:rsid w:val="004E0C3E"/>
    <w:rsid w:val="004E2076"/>
    <w:rsid w:val="004E2235"/>
    <w:rsid w:val="004E27A5"/>
    <w:rsid w:val="004E27ED"/>
    <w:rsid w:val="004E2904"/>
    <w:rsid w:val="004E2E93"/>
    <w:rsid w:val="004E329C"/>
    <w:rsid w:val="004E3803"/>
    <w:rsid w:val="004E39CB"/>
    <w:rsid w:val="004E3A2D"/>
    <w:rsid w:val="004E3B69"/>
    <w:rsid w:val="004E3E58"/>
    <w:rsid w:val="004E3FD8"/>
    <w:rsid w:val="004E4083"/>
    <w:rsid w:val="004E4117"/>
    <w:rsid w:val="004E47B5"/>
    <w:rsid w:val="004E4900"/>
    <w:rsid w:val="004E4E28"/>
    <w:rsid w:val="004E522B"/>
    <w:rsid w:val="004E54A1"/>
    <w:rsid w:val="004E58AD"/>
    <w:rsid w:val="004E62BA"/>
    <w:rsid w:val="004E6401"/>
    <w:rsid w:val="004E664E"/>
    <w:rsid w:val="004E66D3"/>
    <w:rsid w:val="004E70E4"/>
    <w:rsid w:val="004E74D7"/>
    <w:rsid w:val="004E74F4"/>
    <w:rsid w:val="004E7998"/>
    <w:rsid w:val="004E7A49"/>
    <w:rsid w:val="004E7D8B"/>
    <w:rsid w:val="004F031E"/>
    <w:rsid w:val="004F045E"/>
    <w:rsid w:val="004F0637"/>
    <w:rsid w:val="004F0A39"/>
    <w:rsid w:val="004F12D2"/>
    <w:rsid w:val="004F139B"/>
    <w:rsid w:val="004F1DAE"/>
    <w:rsid w:val="004F1DF2"/>
    <w:rsid w:val="004F1F1B"/>
    <w:rsid w:val="004F1FBD"/>
    <w:rsid w:val="004F1FD9"/>
    <w:rsid w:val="004F28E8"/>
    <w:rsid w:val="004F29B5"/>
    <w:rsid w:val="004F29E3"/>
    <w:rsid w:val="004F3244"/>
    <w:rsid w:val="004F32CC"/>
    <w:rsid w:val="004F37BA"/>
    <w:rsid w:val="004F39C3"/>
    <w:rsid w:val="004F3B8A"/>
    <w:rsid w:val="004F3C3B"/>
    <w:rsid w:val="004F3D5B"/>
    <w:rsid w:val="004F47A3"/>
    <w:rsid w:val="004F4BB6"/>
    <w:rsid w:val="004F536C"/>
    <w:rsid w:val="004F5504"/>
    <w:rsid w:val="004F5588"/>
    <w:rsid w:val="004F56CD"/>
    <w:rsid w:val="004F5F2C"/>
    <w:rsid w:val="004F6074"/>
    <w:rsid w:val="004F60EB"/>
    <w:rsid w:val="004F6154"/>
    <w:rsid w:val="004F6D30"/>
    <w:rsid w:val="004F6EE6"/>
    <w:rsid w:val="004F74A3"/>
    <w:rsid w:val="004F7780"/>
    <w:rsid w:val="004F7E59"/>
    <w:rsid w:val="004F7FF1"/>
    <w:rsid w:val="005008B6"/>
    <w:rsid w:val="005008F4"/>
    <w:rsid w:val="00500919"/>
    <w:rsid w:val="00500B0B"/>
    <w:rsid w:val="00500C32"/>
    <w:rsid w:val="00500F46"/>
    <w:rsid w:val="00501880"/>
    <w:rsid w:val="00501B45"/>
    <w:rsid w:val="00501B89"/>
    <w:rsid w:val="00501E7D"/>
    <w:rsid w:val="005022BA"/>
    <w:rsid w:val="00502615"/>
    <w:rsid w:val="00502711"/>
    <w:rsid w:val="00502A0B"/>
    <w:rsid w:val="00502EFA"/>
    <w:rsid w:val="00503616"/>
    <w:rsid w:val="00503642"/>
    <w:rsid w:val="00503962"/>
    <w:rsid w:val="00503A77"/>
    <w:rsid w:val="00503C49"/>
    <w:rsid w:val="00504308"/>
    <w:rsid w:val="00504A94"/>
    <w:rsid w:val="00504AE8"/>
    <w:rsid w:val="00504DE1"/>
    <w:rsid w:val="0050508F"/>
    <w:rsid w:val="00505335"/>
    <w:rsid w:val="005055F5"/>
    <w:rsid w:val="00505817"/>
    <w:rsid w:val="005058D1"/>
    <w:rsid w:val="00506390"/>
    <w:rsid w:val="005069E9"/>
    <w:rsid w:val="005072DF"/>
    <w:rsid w:val="005077FA"/>
    <w:rsid w:val="00507D58"/>
    <w:rsid w:val="00507EE3"/>
    <w:rsid w:val="00510203"/>
    <w:rsid w:val="00510230"/>
    <w:rsid w:val="0051030F"/>
    <w:rsid w:val="00510A17"/>
    <w:rsid w:val="00510D18"/>
    <w:rsid w:val="005117F5"/>
    <w:rsid w:val="00512F6B"/>
    <w:rsid w:val="005133D1"/>
    <w:rsid w:val="005138BF"/>
    <w:rsid w:val="00513EAC"/>
    <w:rsid w:val="005144F7"/>
    <w:rsid w:val="00514564"/>
    <w:rsid w:val="00514CAF"/>
    <w:rsid w:val="00514CDC"/>
    <w:rsid w:val="005153BA"/>
    <w:rsid w:val="0051597D"/>
    <w:rsid w:val="00515CC1"/>
    <w:rsid w:val="005160B8"/>
    <w:rsid w:val="0051649D"/>
    <w:rsid w:val="00516E57"/>
    <w:rsid w:val="005176BD"/>
    <w:rsid w:val="005205D7"/>
    <w:rsid w:val="00520F0E"/>
    <w:rsid w:val="00521CA2"/>
    <w:rsid w:val="00521D5A"/>
    <w:rsid w:val="00521DF5"/>
    <w:rsid w:val="00522C17"/>
    <w:rsid w:val="005231DC"/>
    <w:rsid w:val="005231E9"/>
    <w:rsid w:val="005234B1"/>
    <w:rsid w:val="0052433E"/>
    <w:rsid w:val="005243F9"/>
    <w:rsid w:val="00524D2E"/>
    <w:rsid w:val="00525004"/>
    <w:rsid w:val="005256B2"/>
    <w:rsid w:val="0052573B"/>
    <w:rsid w:val="00525DA2"/>
    <w:rsid w:val="00526294"/>
    <w:rsid w:val="0052633F"/>
    <w:rsid w:val="005266F1"/>
    <w:rsid w:val="00526895"/>
    <w:rsid w:val="0052723D"/>
    <w:rsid w:val="005275FD"/>
    <w:rsid w:val="00527B39"/>
    <w:rsid w:val="00527E2F"/>
    <w:rsid w:val="00527E3C"/>
    <w:rsid w:val="00530155"/>
    <w:rsid w:val="005301FF"/>
    <w:rsid w:val="00530230"/>
    <w:rsid w:val="005303FF"/>
    <w:rsid w:val="005308AE"/>
    <w:rsid w:val="00530A74"/>
    <w:rsid w:val="00530BBE"/>
    <w:rsid w:val="0053183C"/>
    <w:rsid w:val="00531ADD"/>
    <w:rsid w:val="00531D46"/>
    <w:rsid w:val="0053208B"/>
    <w:rsid w:val="00532528"/>
    <w:rsid w:val="005327A9"/>
    <w:rsid w:val="0053282F"/>
    <w:rsid w:val="00532BA8"/>
    <w:rsid w:val="00532EFE"/>
    <w:rsid w:val="00533BAA"/>
    <w:rsid w:val="00533E48"/>
    <w:rsid w:val="00534174"/>
    <w:rsid w:val="00534451"/>
    <w:rsid w:val="005356D2"/>
    <w:rsid w:val="00535795"/>
    <w:rsid w:val="00535CC5"/>
    <w:rsid w:val="00536877"/>
    <w:rsid w:val="00536A3C"/>
    <w:rsid w:val="00536E2E"/>
    <w:rsid w:val="005372C4"/>
    <w:rsid w:val="00537376"/>
    <w:rsid w:val="005403B5"/>
    <w:rsid w:val="00540488"/>
    <w:rsid w:val="00540B04"/>
    <w:rsid w:val="00540CE0"/>
    <w:rsid w:val="00540DC9"/>
    <w:rsid w:val="005410E2"/>
    <w:rsid w:val="00541149"/>
    <w:rsid w:val="00541C68"/>
    <w:rsid w:val="00542159"/>
    <w:rsid w:val="005425B0"/>
    <w:rsid w:val="005425C7"/>
    <w:rsid w:val="005427E5"/>
    <w:rsid w:val="005428AB"/>
    <w:rsid w:val="005435FC"/>
    <w:rsid w:val="0054395D"/>
    <w:rsid w:val="00544261"/>
    <w:rsid w:val="005444F9"/>
    <w:rsid w:val="0054466F"/>
    <w:rsid w:val="005447C2"/>
    <w:rsid w:val="00544914"/>
    <w:rsid w:val="00544ABB"/>
    <w:rsid w:val="00544D5F"/>
    <w:rsid w:val="005452A8"/>
    <w:rsid w:val="00545362"/>
    <w:rsid w:val="00545794"/>
    <w:rsid w:val="00545CA2"/>
    <w:rsid w:val="00546765"/>
    <w:rsid w:val="0054696D"/>
    <w:rsid w:val="00546F9F"/>
    <w:rsid w:val="005476A0"/>
    <w:rsid w:val="0054784D"/>
    <w:rsid w:val="00550066"/>
    <w:rsid w:val="005505EF"/>
    <w:rsid w:val="005507A2"/>
    <w:rsid w:val="005507B4"/>
    <w:rsid w:val="00550915"/>
    <w:rsid w:val="00550FF9"/>
    <w:rsid w:val="00551460"/>
    <w:rsid w:val="00551B31"/>
    <w:rsid w:val="0055280B"/>
    <w:rsid w:val="00552871"/>
    <w:rsid w:val="00552A4A"/>
    <w:rsid w:val="005534A2"/>
    <w:rsid w:val="0055357B"/>
    <w:rsid w:val="0055408C"/>
    <w:rsid w:val="005541BC"/>
    <w:rsid w:val="00554232"/>
    <w:rsid w:val="00554565"/>
    <w:rsid w:val="00554568"/>
    <w:rsid w:val="005546AC"/>
    <w:rsid w:val="00554B73"/>
    <w:rsid w:val="00554FB2"/>
    <w:rsid w:val="00555119"/>
    <w:rsid w:val="0055560B"/>
    <w:rsid w:val="00555A12"/>
    <w:rsid w:val="00555EEA"/>
    <w:rsid w:val="0055606E"/>
    <w:rsid w:val="005568EC"/>
    <w:rsid w:val="00556937"/>
    <w:rsid w:val="005569EF"/>
    <w:rsid w:val="00556E1A"/>
    <w:rsid w:val="00556FAD"/>
    <w:rsid w:val="00557708"/>
    <w:rsid w:val="00557CA4"/>
    <w:rsid w:val="00560016"/>
    <w:rsid w:val="00560296"/>
    <w:rsid w:val="00560946"/>
    <w:rsid w:val="0056098C"/>
    <w:rsid w:val="00560C3B"/>
    <w:rsid w:val="00560E5E"/>
    <w:rsid w:val="00560E84"/>
    <w:rsid w:val="00561079"/>
    <w:rsid w:val="005610E2"/>
    <w:rsid w:val="005621C1"/>
    <w:rsid w:val="00562872"/>
    <w:rsid w:val="00562ED4"/>
    <w:rsid w:val="0056418F"/>
    <w:rsid w:val="00565951"/>
    <w:rsid w:val="00565B89"/>
    <w:rsid w:val="00565E41"/>
    <w:rsid w:val="00565F45"/>
    <w:rsid w:val="00565F6F"/>
    <w:rsid w:val="00566203"/>
    <w:rsid w:val="00566EB4"/>
    <w:rsid w:val="00566F00"/>
    <w:rsid w:val="00567162"/>
    <w:rsid w:val="0056716D"/>
    <w:rsid w:val="00567649"/>
    <w:rsid w:val="00567798"/>
    <w:rsid w:val="00567E73"/>
    <w:rsid w:val="0057074F"/>
    <w:rsid w:val="005707EF"/>
    <w:rsid w:val="0057102F"/>
    <w:rsid w:val="0057108B"/>
    <w:rsid w:val="005710E9"/>
    <w:rsid w:val="00571333"/>
    <w:rsid w:val="0057133F"/>
    <w:rsid w:val="0057138F"/>
    <w:rsid w:val="00571486"/>
    <w:rsid w:val="005714D6"/>
    <w:rsid w:val="00571BE3"/>
    <w:rsid w:val="0057211C"/>
    <w:rsid w:val="00573254"/>
    <w:rsid w:val="0057370C"/>
    <w:rsid w:val="00573A63"/>
    <w:rsid w:val="00573C6B"/>
    <w:rsid w:val="005751AF"/>
    <w:rsid w:val="005758CB"/>
    <w:rsid w:val="00575CB6"/>
    <w:rsid w:val="00577C60"/>
    <w:rsid w:val="00580185"/>
    <w:rsid w:val="00580739"/>
    <w:rsid w:val="00580B17"/>
    <w:rsid w:val="00580D9E"/>
    <w:rsid w:val="00581277"/>
    <w:rsid w:val="005812E4"/>
    <w:rsid w:val="00581748"/>
    <w:rsid w:val="005819BA"/>
    <w:rsid w:val="00581B79"/>
    <w:rsid w:val="00581C34"/>
    <w:rsid w:val="00581C67"/>
    <w:rsid w:val="0058290F"/>
    <w:rsid w:val="00582BE4"/>
    <w:rsid w:val="00582E6B"/>
    <w:rsid w:val="00582FBA"/>
    <w:rsid w:val="005831FC"/>
    <w:rsid w:val="00583454"/>
    <w:rsid w:val="005835A7"/>
    <w:rsid w:val="005838B3"/>
    <w:rsid w:val="00583B8A"/>
    <w:rsid w:val="00584039"/>
    <w:rsid w:val="00584662"/>
    <w:rsid w:val="00584EF4"/>
    <w:rsid w:val="00585453"/>
    <w:rsid w:val="00585786"/>
    <w:rsid w:val="005857F5"/>
    <w:rsid w:val="00585907"/>
    <w:rsid w:val="005864C5"/>
    <w:rsid w:val="00586B0F"/>
    <w:rsid w:val="00586F7C"/>
    <w:rsid w:val="005870AC"/>
    <w:rsid w:val="005874A3"/>
    <w:rsid w:val="00587DFE"/>
    <w:rsid w:val="00590309"/>
    <w:rsid w:val="005904CD"/>
    <w:rsid w:val="005915B2"/>
    <w:rsid w:val="00591A10"/>
    <w:rsid w:val="00591A59"/>
    <w:rsid w:val="0059207C"/>
    <w:rsid w:val="0059240D"/>
    <w:rsid w:val="00592724"/>
    <w:rsid w:val="00592761"/>
    <w:rsid w:val="00592841"/>
    <w:rsid w:val="00592A24"/>
    <w:rsid w:val="00592CCF"/>
    <w:rsid w:val="00592FB9"/>
    <w:rsid w:val="005931F9"/>
    <w:rsid w:val="00594060"/>
    <w:rsid w:val="005940AF"/>
    <w:rsid w:val="005943F6"/>
    <w:rsid w:val="0059453D"/>
    <w:rsid w:val="0059496C"/>
    <w:rsid w:val="005949CD"/>
    <w:rsid w:val="00594BCF"/>
    <w:rsid w:val="00594D79"/>
    <w:rsid w:val="00594E6E"/>
    <w:rsid w:val="00594FAD"/>
    <w:rsid w:val="00595066"/>
    <w:rsid w:val="0059519B"/>
    <w:rsid w:val="00595376"/>
    <w:rsid w:val="00595D9C"/>
    <w:rsid w:val="00595DFC"/>
    <w:rsid w:val="00595E11"/>
    <w:rsid w:val="005960BC"/>
    <w:rsid w:val="005963E4"/>
    <w:rsid w:val="00596B2D"/>
    <w:rsid w:val="00596FC3"/>
    <w:rsid w:val="00597235"/>
    <w:rsid w:val="00597590"/>
    <w:rsid w:val="00597835"/>
    <w:rsid w:val="00597915"/>
    <w:rsid w:val="00597A70"/>
    <w:rsid w:val="00597EA3"/>
    <w:rsid w:val="005A0126"/>
    <w:rsid w:val="005A0999"/>
    <w:rsid w:val="005A09F8"/>
    <w:rsid w:val="005A0CEB"/>
    <w:rsid w:val="005A126E"/>
    <w:rsid w:val="005A129A"/>
    <w:rsid w:val="005A152E"/>
    <w:rsid w:val="005A1C7A"/>
    <w:rsid w:val="005A1D92"/>
    <w:rsid w:val="005A2376"/>
    <w:rsid w:val="005A2DCB"/>
    <w:rsid w:val="005A3547"/>
    <w:rsid w:val="005A4F71"/>
    <w:rsid w:val="005A4FAD"/>
    <w:rsid w:val="005A5067"/>
    <w:rsid w:val="005A51BA"/>
    <w:rsid w:val="005A5468"/>
    <w:rsid w:val="005A548A"/>
    <w:rsid w:val="005A57E2"/>
    <w:rsid w:val="005A58BF"/>
    <w:rsid w:val="005A5CAB"/>
    <w:rsid w:val="005A6342"/>
    <w:rsid w:val="005A638C"/>
    <w:rsid w:val="005A64D0"/>
    <w:rsid w:val="005A653C"/>
    <w:rsid w:val="005A6866"/>
    <w:rsid w:val="005A6C7C"/>
    <w:rsid w:val="005A6D68"/>
    <w:rsid w:val="005A6E9E"/>
    <w:rsid w:val="005A7040"/>
    <w:rsid w:val="005A7100"/>
    <w:rsid w:val="005A7190"/>
    <w:rsid w:val="005A7355"/>
    <w:rsid w:val="005A749A"/>
    <w:rsid w:val="005A754B"/>
    <w:rsid w:val="005A76A4"/>
    <w:rsid w:val="005A7B9A"/>
    <w:rsid w:val="005A7D12"/>
    <w:rsid w:val="005A7E4D"/>
    <w:rsid w:val="005B0D33"/>
    <w:rsid w:val="005B0F96"/>
    <w:rsid w:val="005B13B1"/>
    <w:rsid w:val="005B172B"/>
    <w:rsid w:val="005B1DA7"/>
    <w:rsid w:val="005B238E"/>
    <w:rsid w:val="005B2708"/>
    <w:rsid w:val="005B28DA"/>
    <w:rsid w:val="005B2900"/>
    <w:rsid w:val="005B299A"/>
    <w:rsid w:val="005B2B8B"/>
    <w:rsid w:val="005B2DF3"/>
    <w:rsid w:val="005B301F"/>
    <w:rsid w:val="005B32AB"/>
    <w:rsid w:val="005B3483"/>
    <w:rsid w:val="005B35E9"/>
    <w:rsid w:val="005B3917"/>
    <w:rsid w:val="005B39AB"/>
    <w:rsid w:val="005B3B7E"/>
    <w:rsid w:val="005B3B9E"/>
    <w:rsid w:val="005B41C0"/>
    <w:rsid w:val="005B41C1"/>
    <w:rsid w:val="005B4342"/>
    <w:rsid w:val="005B43C4"/>
    <w:rsid w:val="005B4D50"/>
    <w:rsid w:val="005B4FA8"/>
    <w:rsid w:val="005B6417"/>
    <w:rsid w:val="005B644F"/>
    <w:rsid w:val="005B6988"/>
    <w:rsid w:val="005B6D6D"/>
    <w:rsid w:val="005B7183"/>
    <w:rsid w:val="005B794D"/>
    <w:rsid w:val="005B7C59"/>
    <w:rsid w:val="005C0DD4"/>
    <w:rsid w:val="005C0F1E"/>
    <w:rsid w:val="005C120E"/>
    <w:rsid w:val="005C1364"/>
    <w:rsid w:val="005C184A"/>
    <w:rsid w:val="005C1953"/>
    <w:rsid w:val="005C1D9C"/>
    <w:rsid w:val="005C1E06"/>
    <w:rsid w:val="005C21FF"/>
    <w:rsid w:val="005C23E3"/>
    <w:rsid w:val="005C2962"/>
    <w:rsid w:val="005C2FB4"/>
    <w:rsid w:val="005C332E"/>
    <w:rsid w:val="005C3C1C"/>
    <w:rsid w:val="005C3CFC"/>
    <w:rsid w:val="005C3E5D"/>
    <w:rsid w:val="005C41E8"/>
    <w:rsid w:val="005C4249"/>
    <w:rsid w:val="005C453D"/>
    <w:rsid w:val="005C4767"/>
    <w:rsid w:val="005C4BB1"/>
    <w:rsid w:val="005C4DD4"/>
    <w:rsid w:val="005C5DC1"/>
    <w:rsid w:val="005C5E0A"/>
    <w:rsid w:val="005C61B0"/>
    <w:rsid w:val="005C64C7"/>
    <w:rsid w:val="005C67E6"/>
    <w:rsid w:val="005C7089"/>
    <w:rsid w:val="005C7BC0"/>
    <w:rsid w:val="005C7DE1"/>
    <w:rsid w:val="005D049B"/>
    <w:rsid w:val="005D0834"/>
    <w:rsid w:val="005D0ACE"/>
    <w:rsid w:val="005D14E8"/>
    <w:rsid w:val="005D16C3"/>
    <w:rsid w:val="005D1B57"/>
    <w:rsid w:val="005D1D11"/>
    <w:rsid w:val="005D21BF"/>
    <w:rsid w:val="005D2499"/>
    <w:rsid w:val="005D24FF"/>
    <w:rsid w:val="005D26A4"/>
    <w:rsid w:val="005D39C1"/>
    <w:rsid w:val="005D3D8D"/>
    <w:rsid w:val="005D47E7"/>
    <w:rsid w:val="005D51B7"/>
    <w:rsid w:val="005D5607"/>
    <w:rsid w:val="005D571D"/>
    <w:rsid w:val="005D5F71"/>
    <w:rsid w:val="005D60CD"/>
    <w:rsid w:val="005D6243"/>
    <w:rsid w:val="005D6509"/>
    <w:rsid w:val="005D685A"/>
    <w:rsid w:val="005D686C"/>
    <w:rsid w:val="005D7122"/>
    <w:rsid w:val="005D7CE9"/>
    <w:rsid w:val="005D7DA2"/>
    <w:rsid w:val="005E057A"/>
    <w:rsid w:val="005E0EF4"/>
    <w:rsid w:val="005E12D9"/>
    <w:rsid w:val="005E1EFB"/>
    <w:rsid w:val="005E24F9"/>
    <w:rsid w:val="005E2B1C"/>
    <w:rsid w:val="005E2BFF"/>
    <w:rsid w:val="005E2CB1"/>
    <w:rsid w:val="005E2ED1"/>
    <w:rsid w:val="005E3872"/>
    <w:rsid w:val="005E40BB"/>
    <w:rsid w:val="005E4B7F"/>
    <w:rsid w:val="005E4C2C"/>
    <w:rsid w:val="005E4D41"/>
    <w:rsid w:val="005E5211"/>
    <w:rsid w:val="005E5A81"/>
    <w:rsid w:val="005E63CC"/>
    <w:rsid w:val="005E6688"/>
    <w:rsid w:val="005E6E0E"/>
    <w:rsid w:val="005E772F"/>
    <w:rsid w:val="005E77DD"/>
    <w:rsid w:val="005E7C4C"/>
    <w:rsid w:val="005E7EA4"/>
    <w:rsid w:val="005F000E"/>
    <w:rsid w:val="005F04D1"/>
    <w:rsid w:val="005F0C17"/>
    <w:rsid w:val="005F0EA8"/>
    <w:rsid w:val="005F14EF"/>
    <w:rsid w:val="005F17EB"/>
    <w:rsid w:val="005F1A83"/>
    <w:rsid w:val="005F230C"/>
    <w:rsid w:val="005F2620"/>
    <w:rsid w:val="005F29FC"/>
    <w:rsid w:val="005F2B9E"/>
    <w:rsid w:val="005F2DFE"/>
    <w:rsid w:val="005F3288"/>
    <w:rsid w:val="005F3389"/>
    <w:rsid w:val="005F357C"/>
    <w:rsid w:val="005F3D2F"/>
    <w:rsid w:val="005F3F9F"/>
    <w:rsid w:val="005F4527"/>
    <w:rsid w:val="005F5146"/>
    <w:rsid w:val="005F51B3"/>
    <w:rsid w:val="005F5AEE"/>
    <w:rsid w:val="005F608D"/>
    <w:rsid w:val="005F6693"/>
    <w:rsid w:val="005F6772"/>
    <w:rsid w:val="005F6FD1"/>
    <w:rsid w:val="005F7322"/>
    <w:rsid w:val="005F7388"/>
    <w:rsid w:val="005F7B9A"/>
    <w:rsid w:val="005F7E57"/>
    <w:rsid w:val="005F7ED7"/>
    <w:rsid w:val="0060049E"/>
    <w:rsid w:val="006008F1"/>
    <w:rsid w:val="00600AB7"/>
    <w:rsid w:val="00601479"/>
    <w:rsid w:val="00601489"/>
    <w:rsid w:val="006014AD"/>
    <w:rsid w:val="006014FB"/>
    <w:rsid w:val="006017AB"/>
    <w:rsid w:val="006017F4"/>
    <w:rsid w:val="0060191A"/>
    <w:rsid w:val="00601984"/>
    <w:rsid w:val="00601A4B"/>
    <w:rsid w:val="00601ABB"/>
    <w:rsid w:val="00601E22"/>
    <w:rsid w:val="00601F6A"/>
    <w:rsid w:val="0060221B"/>
    <w:rsid w:val="006022C9"/>
    <w:rsid w:val="00602863"/>
    <w:rsid w:val="0060287D"/>
    <w:rsid w:val="00602BCC"/>
    <w:rsid w:val="00602D30"/>
    <w:rsid w:val="00603294"/>
    <w:rsid w:val="00603AB8"/>
    <w:rsid w:val="0060425E"/>
    <w:rsid w:val="00604A01"/>
    <w:rsid w:val="00604A83"/>
    <w:rsid w:val="00604BA6"/>
    <w:rsid w:val="00604D82"/>
    <w:rsid w:val="00604FEA"/>
    <w:rsid w:val="00605564"/>
    <w:rsid w:val="0060610B"/>
    <w:rsid w:val="00606B31"/>
    <w:rsid w:val="00606EC7"/>
    <w:rsid w:val="00607096"/>
    <w:rsid w:val="0060764D"/>
    <w:rsid w:val="00607AE4"/>
    <w:rsid w:val="00607DD6"/>
    <w:rsid w:val="00607F00"/>
    <w:rsid w:val="00610415"/>
    <w:rsid w:val="00610854"/>
    <w:rsid w:val="00610BC7"/>
    <w:rsid w:val="00610FA3"/>
    <w:rsid w:val="0061108C"/>
    <w:rsid w:val="00611201"/>
    <w:rsid w:val="0061126A"/>
    <w:rsid w:val="0061149C"/>
    <w:rsid w:val="00611608"/>
    <w:rsid w:val="00612257"/>
    <w:rsid w:val="006124D0"/>
    <w:rsid w:val="00613049"/>
    <w:rsid w:val="0061307B"/>
    <w:rsid w:val="006131FF"/>
    <w:rsid w:val="00613F75"/>
    <w:rsid w:val="00614239"/>
    <w:rsid w:val="006142E4"/>
    <w:rsid w:val="006142FA"/>
    <w:rsid w:val="00614603"/>
    <w:rsid w:val="00614F77"/>
    <w:rsid w:val="00614F88"/>
    <w:rsid w:val="00615A5A"/>
    <w:rsid w:val="00616178"/>
    <w:rsid w:val="0061632F"/>
    <w:rsid w:val="0061694E"/>
    <w:rsid w:val="00616B58"/>
    <w:rsid w:val="00616EF7"/>
    <w:rsid w:val="0061731B"/>
    <w:rsid w:val="006179F5"/>
    <w:rsid w:val="00617AF1"/>
    <w:rsid w:val="00617CA1"/>
    <w:rsid w:val="00617D17"/>
    <w:rsid w:val="006208FC"/>
    <w:rsid w:val="00620FFD"/>
    <w:rsid w:val="006210BE"/>
    <w:rsid w:val="00621339"/>
    <w:rsid w:val="006214E4"/>
    <w:rsid w:val="0062165A"/>
    <w:rsid w:val="0062169B"/>
    <w:rsid w:val="006216B4"/>
    <w:rsid w:val="006219CB"/>
    <w:rsid w:val="00621F0E"/>
    <w:rsid w:val="00622738"/>
    <w:rsid w:val="00622B15"/>
    <w:rsid w:val="00622B18"/>
    <w:rsid w:val="00622FC6"/>
    <w:rsid w:val="006234EA"/>
    <w:rsid w:val="00623953"/>
    <w:rsid w:val="00624433"/>
    <w:rsid w:val="00624796"/>
    <w:rsid w:val="00624EAF"/>
    <w:rsid w:val="00625733"/>
    <w:rsid w:val="00625930"/>
    <w:rsid w:val="00625A78"/>
    <w:rsid w:val="00625B37"/>
    <w:rsid w:val="00625D6C"/>
    <w:rsid w:val="00625E21"/>
    <w:rsid w:val="00625E55"/>
    <w:rsid w:val="00625F20"/>
    <w:rsid w:val="0062612A"/>
    <w:rsid w:val="0062626A"/>
    <w:rsid w:val="006264A8"/>
    <w:rsid w:val="0062669F"/>
    <w:rsid w:val="00626B72"/>
    <w:rsid w:val="00626CBD"/>
    <w:rsid w:val="00626CCE"/>
    <w:rsid w:val="00626F83"/>
    <w:rsid w:val="00627216"/>
    <w:rsid w:val="006274E7"/>
    <w:rsid w:val="0062761F"/>
    <w:rsid w:val="00627BF3"/>
    <w:rsid w:val="00627E8A"/>
    <w:rsid w:val="00630228"/>
    <w:rsid w:val="00630736"/>
    <w:rsid w:val="00630A2B"/>
    <w:rsid w:val="00631910"/>
    <w:rsid w:val="00631E49"/>
    <w:rsid w:val="006321DE"/>
    <w:rsid w:val="00632407"/>
    <w:rsid w:val="0063280C"/>
    <w:rsid w:val="006328A0"/>
    <w:rsid w:val="00632ACA"/>
    <w:rsid w:val="00632F39"/>
    <w:rsid w:val="00633198"/>
    <w:rsid w:val="00633646"/>
    <w:rsid w:val="006341B4"/>
    <w:rsid w:val="006351AC"/>
    <w:rsid w:val="006356F1"/>
    <w:rsid w:val="006360CC"/>
    <w:rsid w:val="006361E1"/>
    <w:rsid w:val="00636227"/>
    <w:rsid w:val="006362B0"/>
    <w:rsid w:val="00636311"/>
    <w:rsid w:val="006366B8"/>
    <w:rsid w:val="0063680B"/>
    <w:rsid w:val="006369F1"/>
    <w:rsid w:val="0063786B"/>
    <w:rsid w:val="00637E56"/>
    <w:rsid w:val="0064003E"/>
    <w:rsid w:val="00640045"/>
    <w:rsid w:val="006408A4"/>
    <w:rsid w:val="006408EA"/>
    <w:rsid w:val="00641A4A"/>
    <w:rsid w:val="00641F7B"/>
    <w:rsid w:val="0064221F"/>
    <w:rsid w:val="00642B8B"/>
    <w:rsid w:val="00642C12"/>
    <w:rsid w:val="00642C34"/>
    <w:rsid w:val="0064310C"/>
    <w:rsid w:val="0064333B"/>
    <w:rsid w:val="0064364C"/>
    <w:rsid w:val="00643EE2"/>
    <w:rsid w:val="0064408B"/>
    <w:rsid w:val="00644199"/>
    <w:rsid w:val="006447A4"/>
    <w:rsid w:val="00644B2F"/>
    <w:rsid w:val="00644BEA"/>
    <w:rsid w:val="00645016"/>
    <w:rsid w:val="0064515B"/>
    <w:rsid w:val="0064521E"/>
    <w:rsid w:val="0064534A"/>
    <w:rsid w:val="006454C2"/>
    <w:rsid w:val="006455A9"/>
    <w:rsid w:val="00645710"/>
    <w:rsid w:val="00645A4D"/>
    <w:rsid w:val="00646223"/>
    <w:rsid w:val="00646B03"/>
    <w:rsid w:val="00646C79"/>
    <w:rsid w:val="00646E20"/>
    <w:rsid w:val="00647337"/>
    <w:rsid w:val="006476A7"/>
    <w:rsid w:val="00647BEB"/>
    <w:rsid w:val="00647CA9"/>
    <w:rsid w:val="00647E5A"/>
    <w:rsid w:val="006504A1"/>
    <w:rsid w:val="00650A72"/>
    <w:rsid w:val="00650CF4"/>
    <w:rsid w:val="00651081"/>
    <w:rsid w:val="00651B40"/>
    <w:rsid w:val="00651C25"/>
    <w:rsid w:val="00651F9B"/>
    <w:rsid w:val="006528AC"/>
    <w:rsid w:val="00652ADA"/>
    <w:rsid w:val="006532D4"/>
    <w:rsid w:val="006535D3"/>
    <w:rsid w:val="00653AB8"/>
    <w:rsid w:val="00653C9E"/>
    <w:rsid w:val="00654096"/>
    <w:rsid w:val="00654B6A"/>
    <w:rsid w:val="00654C67"/>
    <w:rsid w:val="00654F61"/>
    <w:rsid w:val="00654F91"/>
    <w:rsid w:val="006552C6"/>
    <w:rsid w:val="006553E3"/>
    <w:rsid w:val="00655561"/>
    <w:rsid w:val="00655673"/>
    <w:rsid w:val="00655C58"/>
    <w:rsid w:val="00655D58"/>
    <w:rsid w:val="00655DDA"/>
    <w:rsid w:val="0065600B"/>
    <w:rsid w:val="00656120"/>
    <w:rsid w:val="006564E8"/>
    <w:rsid w:val="0065679A"/>
    <w:rsid w:val="00656D7C"/>
    <w:rsid w:val="0065715C"/>
    <w:rsid w:val="006574AF"/>
    <w:rsid w:val="006579A8"/>
    <w:rsid w:val="00659E2D"/>
    <w:rsid w:val="0066073E"/>
    <w:rsid w:val="00660AF4"/>
    <w:rsid w:val="00662049"/>
    <w:rsid w:val="00662777"/>
    <w:rsid w:val="006633B5"/>
    <w:rsid w:val="0066342C"/>
    <w:rsid w:val="00663D04"/>
    <w:rsid w:val="006646AA"/>
    <w:rsid w:val="00664CA6"/>
    <w:rsid w:val="00664D82"/>
    <w:rsid w:val="00665982"/>
    <w:rsid w:val="00665AB0"/>
    <w:rsid w:val="0066610B"/>
    <w:rsid w:val="00666168"/>
    <w:rsid w:val="006663CB"/>
    <w:rsid w:val="00666462"/>
    <w:rsid w:val="00666A78"/>
    <w:rsid w:val="00666ACA"/>
    <w:rsid w:val="00666B20"/>
    <w:rsid w:val="00666C2A"/>
    <w:rsid w:val="00666CAC"/>
    <w:rsid w:val="00666D68"/>
    <w:rsid w:val="00666F52"/>
    <w:rsid w:val="0066731E"/>
    <w:rsid w:val="00667B9B"/>
    <w:rsid w:val="00667C35"/>
    <w:rsid w:val="00670202"/>
    <w:rsid w:val="00670D51"/>
    <w:rsid w:val="00670EC9"/>
    <w:rsid w:val="006716B6"/>
    <w:rsid w:val="0067180E"/>
    <w:rsid w:val="00671C0E"/>
    <w:rsid w:val="0067266D"/>
    <w:rsid w:val="00673478"/>
    <w:rsid w:val="00673EEA"/>
    <w:rsid w:val="00673F2F"/>
    <w:rsid w:val="006740B3"/>
    <w:rsid w:val="00674348"/>
    <w:rsid w:val="00674AE7"/>
    <w:rsid w:val="00674FD6"/>
    <w:rsid w:val="006754FA"/>
    <w:rsid w:val="00675946"/>
    <w:rsid w:val="00675CE4"/>
    <w:rsid w:val="00675FF9"/>
    <w:rsid w:val="00676089"/>
    <w:rsid w:val="006766AC"/>
    <w:rsid w:val="00676A00"/>
    <w:rsid w:val="00676A25"/>
    <w:rsid w:val="00676C9F"/>
    <w:rsid w:val="00676D15"/>
    <w:rsid w:val="00677762"/>
    <w:rsid w:val="00677BA4"/>
    <w:rsid w:val="00677EDC"/>
    <w:rsid w:val="006800C5"/>
    <w:rsid w:val="00680674"/>
    <w:rsid w:val="00680710"/>
    <w:rsid w:val="00680A5B"/>
    <w:rsid w:val="00681373"/>
    <w:rsid w:val="00681923"/>
    <w:rsid w:val="00681F78"/>
    <w:rsid w:val="006820FC"/>
    <w:rsid w:val="0068217F"/>
    <w:rsid w:val="006823B2"/>
    <w:rsid w:val="006828F2"/>
    <w:rsid w:val="00683301"/>
    <w:rsid w:val="00683533"/>
    <w:rsid w:val="006838E0"/>
    <w:rsid w:val="00684559"/>
    <w:rsid w:val="00684588"/>
    <w:rsid w:val="00684AC9"/>
    <w:rsid w:val="00684BC7"/>
    <w:rsid w:val="006855C2"/>
    <w:rsid w:val="0068567A"/>
    <w:rsid w:val="006856EC"/>
    <w:rsid w:val="00685824"/>
    <w:rsid w:val="00685877"/>
    <w:rsid w:val="00685902"/>
    <w:rsid w:val="00685A42"/>
    <w:rsid w:val="00685AD2"/>
    <w:rsid w:val="006860BA"/>
    <w:rsid w:val="0068635C"/>
    <w:rsid w:val="00686E42"/>
    <w:rsid w:val="00686FCD"/>
    <w:rsid w:val="006877C5"/>
    <w:rsid w:val="006878A6"/>
    <w:rsid w:val="00687A68"/>
    <w:rsid w:val="00687AB5"/>
    <w:rsid w:val="00687C65"/>
    <w:rsid w:val="00690329"/>
    <w:rsid w:val="00690C2B"/>
    <w:rsid w:val="00690FFE"/>
    <w:rsid w:val="00691298"/>
    <w:rsid w:val="00691371"/>
    <w:rsid w:val="00691668"/>
    <w:rsid w:val="0069192C"/>
    <w:rsid w:val="00691965"/>
    <w:rsid w:val="00691AAB"/>
    <w:rsid w:val="00692319"/>
    <w:rsid w:val="00692777"/>
    <w:rsid w:val="00692D46"/>
    <w:rsid w:val="00692DA0"/>
    <w:rsid w:val="00692E79"/>
    <w:rsid w:val="00692E7D"/>
    <w:rsid w:val="00692FF5"/>
    <w:rsid w:val="00693032"/>
    <w:rsid w:val="006935FA"/>
    <w:rsid w:val="00693698"/>
    <w:rsid w:val="006937E7"/>
    <w:rsid w:val="00693CCB"/>
    <w:rsid w:val="00693F2B"/>
    <w:rsid w:val="0069405F"/>
    <w:rsid w:val="006940D7"/>
    <w:rsid w:val="006943C8"/>
    <w:rsid w:val="00694757"/>
    <w:rsid w:val="006948BC"/>
    <w:rsid w:val="006948BF"/>
    <w:rsid w:val="006949B4"/>
    <w:rsid w:val="00694E77"/>
    <w:rsid w:val="00694EF4"/>
    <w:rsid w:val="006954CC"/>
    <w:rsid w:val="006957C6"/>
    <w:rsid w:val="00695AEC"/>
    <w:rsid w:val="00695B67"/>
    <w:rsid w:val="00695BC3"/>
    <w:rsid w:val="00696D95"/>
    <w:rsid w:val="006973B4"/>
    <w:rsid w:val="00697B74"/>
    <w:rsid w:val="00697D33"/>
    <w:rsid w:val="00697F48"/>
    <w:rsid w:val="006A063E"/>
    <w:rsid w:val="006A09A1"/>
    <w:rsid w:val="006A108F"/>
    <w:rsid w:val="006A193D"/>
    <w:rsid w:val="006A1F5C"/>
    <w:rsid w:val="006A2046"/>
    <w:rsid w:val="006A2056"/>
    <w:rsid w:val="006A24A9"/>
    <w:rsid w:val="006A304F"/>
    <w:rsid w:val="006A3586"/>
    <w:rsid w:val="006A3637"/>
    <w:rsid w:val="006A3A19"/>
    <w:rsid w:val="006A3B29"/>
    <w:rsid w:val="006A3DE9"/>
    <w:rsid w:val="006A439B"/>
    <w:rsid w:val="006A44B5"/>
    <w:rsid w:val="006A4577"/>
    <w:rsid w:val="006A4982"/>
    <w:rsid w:val="006A4CD1"/>
    <w:rsid w:val="006A56BE"/>
    <w:rsid w:val="006A5806"/>
    <w:rsid w:val="006A599F"/>
    <w:rsid w:val="006A5D99"/>
    <w:rsid w:val="006A6448"/>
    <w:rsid w:val="006A64C7"/>
    <w:rsid w:val="006A681A"/>
    <w:rsid w:val="006A6DEE"/>
    <w:rsid w:val="006A6E2B"/>
    <w:rsid w:val="006A7611"/>
    <w:rsid w:val="006A7F2C"/>
    <w:rsid w:val="006B0016"/>
    <w:rsid w:val="006B012F"/>
    <w:rsid w:val="006B0538"/>
    <w:rsid w:val="006B0A25"/>
    <w:rsid w:val="006B0CDE"/>
    <w:rsid w:val="006B1721"/>
    <w:rsid w:val="006B17EE"/>
    <w:rsid w:val="006B1936"/>
    <w:rsid w:val="006B1B96"/>
    <w:rsid w:val="006B1BBF"/>
    <w:rsid w:val="006B1C74"/>
    <w:rsid w:val="006B1D1D"/>
    <w:rsid w:val="006B1EB8"/>
    <w:rsid w:val="006B22A5"/>
    <w:rsid w:val="006B2337"/>
    <w:rsid w:val="006B2675"/>
    <w:rsid w:val="006B2D44"/>
    <w:rsid w:val="006B2EE3"/>
    <w:rsid w:val="006B34B1"/>
    <w:rsid w:val="006B34F2"/>
    <w:rsid w:val="006B35A4"/>
    <w:rsid w:val="006B430F"/>
    <w:rsid w:val="006B4387"/>
    <w:rsid w:val="006B43EF"/>
    <w:rsid w:val="006B44E5"/>
    <w:rsid w:val="006B4B9A"/>
    <w:rsid w:val="006B55E9"/>
    <w:rsid w:val="006B5BC2"/>
    <w:rsid w:val="006B616E"/>
    <w:rsid w:val="006B618E"/>
    <w:rsid w:val="006B6505"/>
    <w:rsid w:val="006B66AB"/>
    <w:rsid w:val="006B726F"/>
    <w:rsid w:val="006B7C3C"/>
    <w:rsid w:val="006B7E83"/>
    <w:rsid w:val="006C039C"/>
    <w:rsid w:val="006C0CAE"/>
    <w:rsid w:val="006C0EBD"/>
    <w:rsid w:val="006C1100"/>
    <w:rsid w:val="006C15CE"/>
    <w:rsid w:val="006C1634"/>
    <w:rsid w:val="006C163F"/>
    <w:rsid w:val="006C1D44"/>
    <w:rsid w:val="006C1E24"/>
    <w:rsid w:val="006C2C4D"/>
    <w:rsid w:val="006C2C52"/>
    <w:rsid w:val="006C2D7B"/>
    <w:rsid w:val="006C2E7A"/>
    <w:rsid w:val="006C2F78"/>
    <w:rsid w:val="006C2FBF"/>
    <w:rsid w:val="006C3978"/>
    <w:rsid w:val="006C39B3"/>
    <w:rsid w:val="006C3C36"/>
    <w:rsid w:val="006C3C78"/>
    <w:rsid w:val="006C41CE"/>
    <w:rsid w:val="006C4220"/>
    <w:rsid w:val="006C448A"/>
    <w:rsid w:val="006C46A6"/>
    <w:rsid w:val="006C4C89"/>
    <w:rsid w:val="006C614F"/>
    <w:rsid w:val="006C62C1"/>
    <w:rsid w:val="006C62D4"/>
    <w:rsid w:val="006C6D70"/>
    <w:rsid w:val="006C6F5E"/>
    <w:rsid w:val="006C729A"/>
    <w:rsid w:val="006C7350"/>
    <w:rsid w:val="006C77B5"/>
    <w:rsid w:val="006CB9EC"/>
    <w:rsid w:val="006D0049"/>
    <w:rsid w:val="006D047C"/>
    <w:rsid w:val="006D059B"/>
    <w:rsid w:val="006D087E"/>
    <w:rsid w:val="006D0AF9"/>
    <w:rsid w:val="006D0BAB"/>
    <w:rsid w:val="006D0E1E"/>
    <w:rsid w:val="006D0F8E"/>
    <w:rsid w:val="006D1041"/>
    <w:rsid w:val="006D1879"/>
    <w:rsid w:val="006D19B8"/>
    <w:rsid w:val="006D277C"/>
    <w:rsid w:val="006D28B7"/>
    <w:rsid w:val="006D2F58"/>
    <w:rsid w:val="006D3D99"/>
    <w:rsid w:val="006D4041"/>
    <w:rsid w:val="006D5429"/>
    <w:rsid w:val="006D585A"/>
    <w:rsid w:val="006D59A6"/>
    <w:rsid w:val="006D5D7B"/>
    <w:rsid w:val="006D68F6"/>
    <w:rsid w:val="006D69F3"/>
    <w:rsid w:val="006D71F0"/>
    <w:rsid w:val="006D7256"/>
    <w:rsid w:val="006D7421"/>
    <w:rsid w:val="006D7596"/>
    <w:rsid w:val="006D75BF"/>
    <w:rsid w:val="006D78EC"/>
    <w:rsid w:val="006D7EA6"/>
    <w:rsid w:val="006E05F9"/>
    <w:rsid w:val="006E09D7"/>
    <w:rsid w:val="006E0A33"/>
    <w:rsid w:val="006E0CD7"/>
    <w:rsid w:val="006E15F8"/>
    <w:rsid w:val="006E17F2"/>
    <w:rsid w:val="006E1B0C"/>
    <w:rsid w:val="006E1DEC"/>
    <w:rsid w:val="006E210B"/>
    <w:rsid w:val="006E2215"/>
    <w:rsid w:val="006E224E"/>
    <w:rsid w:val="006E2438"/>
    <w:rsid w:val="006E2502"/>
    <w:rsid w:val="006E2845"/>
    <w:rsid w:val="006E2F6F"/>
    <w:rsid w:val="006E3533"/>
    <w:rsid w:val="006E3596"/>
    <w:rsid w:val="006E374B"/>
    <w:rsid w:val="006E3B2B"/>
    <w:rsid w:val="006E45D5"/>
    <w:rsid w:val="006E4D0C"/>
    <w:rsid w:val="006E4DFB"/>
    <w:rsid w:val="006E68D1"/>
    <w:rsid w:val="006E708F"/>
    <w:rsid w:val="006E75A2"/>
    <w:rsid w:val="006E76C4"/>
    <w:rsid w:val="006E7D95"/>
    <w:rsid w:val="006F05CB"/>
    <w:rsid w:val="006F0EC3"/>
    <w:rsid w:val="006F160A"/>
    <w:rsid w:val="006F17B8"/>
    <w:rsid w:val="006F27C1"/>
    <w:rsid w:val="006F29A0"/>
    <w:rsid w:val="006F2A13"/>
    <w:rsid w:val="006F2C4F"/>
    <w:rsid w:val="006F2F5E"/>
    <w:rsid w:val="006F3003"/>
    <w:rsid w:val="006F3898"/>
    <w:rsid w:val="006F413B"/>
    <w:rsid w:val="006F477A"/>
    <w:rsid w:val="006F523B"/>
    <w:rsid w:val="006F56B1"/>
    <w:rsid w:val="006F5827"/>
    <w:rsid w:val="006F61BC"/>
    <w:rsid w:val="006F6376"/>
    <w:rsid w:val="006F6638"/>
    <w:rsid w:val="006F67D4"/>
    <w:rsid w:val="006F691E"/>
    <w:rsid w:val="006F6B35"/>
    <w:rsid w:val="006F6CF5"/>
    <w:rsid w:val="006F6E55"/>
    <w:rsid w:val="006F7E4C"/>
    <w:rsid w:val="007002B1"/>
    <w:rsid w:val="007005FF"/>
    <w:rsid w:val="00700664"/>
    <w:rsid w:val="00700BBB"/>
    <w:rsid w:val="00700E23"/>
    <w:rsid w:val="007012A9"/>
    <w:rsid w:val="00701811"/>
    <w:rsid w:val="0070221F"/>
    <w:rsid w:val="007035AA"/>
    <w:rsid w:val="007035CA"/>
    <w:rsid w:val="0070375B"/>
    <w:rsid w:val="00703A76"/>
    <w:rsid w:val="00703AC6"/>
    <w:rsid w:val="00704307"/>
    <w:rsid w:val="007043C0"/>
    <w:rsid w:val="00704876"/>
    <w:rsid w:val="00704FE0"/>
    <w:rsid w:val="00705427"/>
    <w:rsid w:val="00706611"/>
    <w:rsid w:val="00706961"/>
    <w:rsid w:val="00706B77"/>
    <w:rsid w:val="00706DFA"/>
    <w:rsid w:val="00707078"/>
    <w:rsid w:val="0070714F"/>
    <w:rsid w:val="00707290"/>
    <w:rsid w:val="007073FF"/>
    <w:rsid w:val="007074D0"/>
    <w:rsid w:val="00707507"/>
    <w:rsid w:val="0070753D"/>
    <w:rsid w:val="007102FC"/>
    <w:rsid w:val="00710332"/>
    <w:rsid w:val="00711183"/>
    <w:rsid w:val="007115E1"/>
    <w:rsid w:val="0071174A"/>
    <w:rsid w:val="007123BE"/>
    <w:rsid w:val="007127FF"/>
    <w:rsid w:val="0071319E"/>
    <w:rsid w:val="00713597"/>
    <w:rsid w:val="007138E0"/>
    <w:rsid w:val="007139B2"/>
    <w:rsid w:val="00713BF5"/>
    <w:rsid w:val="00713EC0"/>
    <w:rsid w:val="00714D01"/>
    <w:rsid w:val="007152F8"/>
    <w:rsid w:val="007153B6"/>
    <w:rsid w:val="00715C43"/>
    <w:rsid w:val="007163E9"/>
    <w:rsid w:val="00716765"/>
    <w:rsid w:val="007169FF"/>
    <w:rsid w:val="00716AE9"/>
    <w:rsid w:val="00717007"/>
    <w:rsid w:val="0071749B"/>
    <w:rsid w:val="007174AC"/>
    <w:rsid w:val="00717A09"/>
    <w:rsid w:val="007200DD"/>
    <w:rsid w:val="00720121"/>
    <w:rsid w:val="007204EA"/>
    <w:rsid w:val="007206A9"/>
    <w:rsid w:val="00720B57"/>
    <w:rsid w:val="00720CCC"/>
    <w:rsid w:val="00720D65"/>
    <w:rsid w:val="00720DD0"/>
    <w:rsid w:val="00720E0A"/>
    <w:rsid w:val="00720EB3"/>
    <w:rsid w:val="00720FD5"/>
    <w:rsid w:val="00721E77"/>
    <w:rsid w:val="00722223"/>
    <w:rsid w:val="00722516"/>
    <w:rsid w:val="007226A8"/>
    <w:rsid w:val="00722947"/>
    <w:rsid w:val="00723D0F"/>
    <w:rsid w:val="007244A9"/>
    <w:rsid w:val="007246D6"/>
    <w:rsid w:val="007248E4"/>
    <w:rsid w:val="00724DEA"/>
    <w:rsid w:val="00725055"/>
    <w:rsid w:val="0072514F"/>
    <w:rsid w:val="007251C3"/>
    <w:rsid w:val="007254FE"/>
    <w:rsid w:val="00725828"/>
    <w:rsid w:val="007268A7"/>
    <w:rsid w:val="00726B47"/>
    <w:rsid w:val="00727480"/>
    <w:rsid w:val="00727C33"/>
    <w:rsid w:val="00727F29"/>
    <w:rsid w:val="007307EE"/>
    <w:rsid w:val="00730EA7"/>
    <w:rsid w:val="00731323"/>
    <w:rsid w:val="0073152E"/>
    <w:rsid w:val="00731A0D"/>
    <w:rsid w:val="00731A10"/>
    <w:rsid w:val="00731B30"/>
    <w:rsid w:val="00731C7F"/>
    <w:rsid w:val="00731EF7"/>
    <w:rsid w:val="0073215F"/>
    <w:rsid w:val="007321FC"/>
    <w:rsid w:val="007324D6"/>
    <w:rsid w:val="00732BD5"/>
    <w:rsid w:val="00732E63"/>
    <w:rsid w:val="00733175"/>
    <w:rsid w:val="00733C5F"/>
    <w:rsid w:val="0073428F"/>
    <w:rsid w:val="007344E0"/>
    <w:rsid w:val="00734717"/>
    <w:rsid w:val="007347B9"/>
    <w:rsid w:val="00735624"/>
    <w:rsid w:val="00735D9C"/>
    <w:rsid w:val="00735F76"/>
    <w:rsid w:val="007362E7"/>
    <w:rsid w:val="007364D2"/>
    <w:rsid w:val="007368E7"/>
    <w:rsid w:val="007369DE"/>
    <w:rsid w:val="00736CF1"/>
    <w:rsid w:val="00736F19"/>
    <w:rsid w:val="007370CD"/>
    <w:rsid w:val="007371D1"/>
    <w:rsid w:val="0073729F"/>
    <w:rsid w:val="007373D2"/>
    <w:rsid w:val="00737768"/>
    <w:rsid w:val="00737F08"/>
    <w:rsid w:val="007402FE"/>
    <w:rsid w:val="00740FA9"/>
    <w:rsid w:val="00741290"/>
    <w:rsid w:val="007413DC"/>
    <w:rsid w:val="007414BD"/>
    <w:rsid w:val="007416E9"/>
    <w:rsid w:val="00741947"/>
    <w:rsid w:val="00741979"/>
    <w:rsid w:val="00742718"/>
    <w:rsid w:val="00743103"/>
    <w:rsid w:val="0074333B"/>
    <w:rsid w:val="007436E8"/>
    <w:rsid w:val="00743BB2"/>
    <w:rsid w:val="00743E5D"/>
    <w:rsid w:val="00744077"/>
    <w:rsid w:val="00744E51"/>
    <w:rsid w:val="00744FD3"/>
    <w:rsid w:val="007450D4"/>
    <w:rsid w:val="0074580C"/>
    <w:rsid w:val="0074592B"/>
    <w:rsid w:val="007459D1"/>
    <w:rsid w:val="00745ED2"/>
    <w:rsid w:val="007461BC"/>
    <w:rsid w:val="00746338"/>
    <w:rsid w:val="0074663B"/>
    <w:rsid w:val="007468FD"/>
    <w:rsid w:val="00746A0C"/>
    <w:rsid w:val="00746BF7"/>
    <w:rsid w:val="00746BFA"/>
    <w:rsid w:val="00746F4E"/>
    <w:rsid w:val="007507F6"/>
    <w:rsid w:val="007508CE"/>
    <w:rsid w:val="007509D9"/>
    <w:rsid w:val="00751049"/>
    <w:rsid w:val="00751405"/>
    <w:rsid w:val="007519D7"/>
    <w:rsid w:val="00751E2B"/>
    <w:rsid w:val="00752D0D"/>
    <w:rsid w:val="007538E8"/>
    <w:rsid w:val="00753F00"/>
    <w:rsid w:val="007541D0"/>
    <w:rsid w:val="00754424"/>
    <w:rsid w:val="007547B2"/>
    <w:rsid w:val="00755151"/>
    <w:rsid w:val="00755291"/>
    <w:rsid w:val="0075562C"/>
    <w:rsid w:val="00755676"/>
    <w:rsid w:val="00755809"/>
    <w:rsid w:val="00755928"/>
    <w:rsid w:val="0075596C"/>
    <w:rsid w:val="00755A65"/>
    <w:rsid w:val="00755AB5"/>
    <w:rsid w:val="00755BB6"/>
    <w:rsid w:val="00756999"/>
    <w:rsid w:val="007569FC"/>
    <w:rsid w:val="00756D62"/>
    <w:rsid w:val="00756E68"/>
    <w:rsid w:val="00757691"/>
    <w:rsid w:val="00757817"/>
    <w:rsid w:val="0075792E"/>
    <w:rsid w:val="00757B2C"/>
    <w:rsid w:val="00757D9F"/>
    <w:rsid w:val="00757E11"/>
    <w:rsid w:val="00760017"/>
    <w:rsid w:val="0076021E"/>
    <w:rsid w:val="0076045D"/>
    <w:rsid w:val="007608CC"/>
    <w:rsid w:val="00760AB2"/>
    <w:rsid w:val="00760BAF"/>
    <w:rsid w:val="00760F1E"/>
    <w:rsid w:val="007610BF"/>
    <w:rsid w:val="00761165"/>
    <w:rsid w:val="007614ED"/>
    <w:rsid w:val="0076195E"/>
    <w:rsid w:val="00761C21"/>
    <w:rsid w:val="00761D7B"/>
    <w:rsid w:val="00762641"/>
    <w:rsid w:val="00762C68"/>
    <w:rsid w:val="00763075"/>
    <w:rsid w:val="0076311C"/>
    <w:rsid w:val="0076358A"/>
    <w:rsid w:val="00764C52"/>
    <w:rsid w:val="00765746"/>
    <w:rsid w:val="00765800"/>
    <w:rsid w:val="00765837"/>
    <w:rsid w:val="00765ABF"/>
    <w:rsid w:val="00766560"/>
    <w:rsid w:val="0076672C"/>
    <w:rsid w:val="00766828"/>
    <w:rsid w:val="00766887"/>
    <w:rsid w:val="007668A9"/>
    <w:rsid w:val="00766DC4"/>
    <w:rsid w:val="007670E9"/>
    <w:rsid w:val="00767489"/>
    <w:rsid w:val="007702E2"/>
    <w:rsid w:val="00770336"/>
    <w:rsid w:val="00770759"/>
    <w:rsid w:val="00770A87"/>
    <w:rsid w:val="00770B26"/>
    <w:rsid w:val="00770C6F"/>
    <w:rsid w:val="00770CC6"/>
    <w:rsid w:val="007716F1"/>
    <w:rsid w:val="00772784"/>
    <w:rsid w:val="00772799"/>
    <w:rsid w:val="00772CE3"/>
    <w:rsid w:val="00772D46"/>
    <w:rsid w:val="0077375D"/>
    <w:rsid w:val="0077394B"/>
    <w:rsid w:val="00773D05"/>
    <w:rsid w:val="00773DC2"/>
    <w:rsid w:val="00774272"/>
    <w:rsid w:val="00774838"/>
    <w:rsid w:val="00774A1F"/>
    <w:rsid w:val="00774B0C"/>
    <w:rsid w:val="00774D35"/>
    <w:rsid w:val="007753E8"/>
    <w:rsid w:val="007755EC"/>
    <w:rsid w:val="00775A72"/>
    <w:rsid w:val="00775B1F"/>
    <w:rsid w:val="0077654B"/>
    <w:rsid w:val="00776869"/>
    <w:rsid w:val="00776A1A"/>
    <w:rsid w:val="00777F3B"/>
    <w:rsid w:val="0078053E"/>
    <w:rsid w:val="007807F7"/>
    <w:rsid w:val="00780B94"/>
    <w:rsid w:val="00780F1B"/>
    <w:rsid w:val="007810E3"/>
    <w:rsid w:val="007812BE"/>
    <w:rsid w:val="007818BC"/>
    <w:rsid w:val="00781A18"/>
    <w:rsid w:val="00781B83"/>
    <w:rsid w:val="00781E57"/>
    <w:rsid w:val="00781F16"/>
    <w:rsid w:val="00782161"/>
    <w:rsid w:val="0078269F"/>
    <w:rsid w:val="007826E3"/>
    <w:rsid w:val="00782A87"/>
    <w:rsid w:val="00783753"/>
    <w:rsid w:val="00784183"/>
    <w:rsid w:val="00784264"/>
    <w:rsid w:val="0078493B"/>
    <w:rsid w:val="00784FDC"/>
    <w:rsid w:val="007850B6"/>
    <w:rsid w:val="007851F6"/>
    <w:rsid w:val="007853C1"/>
    <w:rsid w:val="0078556B"/>
    <w:rsid w:val="007856F4"/>
    <w:rsid w:val="00785738"/>
    <w:rsid w:val="00785FB0"/>
    <w:rsid w:val="007864B2"/>
    <w:rsid w:val="00786DFD"/>
    <w:rsid w:val="007871BB"/>
    <w:rsid w:val="007871E7"/>
    <w:rsid w:val="00787388"/>
    <w:rsid w:val="007873B2"/>
    <w:rsid w:val="007874AF"/>
    <w:rsid w:val="007874CF"/>
    <w:rsid w:val="00787D95"/>
    <w:rsid w:val="00790292"/>
    <w:rsid w:val="0079033B"/>
    <w:rsid w:val="00790B22"/>
    <w:rsid w:val="0079158A"/>
    <w:rsid w:val="0079174F"/>
    <w:rsid w:val="0079189E"/>
    <w:rsid w:val="00791A0A"/>
    <w:rsid w:val="00791D3E"/>
    <w:rsid w:val="00792018"/>
    <w:rsid w:val="00792A3F"/>
    <w:rsid w:val="00792B91"/>
    <w:rsid w:val="007931DB"/>
    <w:rsid w:val="0079370D"/>
    <w:rsid w:val="00793C1F"/>
    <w:rsid w:val="00793DC5"/>
    <w:rsid w:val="00793EE6"/>
    <w:rsid w:val="00794389"/>
    <w:rsid w:val="00794551"/>
    <w:rsid w:val="00794A05"/>
    <w:rsid w:val="00794AC1"/>
    <w:rsid w:val="00794B35"/>
    <w:rsid w:val="00794BA1"/>
    <w:rsid w:val="00794C14"/>
    <w:rsid w:val="00795053"/>
    <w:rsid w:val="00795244"/>
    <w:rsid w:val="00795C63"/>
    <w:rsid w:val="0079614E"/>
    <w:rsid w:val="0079620D"/>
    <w:rsid w:val="0079631B"/>
    <w:rsid w:val="0079650B"/>
    <w:rsid w:val="00796BC7"/>
    <w:rsid w:val="00796F81"/>
    <w:rsid w:val="00797413"/>
    <w:rsid w:val="0079753E"/>
    <w:rsid w:val="0079795C"/>
    <w:rsid w:val="00797C55"/>
    <w:rsid w:val="00797DF9"/>
    <w:rsid w:val="007A187F"/>
    <w:rsid w:val="007A2137"/>
    <w:rsid w:val="007A23B5"/>
    <w:rsid w:val="007A251B"/>
    <w:rsid w:val="007A2804"/>
    <w:rsid w:val="007A3346"/>
    <w:rsid w:val="007A36CF"/>
    <w:rsid w:val="007A39DD"/>
    <w:rsid w:val="007A3A2C"/>
    <w:rsid w:val="007A40D4"/>
    <w:rsid w:val="007A4409"/>
    <w:rsid w:val="007A4F7B"/>
    <w:rsid w:val="007A5626"/>
    <w:rsid w:val="007A5B02"/>
    <w:rsid w:val="007A6057"/>
    <w:rsid w:val="007A64F3"/>
    <w:rsid w:val="007A69DF"/>
    <w:rsid w:val="007A6FBB"/>
    <w:rsid w:val="007A7227"/>
    <w:rsid w:val="007A749F"/>
    <w:rsid w:val="007A74E1"/>
    <w:rsid w:val="007B009C"/>
    <w:rsid w:val="007B0363"/>
    <w:rsid w:val="007B0548"/>
    <w:rsid w:val="007B061A"/>
    <w:rsid w:val="007B12AB"/>
    <w:rsid w:val="007B1610"/>
    <w:rsid w:val="007B177D"/>
    <w:rsid w:val="007B1AC9"/>
    <w:rsid w:val="007B1C27"/>
    <w:rsid w:val="007B1C60"/>
    <w:rsid w:val="007B1F37"/>
    <w:rsid w:val="007B2D6A"/>
    <w:rsid w:val="007B2F60"/>
    <w:rsid w:val="007B2F90"/>
    <w:rsid w:val="007B3223"/>
    <w:rsid w:val="007B3826"/>
    <w:rsid w:val="007B44E3"/>
    <w:rsid w:val="007B456F"/>
    <w:rsid w:val="007B45B1"/>
    <w:rsid w:val="007B494E"/>
    <w:rsid w:val="007B4CE8"/>
    <w:rsid w:val="007B4D8D"/>
    <w:rsid w:val="007B55BD"/>
    <w:rsid w:val="007B65C4"/>
    <w:rsid w:val="007B6B90"/>
    <w:rsid w:val="007B6CE6"/>
    <w:rsid w:val="007B6D70"/>
    <w:rsid w:val="007B6DFC"/>
    <w:rsid w:val="007B71F0"/>
    <w:rsid w:val="007B7392"/>
    <w:rsid w:val="007B7486"/>
    <w:rsid w:val="007B7530"/>
    <w:rsid w:val="007B7642"/>
    <w:rsid w:val="007B7C06"/>
    <w:rsid w:val="007B7D56"/>
    <w:rsid w:val="007B7D72"/>
    <w:rsid w:val="007C00E3"/>
    <w:rsid w:val="007C011E"/>
    <w:rsid w:val="007C0B19"/>
    <w:rsid w:val="007C130A"/>
    <w:rsid w:val="007C19F2"/>
    <w:rsid w:val="007C1CAC"/>
    <w:rsid w:val="007C1EA3"/>
    <w:rsid w:val="007C1FAD"/>
    <w:rsid w:val="007C2186"/>
    <w:rsid w:val="007C2887"/>
    <w:rsid w:val="007C333B"/>
    <w:rsid w:val="007C37DE"/>
    <w:rsid w:val="007C3F18"/>
    <w:rsid w:val="007C409B"/>
    <w:rsid w:val="007C422C"/>
    <w:rsid w:val="007C4582"/>
    <w:rsid w:val="007C47E5"/>
    <w:rsid w:val="007C4FA6"/>
    <w:rsid w:val="007C53E0"/>
    <w:rsid w:val="007C56AC"/>
    <w:rsid w:val="007C5883"/>
    <w:rsid w:val="007C5B06"/>
    <w:rsid w:val="007C5BE2"/>
    <w:rsid w:val="007C6239"/>
    <w:rsid w:val="007C6AAC"/>
    <w:rsid w:val="007C6AB3"/>
    <w:rsid w:val="007C6C74"/>
    <w:rsid w:val="007C7320"/>
    <w:rsid w:val="007D08DB"/>
    <w:rsid w:val="007D0AC8"/>
    <w:rsid w:val="007D0B93"/>
    <w:rsid w:val="007D0BBC"/>
    <w:rsid w:val="007D1029"/>
    <w:rsid w:val="007D1187"/>
    <w:rsid w:val="007D12F2"/>
    <w:rsid w:val="007D1A6A"/>
    <w:rsid w:val="007D2311"/>
    <w:rsid w:val="007D253E"/>
    <w:rsid w:val="007D29BF"/>
    <w:rsid w:val="007D3405"/>
    <w:rsid w:val="007D35F8"/>
    <w:rsid w:val="007D3753"/>
    <w:rsid w:val="007D3C51"/>
    <w:rsid w:val="007D3D7C"/>
    <w:rsid w:val="007D3FDD"/>
    <w:rsid w:val="007D413E"/>
    <w:rsid w:val="007D432F"/>
    <w:rsid w:val="007D486C"/>
    <w:rsid w:val="007D4C78"/>
    <w:rsid w:val="007D4CF3"/>
    <w:rsid w:val="007D548F"/>
    <w:rsid w:val="007D56A1"/>
    <w:rsid w:val="007D6088"/>
    <w:rsid w:val="007D6903"/>
    <w:rsid w:val="007D69C2"/>
    <w:rsid w:val="007D6C4F"/>
    <w:rsid w:val="007D6E2A"/>
    <w:rsid w:val="007D6F3D"/>
    <w:rsid w:val="007D7073"/>
    <w:rsid w:val="007D70E8"/>
    <w:rsid w:val="007D7E12"/>
    <w:rsid w:val="007D7F28"/>
    <w:rsid w:val="007E018E"/>
    <w:rsid w:val="007E0299"/>
    <w:rsid w:val="007E04CB"/>
    <w:rsid w:val="007E0995"/>
    <w:rsid w:val="007E0B61"/>
    <w:rsid w:val="007E11FF"/>
    <w:rsid w:val="007E1398"/>
    <w:rsid w:val="007E1998"/>
    <w:rsid w:val="007E1B09"/>
    <w:rsid w:val="007E1D98"/>
    <w:rsid w:val="007E24B8"/>
    <w:rsid w:val="007E2852"/>
    <w:rsid w:val="007E2A05"/>
    <w:rsid w:val="007E2D61"/>
    <w:rsid w:val="007E32B4"/>
    <w:rsid w:val="007E542F"/>
    <w:rsid w:val="007E5B86"/>
    <w:rsid w:val="007E5CEC"/>
    <w:rsid w:val="007E641A"/>
    <w:rsid w:val="007E6882"/>
    <w:rsid w:val="007E6D1C"/>
    <w:rsid w:val="007E76E8"/>
    <w:rsid w:val="007E7858"/>
    <w:rsid w:val="007E7FC1"/>
    <w:rsid w:val="007F0080"/>
    <w:rsid w:val="007F0319"/>
    <w:rsid w:val="007F057E"/>
    <w:rsid w:val="007F05F9"/>
    <w:rsid w:val="007F0606"/>
    <w:rsid w:val="007F0EB6"/>
    <w:rsid w:val="007F1536"/>
    <w:rsid w:val="007F1B17"/>
    <w:rsid w:val="007F1CAF"/>
    <w:rsid w:val="007F1E4F"/>
    <w:rsid w:val="007F226D"/>
    <w:rsid w:val="007F2392"/>
    <w:rsid w:val="007F24EA"/>
    <w:rsid w:val="007F2981"/>
    <w:rsid w:val="007F298A"/>
    <w:rsid w:val="007F3104"/>
    <w:rsid w:val="007F33AE"/>
    <w:rsid w:val="007F355C"/>
    <w:rsid w:val="007F37CC"/>
    <w:rsid w:val="007F38E5"/>
    <w:rsid w:val="007F398D"/>
    <w:rsid w:val="007F3BE4"/>
    <w:rsid w:val="007F3EF2"/>
    <w:rsid w:val="007F3FF2"/>
    <w:rsid w:val="007F413A"/>
    <w:rsid w:val="007F44D5"/>
    <w:rsid w:val="007F46FD"/>
    <w:rsid w:val="007F4CCD"/>
    <w:rsid w:val="007F53F3"/>
    <w:rsid w:val="007F5D14"/>
    <w:rsid w:val="007F5FA5"/>
    <w:rsid w:val="007F6338"/>
    <w:rsid w:val="007F7483"/>
    <w:rsid w:val="007F75B7"/>
    <w:rsid w:val="007F7DC5"/>
    <w:rsid w:val="00800311"/>
    <w:rsid w:val="00800BDD"/>
    <w:rsid w:val="00800C73"/>
    <w:rsid w:val="00801147"/>
    <w:rsid w:val="00801798"/>
    <w:rsid w:val="00802724"/>
    <w:rsid w:val="008029AA"/>
    <w:rsid w:val="00802E1A"/>
    <w:rsid w:val="00802E90"/>
    <w:rsid w:val="00803A57"/>
    <w:rsid w:val="00803E05"/>
    <w:rsid w:val="00803E6F"/>
    <w:rsid w:val="008040C2"/>
    <w:rsid w:val="0080413C"/>
    <w:rsid w:val="00804516"/>
    <w:rsid w:val="00804619"/>
    <w:rsid w:val="00804863"/>
    <w:rsid w:val="00804915"/>
    <w:rsid w:val="00804D91"/>
    <w:rsid w:val="008050B1"/>
    <w:rsid w:val="00805108"/>
    <w:rsid w:val="00805268"/>
    <w:rsid w:val="008052DF"/>
    <w:rsid w:val="0080587C"/>
    <w:rsid w:val="00805AA2"/>
    <w:rsid w:val="00805BFD"/>
    <w:rsid w:val="00805EBE"/>
    <w:rsid w:val="008063A6"/>
    <w:rsid w:val="00806694"/>
    <w:rsid w:val="0080676F"/>
    <w:rsid w:val="0080692A"/>
    <w:rsid w:val="008072DD"/>
    <w:rsid w:val="00807322"/>
    <w:rsid w:val="00807E42"/>
    <w:rsid w:val="00807F3C"/>
    <w:rsid w:val="008103CD"/>
    <w:rsid w:val="0081104A"/>
    <w:rsid w:val="00811A21"/>
    <w:rsid w:val="00811AA8"/>
    <w:rsid w:val="00811AAB"/>
    <w:rsid w:val="00811AE2"/>
    <w:rsid w:val="00811D0D"/>
    <w:rsid w:val="00811F71"/>
    <w:rsid w:val="00811FDF"/>
    <w:rsid w:val="008123D1"/>
    <w:rsid w:val="008129DB"/>
    <w:rsid w:val="00812ADD"/>
    <w:rsid w:val="00812D80"/>
    <w:rsid w:val="00812E95"/>
    <w:rsid w:val="008132C2"/>
    <w:rsid w:val="008133E0"/>
    <w:rsid w:val="0081349D"/>
    <w:rsid w:val="0081350F"/>
    <w:rsid w:val="008135E7"/>
    <w:rsid w:val="008145BC"/>
    <w:rsid w:val="00814943"/>
    <w:rsid w:val="00814972"/>
    <w:rsid w:val="00814DAE"/>
    <w:rsid w:val="00815CBB"/>
    <w:rsid w:val="008162A6"/>
    <w:rsid w:val="008162B6"/>
    <w:rsid w:val="0081661B"/>
    <w:rsid w:val="008167BB"/>
    <w:rsid w:val="008168F1"/>
    <w:rsid w:val="00816938"/>
    <w:rsid w:val="00816F26"/>
    <w:rsid w:val="0081709A"/>
    <w:rsid w:val="00817401"/>
    <w:rsid w:val="00817403"/>
    <w:rsid w:val="008177FE"/>
    <w:rsid w:val="00817B2F"/>
    <w:rsid w:val="00817DFF"/>
    <w:rsid w:val="00819E69"/>
    <w:rsid w:val="0082024B"/>
    <w:rsid w:val="00820320"/>
    <w:rsid w:val="00821038"/>
    <w:rsid w:val="00821440"/>
    <w:rsid w:val="00821625"/>
    <w:rsid w:val="0082192E"/>
    <w:rsid w:val="00821A5B"/>
    <w:rsid w:val="00821A86"/>
    <w:rsid w:val="00821FA8"/>
    <w:rsid w:val="00821FAE"/>
    <w:rsid w:val="00822006"/>
    <w:rsid w:val="0082217E"/>
    <w:rsid w:val="008221D9"/>
    <w:rsid w:val="00822CF3"/>
    <w:rsid w:val="00822F5E"/>
    <w:rsid w:val="0082321A"/>
    <w:rsid w:val="0082345E"/>
    <w:rsid w:val="0082395D"/>
    <w:rsid w:val="00823C12"/>
    <w:rsid w:val="00823C8C"/>
    <w:rsid w:val="0082449A"/>
    <w:rsid w:val="0082454E"/>
    <w:rsid w:val="0082455A"/>
    <w:rsid w:val="008245FE"/>
    <w:rsid w:val="00824E8B"/>
    <w:rsid w:val="00825220"/>
    <w:rsid w:val="008258DC"/>
    <w:rsid w:val="00825D23"/>
    <w:rsid w:val="00825FB6"/>
    <w:rsid w:val="00826AAC"/>
    <w:rsid w:val="00826AEB"/>
    <w:rsid w:val="00826FCC"/>
    <w:rsid w:val="008274B0"/>
    <w:rsid w:val="00827592"/>
    <w:rsid w:val="008302AA"/>
    <w:rsid w:val="0083077D"/>
    <w:rsid w:val="00830B8C"/>
    <w:rsid w:val="00830D0F"/>
    <w:rsid w:val="00831398"/>
    <w:rsid w:val="008313AC"/>
    <w:rsid w:val="008316A6"/>
    <w:rsid w:val="00831C15"/>
    <w:rsid w:val="00832893"/>
    <w:rsid w:val="008328B2"/>
    <w:rsid w:val="00832943"/>
    <w:rsid w:val="00832944"/>
    <w:rsid w:val="00832947"/>
    <w:rsid w:val="00832C49"/>
    <w:rsid w:val="00832E41"/>
    <w:rsid w:val="00832F2A"/>
    <w:rsid w:val="008330F7"/>
    <w:rsid w:val="0083324A"/>
    <w:rsid w:val="00833A33"/>
    <w:rsid w:val="00834274"/>
    <w:rsid w:val="00834734"/>
    <w:rsid w:val="00834757"/>
    <w:rsid w:val="00834CA7"/>
    <w:rsid w:val="00834CF1"/>
    <w:rsid w:val="00834E35"/>
    <w:rsid w:val="00835036"/>
    <w:rsid w:val="008352F3"/>
    <w:rsid w:val="00835B48"/>
    <w:rsid w:val="00835C28"/>
    <w:rsid w:val="00835E20"/>
    <w:rsid w:val="00835E54"/>
    <w:rsid w:val="008363E3"/>
    <w:rsid w:val="00836589"/>
    <w:rsid w:val="00836826"/>
    <w:rsid w:val="008368E6"/>
    <w:rsid w:val="0083739A"/>
    <w:rsid w:val="008374D9"/>
    <w:rsid w:val="008378CE"/>
    <w:rsid w:val="008400A1"/>
    <w:rsid w:val="00840640"/>
    <w:rsid w:val="00840CD3"/>
    <w:rsid w:val="00841001"/>
    <w:rsid w:val="0084167F"/>
    <w:rsid w:val="008417C4"/>
    <w:rsid w:val="00841CEC"/>
    <w:rsid w:val="00842644"/>
    <w:rsid w:val="008428A4"/>
    <w:rsid w:val="00842C8B"/>
    <w:rsid w:val="00843061"/>
    <w:rsid w:val="008430B9"/>
    <w:rsid w:val="0084330B"/>
    <w:rsid w:val="008433EF"/>
    <w:rsid w:val="008433FD"/>
    <w:rsid w:val="0084342E"/>
    <w:rsid w:val="00843637"/>
    <w:rsid w:val="008438E5"/>
    <w:rsid w:val="00843ABC"/>
    <w:rsid w:val="00843C43"/>
    <w:rsid w:val="008444B4"/>
    <w:rsid w:val="008444E2"/>
    <w:rsid w:val="0084463C"/>
    <w:rsid w:val="00844EFE"/>
    <w:rsid w:val="00845449"/>
    <w:rsid w:val="0084557F"/>
    <w:rsid w:val="008458F5"/>
    <w:rsid w:val="008462FC"/>
    <w:rsid w:val="00846408"/>
    <w:rsid w:val="00846A29"/>
    <w:rsid w:val="00847570"/>
    <w:rsid w:val="008479D8"/>
    <w:rsid w:val="00847A75"/>
    <w:rsid w:val="00847BAC"/>
    <w:rsid w:val="00850052"/>
    <w:rsid w:val="00850101"/>
    <w:rsid w:val="00850139"/>
    <w:rsid w:val="008503D2"/>
    <w:rsid w:val="008504D6"/>
    <w:rsid w:val="00850A84"/>
    <w:rsid w:val="00850FE1"/>
    <w:rsid w:val="008517C4"/>
    <w:rsid w:val="008517E2"/>
    <w:rsid w:val="00851804"/>
    <w:rsid w:val="0085185E"/>
    <w:rsid w:val="00851B4D"/>
    <w:rsid w:val="00851D41"/>
    <w:rsid w:val="00851DF6"/>
    <w:rsid w:val="008520A4"/>
    <w:rsid w:val="00852459"/>
    <w:rsid w:val="0085264E"/>
    <w:rsid w:val="00852866"/>
    <w:rsid w:val="00852AB1"/>
    <w:rsid w:val="00852C43"/>
    <w:rsid w:val="008531F7"/>
    <w:rsid w:val="00853225"/>
    <w:rsid w:val="008533C9"/>
    <w:rsid w:val="00853698"/>
    <w:rsid w:val="00853AA4"/>
    <w:rsid w:val="00853BF3"/>
    <w:rsid w:val="00853D4C"/>
    <w:rsid w:val="00853E3F"/>
    <w:rsid w:val="00854201"/>
    <w:rsid w:val="00854268"/>
    <w:rsid w:val="0085459A"/>
    <w:rsid w:val="00854ACA"/>
    <w:rsid w:val="00854E01"/>
    <w:rsid w:val="0085519B"/>
    <w:rsid w:val="00855327"/>
    <w:rsid w:val="008554C1"/>
    <w:rsid w:val="008557FF"/>
    <w:rsid w:val="00855868"/>
    <w:rsid w:val="008559B2"/>
    <w:rsid w:val="00855AAD"/>
    <w:rsid w:val="00855B1A"/>
    <w:rsid w:val="00855C44"/>
    <w:rsid w:val="00855D28"/>
    <w:rsid w:val="00856527"/>
    <w:rsid w:val="008571FA"/>
    <w:rsid w:val="00857BC3"/>
    <w:rsid w:val="00857D65"/>
    <w:rsid w:val="00857F84"/>
    <w:rsid w:val="008608CF"/>
    <w:rsid w:val="00860C25"/>
    <w:rsid w:val="00860CE1"/>
    <w:rsid w:val="00861958"/>
    <w:rsid w:val="00861D09"/>
    <w:rsid w:val="008620A7"/>
    <w:rsid w:val="0086211E"/>
    <w:rsid w:val="0086226D"/>
    <w:rsid w:val="00862312"/>
    <w:rsid w:val="0086279A"/>
    <w:rsid w:val="00862A8E"/>
    <w:rsid w:val="00862C58"/>
    <w:rsid w:val="0086300A"/>
    <w:rsid w:val="008630D1"/>
    <w:rsid w:val="008633A7"/>
    <w:rsid w:val="00863C2B"/>
    <w:rsid w:val="008640C9"/>
    <w:rsid w:val="008640F9"/>
    <w:rsid w:val="00864A27"/>
    <w:rsid w:val="008651FC"/>
    <w:rsid w:val="00865DF1"/>
    <w:rsid w:val="00865FB2"/>
    <w:rsid w:val="008663E1"/>
    <w:rsid w:val="008666AC"/>
    <w:rsid w:val="00866D72"/>
    <w:rsid w:val="00866E7A"/>
    <w:rsid w:val="00866FEF"/>
    <w:rsid w:val="00867088"/>
    <w:rsid w:val="0086733B"/>
    <w:rsid w:val="008673E9"/>
    <w:rsid w:val="00867514"/>
    <w:rsid w:val="0086765D"/>
    <w:rsid w:val="008676FE"/>
    <w:rsid w:val="00867842"/>
    <w:rsid w:val="00867E9E"/>
    <w:rsid w:val="0086909D"/>
    <w:rsid w:val="0087014C"/>
    <w:rsid w:val="00870518"/>
    <w:rsid w:val="008708D9"/>
    <w:rsid w:val="0087113D"/>
    <w:rsid w:val="00872071"/>
    <w:rsid w:val="00872585"/>
    <w:rsid w:val="008727EE"/>
    <w:rsid w:val="00872F93"/>
    <w:rsid w:val="0087390E"/>
    <w:rsid w:val="00873DEB"/>
    <w:rsid w:val="00874094"/>
    <w:rsid w:val="0087415A"/>
    <w:rsid w:val="00874858"/>
    <w:rsid w:val="00874995"/>
    <w:rsid w:val="008751D2"/>
    <w:rsid w:val="0087536F"/>
    <w:rsid w:val="00875626"/>
    <w:rsid w:val="00875B74"/>
    <w:rsid w:val="00875BBD"/>
    <w:rsid w:val="0087688B"/>
    <w:rsid w:val="00876EA0"/>
    <w:rsid w:val="00877106"/>
    <w:rsid w:val="0087721D"/>
    <w:rsid w:val="008772B1"/>
    <w:rsid w:val="00877778"/>
    <w:rsid w:val="00877A1C"/>
    <w:rsid w:val="00877D2A"/>
    <w:rsid w:val="0088027E"/>
    <w:rsid w:val="0088058F"/>
    <w:rsid w:val="00880621"/>
    <w:rsid w:val="00880692"/>
    <w:rsid w:val="00880783"/>
    <w:rsid w:val="00880857"/>
    <w:rsid w:val="00880991"/>
    <w:rsid w:val="00880A3E"/>
    <w:rsid w:val="0088120C"/>
    <w:rsid w:val="008817E7"/>
    <w:rsid w:val="00881CA4"/>
    <w:rsid w:val="00882627"/>
    <w:rsid w:val="008829A9"/>
    <w:rsid w:val="00882D41"/>
    <w:rsid w:val="008830F0"/>
    <w:rsid w:val="00884310"/>
    <w:rsid w:val="0088435D"/>
    <w:rsid w:val="0088467C"/>
    <w:rsid w:val="00884702"/>
    <w:rsid w:val="008848A5"/>
    <w:rsid w:val="00884D59"/>
    <w:rsid w:val="00884DF5"/>
    <w:rsid w:val="008851C1"/>
    <w:rsid w:val="00885288"/>
    <w:rsid w:val="00885329"/>
    <w:rsid w:val="008857D0"/>
    <w:rsid w:val="008857DE"/>
    <w:rsid w:val="00885EA7"/>
    <w:rsid w:val="00886674"/>
    <w:rsid w:val="008870E9"/>
    <w:rsid w:val="008876E1"/>
    <w:rsid w:val="00887B6D"/>
    <w:rsid w:val="00887BF1"/>
    <w:rsid w:val="00887CC4"/>
    <w:rsid w:val="00887FC4"/>
    <w:rsid w:val="00890BB7"/>
    <w:rsid w:val="00891600"/>
    <w:rsid w:val="00891CF4"/>
    <w:rsid w:val="008923A6"/>
    <w:rsid w:val="008925DC"/>
    <w:rsid w:val="00892756"/>
    <w:rsid w:val="00892A0C"/>
    <w:rsid w:val="00893619"/>
    <w:rsid w:val="0089369C"/>
    <w:rsid w:val="00893B98"/>
    <w:rsid w:val="00893CCD"/>
    <w:rsid w:val="00893E27"/>
    <w:rsid w:val="00894D29"/>
    <w:rsid w:val="00894D96"/>
    <w:rsid w:val="008951CE"/>
    <w:rsid w:val="00895594"/>
    <w:rsid w:val="0089574E"/>
    <w:rsid w:val="00895D95"/>
    <w:rsid w:val="00896346"/>
    <w:rsid w:val="008963B1"/>
    <w:rsid w:val="00896A29"/>
    <w:rsid w:val="00896F1F"/>
    <w:rsid w:val="0089752D"/>
    <w:rsid w:val="0089789E"/>
    <w:rsid w:val="00897934"/>
    <w:rsid w:val="00897994"/>
    <w:rsid w:val="00897AC7"/>
    <w:rsid w:val="00897BCA"/>
    <w:rsid w:val="00897F04"/>
    <w:rsid w:val="008A04EB"/>
    <w:rsid w:val="008A06E6"/>
    <w:rsid w:val="008A12CB"/>
    <w:rsid w:val="008A164E"/>
    <w:rsid w:val="008A1BAF"/>
    <w:rsid w:val="008A2272"/>
    <w:rsid w:val="008A22DD"/>
    <w:rsid w:val="008A24D8"/>
    <w:rsid w:val="008A2AE8"/>
    <w:rsid w:val="008A309E"/>
    <w:rsid w:val="008A318B"/>
    <w:rsid w:val="008A3416"/>
    <w:rsid w:val="008A37E2"/>
    <w:rsid w:val="008A398A"/>
    <w:rsid w:val="008A4241"/>
    <w:rsid w:val="008A452B"/>
    <w:rsid w:val="008A4535"/>
    <w:rsid w:val="008A45F3"/>
    <w:rsid w:val="008A4E19"/>
    <w:rsid w:val="008A4F5D"/>
    <w:rsid w:val="008A5166"/>
    <w:rsid w:val="008A5C39"/>
    <w:rsid w:val="008A6148"/>
    <w:rsid w:val="008A63D1"/>
    <w:rsid w:val="008A6823"/>
    <w:rsid w:val="008A69B3"/>
    <w:rsid w:val="008A6C21"/>
    <w:rsid w:val="008A6D72"/>
    <w:rsid w:val="008A74BE"/>
    <w:rsid w:val="008B02DE"/>
    <w:rsid w:val="008B0449"/>
    <w:rsid w:val="008B04D6"/>
    <w:rsid w:val="008B06BF"/>
    <w:rsid w:val="008B105C"/>
    <w:rsid w:val="008B148A"/>
    <w:rsid w:val="008B15BC"/>
    <w:rsid w:val="008B1684"/>
    <w:rsid w:val="008B1B3E"/>
    <w:rsid w:val="008B1FC2"/>
    <w:rsid w:val="008B2147"/>
    <w:rsid w:val="008B24CB"/>
    <w:rsid w:val="008B2599"/>
    <w:rsid w:val="008B26A0"/>
    <w:rsid w:val="008B2D4C"/>
    <w:rsid w:val="008B2F74"/>
    <w:rsid w:val="008B3930"/>
    <w:rsid w:val="008B3C2E"/>
    <w:rsid w:val="008B400D"/>
    <w:rsid w:val="008B45A6"/>
    <w:rsid w:val="008B5107"/>
    <w:rsid w:val="008B55FF"/>
    <w:rsid w:val="008B579A"/>
    <w:rsid w:val="008B5A55"/>
    <w:rsid w:val="008B5C49"/>
    <w:rsid w:val="008B5E35"/>
    <w:rsid w:val="008B64F8"/>
    <w:rsid w:val="008B6556"/>
    <w:rsid w:val="008B6630"/>
    <w:rsid w:val="008B6697"/>
    <w:rsid w:val="008B67C1"/>
    <w:rsid w:val="008B6F5B"/>
    <w:rsid w:val="008B7A9E"/>
    <w:rsid w:val="008B7D3F"/>
    <w:rsid w:val="008B7D88"/>
    <w:rsid w:val="008C0353"/>
    <w:rsid w:val="008C067F"/>
    <w:rsid w:val="008C06FB"/>
    <w:rsid w:val="008C0ACE"/>
    <w:rsid w:val="008C0F0E"/>
    <w:rsid w:val="008C0F75"/>
    <w:rsid w:val="008C1C1B"/>
    <w:rsid w:val="008C224E"/>
    <w:rsid w:val="008C23CD"/>
    <w:rsid w:val="008C24E7"/>
    <w:rsid w:val="008C27CA"/>
    <w:rsid w:val="008C2CB8"/>
    <w:rsid w:val="008C31C3"/>
    <w:rsid w:val="008C31E4"/>
    <w:rsid w:val="008C3B70"/>
    <w:rsid w:val="008C3D4C"/>
    <w:rsid w:val="008C3DAC"/>
    <w:rsid w:val="008C423E"/>
    <w:rsid w:val="008C450F"/>
    <w:rsid w:val="008C5127"/>
    <w:rsid w:val="008C557F"/>
    <w:rsid w:val="008C5774"/>
    <w:rsid w:val="008C57BE"/>
    <w:rsid w:val="008C6559"/>
    <w:rsid w:val="008C71B5"/>
    <w:rsid w:val="008C73FB"/>
    <w:rsid w:val="008C7547"/>
    <w:rsid w:val="008C7E48"/>
    <w:rsid w:val="008D067C"/>
    <w:rsid w:val="008D0B48"/>
    <w:rsid w:val="008D105A"/>
    <w:rsid w:val="008D1085"/>
    <w:rsid w:val="008D1138"/>
    <w:rsid w:val="008D12B1"/>
    <w:rsid w:val="008D1AE4"/>
    <w:rsid w:val="008D1B04"/>
    <w:rsid w:val="008D20F1"/>
    <w:rsid w:val="008D2245"/>
    <w:rsid w:val="008D2704"/>
    <w:rsid w:val="008D2851"/>
    <w:rsid w:val="008D2BB6"/>
    <w:rsid w:val="008D3514"/>
    <w:rsid w:val="008D3674"/>
    <w:rsid w:val="008D368E"/>
    <w:rsid w:val="008D38D4"/>
    <w:rsid w:val="008D3DA5"/>
    <w:rsid w:val="008D4038"/>
    <w:rsid w:val="008D4736"/>
    <w:rsid w:val="008D4A4B"/>
    <w:rsid w:val="008D4D99"/>
    <w:rsid w:val="008D55CC"/>
    <w:rsid w:val="008D56EE"/>
    <w:rsid w:val="008D574A"/>
    <w:rsid w:val="008D5834"/>
    <w:rsid w:val="008D5C33"/>
    <w:rsid w:val="008D5C52"/>
    <w:rsid w:val="008D60F8"/>
    <w:rsid w:val="008D63DF"/>
    <w:rsid w:val="008D6B6A"/>
    <w:rsid w:val="008D6BB3"/>
    <w:rsid w:val="008D6D18"/>
    <w:rsid w:val="008D6F82"/>
    <w:rsid w:val="008D7018"/>
    <w:rsid w:val="008D7536"/>
    <w:rsid w:val="008D7758"/>
    <w:rsid w:val="008D7CFF"/>
    <w:rsid w:val="008D7D7E"/>
    <w:rsid w:val="008E03AC"/>
    <w:rsid w:val="008E14F5"/>
    <w:rsid w:val="008E1510"/>
    <w:rsid w:val="008E153B"/>
    <w:rsid w:val="008E1EB7"/>
    <w:rsid w:val="008E2494"/>
    <w:rsid w:val="008E2ABB"/>
    <w:rsid w:val="008E2CA3"/>
    <w:rsid w:val="008E30B2"/>
    <w:rsid w:val="008E332F"/>
    <w:rsid w:val="008E34C1"/>
    <w:rsid w:val="008E39B4"/>
    <w:rsid w:val="008E3ADD"/>
    <w:rsid w:val="008E3C6B"/>
    <w:rsid w:val="008E3F5F"/>
    <w:rsid w:val="008E4081"/>
    <w:rsid w:val="008E4576"/>
    <w:rsid w:val="008E4E55"/>
    <w:rsid w:val="008E5077"/>
    <w:rsid w:val="008E564C"/>
    <w:rsid w:val="008E5795"/>
    <w:rsid w:val="008E6157"/>
    <w:rsid w:val="008E6524"/>
    <w:rsid w:val="008E65AD"/>
    <w:rsid w:val="008E69B0"/>
    <w:rsid w:val="008E6AE4"/>
    <w:rsid w:val="008E6DBF"/>
    <w:rsid w:val="008E6DEB"/>
    <w:rsid w:val="008E70F9"/>
    <w:rsid w:val="008E731C"/>
    <w:rsid w:val="008F09FB"/>
    <w:rsid w:val="008F0B02"/>
    <w:rsid w:val="008F0B2D"/>
    <w:rsid w:val="008F0D01"/>
    <w:rsid w:val="008F0D8A"/>
    <w:rsid w:val="008F0F68"/>
    <w:rsid w:val="008F1158"/>
    <w:rsid w:val="008F14CE"/>
    <w:rsid w:val="008F1D9B"/>
    <w:rsid w:val="008F2280"/>
    <w:rsid w:val="008F2B2D"/>
    <w:rsid w:val="008F2EC8"/>
    <w:rsid w:val="008F38D2"/>
    <w:rsid w:val="008F41AE"/>
    <w:rsid w:val="008F4420"/>
    <w:rsid w:val="008F44CF"/>
    <w:rsid w:val="008F4524"/>
    <w:rsid w:val="008F484E"/>
    <w:rsid w:val="008F5487"/>
    <w:rsid w:val="008F556D"/>
    <w:rsid w:val="008F6198"/>
    <w:rsid w:val="008F6FB5"/>
    <w:rsid w:val="008F7779"/>
    <w:rsid w:val="009005EB"/>
    <w:rsid w:val="00900B0D"/>
    <w:rsid w:val="00900DCB"/>
    <w:rsid w:val="00900F86"/>
    <w:rsid w:val="009019BA"/>
    <w:rsid w:val="00901BCF"/>
    <w:rsid w:val="00901E90"/>
    <w:rsid w:val="0090233C"/>
    <w:rsid w:val="009023CD"/>
    <w:rsid w:val="0090271A"/>
    <w:rsid w:val="00902AA0"/>
    <w:rsid w:val="00902B09"/>
    <w:rsid w:val="00902F36"/>
    <w:rsid w:val="00903055"/>
    <w:rsid w:val="009034A4"/>
    <w:rsid w:val="0090438C"/>
    <w:rsid w:val="009043A2"/>
    <w:rsid w:val="00904468"/>
    <w:rsid w:val="0090461A"/>
    <w:rsid w:val="00904633"/>
    <w:rsid w:val="00904A62"/>
    <w:rsid w:val="00904A67"/>
    <w:rsid w:val="00904AF2"/>
    <w:rsid w:val="00904B04"/>
    <w:rsid w:val="0090597F"/>
    <w:rsid w:val="00905B0F"/>
    <w:rsid w:val="00905D63"/>
    <w:rsid w:val="009063E8"/>
    <w:rsid w:val="00906F4E"/>
    <w:rsid w:val="00906FC9"/>
    <w:rsid w:val="00907482"/>
    <w:rsid w:val="009076B2"/>
    <w:rsid w:val="00907DC9"/>
    <w:rsid w:val="00910281"/>
    <w:rsid w:val="009102BE"/>
    <w:rsid w:val="0091064F"/>
    <w:rsid w:val="0091090D"/>
    <w:rsid w:val="00910A13"/>
    <w:rsid w:val="00910EC6"/>
    <w:rsid w:val="0091107E"/>
    <w:rsid w:val="009118C3"/>
    <w:rsid w:val="0091286D"/>
    <w:rsid w:val="00912982"/>
    <w:rsid w:val="00912F11"/>
    <w:rsid w:val="009131C0"/>
    <w:rsid w:val="00913355"/>
    <w:rsid w:val="00913A3A"/>
    <w:rsid w:val="00913AED"/>
    <w:rsid w:val="00913F48"/>
    <w:rsid w:val="009140A4"/>
    <w:rsid w:val="009141A5"/>
    <w:rsid w:val="0091479C"/>
    <w:rsid w:val="009149A9"/>
    <w:rsid w:val="00914A87"/>
    <w:rsid w:val="009158BE"/>
    <w:rsid w:val="00915CA7"/>
    <w:rsid w:val="00915CED"/>
    <w:rsid w:val="00916455"/>
    <w:rsid w:val="00916581"/>
    <w:rsid w:val="00916CB7"/>
    <w:rsid w:val="00916EE5"/>
    <w:rsid w:val="00916FF2"/>
    <w:rsid w:val="00917872"/>
    <w:rsid w:val="00917FF4"/>
    <w:rsid w:val="009204AE"/>
    <w:rsid w:val="009207D4"/>
    <w:rsid w:val="00920C36"/>
    <w:rsid w:val="00921F38"/>
    <w:rsid w:val="00922001"/>
    <w:rsid w:val="009225A0"/>
    <w:rsid w:val="0092279A"/>
    <w:rsid w:val="009228A9"/>
    <w:rsid w:val="0092353F"/>
    <w:rsid w:val="00923715"/>
    <w:rsid w:val="00923BE9"/>
    <w:rsid w:val="00923EAA"/>
    <w:rsid w:val="00923F8A"/>
    <w:rsid w:val="00924517"/>
    <w:rsid w:val="00924CAF"/>
    <w:rsid w:val="00924E7E"/>
    <w:rsid w:val="00925E00"/>
    <w:rsid w:val="00925F95"/>
    <w:rsid w:val="00926498"/>
    <w:rsid w:val="009267AB"/>
    <w:rsid w:val="00926CAC"/>
    <w:rsid w:val="00926ED4"/>
    <w:rsid w:val="009270F7"/>
    <w:rsid w:val="00927398"/>
    <w:rsid w:val="00927C50"/>
    <w:rsid w:val="00927F10"/>
    <w:rsid w:val="0093111E"/>
    <w:rsid w:val="009313F3"/>
    <w:rsid w:val="00931D4C"/>
    <w:rsid w:val="00931D76"/>
    <w:rsid w:val="00932900"/>
    <w:rsid w:val="00932C5F"/>
    <w:rsid w:val="00932D0C"/>
    <w:rsid w:val="0093310C"/>
    <w:rsid w:val="0093331F"/>
    <w:rsid w:val="00935217"/>
    <w:rsid w:val="00935D42"/>
    <w:rsid w:val="009367CE"/>
    <w:rsid w:val="0093694A"/>
    <w:rsid w:val="009371E0"/>
    <w:rsid w:val="00937945"/>
    <w:rsid w:val="00937E0E"/>
    <w:rsid w:val="00940301"/>
    <w:rsid w:val="00940A01"/>
    <w:rsid w:val="00940D6D"/>
    <w:rsid w:val="0094110F"/>
    <w:rsid w:val="009411EC"/>
    <w:rsid w:val="00941676"/>
    <w:rsid w:val="00941999"/>
    <w:rsid w:val="0094205A"/>
    <w:rsid w:val="00942E24"/>
    <w:rsid w:val="00943219"/>
    <w:rsid w:val="0094335F"/>
    <w:rsid w:val="009434AF"/>
    <w:rsid w:val="0094401C"/>
    <w:rsid w:val="009440BE"/>
    <w:rsid w:val="00944154"/>
    <w:rsid w:val="009441A7"/>
    <w:rsid w:val="009447C0"/>
    <w:rsid w:val="00944A99"/>
    <w:rsid w:val="00944B34"/>
    <w:rsid w:val="00944BED"/>
    <w:rsid w:val="00944DD8"/>
    <w:rsid w:val="00944E69"/>
    <w:rsid w:val="00944E73"/>
    <w:rsid w:val="00945337"/>
    <w:rsid w:val="00945C64"/>
    <w:rsid w:val="00946176"/>
    <w:rsid w:val="00946250"/>
    <w:rsid w:val="00946281"/>
    <w:rsid w:val="009466C2"/>
    <w:rsid w:val="00946D5D"/>
    <w:rsid w:val="00947745"/>
    <w:rsid w:val="00947A81"/>
    <w:rsid w:val="00947D00"/>
    <w:rsid w:val="00947DD7"/>
    <w:rsid w:val="00950110"/>
    <w:rsid w:val="00950E7A"/>
    <w:rsid w:val="00951DD4"/>
    <w:rsid w:val="00952163"/>
    <w:rsid w:val="0095220E"/>
    <w:rsid w:val="0095246E"/>
    <w:rsid w:val="00952774"/>
    <w:rsid w:val="00952B0A"/>
    <w:rsid w:val="00953096"/>
    <w:rsid w:val="009531C4"/>
    <w:rsid w:val="00953300"/>
    <w:rsid w:val="00953B6A"/>
    <w:rsid w:val="00953F1C"/>
    <w:rsid w:val="009541A1"/>
    <w:rsid w:val="00954250"/>
    <w:rsid w:val="00954E32"/>
    <w:rsid w:val="009550F6"/>
    <w:rsid w:val="00955739"/>
    <w:rsid w:val="00955A77"/>
    <w:rsid w:val="009565EC"/>
    <w:rsid w:val="00956B29"/>
    <w:rsid w:val="00956E28"/>
    <w:rsid w:val="0095709C"/>
    <w:rsid w:val="009579B4"/>
    <w:rsid w:val="00957CDE"/>
    <w:rsid w:val="00957DE8"/>
    <w:rsid w:val="00957F62"/>
    <w:rsid w:val="00960F01"/>
    <w:rsid w:val="009611BC"/>
    <w:rsid w:val="0096163A"/>
    <w:rsid w:val="00961A28"/>
    <w:rsid w:val="00961FAE"/>
    <w:rsid w:val="00962254"/>
    <w:rsid w:val="0096241A"/>
    <w:rsid w:val="00962797"/>
    <w:rsid w:val="00962921"/>
    <w:rsid w:val="00962ECC"/>
    <w:rsid w:val="00963EC1"/>
    <w:rsid w:val="00963EE3"/>
    <w:rsid w:val="009644E2"/>
    <w:rsid w:val="00964CE6"/>
    <w:rsid w:val="00964D46"/>
    <w:rsid w:val="00964F32"/>
    <w:rsid w:val="009650A2"/>
    <w:rsid w:val="00965261"/>
    <w:rsid w:val="00965544"/>
    <w:rsid w:val="0096575F"/>
    <w:rsid w:val="00965E52"/>
    <w:rsid w:val="0096629E"/>
    <w:rsid w:val="009663B0"/>
    <w:rsid w:val="00966893"/>
    <w:rsid w:val="00966A28"/>
    <w:rsid w:val="00967634"/>
    <w:rsid w:val="00967FBF"/>
    <w:rsid w:val="0097051E"/>
    <w:rsid w:val="00971092"/>
    <w:rsid w:val="00971649"/>
    <w:rsid w:val="009716DC"/>
    <w:rsid w:val="00971CAC"/>
    <w:rsid w:val="00972309"/>
    <w:rsid w:val="00972BED"/>
    <w:rsid w:val="009730E3"/>
    <w:rsid w:val="0097372A"/>
    <w:rsid w:val="0097403A"/>
    <w:rsid w:val="00974390"/>
    <w:rsid w:val="009743C8"/>
    <w:rsid w:val="0097447D"/>
    <w:rsid w:val="009744EC"/>
    <w:rsid w:val="0097462C"/>
    <w:rsid w:val="0097524F"/>
    <w:rsid w:val="009758F1"/>
    <w:rsid w:val="00975F1D"/>
    <w:rsid w:val="00975F49"/>
    <w:rsid w:val="00975FBB"/>
    <w:rsid w:val="00976027"/>
    <w:rsid w:val="00976061"/>
    <w:rsid w:val="0097616B"/>
    <w:rsid w:val="00976406"/>
    <w:rsid w:val="00976882"/>
    <w:rsid w:val="009768CE"/>
    <w:rsid w:val="00976CD2"/>
    <w:rsid w:val="00977111"/>
    <w:rsid w:val="00977C00"/>
    <w:rsid w:val="00977CAB"/>
    <w:rsid w:val="00980092"/>
    <w:rsid w:val="00981527"/>
    <w:rsid w:val="00981729"/>
    <w:rsid w:val="009819B9"/>
    <w:rsid w:val="00981D57"/>
    <w:rsid w:val="0098340C"/>
    <w:rsid w:val="0098346F"/>
    <w:rsid w:val="009837A5"/>
    <w:rsid w:val="009840F0"/>
    <w:rsid w:val="009846F7"/>
    <w:rsid w:val="009856CE"/>
    <w:rsid w:val="00985D0F"/>
    <w:rsid w:val="009860C7"/>
    <w:rsid w:val="009861B3"/>
    <w:rsid w:val="009861EB"/>
    <w:rsid w:val="009863A0"/>
    <w:rsid w:val="009864F6"/>
    <w:rsid w:val="00986A1D"/>
    <w:rsid w:val="00986B31"/>
    <w:rsid w:val="0098709A"/>
    <w:rsid w:val="0098746D"/>
    <w:rsid w:val="009875A9"/>
    <w:rsid w:val="00987965"/>
    <w:rsid w:val="00987B7D"/>
    <w:rsid w:val="00987F72"/>
    <w:rsid w:val="009903AC"/>
    <w:rsid w:val="0099055B"/>
    <w:rsid w:val="009906AD"/>
    <w:rsid w:val="00990AA9"/>
    <w:rsid w:val="009915A0"/>
    <w:rsid w:val="00991B31"/>
    <w:rsid w:val="00991E0D"/>
    <w:rsid w:val="00991EE1"/>
    <w:rsid w:val="00992309"/>
    <w:rsid w:val="00992583"/>
    <w:rsid w:val="00992D3C"/>
    <w:rsid w:val="0099307C"/>
    <w:rsid w:val="009935A6"/>
    <w:rsid w:val="0099372B"/>
    <w:rsid w:val="0099389D"/>
    <w:rsid w:val="00993E1E"/>
    <w:rsid w:val="00993EA9"/>
    <w:rsid w:val="0099407D"/>
    <w:rsid w:val="00994187"/>
    <w:rsid w:val="009941B4"/>
    <w:rsid w:val="009942B6"/>
    <w:rsid w:val="009945EB"/>
    <w:rsid w:val="009947DE"/>
    <w:rsid w:val="00994946"/>
    <w:rsid w:val="00994C6B"/>
    <w:rsid w:val="009951D5"/>
    <w:rsid w:val="0099552B"/>
    <w:rsid w:val="00995D86"/>
    <w:rsid w:val="00996605"/>
    <w:rsid w:val="00996659"/>
    <w:rsid w:val="00996809"/>
    <w:rsid w:val="009968F3"/>
    <w:rsid w:val="009969D1"/>
    <w:rsid w:val="00996B97"/>
    <w:rsid w:val="00996D12"/>
    <w:rsid w:val="00996DC2"/>
    <w:rsid w:val="00996E2B"/>
    <w:rsid w:val="00996EEC"/>
    <w:rsid w:val="00997725"/>
    <w:rsid w:val="00997D06"/>
    <w:rsid w:val="00997F63"/>
    <w:rsid w:val="009A0908"/>
    <w:rsid w:val="009A0D3E"/>
    <w:rsid w:val="009A1895"/>
    <w:rsid w:val="009A1FF7"/>
    <w:rsid w:val="009A214F"/>
    <w:rsid w:val="009A35EB"/>
    <w:rsid w:val="009A3E81"/>
    <w:rsid w:val="009A40BC"/>
    <w:rsid w:val="009A4137"/>
    <w:rsid w:val="009A4184"/>
    <w:rsid w:val="009A44D5"/>
    <w:rsid w:val="009A491A"/>
    <w:rsid w:val="009A4A36"/>
    <w:rsid w:val="009A4B11"/>
    <w:rsid w:val="009A4FF8"/>
    <w:rsid w:val="009A50E2"/>
    <w:rsid w:val="009A5372"/>
    <w:rsid w:val="009A5866"/>
    <w:rsid w:val="009A58BF"/>
    <w:rsid w:val="009A662D"/>
    <w:rsid w:val="009A6AC6"/>
    <w:rsid w:val="009A6D8A"/>
    <w:rsid w:val="009A7040"/>
    <w:rsid w:val="009A7382"/>
    <w:rsid w:val="009A7901"/>
    <w:rsid w:val="009A7BDA"/>
    <w:rsid w:val="009B006F"/>
    <w:rsid w:val="009B0375"/>
    <w:rsid w:val="009B0649"/>
    <w:rsid w:val="009B0897"/>
    <w:rsid w:val="009B0992"/>
    <w:rsid w:val="009B0A80"/>
    <w:rsid w:val="009B0DCF"/>
    <w:rsid w:val="009B0F5C"/>
    <w:rsid w:val="009B1200"/>
    <w:rsid w:val="009B122B"/>
    <w:rsid w:val="009B144A"/>
    <w:rsid w:val="009B1AD9"/>
    <w:rsid w:val="009B1B18"/>
    <w:rsid w:val="009B1BF1"/>
    <w:rsid w:val="009B2080"/>
    <w:rsid w:val="009B20D4"/>
    <w:rsid w:val="009B20FF"/>
    <w:rsid w:val="009B25BD"/>
    <w:rsid w:val="009B2B42"/>
    <w:rsid w:val="009B30F3"/>
    <w:rsid w:val="009B3292"/>
    <w:rsid w:val="009B3370"/>
    <w:rsid w:val="009B35F3"/>
    <w:rsid w:val="009B366B"/>
    <w:rsid w:val="009B3687"/>
    <w:rsid w:val="009B40C0"/>
    <w:rsid w:val="009B4332"/>
    <w:rsid w:val="009B44E1"/>
    <w:rsid w:val="009B49F8"/>
    <w:rsid w:val="009B4BFE"/>
    <w:rsid w:val="009B4D03"/>
    <w:rsid w:val="009B50E7"/>
    <w:rsid w:val="009B5132"/>
    <w:rsid w:val="009B54A0"/>
    <w:rsid w:val="009B5580"/>
    <w:rsid w:val="009B56C1"/>
    <w:rsid w:val="009B5DF5"/>
    <w:rsid w:val="009B5E94"/>
    <w:rsid w:val="009B6901"/>
    <w:rsid w:val="009B6C0B"/>
    <w:rsid w:val="009B6C2B"/>
    <w:rsid w:val="009B6E04"/>
    <w:rsid w:val="009B727E"/>
    <w:rsid w:val="009B75D2"/>
    <w:rsid w:val="009B7812"/>
    <w:rsid w:val="009B7C43"/>
    <w:rsid w:val="009C0129"/>
    <w:rsid w:val="009C0376"/>
    <w:rsid w:val="009C0B40"/>
    <w:rsid w:val="009C0C19"/>
    <w:rsid w:val="009C0DE8"/>
    <w:rsid w:val="009C148C"/>
    <w:rsid w:val="009C1692"/>
    <w:rsid w:val="009C1812"/>
    <w:rsid w:val="009C18AF"/>
    <w:rsid w:val="009C1EED"/>
    <w:rsid w:val="009C22D0"/>
    <w:rsid w:val="009C28DB"/>
    <w:rsid w:val="009C2DE8"/>
    <w:rsid w:val="009C3067"/>
    <w:rsid w:val="009C3276"/>
    <w:rsid w:val="009C350A"/>
    <w:rsid w:val="009C3DC8"/>
    <w:rsid w:val="009C3DDB"/>
    <w:rsid w:val="009C415D"/>
    <w:rsid w:val="009C42AB"/>
    <w:rsid w:val="009C4530"/>
    <w:rsid w:val="009C46F8"/>
    <w:rsid w:val="009C5263"/>
    <w:rsid w:val="009C55B0"/>
    <w:rsid w:val="009C56AD"/>
    <w:rsid w:val="009C5984"/>
    <w:rsid w:val="009C59A6"/>
    <w:rsid w:val="009C5A1C"/>
    <w:rsid w:val="009C66DB"/>
    <w:rsid w:val="009C78E2"/>
    <w:rsid w:val="009C7CC2"/>
    <w:rsid w:val="009D083A"/>
    <w:rsid w:val="009D0CA1"/>
    <w:rsid w:val="009D13D2"/>
    <w:rsid w:val="009D1788"/>
    <w:rsid w:val="009D1A52"/>
    <w:rsid w:val="009D1A7E"/>
    <w:rsid w:val="009D1B02"/>
    <w:rsid w:val="009D23AD"/>
    <w:rsid w:val="009D2612"/>
    <w:rsid w:val="009D26A1"/>
    <w:rsid w:val="009D298C"/>
    <w:rsid w:val="009D3205"/>
    <w:rsid w:val="009D3449"/>
    <w:rsid w:val="009D35FF"/>
    <w:rsid w:val="009D36DE"/>
    <w:rsid w:val="009D3AD6"/>
    <w:rsid w:val="009D3DFC"/>
    <w:rsid w:val="009D40E9"/>
    <w:rsid w:val="009D4690"/>
    <w:rsid w:val="009D47C5"/>
    <w:rsid w:val="009D5635"/>
    <w:rsid w:val="009D6364"/>
    <w:rsid w:val="009D6762"/>
    <w:rsid w:val="009D7088"/>
    <w:rsid w:val="009D765D"/>
    <w:rsid w:val="009D7FD5"/>
    <w:rsid w:val="009E0C64"/>
    <w:rsid w:val="009E0D69"/>
    <w:rsid w:val="009E0EC1"/>
    <w:rsid w:val="009E12BB"/>
    <w:rsid w:val="009E12E6"/>
    <w:rsid w:val="009E185B"/>
    <w:rsid w:val="009E2181"/>
    <w:rsid w:val="009E22E8"/>
    <w:rsid w:val="009E2CD7"/>
    <w:rsid w:val="009E342D"/>
    <w:rsid w:val="009E3514"/>
    <w:rsid w:val="009E3FE6"/>
    <w:rsid w:val="009E4466"/>
    <w:rsid w:val="009E45E5"/>
    <w:rsid w:val="009E462B"/>
    <w:rsid w:val="009E4A0E"/>
    <w:rsid w:val="009E4C7C"/>
    <w:rsid w:val="009E50B6"/>
    <w:rsid w:val="009E50EE"/>
    <w:rsid w:val="009E55CB"/>
    <w:rsid w:val="009E5762"/>
    <w:rsid w:val="009E594F"/>
    <w:rsid w:val="009E59FC"/>
    <w:rsid w:val="009E5FC0"/>
    <w:rsid w:val="009E68B6"/>
    <w:rsid w:val="009E7885"/>
    <w:rsid w:val="009E7A92"/>
    <w:rsid w:val="009F00EC"/>
    <w:rsid w:val="009F02DF"/>
    <w:rsid w:val="009F0A1B"/>
    <w:rsid w:val="009F0B4F"/>
    <w:rsid w:val="009F0C06"/>
    <w:rsid w:val="009F0CB3"/>
    <w:rsid w:val="009F11B1"/>
    <w:rsid w:val="009F1E8A"/>
    <w:rsid w:val="009F1EE9"/>
    <w:rsid w:val="009F1EF8"/>
    <w:rsid w:val="009F22BA"/>
    <w:rsid w:val="009F255B"/>
    <w:rsid w:val="009F2750"/>
    <w:rsid w:val="009F3438"/>
    <w:rsid w:val="009F3596"/>
    <w:rsid w:val="009F3996"/>
    <w:rsid w:val="009F3E09"/>
    <w:rsid w:val="009F4101"/>
    <w:rsid w:val="009F4478"/>
    <w:rsid w:val="009F45C4"/>
    <w:rsid w:val="009F45E5"/>
    <w:rsid w:val="009F4BB1"/>
    <w:rsid w:val="009F4F20"/>
    <w:rsid w:val="009F4F9E"/>
    <w:rsid w:val="009F520F"/>
    <w:rsid w:val="009F5839"/>
    <w:rsid w:val="009F5863"/>
    <w:rsid w:val="009F6129"/>
    <w:rsid w:val="009F6404"/>
    <w:rsid w:val="009F6525"/>
    <w:rsid w:val="009F665E"/>
    <w:rsid w:val="009F6701"/>
    <w:rsid w:val="009F6860"/>
    <w:rsid w:val="009F6C4A"/>
    <w:rsid w:val="009F6D35"/>
    <w:rsid w:val="009F6F22"/>
    <w:rsid w:val="009F722A"/>
    <w:rsid w:val="009F7D1F"/>
    <w:rsid w:val="009F7E1D"/>
    <w:rsid w:val="009F7F2D"/>
    <w:rsid w:val="00A00120"/>
    <w:rsid w:val="00A0051B"/>
    <w:rsid w:val="00A00ABE"/>
    <w:rsid w:val="00A012BE"/>
    <w:rsid w:val="00A017B8"/>
    <w:rsid w:val="00A01D89"/>
    <w:rsid w:val="00A02009"/>
    <w:rsid w:val="00A0214A"/>
    <w:rsid w:val="00A0241B"/>
    <w:rsid w:val="00A02536"/>
    <w:rsid w:val="00A02975"/>
    <w:rsid w:val="00A02C5B"/>
    <w:rsid w:val="00A036ED"/>
    <w:rsid w:val="00A04125"/>
    <w:rsid w:val="00A0426A"/>
    <w:rsid w:val="00A043AB"/>
    <w:rsid w:val="00A04DB1"/>
    <w:rsid w:val="00A058FD"/>
    <w:rsid w:val="00A05A61"/>
    <w:rsid w:val="00A06488"/>
    <w:rsid w:val="00A06BF4"/>
    <w:rsid w:val="00A06C75"/>
    <w:rsid w:val="00A06E86"/>
    <w:rsid w:val="00A07290"/>
    <w:rsid w:val="00A0778F"/>
    <w:rsid w:val="00A100DC"/>
    <w:rsid w:val="00A10B3F"/>
    <w:rsid w:val="00A10D38"/>
    <w:rsid w:val="00A11152"/>
    <w:rsid w:val="00A11B38"/>
    <w:rsid w:val="00A11C2A"/>
    <w:rsid w:val="00A12126"/>
    <w:rsid w:val="00A12286"/>
    <w:rsid w:val="00A12A5B"/>
    <w:rsid w:val="00A13890"/>
    <w:rsid w:val="00A13E60"/>
    <w:rsid w:val="00A13EA7"/>
    <w:rsid w:val="00A14618"/>
    <w:rsid w:val="00A14770"/>
    <w:rsid w:val="00A14A1C"/>
    <w:rsid w:val="00A14A9F"/>
    <w:rsid w:val="00A14B63"/>
    <w:rsid w:val="00A14CED"/>
    <w:rsid w:val="00A1503E"/>
    <w:rsid w:val="00A15272"/>
    <w:rsid w:val="00A1543F"/>
    <w:rsid w:val="00A155D9"/>
    <w:rsid w:val="00A1605C"/>
    <w:rsid w:val="00A16069"/>
    <w:rsid w:val="00A162F0"/>
    <w:rsid w:val="00A1642A"/>
    <w:rsid w:val="00A169F6"/>
    <w:rsid w:val="00A16C7F"/>
    <w:rsid w:val="00A17210"/>
    <w:rsid w:val="00A17354"/>
    <w:rsid w:val="00A17969"/>
    <w:rsid w:val="00A17B11"/>
    <w:rsid w:val="00A2020E"/>
    <w:rsid w:val="00A2132C"/>
    <w:rsid w:val="00A21639"/>
    <w:rsid w:val="00A21753"/>
    <w:rsid w:val="00A219D7"/>
    <w:rsid w:val="00A224A8"/>
    <w:rsid w:val="00A2262F"/>
    <w:rsid w:val="00A22917"/>
    <w:rsid w:val="00A22D09"/>
    <w:rsid w:val="00A22DEA"/>
    <w:rsid w:val="00A22EA9"/>
    <w:rsid w:val="00A230DE"/>
    <w:rsid w:val="00A23629"/>
    <w:rsid w:val="00A23F44"/>
    <w:rsid w:val="00A2436E"/>
    <w:rsid w:val="00A243C8"/>
    <w:rsid w:val="00A24446"/>
    <w:rsid w:val="00A246F1"/>
    <w:rsid w:val="00A24992"/>
    <w:rsid w:val="00A24D8D"/>
    <w:rsid w:val="00A24E3B"/>
    <w:rsid w:val="00A24EDE"/>
    <w:rsid w:val="00A25039"/>
    <w:rsid w:val="00A25083"/>
    <w:rsid w:val="00A25259"/>
    <w:rsid w:val="00A2526C"/>
    <w:rsid w:val="00A257C8"/>
    <w:rsid w:val="00A262D9"/>
    <w:rsid w:val="00A26F00"/>
    <w:rsid w:val="00A26F18"/>
    <w:rsid w:val="00A26FBD"/>
    <w:rsid w:val="00A26FD9"/>
    <w:rsid w:val="00A27102"/>
    <w:rsid w:val="00A27278"/>
    <w:rsid w:val="00A2731A"/>
    <w:rsid w:val="00A27411"/>
    <w:rsid w:val="00A27AB9"/>
    <w:rsid w:val="00A27DC9"/>
    <w:rsid w:val="00A3010A"/>
    <w:rsid w:val="00A30314"/>
    <w:rsid w:val="00A30343"/>
    <w:rsid w:val="00A30546"/>
    <w:rsid w:val="00A305FE"/>
    <w:rsid w:val="00A3070B"/>
    <w:rsid w:val="00A30A52"/>
    <w:rsid w:val="00A30B5F"/>
    <w:rsid w:val="00A30B7B"/>
    <w:rsid w:val="00A30C4C"/>
    <w:rsid w:val="00A30D9B"/>
    <w:rsid w:val="00A30E95"/>
    <w:rsid w:val="00A30FE7"/>
    <w:rsid w:val="00A311A2"/>
    <w:rsid w:val="00A31302"/>
    <w:rsid w:val="00A31324"/>
    <w:rsid w:val="00A31433"/>
    <w:rsid w:val="00A31609"/>
    <w:rsid w:val="00A31B5B"/>
    <w:rsid w:val="00A31DAA"/>
    <w:rsid w:val="00A32266"/>
    <w:rsid w:val="00A3265F"/>
    <w:rsid w:val="00A33917"/>
    <w:rsid w:val="00A339EA"/>
    <w:rsid w:val="00A33DD5"/>
    <w:rsid w:val="00A34164"/>
    <w:rsid w:val="00A349A6"/>
    <w:rsid w:val="00A35062"/>
    <w:rsid w:val="00A3506B"/>
    <w:rsid w:val="00A352FB"/>
    <w:rsid w:val="00A354EB"/>
    <w:rsid w:val="00A367A4"/>
    <w:rsid w:val="00A367A9"/>
    <w:rsid w:val="00A36A74"/>
    <w:rsid w:val="00A36BC9"/>
    <w:rsid w:val="00A36C73"/>
    <w:rsid w:val="00A36D94"/>
    <w:rsid w:val="00A3721D"/>
    <w:rsid w:val="00A3724A"/>
    <w:rsid w:val="00A373B1"/>
    <w:rsid w:val="00A373D9"/>
    <w:rsid w:val="00A3781D"/>
    <w:rsid w:val="00A37E30"/>
    <w:rsid w:val="00A37F1B"/>
    <w:rsid w:val="00A402EF"/>
    <w:rsid w:val="00A4035A"/>
    <w:rsid w:val="00A40658"/>
    <w:rsid w:val="00A4069C"/>
    <w:rsid w:val="00A40D10"/>
    <w:rsid w:val="00A41121"/>
    <w:rsid w:val="00A41160"/>
    <w:rsid w:val="00A41877"/>
    <w:rsid w:val="00A41BF4"/>
    <w:rsid w:val="00A41DBE"/>
    <w:rsid w:val="00A41ED6"/>
    <w:rsid w:val="00A42405"/>
    <w:rsid w:val="00A42ADE"/>
    <w:rsid w:val="00A42C04"/>
    <w:rsid w:val="00A42C75"/>
    <w:rsid w:val="00A43287"/>
    <w:rsid w:val="00A437C1"/>
    <w:rsid w:val="00A44752"/>
    <w:rsid w:val="00A44E03"/>
    <w:rsid w:val="00A44F7A"/>
    <w:rsid w:val="00A45191"/>
    <w:rsid w:val="00A45293"/>
    <w:rsid w:val="00A452E3"/>
    <w:rsid w:val="00A4539C"/>
    <w:rsid w:val="00A46634"/>
    <w:rsid w:val="00A46A16"/>
    <w:rsid w:val="00A477EC"/>
    <w:rsid w:val="00A47B1D"/>
    <w:rsid w:val="00A47CD6"/>
    <w:rsid w:val="00A47CFC"/>
    <w:rsid w:val="00A47DA8"/>
    <w:rsid w:val="00A50FF9"/>
    <w:rsid w:val="00A51041"/>
    <w:rsid w:val="00A51640"/>
    <w:rsid w:val="00A51C16"/>
    <w:rsid w:val="00A51E66"/>
    <w:rsid w:val="00A52060"/>
    <w:rsid w:val="00A5241C"/>
    <w:rsid w:val="00A5264B"/>
    <w:rsid w:val="00A52997"/>
    <w:rsid w:val="00A52E21"/>
    <w:rsid w:val="00A5340C"/>
    <w:rsid w:val="00A5378C"/>
    <w:rsid w:val="00A53805"/>
    <w:rsid w:val="00A5382E"/>
    <w:rsid w:val="00A5393F"/>
    <w:rsid w:val="00A53BA6"/>
    <w:rsid w:val="00A53BCC"/>
    <w:rsid w:val="00A53C45"/>
    <w:rsid w:val="00A53C9B"/>
    <w:rsid w:val="00A53EF6"/>
    <w:rsid w:val="00A53FBE"/>
    <w:rsid w:val="00A5475C"/>
    <w:rsid w:val="00A54A36"/>
    <w:rsid w:val="00A54BE0"/>
    <w:rsid w:val="00A55848"/>
    <w:rsid w:val="00A55BA8"/>
    <w:rsid w:val="00A55C86"/>
    <w:rsid w:val="00A5603F"/>
    <w:rsid w:val="00A56105"/>
    <w:rsid w:val="00A56DA4"/>
    <w:rsid w:val="00A5723F"/>
    <w:rsid w:val="00A57C62"/>
    <w:rsid w:val="00A57ECC"/>
    <w:rsid w:val="00A57FF5"/>
    <w:rsid w:val="00A5DB86"/>
    <w:rsid w:val="00A6017D"/>
    <w:rsid w:val="00A602ED"/>
    <w:rsid w:val="00A609CB"/>
    <w:rsid w:val="00A60C57"/>
    <w:rsid w:val="00A61C32"/>
    <w:rsid w:val="00A61D87"/>
    <w:rsid w:val="00A61DA2"/>
    <w:rsid w:val="00A61FCD"/>
    <w:rsid w:val="00A62233"/>
    <w:rsid w:val="00A625D0"/>
    <w:rsid w:val="00A62686"/>
    <w:rsid w:val="00A62CDF"/>
    <w:rsid w:val="00A63D46"/>
    <w:rsid w:val="00A63D61"/>
    <w:rsid w:val="00A63E24"/>
    <w:rsid w:val="00A63EE0"/>
    <w:rsid w:val="00A6452A"/>
    <w:rsid w:val="00A65248"/>
    <w:rsid w:val="00A6536C"/>
    <w:rsid w:val="00A65376"/>
    <w:rsid w:val="00A657FC"/>
    <w:rsid w:val="00A65881"/>
    <w:rsid w:val="00A65965"/>
    <w:rsid w:val="00A659B1"/>
    <w:rsid w:val="00A664C6"/>
    <w:rsid w:val="00A665A4"/>
    <w:rsid w:val="00A66E65"/>
    <w:rsid w:val="00A67174"/>
    <w:rsid w:val="00A67E36"/>
    <w:rsid w:val="00A7003E"/>
    <w:rsid w:val="00A70299"/>
    <w:rsid w:val="00A7029F"/>
    <w:rsid w:val="00A70BB1"/>
    <w:rsid w:val="00A71084"/>
    <w:rsid w:val="00A716E9"/>
    <w:rsid w:val="00A719F9"/>
    <w:rsid w:val="00A71BAC"/>
    <w:rsid w:val="00A722A5"/>
    <w:rsid w:val="00A722F6"/>
    <w:rsid w:val="00A726FF"/>
    <w:rsid w:val="00A731F5"/>
    <w:rsid w:val="00A7359E"/>
    <w:rsid w:val="00A7381F"/>
    <w:rsid w:val="00A738AE"/>
    <w:rsid w:val="00A73AE3"/>
    <w:rsid w:val="00A74427"/>
    <w:rsid w:val="00A74509"/>
    <w:rsid w:val="00A7470B"/>
    <w:rsid w:val="00A74799"/>
    <w:rsid w:val="00A752B1"/>
    <w:rsid w:val="00A7537B"/>
    <w:rsid w:val="00A7563A"/>
    <w:rsid w:val="00A75975"/>
    <w:rsid w:val="00A75A90"/>
    <w:rsid w:val="00A75D99"/>
    <w:rsid w:val="00A75E07"/>
    <w:rsid w:val="00A75F79"/>
    <w:rsid w:val="00A75FD7"/>
    <w:rsid w:val="00A762BE"/>
    <w:rsid w:val="00A76AA2"/>
    <w:rsid w:val="00A76AF5"/>
    <w:rsid w:val="00A76F48"/>
    <w:rsid w:val="00A773B8"/>
    <w:rsid w:val="00A775C7"/>
    <w:rsid w:val="00A775C9"/>
    <w:rsid w:val="00A802DB"/>
    <w:rsid w:val="00A80C22"/>
    <w:rsid w:val="00A80E84"/>
    <w:rsid w:val="00A80E8A"/>
    <w:rsid w:val="00A81189"/>
    <w:rsid w:val="00A81194"/>
    <w:rsid w:val="00A8148D"/>
    <w:rsid w:val="00A81541"/>
    <w:rsid w:val="00A8164F"/>
    <w:rsid w:val="00A8178B"/>
    <w:rsid w:val="00A822BB"/>
    <w:rsid w:val="00A823BD"/>
    <w:rsid w:val="00A82702"/>
    <w:rsid w:val="00A8290C"/>
    <w:rsid w:val="00A82B24"/>
    <w:rsid w:val="00A82F22"/>
    <w:rsid w:val="00A82FE1"/>
    <w:rsid w:val="00A831B6"/>
    <w:rsid w:val="00A837DD"/>
    <w:rsid w:val="00A83BB4"/>
    <w:rsid w:val="00A83BBE"/>
    <w:rsid w:val="00A84329"/>
    <w:rsid w:val="00A84481"/>
    <w:rsid w:val="00A846A9"/>
    <w:rsid w:val="00A84BF0"/>
    <w:rsid w:val="00A84FAD"/>
    <w:rsid w:val="00A85B34"/>
    <w:rsid w:val="00A85D2C"/>
    <w:rsid w:val="00A8670F"/>
    <w:rsid w:val="00A86AB9"/>
    <w:rsid w:val="00A86D55"/>
    <w:rsid w:val="00A87132"/>
    <w:rsid w:val="00A9053C"/>
    <w:rsid w:val="00A905E3"/>
    <w:rsid w:val="00A906B8"/>
    <w:rsid w:val="00A91613"/>
    <w:rsid w:val="00A91C50"/>
    <w:rsid w:val="00A92623"/>
    <w:rsid w:val="00A928F7"/>
    <w:rsid w:val="00A92EA0"/>
    <w:rsid w:val="00A93007"/>
    <w:rsid w:val="00A9325D"/>
    <w:rsid w:val="00A933D0"/>
    <w:rsid w:val="00A9351B"/>
    <w:rsid w:val="00A935C4"/>
    <w:rsid w:val="00A93A88"/>
    <w:rsid w:val="00A93B7F"/>
    <w:rsid w:val="00A93EA0"/>
    <w:rsid w:val="00A945D8"/>
    <w:rsid w:val="00A9463F"/>
    <w:rsid w:val="00A947E3"/>
    <w:rsid w:val="00A94F63"/>
    <w:rsid w:val="00A96FE1"/>
    <w:rsid w:val="00A971B8"/>
    <w:rsid w:val="00A97204"/>
    <w:rsid w:val="00A974F4"/>
    <w:rsid w:val="00A9772C"/>
    <w:rsid w:val="00A97A1D"/>
    <w:rsid w:val="00A97E50"/>
    <w:rsid w:val="00AA03B2"/>
    <w:rsid w:val="00AA0A79"/>
    <w:rsid w:val="00AA0AE8"/>
    <w:rsid w:val="00AA1946"/>
    <w:rsid w:val="00AA1AAC"/>
    <w:rsid w:val="00AA1FAD"/>
    <w:rsid w:val="00AA2A18"/>
    <w:rsid w:val="00AA2C42"/>
    <w:rsid w:val="00AA2D06"/>
    <w:rsid w:val="00AA30C0"/>
    <w:rsid w:val="00AA3318"/>
    <w:rsid w:val="00AA3644"/>
    <w:rsid w:val="00AA39FC"/>
    <w:rsid w:val="00AA3AF2"/>
    <w:rsid w:val="00AA3F21"/>
    <w:rsid w:val="00AA3F3D"/>
    <w:rsid w:val="00AA47C5"/>
    <w:rsid w:val="00AA4ADE"/>
    <w:rsid w:val="00AA4DF6"/>
    <w:rsid w:val="00AA4F5B"/>
    <w:rsid w:val="00AA50A2"/>
    <w:rsid w:val="00AA53B0"/>
    <w:rsid w:val="00AA53BB"/>
    <w:rsid w:val="00AA58DD"/>
    <w:rsid w:val="00AA59EC"/>
    <w:rsid w:val="00AA5F6F"/>
    <w:rsid w:val="00AA6432"/>
    <w:rsid w:val="00AA6954"/>
    <w:rsid w:val="00AA6F33"/>
    <w:rsid w:val="00AA75F0"/>
    <w:rsid w:val="00AA767F"/>
    <w:rsid w:val="00AA782F"/>
    <w:rsid w:val="00AB02B7"/>
    <w:rsid w:val="00AB02C9"/>
    <w:rsid w:val="00AB0F4D"/>
    <w:rsid w:val="00AB17E1"/>
    <w:rsid w:val="00AB1C6E"/>
    <w:rsid w:val="00AB1E0C"/>
    <w:rsid w:val="00AB22E6"/>
    <w:rsid w:val="00AB2655"/>
    <w:rsid w:val="00AB2A18"/>
    <w:rsid w:val="00AB2D50"/>
    <w:rsid w:val="00AB34BA"/>
    <w:rsid w:val="00AB3B93"/>
    <w:rsid w:val="00AB40BB"/>
    <w:rsid w:val="00AB4381"/>
    <w:rsid w:val="00AB49F5"/>
    <w:rsid w:val="00AB4B5E"/>
    <w:rsid w:val="00AB4B7F"/>
    <w:rsid w:val="00AB5018"/>
    <w:rsid w:val="00AB55CA"/>
    <w:rsid w:val="00AB5FC2"/>
    <w:rsid w:val="00AB5FE1"/>
    <w:rsid w:val="00AB61BC"/>
    <w:rsid w:val="00AB625F"/>
    <w:rsid w:val="00AB6309"/>
    <w:rsid w:val="00AB676C"/>
    <w:rsid w:val="00AB7078"/>
    <w:rsid w:val="00AB718F"/>
    <w:rsid w:val="00AB72EA"/>
    <w:rsid w:val="00AB75FE"/>
    <w:rsid w:val="00AC0324"/>
    <w:rsid w:val="00AC092C"/>
    <w:rsid w:val="00AC09BF"/>
    <w:rsid w:val="00AC1023"/>
    <w:rsid w:val="00AC1ACF"/>
    <w:rsid w:val="00AC2078"/>
    <w:rsid w:val="00AC2C8A"/>
    <w:rsid w:val="00AC31F1"/>
    <w:rsid w:val="00AC34F2"/>
    <w:rsid w:val="00AC3532"/>
    <w:rsid w:val="00AC3754"/>
    <w:rsid w:val="00AC4BAD"/>
    <w:rsid w:val="00AC4F7D"/>
    <w:rsid w:val="00AC52ED"/>
    <w:rsid w:val="00AC55D3"/>
    <w:rsid w:val="00AC619B"/>
    <w:rsid w:val="00AC61BC"/>
    <w:rsid w:val="00AC660B"/>
    <w:rsid w:val="00AC6B27"/>
    <w:rsid w:val="00AC6E42"/>
    <w:rsid w:val="00AC71EF"/>
    <w:rsid w:val="00AC7631"/>
    <w:rsid w:val="00AC7788"/>
    <w:rsid w:val="00AC7CB6"/>
    <w:rsid w:val="00AD03BB"/>
    <w:rsid w:val="00AD0CA8"/>
    <w:rsid w:val="00AD0CA9"/>
    <w:rsid w:val="00AD0D30"/>
    <w:rsid w:val="00AD1F72"/>
    <w:rsid w:val="00AD20DF"/>
    <w:rsid w:val="00AD29EC"/>
    <w:rsid w:val="00AD2D02"/>
    <w:rsid w:val="00AD2F9E"/>
    <w:rsid w:val="00AD32F2"/>
    <w:rsid w:val="00AD3E25"/>
    <w:rsid w:val="00AD3F54"/>
    <w:rsid w:val="00AD40F3"/>
    <w:rsid w:val="00AD44EF"/>
    <w:rsid w:val="00AD4564"/>
    <w:rsid w:val="00AD4617"/>
    <w:rsid w:val="00AD4E82"/>
    <w:rsid w:val="00AD4F44"/>
    <w:rsid w:val="00AD588A"/>
    <w:rsid w:val="00AD5CF5"/>
    <w:rsid w:val="00AD5DB3"/>
    <w:rsid w:val="00AD684E"/>
    <w:rsid w:val="00AD6A3A"/>
    <w:rsid w:val="00AD6E5A"/>
    <w:rsid w:val="00AD7134"/>
    <w:rsid w:val="00AD71B2"/>
    <w:rsid w:val="00AD77A9"/>
    <w:rsid w:val="00AE0622"/>
    <w:rsid w:val="00AE13B1"/>
    <w:rsid w:val="00AE1FE6"/>
    <w:rsid w:val="00AE206D"/>
    <w:rsid w:val="00AE2339"/>
    <w:rsid w:val="00AE2C70"/>
    <w:rsid w:val="00AE2E2E"/>
    <w:rsid w:val="00AE3659"/>
    <w:rsid w:val="00AE3D07"/>
    <w:rsid w:val="00AE400F"/>
    <w:rsid w:val="00AE4188"/>
    <w:rsid w:val="00AE43FB"/>
    <w:rsid w:val="00AE4794"/>
    <w:rsid w:val="00AE47AA"/>
    <w:rsid w:val="00AE495E"/>
    <w:rsid w:val="00AE51F8"/>
    <w:rsid w:val="00AE5258"/>
    <w:rsid w:val="00AE5264"/>
    <w:rsid w:val="00AE5407"/>
    <w:rsid w:val="00AE54B7"/>
    <w:rsid w:val="00AE568E"/>
    <w:rsid w:val="00AE5B5E"/>
    <w:rsid w:val="00AE61A7"/>
    <w:rsid w:val="00AE65FB"/>
    <w:rsid w:val="00AE6753"/>
    <w:rsid w:val="00AE68BC"/>
    <w:rsid w:val="00AE7909"/>
    <w:rsid w:val="00AE7A1A"/>
    <w:rsid w:val="00AF05F2"/>
    <w:rsid w:val="00AF12AA"/>
    <w:rsid w:val="00AF16D4"/>
    <w:rsid w:val="00AF1878"/>
    <w:rsid w:val="00AF1A0A"/>
    <w:rsid w:val="00AF1F04"/>
    <w:rsid w:val="00AF20DE"/>
    <w:rsid w:val="00AF20ED"/>
    <w:rsid w:val="00AF2166"/>
    <w:rsid w:val="00AF2295"/>
    <w:rsid w:val="00AF248A"/>
    <w:rsid w:val="00AF287E"/>
    <w:rsid w:val="00AF2C18"/>
    <w:rsid w:val="00AF32E8"/>
    <w:rsid w:val="00AF338E"/>
    <w:rsid w:val="00AF35D2"/>
    <w:rsid w:val="00AF3B1A"/>
    <w:rsid w:val="00AF3C96"/>
    <w:rsid w:val="00AF43CB"/>
    <w:rsid w:val="00AF4700"/>
    <w:rsid w:val="00AF4BBD"/>
    <w:rsid w:val="00AF4F17"/>
    <w:rsid w:val="00AF51C8"/>
    <w:rsid w:val="00AF5C31"/>
    <w:rsid w:val="00AF64E0"/>
    <w:rsid w:val="00AF67A5"/>
    <w:rsid w:val="00AF6E50"/>
    <w:rsid w:val="00AF70E3"/>
    <w:rsid w:val="00AF75CE"/>
    <w:rsid w:val="00AF7921"/>
    <w:rsid w:val="00AF7B6D"/>
    <w:rsid w:val="00B00237"/>
    <w:rsid w:val="00B00355"/>
    <w:rsid w:val="00B003CB"/>
    <w:rsid w:val="00B00874"/>
    <w:rsid w:val="00B008FE"/>
    <w:rsid w:val="00B00C9C"/>
    <w:rsid w:val="00B01122"/>
    <w:rsid w:val="00B011AA"/>
    <w:rsid w:val="00B016C0"/>
    <w:rsid w:val="00B0180F"/>
    <w:rsid w:val="00B01ED8"/>
    <w:rsid w:val="00B01F47"/>
    <w:rsid w:val="00B03199"/>
    <w:rsid w:val="00B031B7"/>
    <w:rsid w:val="00B0393A"/>
    <w:rsid w:val="00B03BA5"/>
    <w:rsid w:val="00B03EAE"/>
    <w:rsid w:val="00B04623"/>
    <w:rsid w:val="00B047A2"/>
    <w:rsid w:val="00B04DAF"/>
    <w:rsid w:val="00B055DD"/>
    <w:rsid w:val="00B0566C"/>
    <w:rsid w:val="00B059D6"/>
    <w:rsid w:val="00B05BFC"/>
    <w:rsid w:val="00B05C34"/>
    <w:rsid w:val="00B05DAB"/>
    <w:rsid w:val="00B06A29"/>
    <w:rsid w:val="00B06F26"/>
    <w:rsid w:val="00B071E0"/>
    <w:rsid w:val="00B071F7"/>
    <w:rsid w:val="00B073F5"/>
    <w:rsid w:val="00B074DC"/>
    <w:rsid w:val="00B07730"/>
    <w:rsid w:val="00B077FC"/>
    <w:rsid w:val="00B07E70"/>
    <w:rsid w:val="00B07FDD"/>
    <w:rsid w:val="00B1010C"/>
    <w:rsid w:val="00B10437"/>
    <w:rsid w:val="00B10687"/>
    <w:rsid w:val="00B1076A"/>
    <w:rsid w:val="00B10A75"/>
    <w:rsid w:val="00B10BEF"/>
    <w:rsid w:val="00B10DAD"/>
    <w:rsid w:val="00B10E0C"/>
    <w:rsid w:val="00B1108C"/>
    <w:rsid w:val="00B11988"/>
    <w:rsid w:val="00B119DC"/>
    <w:rsid w:val="00B11CBA"/>
    <w:rsid w:val="00B1209C"/>
    <w:rsid w:val="00B126D8"/>
    <w:rsid w:val="00B129C5"/>
    <w:rsid w:val="00B13903"/>
    <w:rsid w:val="00B139DF"/>
    <w:rsid w:val="00B144B3"/>
    <w:rsid w:val="00B144F6"/>
    <w:rsid w:val="00B14523"/>
    <w:rsid w:val="00B14613"/>
    <w:rsid w:val="00B146AB"/>
    <w:rsid w:val="00B146CC"/>
    <w:rsid w:val="00B14D5B"/>
    <w:rsid w:val="00B14E24"/>
    <w:rsid w:val="00B151E3"/>
    <w:rsid w:val="00B1539F"/>
    <w:rsid w:val="00B157A5"/>
    <w:rsid w:val="00B1589D"/>
    <w:rsid w:val="00B158A8"/>
    <w:rsid w:val="00B15C48"/>
    <w:rsid w:val="00B15CEC"/>
    <w:rsid w:val="00B15DD1"/>
    <w:rsid w:val="00B15DDA"/>
    <w:rsid w:val="00B15E40"/>
    <w:rsid w:val="00B161A4"/>
    <w:rsid w:val="00B16300"/>
    <w:rsid w:val="00B16E28"/>
    <w:rsid w:val="00B170D0"/>
    <w:rsid w:val="00B17109"/>
    <w:rsid w:val="00B17186"/>
    <w:rsid w:val="00B1739C"/>
    <w:rsid w:val="00B177D3"/>
    <w:rsid w:val="00B17B82"/>
    <w:rsid w:val="00B17D2A"/>
    <w:rsid w:val="00B2013B"/>
    <w:rsid w:val="00B2020A"/>
    <w:rsid w:val="00B20850"/>
    <w:rsid w:val="00B20DB9"/>
    <w:rsid w:val="00B2106D"/>
    <w:rsid w:val="00B21702"/>
    <w:rsid w:val="00B21971"/>
    <w:rsid w:val="00B21C61"/>
    <w:rsid w:val="00B21D09"/>
    <w:rsid w:val="00B2205C"/>
    <w:rsid w:val="00B2210F"/>
    <w:rsid w:val="00B222C1"/>
    <w:rsid w:val="00B224F2"/>
    <w:rsid w:val="00B225B4"/>
    <w:rsid w:val="00B22C7A"/>
    <w:rsid w:val="00B23283"/>
    <w:rsid w:val="00B236A2"/>
    <w:rsid w:val="00B23959"/>
    <w:rsid w:val="00B23AAC"/>
    <w:rsid w:val="00B23CB3"/>
    <w:rsid w:val="00B24279"/>
    <w:rsid w:val="00B242FC"/>
    <w:rsid w:val="00B244B3"/>
    <w:rsid w:val="00B244D0"/>
    <w:rsid w:val="00B24914"/>
    <w:rsid w:val="00B24F0F"/>
    <w:rsid w:val="00B25308"/>
    <w:rsid w:val="00B254D4"/>
    <w:rsid w:val="00B25547"/>
    <w:rsid w:val="00B2584E"/>
    <w:rsid w:val="00B26118"/>
    <w:rsid w:val="00B263A1"/>
    <w:rsid w:val="00B264A0"/>
    <w:rsid w:val="00B26684"/>
    <w:rsid w:val="00B2770A"/>
    <w:rsid w:val="00B301F7"/>
    <w:rsid w:val="00B3034C"/>
    <w:rsid w:val="00B30A75"/>
    <w:rsid w:val="00B312DD"/>
    <w:rsid w:val="00B313E0"/>
    <w:rsid w:val="00B31527"/>
    <w:rsid w:val="00B31573"/>
    <w:rsid w:val="00B3169D"/>
    <w:rsid w:val="00B31733"/>
    <w:rsid w:val="00B31EC5"/>
    <w:rsid w:val="00B31F71"/>
    <w:rsid w:val="00B32207"/>
    <w:rsid w:val="00B32501"/>
    <w:rsid w:val="00B327DB"/>
    <w:rsid w:val="00B3290B"/>
    <w:rsid w:val="00B32BDB"/>
    <w:rsid w:val="00B32F92"/>
    <w:rsid w:val="00B33136"/>
    <w:rsid w:val="00B33264"/>
    <w:rsid w:val="00B3337E"/>
    <w:rsid w:val="00B33B00"/>
    <w:rsid w:val="00B33CDB"/>
    <w:rsid w:val="00B33E4A"/>
    <w:rsid w:val="00B33F10"/>
    <w:rsid w:val="00B340DC"/>
    <w:rsid w:val="00B340EF"/>
    <w:rsid w:val="00B342E0"/>
    <w:rsid w:val="00B343EF"/>
    <w:rsid w:val="00B343F0"/>
    <w:rsid w:val="00B34581"/>
    <w:rsid w:val="00B34800"/>
    <w:rsid w:val="00B35533"/>
    <w:rsid w:val="00B35559"/>
    <w:rsid w:val="00B355F5"/>
    <w:rsid w:val="00B35A1A"/>
    <w:rsid w:val="00B35D07"/>
    <w:rsid w:val="00B36167"/>
    <w:rsid w:val="00B365E3"/>
    <w:rsid w:val="00B366F3"/>
    <w:rsid w:val="00B3678C"/>
    <w:rsid w:val="00B36919"/>
    <w:rsid w:val="00B36A57"/>
    <w:rsid w:val="00B37248"/>
    <w:rsid w:val="00B37293"/>
    <w:rsid w:val="00B37301"/>
    <w:rsid w:val="00B37A42"/>
    <w:rsid w:val="00B37CD0"/>
    <w:rsid w:val="00B37CFE"/>
    <w:rsid w:val="00B37F74"/>
    <w:rsid w:val="00B400DC"/>
    <w:rsid w:val="00B407E9"/>
    <w:rsid w:val="00B40CFC"/>
    <w:rsid w:val="00B41235"/>
    <w:rsid w:val="00B41628"/>
    <w:rsid w:val="00B41664"/>
    <w:rsid w:val="00B41705"/>
    <w:rsid w:val="00B423E6"/>
    <w:rsid w:val="00B42BF2"/>
    <w:rsid w:val="00B42C8F"/>
    <w:rsid w:val="00B42CEE"/>
    <w:rsid w:val="00B42E23"/>
    <w:rsid w:val="00B42EC9"/>
    <w:rsid w:val="00B4344F"/>
    <w:rsid w:val="00B43BE7"/>
    <w:rsid w:val="00B43D55"/>
    <w:rsid w:val="00B43DC3"/>
    <w:rsid w:val="00B4434A"/>
    <w:rsid w:val="00B44902"/>
    <w:rsid w:val="00B44D4C"/>
    <w:rsid w:val="00B45288"/>
    <w:rsid w:val="00B4543D"/>
    <w:rsid w:val="00B45490"/>
    <w:rsid w:val="00B45912"/>
    <w:rsid w:val="00B4596F"/>
    <w:rsid w:val="00B45EBE"/>
    <w:rsid w:val="00B45F99"/>
    <w:rsid w:val="00B462FE"/>
    <w:rsid w:val="00B46407"/>
    <w:rsid w:val="00B46BA0"/>
    <w:rsid w:val="00B473AB"/>
    <w:rsid w:val="00B47739"/>
    <w:rsid w:val="00B4790C"/>
    <w:rsid w:val="00B47A74"/>
    <w:rsid w:val="00B47AF6"/>
    <w:rsid w:val="00B5003A"/>
    <w:rsid w:val="00B500C2"/>
    <w:rsid w:val="00B505F5"/>
    <w:rsid w:val="00B50950"/>
    <w:rsid w:val="00B509F3"/>
    <w:rsid w:val="00B50E20"/>
    <w:rsid w:val="00B50E4C"/>
    <w:rsid w:val="00B50FA8"/>
    <w:rsid w:val="00B51596"/>
    <w:rsid w:val="00B51A41"/>
    <w:rsid w:val="00B51CCE"/>
    <w:rsid w:val="00B5231C"/>
    <w:rsid w:val="00B5257A"/>
    <w:rsid w:val="00B528E3"/>
    <w:rsid w:val="00B52934"/>
    <w:rsid w:val="00B52DD9"/>
    <w:rsid w:val="00B5358F"/>
    <w:rsid w:val="00B53651"/>
    <w:rsid w:val="00B5368C"/>
    <w:rsid w:val="00B539FC"/>
    <w:rsid w:val="00B5429B"/>
    <w:rsid w:val="00B542F9"/>
    <w:rsid w:val="00B545A1"/>
    <w:rsid w:val="00B54940"/>
    <w:rsid w:val="00B54A6D"/>
    <w:rsid w:val="00B54DF6"/>
    <w:rsid w:val="00B55706"/>
    <w:rsid w:val="00B55D96"/>
    <w:rsid w:val="00B567C3"/>
    <w:rsid w:val="00B56993"/>
    <w:rsid w:val="00B56A92"/>
    <w:rsid w:val="00B56C7E"/>
    <w:rsid w:val="00B56F9B"/>
    <w:rsid w:val="00B56FF8"/>
    <w:rsid w:val="00B571A6"/>
    <w:rsid w:val="00B571F4"/>
    <w:rsid w:val="00B5721D"/>
    <w:rsid w:val="00B5734E"/>
    <w:rsid w:val="00B57C48"/>
    <w:rsid w:val="00B6004E"/>
    <w:rsid w:val="00B60450"/>
    <w:rsid w:val="00B609E0"/>
    <w:rsid w:val="00B60F24"/>
    <w:rsid w:val="00B61316"/>
    <w:rsid w:val="00B61351"/>
    <w:rsid w:val="00B6137C"/>
    <w:rsid w:val="00B613F7"/>
    <w:rsid w:val="00B61664"/>
    <w:rsid w:val="00B61D51"/>
    <w:rsid w:val="00B61EC9"/>
    <w:rsid w:val="00B61F13"/>
    <w:rsid w:val="00B624A9"/>
    <w:rsid w:val="00B627C2"/>
    <w:rsid w:val="00B6315B"/>
    <w:rsid w:val="00B638D3"/>
    <w:rsid w:val="00B63BDD"/>
    <w:rsid w:val="00B640E9"/>
    <w:rsid w:val="00B641B5"/>
    <w:rsid w:val="00B64926"/>
    <w:rsid w:val="00B650DA"/>
    <w:rsid w:val="00B6528B"/>
    <w:rsid w:val="00B6597A"/>
    <w:rsid w:val="00B65C01"/>
    <w:rsid w:val="00B65C5F"/>
    <w:rsid w:val="00B65EB9"/>
    <w:rsid w:val="00B66363"/>
    <w:rsid w:val="00B668D7"/>
    <w:rsid w:val="00B6694D"/>
    <w:rsid w:val="00B66A4C"/>
    <w:rsid w:val="00B67307"/>
    <w:rsid w:val="00B707A6"/>
    <w:rsid w:val="00B707B7"/>
    <w:rsid w:val="00B70B51"/>
    <w:rsid w:val="00B70CC0"/>
    <w:rsid w:val="00B710F3"/>
    <w:rsid w:val="00B71139"/>
    <w:rsid w:val="00B71811"/>
    <w:rsid w:val="00B71861"/>
    <w:rsid w:val="00B72436"/>
    <w:rsid w:val="00B728F2"/>
    <w:rsid w:val="00B72AA2"/>
    <w:rsid w:val="00B72B2E"/>
    <w:rsid w:val="00B73738"/>
    <w:rsid w:val="00B73D93"/>
    <w:rsid w:val="00B74A87"/>
    <w:rsid w:val="00B74DD7"/>
    <w:rsid w:val="00B751FB"/>
    <w:rsid w:val="00B753FB"/>
    <w:rsid w:val="00B75A2D"/>
    <w:rsid w:val="00B75C0B"/>
    <w:rsid w:val="00B75D80"/>
    <w:rsid w:val="00B76CE3"/>
    <w:rsid w:val="00B76D31"/>
    <w:rsid w:val="00B76F10"/>
    <w:rsid w:val="00B7746F"/>
    <w:rsid w:val="00B77669"/>
    <w:rsid w:val="00B7792F"/>
    <w:rsid w:val="00B800CA"/>
    <w:rsid w:val="00B80164"/>
    <w:rsid w:val="00B806ED"/>
    <w:rsid w:val="00B8084F"/>
    <w:rsid w:val="00B8137B"/>
    <w:rsid w:val="00B813E8"/>
    <w:rsid w:val="00B816A0"/>
    <w:rsid w:val="00B816DD"/>
    <w:rsid w:val="00B819FA"/>
    <w:rsid w:val="00B81D0C"/>
    <w:rsid w:val="00B81FAC"/>
    <w:rsid w:val="00B81FF1"/>
    <w:rsid w:val="00B821DE"/>
    <w:rsid w:val="00B82510"/>
    <w:rsid w:val="00B829C7"/>
    <w:rsid w:val="00B82D07"/>
    <w:rsid w:val="00B82E66"/>
    <w:rsid w:val="00B83425"/>
    <w:rsid w:val="00B837BA"/>
    <w:rsid w:val="00B8394C"/>
    <w:rsid w:val="00B83B81"/>
    <w:rsid w:val="00B83C4D"/>
    <w:rsid w:val="00B847B3"/>
    <w:rsid w:val="00B84B5D"/>
    <w:rsid w:val="00B84BFF"/>
    <w:rsid w:val="00B85703"/>
    <w:rsid w:val="00B85BA4"/>
    <w:rsid w:val="00B85D9F"/>
    <w:rsid w:val="00B86005"/>
    <w:rsid w:val="00B869BB"/>
    <w:rsid w:val="00B86B18"/>
    <w:rsid w:val="00B86E99"/>
    <w:rsid w:val="00B86F6F"/>
    <w:rsid w:val="00B872BD"/>
    <w:rsid w:val="00B873C3"/>
    <w:rsid w:val="00B874A1"/>
    <w:rsid w:val="00B87670"/>
    <w:rsid w:val="00B87B8C"/>
    <w:rsid w:val="00B87CB1"/>
    <w:rsid w:val="00B900A0"/>
    <w:rsid w:val="00B90515"/>
    <w:rsid w:val="00B90615"/>
    <w:rsid w:val="00B909E8"/>
    <w:rsid w:val="00B919E3"/>
    <w:rsid w:val="00B92043"/>
    <w:rsid w:val="00B9251A"/>
    <w:rsid w:val="00B92B47"/>
    <w:rsid w:val="00B92EEB"/>
    <w:rsid w:val="00B9302E"/>
    <w:rsid w:val="00B931CE"/>
    <w:rsid w:val="00B935AC"/>
    <w:rsid w:val="00B937E4"/>
    <w:rsid w:val="00B941ED"/>
    <w:rsid w:val="00B94636"/>
    <w:rsid w:val="00B94E97"/>
    <w:rsid w:val="00B94FD0"/>
    <w:rsid w:val="00B955D2"/>
    <w:rsid w:val="00B95F6B"/>
    <w:rsid w:val="00B96005"/>
    <w:rsid w:val="00B96334"/>
    <w:rsid w:val="00B96AD7"/>
    <w:rsid w:val="00B96F5D"/>
    <w:rsid w:val="00B97B37"/>
    <w:rsid w:val="00B999C9"/>
    <w:rsid w:val="00BA0043"/>
    <w:rsid w:val="00BA0556"/>
    <w:rsid w:val="00BA0A7C"/>
    <w:rsid w:val="00BA118D"/>
    <w:rsid w:val="00BA16E2"/>
    <w:rsid w:val="00BA175F"/>
    <w:rsid w:val="00BA199A"/>
    <w:rsid w:val="00BA215D"/>
    <w:rsid w:val="00BA23C7"/>
    <w:rsid w:val="00BA2AB1"/>
    <w:rsid w:val="00BA37D1"/>
    <w:rsid w:val="00BA3E0B"/>
    <w:rsid w:val="00BA404E"/>
    <w:rsid w:val="00BA4BFC"/>
    <w:rsid w:val="00BA4CA8"/>
    <w:rsid w:val="00BA5087"/>
    <w:rsid w:val="00BA5400"/>
    <w:rsid w:val="00BA54E8"/>
    <w:rsid w:val="00BA5771"/>
    <w:rsid w:val="00BA5869"/>
    <w:rsid w:val="00BA5DF3"/>
    <w:rsid w:val="00BA5E39"/>
    <w:rsid w:val="00BA6235"/>
    <w:rsid w:val="00BA6437"/>
    <w:rsid w:val="00BA6F6D"/>
    <w:rsid w:val="00BA6FAF"/>
    <w:rsid w:val="00BA7020"/>
    <w:rsid w:val="00BA70C5"/>
    <w:rsid w:val="00BA7698"/>
    <w:rsid w:val="00BA778C"/>
    <w:rsid w:val="00BA7B0B"/>
    <w:rsid w:val="00BA7C64"/>
    <w:rsid w:val="00BB0178"/>
    <w:rsid w:val="00BB06E4"/>
    <w:rsid w:val="00BB09EC"/>
    <w:rsid w:val="00BB1AFC"/>
    <w:rsid w:val="00BB1BB5"/>
    <w:rsid w:val="00BB1BCD"/>
    <w:rsid w:val="00BB1D3D"/>
    <w:rsid w:val="00BB1DB3"/>
    <w:rsid w:val="00BB21C0"/>
    <w:rsid w:val="00BB2644"/>
    <w:rsid w:val="00BB29B8"/>
    <w:rsid w:val="00BB2D4E"/>
    <w:rsid w:val="00BB30F6"/>
    <w:rsid w:val="00BB32C9"/>
    <w:rsid w:val="00BB3391"/>
    <w:rsid w:val="00BB3421"/>
    <w:rsid w:val="00BB3774"/>
    <w:rsid w:val="00BB38A1"/>
    <w:rsid w:val="00BB3EBC"/>
    <w:rsid w:val="00BB40C6"/>
    <w:rsid w:val="00BB4318"/>
    <w:rsid w:val="00BB49CC"/>
    <w:rsid w:val="00BB5CE7"/>
    <w:rsid w:val="00BB63F8"/>
    <w:rsid w:val="00BB6B96"/>
    <w:rsid w:val="00BB6C94"/>
    <w:rsid w:val="00BB70FF"/>
    <w:rsid w:val="00BB761D"/>
    <w:rsid w:val="00BB790D"/>
    <w:rsid w:val="00BB794E"/>
    <w:rsid w:val="00BB7DD5"/>
    <w:rsid w:val="00BB7E69"/>
    <w:rsid w:val="00BB7F7F"/>
    <w:rsid w:val="00BC0253"/>
    <w:rsid w:val="00BC028B"/>
    <w:rsid w:val="00BC072C"/>
    <w:rsid w:val="00BC0D65"/>
    <w:rsid w:val="00BC101B"/>
    <w:rsid w:val="00BC1056"/>
    <w:rsid w:val="00BC12DE"/>
    <w:rsid w:val="00BC142F"/>
    <w:rsid w:val="00BC17A9"/>
    <w:rsid w:val="00BC1AB2"/>
    <w:rsid w:val="00BC1BF8"/>
    <w:rsid w:val="00BC1CBA"/>
    <w:rsid w:val="00BC2248"/>
    <w:rsid w:val="00BC242C"/>
    <w:rsid w:val="00BC2431"/>
    <w:rsid w:val="00BC24B4"/>
    <w:rsid w:val="00BC25C8"/>
    <w:rsid w:val="00BC2648"/>
    <w:rsid w:val="00BC36E8"/>
    <w:rsid w:val="00BC3A80"/>
    <w:rsid w:val="00BC3F6D"/>
    <w:rsid w:val="00BC3FAC"/>
    <w:rsid w:val="00BC4AD9"/>
    <w:rsid w:val="00BC4CCE"/>
    <w:rsid w:val="00BC5136"/>
    <w:rsid w:val="00BC526D"/>
    <w:rsid w:val="00BC551B"/>
    <w:rsid w:val="00BC572D"/>
    <w:rsid w:val="00BC6487"/>
    <w:rsid w:val="00BC6742"/>
    <w:rsid w:val="00BC67BF"/>
    <w:rsid w:val="00BC6919"/>
    <w:rsid w:val="00BC6D74"/>
    <w:rsid w:val="00BC758B"/>
    <w:rsid w:val="00BD00A4"/>
    <w:rsid w:val="00BD00E5"/>
    <w:rsid w:val="00BD0442"/>
    <w:rsid w:val="00BD05FD"/>
    <w:rsid w:val="00BD0907"/>
    <w:rsid w:val="00BD10DE"/>
    <w:rsid w:val="00BD1919"/>
    <w:rsid w:val="00BD1A53"/>
    <w:rsid w:val="00BD1CF2"/>
    <w:rsid w:val="00BD2361"/>
    <w:rsid w:val="00BD28B0"/>
    <w:rsid w:val="00BD28C7"/>
    <w:rsid w:val="00BD2B1D"/>
    <w:rsid w:val="00BD3039"/>
    <w:rsid w:val="00BD3139"/>
    <w:rsid w:val="00BD3671"/>
    <w:rsid w:val="00BD36D9"/>
    <w:rsid w:val="00BD378A"/>
    <w:rsid w:val="00BD3842"/>
    <w:rsid w:val="00BD3851"/>
    <w:rsid w:val="00BD3AAF"/>
    <w:rsid w:val="00BD3B0C"/>
    <w:rsid w:val="00BD429E"/>
    <w:rsid w:val="00BD44CF"/>
    <w:rsid w:val="00BD4D96"/>
    <w:rsid w:val="00BD4E7A"/>
    <w:rsid w:val="00BD572C"/>
    <w:rsid w:val="00BD5F02"/>
    <w:rsid w:val="00BD613F"/>
    <w:rsid w:val="00BD6B76"/>
    <w:rsid w:val="00BD6B8A"/>
    <w:rsid w:val="00BD6CFC"/>
    <w:rsid w:val="00BD70B6"/>
    <w:rsid w:val="00BD7131"/>
    <w:rsid w:val="00BD7592"/>
    <w:rsid w:val="00BD77C5"/>
    <w:rsid w:val="00BD77F3"/>
    <w:rsid w:val="00BE0BC7"/>
    <w:rsid w:val="00BE0C0E"/>
    <w:rsid w:val="00BE147E"/>
    <w:rsid w:val="00BE1613"/>
    <w:rsid w:val="00BE2548"/>
    <w:rsid w:val="00BE2592"/>
    <w:rsid w:val="00BE26CA"/>
    <w:rsid w:val="00BE290D"/>
    <w:rsid w:val="00BE2A6D"/>
    <w:rsid w:val="00BE30AB"/>
    <w:rsid w:val="00BE32FC"/>
    <w:rsid w:val="00BE341E"/>
    <w:rsid w:val="00BE36E0"/>
    <w:rsid w:val="00BE3969"/>
    <w:rsid w:val="00BE3AF6"/>
    <w:rsid w:val="00BE3BEA"/>
    <w:rsid w:val="00BE3D9B"/>
    <w:rsid w:val="00BE3F35"/>
    <w:rsid w:val="00BE410A"/>
    <w:rsid w:val="00BE43FF"/>
    <w:rsid w:val="00BE49AF"/>
    <w:rsid w:val="00BE5181"/>
    <w:rsid w:val="00BE57D6"/>
    <w:rsid w:val="00BE5A3E"/>
    <w:rsid w:val="00BE6131"/>
    <w:rsid w:val="00BE61F3"/>
    <w:rsid w:val="00BE6966"/>
    <w:rsid w:val="00BE6ACB"/>
    <w:rsid w:val="00BE6C7F"/>
    <w:rsid w:val="00BE7648"/>
    <w:rsid w:val="00BE7D53"/>
    <w:rsid w:val="00BF0DEA"/>
    <w:rsid w:val="00BF0E0C"/>
    <w:rsid w:val="00BF1269"/>
    <w:rsid w:val="00BF1355"/>
    <w:rsid w:val="00BF15CF"/>
    <w:rsid w:val="00BF177E"/>
    <w:rsid w:val="00BF17EB"/>
    <w:rsid w:val="00BF2A73"/>
    <w:rsid w:val="00BF2EF9"/>
    <w:rsid w:val="00BF3990"/>
    <w:rsid w:val="00BF3F88"/>
    <w:rsid w:val="00BF4044"/>
    <w:rsid w:val="00BF44D1"/>
    <w:rsid w:val="00BF475F"/>
    <w:rsid w:val="00BF5784"/>
    <w:rsid w:val="00BF59A3"/>
    <w:rsid w:val="00BF5B72"/>
    <w:rsid w:val="00BF6724"/>
    <w:rsid w:val="00BF676D"/>
    <w:rsid w:val="00BF6B6D"/>
    <w:rsid w:val="00BF6E17"/>
    <w:rsid w:val="00BF6F2B"/>
    <w:rsid w:val="00BF70DE"/>
    <w:rsid w:val="00BF7ABA"/>
    <w:rsid w:val="00C00159"/>
    <w:rsid w:val="00C0049A"/>
    <w:rsid w:val="00C00F59"/>
    <w:rsid w:val="00C02057"/>
    <w:rsid w:val="00C0225E"/>
    <w:rsid w:val="00C02B75"/>
    <w:rsid w:val="00C02B9A"/>
    <w:rsid w:val="00C03585"/>
    <w:rsid w:val="00C03848"/>
    <w:rsid w:val="00C0479F"/>
    <w:rsid w:val="00C047E5"/>
    <w:rsid w:val="00C048E7"/>
    <w:rsid w:val="00C04AB6"/>
    <w:rsid w:val="00C04FB2"/>
    <w:rsid w:val="00C050B3"/>
    <w:rsid w:val="00C056E8"/>
    <w:rsid w:val="00C058F2"/>
    <w:rsid w:val="00C05A25"/>
    <w:rsid w:val="00C05AA3"/>
    <w:rsid w:val="00C05B39"/>
    <w:rsid w:val="00C065B8"/>
    <w:rsid w:val="00C0672A"/>
    <w:rsid w:val="00C067D1"/>
    <w:rsid w:val="00C0688A"/>
    <w:rsid w:val="00C06BDE"/>
    <w:rsid w:val="00C06E81"/>
    <w:rsid w:val="00C06ED8"/>
    <w:rsid w:val="00C06F5E"/>
    <w:rsid w:val="00C06FE2"/>
    <w:rsid w:val="00C077BF"/>
    <w:rsid w:val="00C07A7B"/>
    <w:rsid w:val="00C07C7E"/>
    <w:rsid w:val="00C0C7DA"/>
    <w:rsid w:val="00C109FA"/>
    <w:rsid w:val="00C10FCF"/>
    <w:rsid w:val="00C1140B"/>
    <w:rsid w:val="00C114D1"/>
    <w:rsid w:val="00C11A22"/>
    <w:rsid w:val="00C137B9"/>
    <w:rsid w:val="00C13896"/>
    <w:rsid w:val="00C13EC6"/>
    <w:rsid w:val="00C1451A"/>
    <w:rsid w:val="00C149F8"/>
    <w:rsid w:val="00C14D8C"/>
    <w:rsid w:val="00C15EC6"/>
    <w:rsid w:val="00C162EB"/>
    <w:rsid w:val="00C16328"/>
    <w:rsid w:val="00C168CA"/>
    <w:rsid w:val="00C16F4E"/>
    <w:rsid w:val="00C17222"/>
    <w:rsid w:val="00C1747E"/>
    <w:rsid w:val="00C175B5"/>
    <w:rsid w:val="00C17B7A"/>
    <w:rsid w:val="00C17E52"/>
    <w:rsid w:val="00C208E9"/>
    <w:rsid w:val="00C20C64"/>
    <w:rsid w:val="00C210C0"/>
    <w:rsid w:val="00C21221"/>
    <w:rsid w:val="00C217C4"/>
    <w:rsid w:val="00C21A6D"/>
    <w:rsid w:val="00C21F38"/>
    <w:rsid w:val="00C222CB"/>
    <w:rsid w:val="00C22384"/>
    <w:rsid w:val="00C2249E"/>
    <w:rsid w:val="00C22965"/>
    <w:rsid w:val="00C23650"/>
    <w:rsid w:val="00C239B7"/>
    <w:rsid w:val="00C239EE"/>
    <w:rsid w:val="00C23BB1"/>
    <w:rsid w:val="00C2401A"/>
    <w:rsid w:val="00C256E9"/>
    <w:rsid w:val="00C2604E"/>
    <w:rsid w:val="00C26254"/>
    <w:rsid w:val="00C27D29"/>
    <w:rsid w:val="00C30783"/>
    <w:rsid w:val="00C309EE"/>
    <w:rsid w:val="00C309F4"/>
    <w:rsid w:val="00C30B2C"/>
    <w:rsid w:val="00C30C65"/>
    <w:rsid w:val="00C30DE0"/>
    <w:rsid w:val="00C30E66"/>
    <w:rsid w:val="00C30F53"/>
    <w:rsid w:val="00C30FA9"/>
    <w:rsid w:val="00C311FE"/>
    <w:rsid w:val="00C31366"/>
    <w:rsid w:val="00C31B28"/>
    <w:rsid w:val="00C3215F"/>
    <w:rsid w:val="00C32BBF"/>
    <w:rsid w:val="00C32D3C"/>
    <w:rsid w:val="00C32F28"/>
    <w:rsid w:val="00C331B1"/>
    <w:rsid w:val="00C33644"/>
    <w:rsid w:val="00C339ED"/>
    <w:rsid w:val="00C33EBB"/>
    <w:rsid w:val="00C33ECF"/>
    <w:rsid w:val="00C34025"/>
    <w:rsid w:val="00C341B0"/>
    <w:rsid w:val="00C34213"/>
    <w:rsid w:val="00C34379"/>
    <w:rsid w:val="00C344E3"/>
    <w:rsid w:val="00C34510"/>
    <w:rsid w:val="00C350CF"/>
    <w:rsid w:val="00C35637"/>
    <w:rsid w:val="00C35E69"/>
    <w:rsid w:val="00C361F5"/>
    <w:rsid w:val="00C3659A"/>
    <w:rsid w:val="00C3668E"/>
    <w:rsid w:val="00C36EA6"/>
    <w:rsid w:val="00C36FBE"/>
    <w:rsid w:val="00C3705F"/>
    <w:rsid w:val="00C3713B"/>
    <w:rsid w:val="00C37525"/>
    <w:rsid w:val="00C37E23"/>
    <w:rsid w:val="00C37F74"/>
    <w:rsid w:val="00C4037F"/>
    <w:rsid w:val="00C403C0"/>
    <w:rsid w:val="00C40795"/>
    <w:rsid w:val="00C408DD"/>
    <w:rsid w:val="00C40C16"/>
    <w:rsid w:val="00C40F78"/>
    <w:rsid w:val="00C413B2"/>
    <w:rsid w:val="00C41620"/>
    <w:rsid w:val="00C41BA1"/>
    <w:rsid w:val="00C41F63"/>
    <w:rsid w:val="00C42259"/>
    <w:rsid w:val="00C4273B"/>
    <w:rsid w:val="00C42992"/>
    <w:rsid w:val="00C43639"/>
    <w:rsid w:val="00C4383A"/>
    <w:rsid w:val="00C43E4D"/>
    <w:rsid w:val="00C442E3"/>
    <w:rsid w:val="00C443A8"/>
    <w:rsid w:val="00C44C85"/>
    <w:rsid w:val="00C44D8A"/>
    <w:rsid w:val="00C44FF2"/>
    <w:rsid w:val="00C450C8"/>
    <w:rsid w:val="00C45A06"/>
    <w:rsid w:val="00C45E2A"/>
    <w:rsid w:val="00C45FBE"/>
    <w:rsid w:val="00C46844"/>
    <w:rsid w:val="00C46EB8"/>
    <w:rsid w:val="00C46EDD"/>
    <w:rsid w:val="00C47056"/>
    <w:rsid w:val="00C4716C"/>
    <w:rsid w:val="00C47A33"/>
    <w:rsid w:val="00C500C0"/>
    <w:rsid w:val="00C502E3"/>
    <w:rsid w:val="00C50873"/>
    <w:rsid w:val="00C5124C"/>
    <w:rsid w:val="00C51321"/>
    <w:rsid w:val="00C51666"/>
    <w:rsid w:val="00C51807"/>
    <w:rsid w:val="00C52245"/>
    <w:rsid w:val="00C52BB6"/>
    <w:rsid w:val="00C53099"/>
    <w:rsid w:val="00C530C9"/>
    <w:rsid w:val="00C5320D"/>
    <w:rsid w:val="00C53EE6"/>
    <w:rsid w:val="00C53F8E"/>
    <w:rsid w:val="00C543A4"/>
    <w:rsid w:val="00C5442F"/>
    <w:rsid w:val="00C544AD"/>
    <w:rsid w:val="00C547D8"/>
    <w:rsid w:val="00C54990"/>
    <w:rsid w:val="00C54995"/>
    <w:rsid w:val="00C550CB"/>
    <w:rsid w:val="00C555BB"/>
    <w:rsid w:val="00C558E5"/>
    <w:rsid w:val="00C56841"/>
    <w:rsid w:val="00C573F3"/>
    <w:rsid w:val="00C57450"/>
    <w:rsid w:val="00C5778D"/>
    <w:rsid w:val="00C57901"/>
    <w:rsid w:val="00C57AC5"/>
    <w:rsid w:val="00C57FEE"/>
    <w:rsid w:val="00C602A5"/>
    <w:rsid w:val="00C603A6"/>
    <w:rsid w:val="00C6061C"/>
    <w:rsid w:val="00C60D7C"/>
    <w:rsid w:val="00C60F78"/>
    <w:rsid w:val="00C61506"/>
    <w:rsid w:val="00C618EE"/>
    <w:rsid w:val="00C62256"/>
    <w:rsid w:val="00C62430"/>
    <w:rsid w:val="00C626D4"/>
    <w:rsid w:val="00C630B6"/>
    <w:rsid w:val="00C635AF"/>
    <w:rsid w:val="00C63A5A"/>
    <w:rsid w:val="00C63AD8"/>
    <w:rsid w:val="00C63B1B"/>
    <w:rsid w:val="00C63DF0"/>
    <w:rsid w:val="00C63E41"/>
    <w:rsid w:val="00C63F08"/>
    <w:rsid w:val="00C64041"/>
    <w:rsid w:val="00C6408F"/>
    <w:rsid w:val="00C64959"/>
    <w:rsid w:val="00C6538C"/>
    <w:rsid w:val="00C6585C"/>
    <w:rsid w:val="00C65931"/>
    <w:rsid w:val="00C66149"/>
    <w:rsid w:val="00C66520"/>
    <w:rsid w:val="00C66596"/>
    <w:rsid w:val="00C66763"/>
    <w:rsid w:val="00C6679E"/>
    <w:rsid w:val="00C66AA7"/>
    <w:rsid w:val="00C66B0B"/>
    <w:rsid w:val="00C66E0F"/>
    <w:rsid w:val="00C6790E"/>
    <w:rsid w:val="00C67979"/>
    <w:rsid w:val="00C70D3F"/>
    <w:rsid w:val="00C717A9"/>
    <w:rsid w:val="00C71E2C"/>
    <w:rsid w:val="00C721A0"/>
    <w:rsid w:val="00C7253D"/>
    <w:rsid w:val="00C73014"/>
    <w:rsid w:val="00C73078"/>
    <w:rsid w:val="00C7326F"/>
    <w:rsid w:val="00C7336C"/>
    <w:rsid w:val="00C73A5E"/>
    <w:rsid w:val="00C74255"/>
    <w:rsid w:val="00C74322"/>
    <w:rsid w:val="00C746E4"/>
    <w:rsid w:val="00C748D7"/>
    <w:rsid w:val="00C74CF8"/>
    <w:rsid w:val="00C74EDE"/>
    <w:rsid w:val="00C75914"/>
    <w:rsid w:val="00C75B71"/>
    <w:rsid w:val="00C75C38"/>
    <w:rsid w:val="00C766B5"/>
    <w:rsid w:val="00C76B10"/>
    <w:rsid w:val="00C76CCF"/>
    <w:rsid w:val="00C76D4A"/>
    <w:rsid w:val="00C76E4F"/>
    <w:rsid w:val="00C76E51"/>
    <w:rsid w:val="00C77131"/>
    <w:rsid w:val="00C77394"/>
    <w:rsid w:val="00C77B84"/>
    <w:rsid w:val="00C77D0F"/>
    <w:rsid w:val="00C80388"/>
    <w:rsid w:val="00C805E5"/>
    <w:rsid w:val="00C809DA"/>
    <w:rsid w:val="00C80D74"/>
    <w:rsid w:val="00C80E09"/>
    <w:rsid w:val="00C81967"/>
    <w:rsid w:val="00C81C64"/>
    <w:rsid w:val="00C8203B"/>
    <w:rsid w:val="00C82103"/>
    <w:rsid w:val="00C82429"/>
    <w:rsid w:val="00C82854"/>
    <w:rsid w:val="00C82E5D"/>
    <w:rsid w:val="00C834D1"/>
    <w:rsid w:val="00C83805"/>
    <w:rsid w:val="00C83F55"/>
    <w:rsid w:val="00C8455A"/>
    <w:rsid w:val="00C84595"/>
    <w:rsid w:val="00C845DB"/>
    <w:rsid w:val="00C84783"/>
    <w:rsid w:val="00C84A87"/>
    <w:rsid w:val="00C84B16"/>
    <w:rsid w:val="00C85156"/>
    <w:rsid w:val="00C85959"/>
    <w:rsid w:val="00C85979"/>
    <w:rsid w:val="00C85A92"/>
    <w:rsid w:val="00C860E0"/>
    <w:rsid w:val="00C867C0"/>
    <w:rsid w:val="00C86D77"/>
    <w:rsid w:val="00C8734C"/>
    <w:rsid w:val="00C8746C"/>
    <w:rsid w:val="00C87580"/>
    <w:rsid w:val="00C87646"/>
    <w:rsid w:val="00C87A81"/>
    <w:rsid w:val="00C87E50"/>
    <w:rsid w:val="00C90388"/>
    <w:rsid w:val="00C903E2"/>
    <w:rsid w:val="00C905BF"/>
    <w:rsid w:val="00C9072D"/>
    <w:rsid w:val="00C90CE5"/>
    <w:rsid w:val="00C91247"/>
    <w:rsid w:val="00C91715"/>
    <w:rsid w:val="00C91722"/>
    <w:rsid w:val="00C91877"/>
    <w:rsid w:val="00C9194E"/>
    <w:rsid w:val="00C919F3"/>
    <w:rsid w:val="00C91E45"/>
    <w:rsid w:val="00C921E9"/>
    <w:rsid w:val="00C92591"/>
    <w:rsid w:val="00C925B2"/>
    <w:rsid w:val="00C925FA"/>
    <w:rsid w:val="00C9274E"/>
    <w:rsid w:val="00C928AE"/>
    <w:rsid w:val="00C92E28"/>
    <w:rsid w:val="00C930BB"/>
    <w:rsid w:val="00C93158"/>
    <w:rsid w:val="00C93236"/>
    <w:rsid w:val="00C938AD"/>
    <w:rsid w:val="00C93C2D"/>
    <w:rsid w:val="00C93C55"/>
    <w:rsid w:val="00C94539"/>
    <w:rsid w:val="00C94841"/>
    <w:rsid w:val="00C94B34"/>
    <w:rsid w:val="00C95357"/>
    <w:rsid w:val="00C95434"/>
    <w:rsid w:val="00C9559E"/>
    <w:rsid w:val="00C95695"/>
    <w:rsid w:val="00C95B4C"/>
    <w:rsid w:val="00C96128"/>
    <w:rsid w:val="00C968F7"/>
    <w:rsid w:val="00C96BDB"/>
    <w:rsid w:val="00C96FCF"/>
    <w:rsid w:val="00C9732B"/>
    <w:rsid w:val="00C97B5A"/>
    <w:rsid w:val="00C97B6C"/>
    <w:rsid w:val="00CA091B"/>
    <w:rsid w:val="00CA0BBA"/>
    <w:rsid w:val="00CA0C97"/>
    <w:rsid w:val="00CA113D"/>
    <w:rsid w:val="00CA1251"/>
    <w:rsid w:val="00CA1348"/>
    <w:rsid w:val="00CA147D"/>
    <w:rsid w:val="00CA1756"/>
    <w:rsid w:val="00CA18A8"/>
    <w:rsid w:val="00CA23E2"/>
    <w:rsid w:val="00CA2451"/>
    <w:rsid w:val="00CA32C5"/>
    <w:rsid w:val="00CA332D"/>
    <w:rsid w:val="00CA38C3"/>
    <w:rsid w:val="00CA39BA"/>
    <w:rsid w:val="00CA3A45"/>
    <w:rsid w:val="00CA3BB2"/>
    <w:rsid w:val="00CA46D1"/>
    <w:rsid w:val="00CA517C"/>
    <w:rsid w:val="00CA53D3"/>
    <w:rsid w:val="00CA57B8"/>
    <w:rsid w:val="00CA5902"/>
    <w:rsid w:val="00CA5BE9"/>
    <w:rsid w:val="00CA5E29"/>
    <w:rsid w:val="00CA5F5A"/>
    <w:rsid w:val="00CA647F"/>
    <w:rsid w:val="00CA6577"/>
    <w:rsid w:val="00CA6741"/>
    <w:rsid w:val="00CA6858"/>
    <w:rsid w:val="00CA6C7A"/>
    <w:rsid w:val="00CA6CA0"/>
    <w:rsid w:val="00CA7123"/>
    <w:rsid w:val="00CA7352"/>
    <w:rsid w:val="00CA7466"/>
    <w:rsid w:val="00CA7DDC"/>
    <w:rsid w:val="00CB05CF"/>
    <w:rsid w:val="00CB06BD"/>
    <w:rsid w:val="00CB06DB"/>
    <w:rsid w:val="00CB1115"/>
    <w:rsid w:val="00CB1128"/>
    <w:rsid w:val="00CB1293"/>
    <w:rsid w:val="00CB15D2"/>
    <w:rsid w:val="00CB1655"/>
    <w:rsid w:val="00CB1A55"/>
    <w:rsid w:val="00CB1ADF"/>
    <w:rsid w:val="00CB2562"/>
    <w:rsid w:val="00CB34DE"/>
    <w:rsid w:val="00CB45CB"/>
    <w:rsid w:val="00CB45CF"/>
    <w:rsid w:val="00CB5478"/>
    <w:rsid w:val="00CB561B"/>
    <w:rsid w:val="00CB57E1"/>
    <w:rsid w:val="00CB5862"/>
    <w:rsid w:val="00CB5B33"/>
    <w:rsid w:val="00CB615D"/>
    <w:rsid w:val="00CB61D8"/>
    <w:rsid w:val="00CB661C"/>
    <w:rsid w:val="00CB6730"/>
    <w:rsid w:val="00CB6D8E"/>
    <w:rsid w:val="00CB6E85"/>
    <w:rsid w:val="00CB769A"/>
    <w:rsid w:val="00CB7E31"/>
    <w:rsid w:val="00CC033D"/>
    <w:rsid w:val="00CC04EB"/>
    <w:rsid w:val="00CC075B"/>
    <w:rsid w:val="00CC0D23"/>
    <w:rsid w:val="00CC183C"/>
    <w:rsid w:val="00CC188F"/>
    <w:rsid w:val="00CC1A7C"/>
    <w:rsid w:val="00CC1AD5"/>
    <w:rsid w:val="00CC1F2A"/>
    <w:rsid w:val="00CC20B0"/>
    <w:rsid w:val="00CC2345"/>
    <w:rsid w:val="00CC24DA"/>
    <w:rsid w:val="00CC293C"/>
    <w:rsid w:val="00CC2EBC"/>
    <w:rsid w:val="00CC33E1"/>
    <w:rsid w:val="00CC34BB"/>
    <w:rsid w:val="00CC35A6"/>
    <w:rsid w:val="00CC42D5"/>
    <w:rsid w:val="00CC45BF"/>
    <w:rsid w:val="00CC4AEE"/>
    <w:rsid w:val="00CC5054"/>
    <w:rsid w:val="00CC55FE"/>
    <w:rsid w:val="00CC5C84"/>
    <w:rsid w:val="00CC5D5F"/>
    <w:rsid w:val="00CC68E9"/>
    <w:rsid w:val="00CC6CE8"/>
    <w:rsid w:val="00CC6D56"/>
    <w:rsid w:val="00CC72A7"/>
    <w:rsid w:val="00CC737B"/>
    <w:rsid w:val="00CC7939"/>
    <w:rsid w:val="00CC7AB7"/>
    <w:rsid w:val="00CC7E2E"/>
    <w:rsid w:val="00CD06C8"/>
    <w:rsid w:val="00CD0C79"/>
    <w:rsid w:val="00CD157F"/>
    <w:rsid w:val="00CD19DE"/>
    <w:rsid w:val="00CD1B17"/>
    <w:rsid w:val="00CD1C08"/>
    <w:rsid w:val="00CD1DFC"/>
    <w:rsid w:val="00CD1EEF"/>
    <w:rsid w:val="00CD1F8F"/>
    <w:rsid w:val="00CD21CC"/>
    <w:rsid w:val="00CD22D0"/>
    <w:rsid w:val="00CD233D"/>
    <w:rsid w:val="00CD25BB"/>
    <w:rsid w:val="00CD276C"/>
    <w:rsid w:val="00CD2794"/>
    <w:rsid w:val="00CD299E"/>
    <w:rsid w:val="00CD2DAB"/>
    <w:rsid w:val="00CD301A"/>
    <w:rsid w:val="00CD329E"/>
    <w:rsid w:val="00CD36E5"/>
    <w:rsid w:val="00CD36E7"/>
    <w:rsid w:val="00CD38C7"/>
    <w:rsid w:val="00CD38DB"/>
    <w:rsid w:val="00CD3AE6"/>
    <w:rsid w:val="00CD3B0C"/>
    <w:rsid w:val="00CD3EC1"/>
    <w:rsid w:val="00CD40C8"/>
    <w:rsid w:val="00CD4911"/>
    <w:rsid w:val="00CD4DEE"/>
    <w:rsid w:val="00CD4EF3"/>
    <w:rsid w:val="00CD5021"/>
    <w:rsid w:val="00CD5255"/>
    <w:rsid w:val="00CD5927"/>
    <w:rsid w:val="00CD59AE"/>
    <w:rsid w:val="00CD5C23"/>
    <w:rsid w:val="00CD61B2"/>
    <w:rsid w:val="00CD64F0"/>
    <w:rsid w:val="00CD6807"/>
    <w:rsid w:val="00CD6B30"/>
    <w:rsid w:val="00CD6B31"/>
    <w:rsid w:val="00CD6E3C"/>
    <w:rsid w:val="00CD7443"/>
    <w:rsid w:val="00CD752C"/>
    <w:rsid w:val="00CD75EB"/>
    <w:rsid w:val="00CD782A"/>
    <w:rsid w:val="00CD7FA6"/>
    <w:rsid w:val="00CE0414"/>
    <w:rsid w:val="00CE06E7"/>
    <w:rsid w:val="00CE0F5F"/>
    <w:rsid w:val="00CE0FA5"/>
    <w:rsid w:val="00CE1108"/>
    <w:rsid w:val="00CE123C"/>
    <w:rsid w:val="00CE1A27"/>
    <w:rsid w:val="00CE1A2E"/>
    <w:rsid w:val="00CE1AF8"/>
    <w:rsid w:val="00CE1F33"/>
    <w:rsid w:val="00CE2311"/>
    <w:rsid w:val="00CE25D8"/>
    <w:rsid w:val="00CE26C2"/>
    <w:rsid w:val="00CE2926"/>
    <w:rsid w:val="00CE2AC4"/>
    <w:rsid w:val="00CE2C5A"/>
    <w:rsid w:val="00CE360F"/>
    <w:rsid w:val="00CE391A"/>
    <w:rsid w:val="00CE39AC"/>
    <w:rsid w:val="00CE3CB7"/>
    <w:rsid w:val="00CE4524"/>
    <w:rsid w:val="00CE47D0"/>
    <w:rsid w:val="00CE48CD"/>
    <w:rsid w:val="00CE4E81"/>
    <w:rsid w:val="00CE5067"/>
    <w:rsid w:val="00CE5160"/>
    <w:rsid w:val="00CE529D"/>
    <w:rsid w:val="00CE532C"/>
    <w:rsid w:val="00CE551A"/>
    <w:rsid w:val="00CE59D9"/>
    <w:rsid w:val="00CE5D0F"/>
    <w:rsid w:val="00CE5DBA"/>
    <w:rsid w:val="00CE6557"/>
    <w:rsid w:val="00CE664A"/>
    <w:rsid w:val="00CE67B9"/>
    <w:rsid w:val="00CE6CD7"/>
    <w:rsid w:val="00CE6D4A"/>
    <w:rsid w:val="00CE6E2D"/>
    <w:rsid w:val="00CE7240"/>
    <w:rsid w:val="00CE7C09"/>
    <w:rsid w:val="00CF014C"/>
    <w:rsid w:val="00CF04B2"/>
    <w:rsid w:val="00CF0B0C"/>
    <w:rsid w:val="00CF0CFE"/>
    <w:rsid w:val="00CF0D2C"/>
    <w:rsid w:val="00CF1737"/>
    <w:rsid w:val="00CF1CE8"/>
    <w:rsid w:val="00CF1E27"/>
    <w:rsid w:val="00CF1FCC"/>
    <w:rsid w:val="00CF23E3"/>
    <w:rsid w:val="00CF262A"/>
    <w:rsid w:val="00CF274E"/>
    <w:rsid w:val="00CF276E"/>
    <w:rsid w:val="00CF29B8"/>
    <w:rsid w:val="00CF2B2C"/>
    <w:rsid w:val="00CF2C55"/>
    <w:rsid w:val="00CF2D88"/>
    <w:rsid w:val="00CF2D92"/>
    <w:rsid w:val="00CF2DA4"/>
    <w:rsid w:val="00CF2ED3"/>
    <w:rsid w:val="00CF2F79"/>
    <w:rsid w:val="00CF3394"/>
    <w:rsid w:val="00CF3A65"/>
    <w:rsid w:val="00CF3C69"/>
    <w:rsid w:val="00CF3E72"/>
    <w:rsid w:val="00CF4149"/>
    <w:rsid w:val="00CF51EC"/>
    <w:rsid w:val="00CF5380"/>
    <w:rsid w:val="00CF5838"/>
    <w:rsid w:val="00CF651F"/>
    <w:rsid w:val="00CF696A"/>
    <w:rsid w:val="00CF6BCD"/>
    <w:rsid w:val="00CF6C81"/>
    <w:rsid w:val="00CF6DD6"/>
    <w:rsid w:val="00CF6FA3"/>
    <w:rsid w:val="00CF7319"/>
    <w:rsid w:val="00CF75F7"/>
    <w:rsid w:val="00CF7A25"/>
    <w:rsid w:val="00CF7BB9"/>
    <w:rsid w:val="00CF7CE0"/>
    <w:rsid w:val="00D007A8"/>
    <w:rsid w:val="00D00A33"/>
    <w:rsid w:val="00D00CAC"/>
    <w:rsid w:val="00D00DDB"/>
    <w:rsid w:val="00D01167"/>
    <w:rsid w:val="00D0127D"/>
    <w:rsid w:val="00D01307"/>
    <w:rsid w:val="00D017F8"/>
    <w:rsid w:val="00D01881"/>
    <w:rsid w:val="00D0192F"/>
    <w:rsid w:val="00D01C6B"/>
    <w:rsid w:val="00D01E58"/>
    <w:rsid w:val="00D01F3D"/>
    <w:rsid w:val="00D0267E"/>
    <w:rsid w:val="00D029DD"/>
    <w:rsid w:val="00D02A6B"/>
    <w:rsid w:val="00D02A77"/>
    <w:rsid w:val="00D031A1"/>
    <w:rsid w:val="00D04465"/>
    <w:rsid w:val="00D056FC"/>
    <w:rsid w:val="00D05846"/>
    <w:rsid w:val="00D05940"/>
    <w:rsid w:val="00D0659C"/>
    <w:rsid w:val="00D069AA"/>
    <w:rsid w:val="00D06DAD"/>
    <w:rsid w:val="00D0710F"/>
    <w:rsid w:val="00D071AD"/>
    <w:rsid w:val="00D077AA"/>
    <w:rsid w:val="00D07A16"/>
    <w:rsid w:val="00D07D3F"/>
    <w:rsid w:val="00D07D42"/>
    <w:rsid w:val="00D07E05"/>
    <w:rsid w:val="00D103AA"/>
    <w:rsid w:val="00D109A1"/>
    <w:rsid w:val="00D10AEE"/>
    <w:rsid w:val="00D10F00"/>
    <w:rsid w:val="00D11005"/>
    <w:rsid w:val="00D113CF"/>
    <w:rsid w:val="00D114ED"/>
    <w:rsid w:val="00D1151E"/>
    <w:rsid w:val="00D11677"/>
    <w:rsid w:val="00D11710"/>
    <w:rsid w:val="00D1177E"/>
    <w:rsid w:val="00D117DC"/>
    <w:rsid w:val="00D11C52"/>
    <w:rsid w:val="00D12BCB"/>
    <w:rsid w:val="00D1324A"/>
    <w:rsid w:val="00D132F3"/>
    <w:rsid w:val="00D13300"/>
    <w:rsid w:val="00D13A54"/>
    <w:rsid w:val="00D13BDC"/>
    <w:rsid w:val="00D13FD3"/>
    <w:rsid w:val="00D142FD"/>
    <w:rsid w:val="00D146B4"/>
    <w:rsid w:val="00D14827"/>
    <w:rsid w:val="00D14A94"/>
    <w:rsid w:val="00D14D61"/>
    <w:rsid w:val="00D14F54"/>
    <w:rsid w:val="00D15056"/>
    <w:rsid w:val="00D15067"/>
    <w:rsid w:val="00D15C1E"/>
    <w:rsid w:val="00D15FCA"/>
    <w:rsid w:val="00D16047"/>
    <w:rsid w:val="00D16074"/>
    <w:rsid w:val="00D160EB"/>
    <w:rsid w:val="00D16594"/>
    <w:rsid w:val="00D16956"/>
    <w:rsid w:val="00D1697A"/>
    <w:rsid w:val="00D16CED"/>
    <w:rsid w:val="00D17046"/>
    <w:rsid w:val="00D1718D"/>
    <w:rsid w:val="00D174CA"/>
    <w:rsid w:val="00D178BB"/>
    <w:rsid w:val="00D17E9A"/>
    <w:rsid w:val="00D20312"/>
    <w:rsid w:val="00D204EF"/>
    <w:rsid w:val="00D20845"/>
    <w:rsid w:val="00D20BA9"/>
    <w:rsid w:val="00D20BC3"/>
    <w:rsid w:val="00D20D05"/>
    <w:rsid w:val="00D20E49"/>
    <w:rsid w:val="00D20E5C"/>
    <w:rsid w:val="00D21809"/>
    <w:rsid w:val="00D21A54"/>
    <w:rsid w:val="00D21F6F"/>
    <w:rsid w:val="00D2264C"/>
    <w:rsid w:val="00D22B98"/>
    <w:rsid w:val="00D22BF1"/>
    <w:rsid w:val="00D22D2A"/>
    <w:rsid w:val="00D22F60"/>
    <w:rsid w:val="00D231DF"/>
    <w:rsid w:val="00D23443"/>
    <w:rsid w:val="00D23930"/>
    <w:rsid w:val="00D23A43"/>
    <w:rsid w:val="00D23DA6"/>
    <w:rsid w:val="00D240DE"/>
    <w:rsid w:val="00D241C3"/>
    <w:rsid w:val="00D2449D"/>
    <w:rsid w:val="00D24AEB"/>
    <w:rsid w:val="00D2525E"/>
    <w:rsid w:val="00D253A7"/>
    <w:rsid w:val="00D2554F"/>
    <w:rsid w:val="00D25F48"/>
    <w:rsid w:val="00D26515"/>
    <w:rsid w:val="00D26998"/>
    <w:rsid w:val="00D26F6D"/>
    <w:rsid w:val="00D27025"/>
    <w:rsid w:val="00D27CB4"/>
    <w:rsid w:val="00D27EEE"/>
    <w:rsid w:val="00D30006"/>
    <w:rsid w:val="00D3009D"/>
    <w:rsid w:val="00D3051F"/>
    <w:rsid w:val="00D30907"/>
    <w:rsid w:val="00D309AC"/>
    <w:rsid w:val="00D30AA0"/>
    <w:rsid w:val="00D30FBC"/>
    <w:rsid w:val="00D314E3"/>
    <w:rsid w:val="00D316F7"/>
    <w:rsid w:val="00D3181F"/>
    <w:rsid w:val="00D31AF0"/>
    <w:rsid w:val="00D31C21"/>
    <w:rsid w:val="00D31C9E"/>
    <w:rsid w:val="00D31F61"/>
    <w:rsid w:val="00D32088"/>
    <w:rsid w:val="00D32373"/>
    <w:rsid w:val="00D32642"/>
    <w:rsid w:val="00D327D9"/>
    <w:rsid w:val="00D32B2B"/>
    <w:rsid w:val="00D32D37"/>
    <w:rsid w:val="00D33133"/>
    <w:rsid w:val="00D33431"/>
    <w:rsid w:val="00D334A1"/>
    <w:rsid w:val="00D342F5"/>
    <w:rsid w:val="00D344B3"/>
    <w:rsid w:val="00D34B93"/>
    <w:rsid w:val="00D34CAB"/>
    <w:rsid w:val="00D35059"/>
    <w:rsid w:val="00D359E4"/>
    <w:rsid w:val="00D35CEE"/>
    <w:rsid w:val="00D35F04"/>
    <w:rsid w:val="00D362D4"/>
    <w:rsid w:val="00D3648A"/>
    <w:rsid w:val="00D36664"/>
    <w:rsid w:val="00D366B5"/>
    <w:rsid w:val="00D36E45"/>
    <w:rsid w:val="00D3763B"/>
    <w:rsid w:val="00D37931"/>
    <w:rsid w:val="00D37AC7"/>
    <w:rsid w:val="00D37E8F"/>
    <w:rsid w:val="00D37F9D"/>
    <w:rsid w:val="00D41510"/>
    <w:rsid w:val="00D4159A"/>
    <w:rsid w:val="00D4191F"/>
    <w:rsid w:val="00D4242F"/>
    <w:rsid w:val="00D426CA"/>
    <w:rsid w:val="00D43426"/>
    <w:rsid w:val="00D43679"/>
    <w:rsid w:val="00D43CA7"/>
    <w:rsid w:val="00D44302"/>
    <w:rsid w:val="00D4444B"/>
    <w:rsid w:val="00D444AE"/>
    <w:rsid w:val="00D44E8A"/>
    <w:rsid w:val="00D4587B"/>
    <w:rsid w:val="00D45885"/>
    <w:rsid w:val="00D45CA5"/>
    <w:rsid w:val="00D45FEC"/>
    <w:rsid w:val="00D466D1"/>
    <w:rsid w:val="00D4679C"/>
    <w:rsid w:val="00D46CBF"/>
    <w:rsid w:val="00D46EAB"/>
    <w:rsid w:val="00D47206"/>
    <w:rsid w:val="00D47728"/>
    <w:rsid w:val="00D47A3A"/>
    <w:rsid w:val="00D47FE9"/>
    <w:rsid w:val="00D50FA5"/>
    <w:rsid w:val="00D51007"/>
    <w:rsid w:val="00D5153B"/>
    <w:rsid w:val="00D52569"/>
    <w:rsid w:val="00D52F6C"/>
    <w:rsid w:val="00D547B6"/>
    <w:rsid w:val="00D54FD9"/>
    <w:rsid w:val="00D55108"/>
    <w:rsid w:val="00D55BD7"/>
    <w:rsid w:val="00D55F78"/>
    <w:rsid w:val="00D563C6"/>
    <w:rsid w:val="00D5715B"/>
    <w:rsid w:val="00D5732F"/>
    <w:rsid w:val="00D577AA"/>
    <w:rsid w:val="00D57B47"/>
    <w:rsid w:val="00D604B9"/>
    <w:rsid w:val="00D606A4"/>
    <w:rsid w:val="00D6075B"/>
    <w:rsid w:val="00D6079B"/>
    <w:rsid w:val="00D609BE"/>
    <w:rsid w:val="00D60C40"/>
    <w:rsid w:val="00D60E41"/>
    <w:rsid w:val="00D61269"/>
    <w:rsid w:val="00D61512"/>
    <w:rsid w:val="00D6176D"/>
    <w:rsid w:val="00D61830"/>
    <w:rsid w:val="00D61870"/>
    <w:rsid w:val="00D61BD7"/>
    <w:rsid w:val="00D62041"/>
    <w:rsid w:val="00D6222A"/>
    <w:rsid w:val="00D62A7B"/>
    <w:rsid w:val="00D62BE5"/>
    <w:rsid w:val="00D63495"/>
    <w:rsid w:val="00D635B2"/>
    <w:rsid w:val="00D63AE7"/>
    <w:rsid w:val="00D63F5B"/>
    <w:rsid w:val="00D63FA0"/>
    <w:rsid w:val="00D64482"/>
    <w:rsid w:val="00D64636"/>
    <w:rsid w:val="00D6499D"/>
    <w:rsid w:val="00D64E84"/>
    <w:rsid w:val="00D64F25"/>
    <w:rsid w:val="00D65024"/>
    <w:rsid w:val="00D653EF"/>
    <w:rsid w:val="00D658B6"/>
    <w:rsid w:val="00D65EF7"/>
    <w:rsid w:val="00D663D2"/>
    <w:rsid w:val="00D663E4"/>
    <w:rsid w:val="00D6690C"/>
    <w:rsid w:val="00D66989"/>
    <w:rsid w:val="00D670F0"/>
    <w:rsid w:val="00D6792F"/>
    <w:rsid w:val="00D679DC"/>
    <w:rsid w:val="00D679FF"/>
    <w:rsid w:val="00D67FCB"/>
    <w:rsid w:val="00D710CA"/>
    <w:rsid w:val="00D71252"/>
    <w:rsid w:val="00D72037"/>
    <w:rsid w:val="00D728BF"/>
    <w:rsid w:val="00D72C9F"/>
    <w:rsid w:val="00D72CB6"/>
    <w:rsid w:val="00D72E85"/>
    <w:rsid w:val="00D731A1"/>
    <w:rsid w:val="00D73402"/>
    <w:rsid w:val="00D73821"/>
    <w:rsid w:val="00D73C38"/>
    <w:rsid w:val="00D7474D"/>
    <w:rsid w:val="00D74785"/>
    <w:rsid w:val="00D74AC7"/>
    <w:rsid w:val="00D74F82"/>
    <w:rsid w:val="00D74FB6"/>
    <w:rsid w:val="00D75026"/>
    <w:rsid w:val="00D750D7"/>
    <w:rsid w:val="00D752A4"/>
    <w:rsid w:val="00D7543F"/>
    <w:rsid w:val="00D757D7"/>
    <w:rsid w:val="00D764CD"/>
    <w:rsid w:val="00D76553"/>
    <w:rsid w:val="00D76E0D"/>
    <w:rsid w:val="00D76F8C"/>
    <w:rsid w:val="00D77569"/>
    <w:rsid w:val="00D77B8E"/>
    <w:rsid w:val="00D77DEA"/>
    <w:rsid w:val="00D77EFC"/>
    <w:rsid w:val="00D806D1"/>
    <w:rsid w:val="00D80B2A"/>
    <w:rsid w:val="00D80FD0"/>
    <w:rsid w:val="00D810FA"/>
    <w:rsid w:val="00D81120"/>
    <w:rsid w:val="00D8112D"/>
    <w:rsid w:val="00D81354"/>
    <w:rsid w:val="00D8193B"/>
    <w:rsid w:val="00D81C6E"/>
    <w:rsid w:val="00D81E57"/>
    <w:rsid w:val="00D82058"/>
    <w:rsid w:val="00D840B9"/>
    <w:rsid w:val="00D845A6"/>
    <w:rsid w:val="00D84686"/>
    <w:rsid w:val="00D84B99"/>
    <w:rsid w:val="00D84CEF"/>
    <w:rsid w:val="00D85D85"/>
    <w:rsid w:val="00D85F61"/>
    <w:rsid w:val="00D862C7"/>
    <w:rsid w:val="00D867FE"/>
    <w:rsid w:val="00D8697E"/>
    <w:rsid w:val="00D87912"/>
    <w:rsid w:val="00D87BDC"/>
    <w:rsid w:val="00D87CD3"/>
    <w:rsid w:val="00D87F55"/>
    <w:rsid w:val="00D9041E"/>
    <w:rsid w:val="00D9048F"/>
    <w:rsid w:val="00D9063F"/>
    <w:rsid w:val="00D9105F"/>
    <w:rsid w:val="00D91A94"/>
    <w:rsid w:val="00D9222F"/>
    <w:rsid w:val="00D923C9"/>
    <w:rsid w:val="00D923D0"/>
    <w:rsid w:val="00D9263B"/>
    <w:rsid w:val="00D930B2"/>
    <w:rsid w:val="00D9311F"/>
    <w:rsid w:val="00D931EE"/>
    <w:rsid w:val="00D933AA"/>
    <w:rsid w:val="00D936FF"/>
    <w:rsid w:val="00D938A4"/>
    <w:rsid w:val="00D9523D"/>
    <w:rsid w:val="00D952EC"/>
    <w:rsid w:val="00D952F9"/>
    <w:rsid w:val="00D96FAE"/>
    <w:rsid w:val="00D97147"/>
    <w:rsid w:val="00D971E7"/>
    <w:rsid w:val="00D97A8D"/>
    <w:rsid w:val="00D97AD9"/>
    <w:rsid w:val="00D97C6D"/>
    <w:rsid w:val="00D97F9C"/>
    <w:rsid w:val="00DA008F"/>
    <w:rsid w:val="00DA0500"/>
    <w:rsid w:val="00DA05E2"/>
    <w:rsid w:val="00DA05FB"/>
    <w:rsid w:val="00DA096E"/>
    <w:rsid w:val="00DA0DD5"/>
    <w:rsid w:val="00DA11A1"/>
    <w:rsid w:val="00DA1286"/>
    <w:rsid w:val="00DA15DA"/>
    <w:rsid w:val="00DA1963"/>
    <w:rsid w:val="00DA27B9"/>
    <w:rsid w:val="00DA2836"/>
    <w:rsid w:val="00DA316E"/>
    <w:rsid w:val="00DA37CB"/>
    <w:rsid w:val="00DA3C36"/>
    <w:rsid w:val="00DA3E8D"/>
    <w:rsid w:val="00DA4528"/>
    <w:rsid w:val="00DA4B9B"/>
    <w:rsid w:val="00DA50C7"/>
    <w:rsid w:val="00DA523E"/>
    <w:rsid w:val="00DA539E"/>
    <w:rsid w:val="00DA6307"/>
    <w:rsid w:val="00DA63C3"/>
    <w:rsid w:val="00DA63DA"/>
    <w:rsid w:val="00DA65CA"/>
    <w:rsid w:val="00DA6AE7"/>
    <w:rsid w:val="00DA720A"/>
    <w:rsid w:val="00DA78EA"/>
    <w:rsid w:val="00DA7EAF"/>
    <w:rsid w:val="00DB0844"/>
    <w:rsid w:val="00DB0F60"/>
    <w:rsid w:val="00DB112E"/>
    <w:rsid w:val="00DB15C5"/>
    <w:rsid w:val="00DB177F"/>
    <w:rsid w:val="00DB17CD"/>
    <w:rsid w:val="00DB1880"/>
    <w:rsid w:val="00DB19FD"/>
    <w:rsid w:val="00DB2201"/>
    <w:rsid w:val="00DB23F2"/>
    <w:rsid w:val="00DB36CC"/>
    <w:rsid w:val="00DB38BD"/>
    <w:rsid w:val="00DB3B53"/>
    <w:rsid w:val="00DB40B9"/>
    <w:rsid w:val="00DB4B06"/>
    <w:rsid w:val="00DB4F95"/>
    <w:rsid w:val="00DB5721"/>
    <w:rsid w:val="00DB592F"/>
    <w:rsid w:val="00DB6035"/>
    <w:rsid w:val="00DB6451"/>
    <w:rsid w:val="00DB6657"/>
    <w:rsid w:val="00DB67BA"/>
    <w:rsid w:val="00DB6958"/>
    <w:rsid w:val="00DB6C9D"/>
    <w:rsid w:val="00DB6CB1"/>
    <w:rsid w:val="00DB70AE"/>
    <w:rsid w:val="00DB7895"/>
    <w:rsid w:val="00DC02FE"/>
    <w:rsid w:val="00DC0DBE"/>
    <w:rsid w:val="00DC106C"/>
    <w:rsid w:val="00DC1257"/>
    <w:rsid w:val="00DC1527"/>
    <w:rsid w:val="00DC1989"/>
    <w:rsid w:val="00DC1A08"/>
    <w:rsid w:val="00DC1CCA"/>
    <w:rsid w:val="00DC2222"/>
    <w:rsid w:val="00DC22AB"/>
    <w:rsid w:val="00DC23EB"/>
    <w:rsid w:val="00DC2BB1"/>
    <w:rsid w:val="00DC31D2"/>
    <w:rsid w:val="00DC37F6"/>
    <w:rsid w:val="00DC39BE"/>
    <w:rsid w:val="00DC3C5B"/>
    <w:rsid w:val="00DC3CBD"/>
    <w:rsid w:val="00DC4231"/>
    <w:rsid w:val="00DC43DA"/>
    <w:rsid w:val="00DC4B2A"/>
    <w:rsid w:val="00DC4BBD"/>
    <w:rsid w:val="00DC5544"/>
    <w:rsid w:val="00DC55DF"/>
    <w:rsid w:val="00DC5ED5"/>
    <w:rsid w:val="00DC62B5"/>
    <w:rsid w:val="00DC6569"/>
    <w:rsid w:val="00DC69EF"/>
    <w:rsid w:val="00DC6FE6"/>
    <w:rsid w:val="00DC73B6"/>
    <w:rsid w:val="00DC7690"/>
    <w:rsid w:val="00DC76E2"/>
    <w:rsid w:val="00DC777A"/>
    <w:rsid w:val="00DC7A1E"/>
    <w:rsid w:val="00DD0053"/>
    <w:rsid w:val="00DD011B"/>
    <w:rsid w:val="00DD03A9"/>
    <w:rsid w:val="00DD0516"/>
    <w:rsid w:val="00DD0BE9"/>
    <w:rsid w:val="00DD0C0A"/>
    <w:rsid w:val="00DD123C"/>
    <w:rsid w:val="00DD162C"/>
    <w:rsid w:val="00DD17AE"/>
    <w:rsid w:val="00DD1965"/>
    <w:rsid w:val="00DD1B93"/>
    <w:rsid w:val="00DD1D7D"/>
    <w:rsid w:val="00DD1E2F"/>
    <w:rsid w:val="00DD1E97"/>
    <w:rsid w:val="00DD1F95"/>
    <w:rsid w:val="00DD2057"/>
    <w:rsid w:val="00DD2107"/>
    <w:rsid w:val="00DD2356"/>
    <w:rsid w:val="00DD2F0A"/>
    <w:rsid w:val="00DD339C"/>
    <w:rsid w:val="00DD386C"/>
    <w:rsid w:val="00DD3963"/>
    <w:rsid w:val="00DD4199"/>
    <w:rsid w:val="00DD4652"/>
    <w:rsid w:val="00DD4922"/>
    <w:rsid w:val="00DD54D2"/>
    <w:rsid w:val="00DD5585"/>
    <w:rsid w:val="00DD5668"/>
    <w:rsid w:val="00DD611B"/>
    <w:rsid w:val="00DD62B6"/>
    <w:rsid w:val="00DD69F3"/>
    <w:rsid w:val="00DD70AA"/>
    <w:rsid w:val="00DD79DF"/>
    <w:rsid w:val="00DE001C"/>
    <w:rsid w:val="00DE0B0E"/>
    <w:rsid w:val="00DE0EFD"/>
    <w:rsid w:val="00DE0F5E"/>
    <w:rsid w:val="00DE0F81"/>
    <w:rsid w:val="00DE1127"/>
    <w:rsid w:val="00DE11D7"/>
    <w:rsid w:val="00DE15D3"/>
    <w:rsid w:val="00DE19AB"/>
    <w:rsid w:val="00DE1E94"/>
    <w:rsid w:val="00DE2AB5"/>
    <w:rsid w:val="00DE2B24"/>
    <w:rsid w:val="00DE3CAE"/>
    <w:rsid w:val="00DE3EF7"/>
    <w:rsid w:val="00DE416A"/>
    <w:rsid w:val="00DE4290"/>
    <w:rsid w:val="00DE461C"/>
    <w:rsid w:val="00DE4698"/>
    <w:rsid w:val="00DE46CE"/>
    <w:rsid w:val="00DE4D05"/>
    <w:rsid w:val="00DE599E"/>
    <w:rsid w:val="00DE5A80"/>
    <w:rsid w:val="00DE5C10"/>
    <w:rsid w:val="00DE5CC2"/>
    <w:rsid w:val="00DE5DC9"/>
    <w:rsid w:val="00DE5F24"/>
    <w:rsid w:val="00DE68EA"/>
    <w:rsid w:val="00DE7296"/>
    <w:rsid w:val="00DE72A6"/>
    <w:rsid w:val="00DE7C60"/>
    <w:rsid w:val="00DE7D21"/>
    <w:rsid w:val="00DE9C0C"/>
    <w:rsid w:val="00DF0014"/>
    <w:rsid w:val="00DF006A"/>
    <w:rsid w:val="00DF0609"/>
    <w:rsid w:val="00DF07C3"/>
    <w:rsid w:val="00DF09A9"/>
    <w:rsid w:val="00DF0D03"/>
    <w:rsid w:val="00DF1157"/>
    <w:rsid w:val="00DF1ACB"/>
    <w:rsid w:val="00DF1CF1"/>
    <w:rsid w:val="00DF1FA3"/>
    <w:rsid w:val="00DF21B2"/>
    <w:rsid w:val="00DF238C"/>
    <w:rsid w:val="00DF255B"/>
    <w:rsid w:val="00DF2EDB"/>
    <w:rsid w:val="00DF346C"/>
    <w:rsid w:val="00DF3580"/>
    <w:rsid w:val="00DF379E"/>
    <w:rsid w:val="00DF3D1E"/>
    <w:rsid w:val="00DF3F6B"/>
    <w:rsid w:val="00DF45A1"/>
    <w:rsid w:val="00DF4768"/>
    <w:rsid w:val="00DF49A8"/>
    <w:rsid w:val="00DF5CBD"/>
    <w:rsid w:val="00DF6187"/>
    <w:rsid w:val="00DF6385"/>
    <w:rsid w:val="00DF66F0"/>
    <w:rsid w:val="00DF6A1E"/>
    <w:rsid w:val="00DF769A"/>
    <w:rsid w:val="00DF78F7"/>
    <w:rsid w:val="00DF7B27"/>
    <w:rsid w:val="00DF7D05"/>
    <w:rsid w:val="00E006B5"/>
    <w:rsid w:val="00E00B59"/>
    <w:rsid w:val="00E00F92"/>
    <w:rsid w:val="00E0131C"/>
    <w:rsid w:val="00E01ABD"/>
    <w:rsid w:val="00E023B7"/>
    <w:rsid w:val="00E02C9E"/>
    <w:rsid w:val="00E02F7D"/>
    <w:rsid w:val="00E03178"/>
    <w:rsid w:val="00E0334F"/>
    <w:rsid w:val="00E03A39"/>
    <w:rsid w:val="00E03DC2"/>
    <w:rsid w:val="00E03DE7"/>
    <w:rsid w:val="00E042DC"/>
    <w:rsid w:val="00E047A7"/>
    <w:rsid w:val="00E05295"/>
    <w:rsid w:val="00E0587F"/>
    <w:rsid w:val="00E05E10"/>
    <w:rsid w:val="00E06738"/>
    <w:rsid w:val="00E067E2"/>
    <w:rsid w:val="00E06800"/>
    <w:rsid w:val="00E06B8B"/>
    <w:rsid w:val="00E0708A"/>
    <w:rsid w:val="00E078A4"/>
    <w:rsid w:val="00E07B0D"/>
    <w:rsid w:val="00E07D34"/>
    <w:rsid w:val="00E0C966"/>
    <w:rsid w:val="00E10494"/>
    <w:rsid w:val="00E104EB"/>
    <w:rsid w:val="00E1055F"/>
    <w:rsid w:val="00E1061A"/>
    <w:rsid w:val="00E10655"/>
    <w:rsid w:val="00E1070D"/>
    <w:rsid w:val="00E10B7F"/>
    <w:rsid w:val="00E117C1"/>
    <w:rsid w:val="00E11CB4"/>
    <w:rsid w:val="00E11D48"/>
    <w:rsid w:val="00E12150"/>
    <w:rsid w:val="00E12238"/>
    <w:rsid w:val="00E12A8D"/>
    <w:rsid w:val="00E1346E"/>
    <w:rsid w:val="00E13B3B"/>
    <w:rsid w:val="00E13FF6"/>
    <w:rsid w:val="00E14067"/>
    <w:rsid w:val="00E14106"/>
    <w:rsid w:val="00E14378"/>
    <w:rsid w:val="00E1439C"/>
    <w:rsid w:val="00E14529"/>
    <w:rsid w:val="00E14925"/>
    <w:rsid w:val="00E14D68"/>
    <w:rsid w:val="00E1517B"/>
    <w:rsid w:val="00E155D7"/>
    <w:rsid w:val="00E1566A"/>
    <w:rsid w:val="00E15B4B"/>
    <w:rsid w:val="00E15C79"/>
    <w:rsid w:val="00E15D1E"/>
    <w:rsid w:val="00E15EB9"/>
    <w:rsid w:val="00E15EF4"/>
    <w:rsid w:val="00E162C1"/>
    <w:rsid w:val="00E1638B"/>
    <w:rsid w:val="00E164DD"/>
    <w:rsid w:val="00E1650A"/>
    <w:rsid w:val="00E16767"/>
    <w:rsid w:val="00E168F1"/>
    <w:rsid w:val="00E16DD3"/>
    <w:rsid w:val="00E16F43"/>
    <w:rsid w:val="00E1702D"/>
    <w:rsid w:val="00E1702F"/>
    <w:rsid w:val="00E1714D"/>
    <w:rsid w:val="00E17310"/>
    <w:rsid w:val="00E17352"/>
    <w:rsid w:val="00E17974"/>
    <w:rsid w:val="00E1799C"/>
    <w:rsid w:val="00E17D26"/>
    <w:rsid w:val="00E17FC3"/>
    <w:rsid w:val="00E2001D"/>
    <w:rsid w:val="00E20187"/>
    <w:rsid w:val="00E20472"/>
    <w:rsid w:val="00E205BC"/>
    <w:rsid w:val="00E20629"/>
    <w:rsid w:val="00E206AC"/>
    <w:rsid w:val="00E20DC5"/>
    <w:rsid w:val="00E20FF9"/>
    <w:rsid w:val="00E21E00"/>
    <w:rsid w:val="00E225AB"/>
    <w:rsid w:val="00E2274F"/>
    <w:rsid w:val="00E22A76"/>
    <w:rsid w:val="00E23082"/>
    <w:rsid w:val="00E23416"/>
    <w:rsid w:val="00E236BC"/>
    <w:rsid w:val="00E236E4"/>
    <w:rsid w:val="00E2373D"/>
    <w:rsid w:val="00E23C45"/>
    <w:rsid w:val="00E241B9"/>
    <w:rsid w:val="00E2474E"/>
    <w:rsid w:val="00E2484B"/>
    <w:rsid w:val="00E24AF6"/>
    <w:rsid w:val="00E24C40"/>
    <w:rsid w:val="00E25159"/>
    <w:rsid w:val="00E256A6"/>
    <w:rsid w:val="00E259F9"/>
    <w:rsid w:val="00E25D22"/>
    <w:rsid w:val="00E26A18"/>
    <w:rsid w:val="00E26F16"/>
    <w:rsid w:val="00E27702"/>
    <w:rsid w:val="00E27803"/>
    <w:rsid w:val="00E2781E"/>
    <w:rsid w:val="00E27A8E"/>
    <w:rsid w:val="00E300CD"/>
    <w:rsid w:val="00E30400"/>
    <w:rsid w:val="00E30E45"/>
    <w:rsid w:val="00E310C6"/>
    <w:rsid w:val="00E3161C"/>
    <w:rsid w:val="00E31870"/>
    <w:rsid w:val="00E31A4A"/>
    <w:rsid w:val="00E31CF7"/>
    <w:rsid w:val="00E32314"/>
    <w:rsid w:val="00E323F1"/>
    <w:rsid w:val="00E324AD"/>
    <w:rsid w:val="00E32548"/>
    <w:rsid w:val="00E32633"/>
    <w:rsid w:val="00E3271C"/>
    <w:rsid w:val="00E32782"/>
    <w:rsid w:val="00E33656"/>
    <w:rsid w:val="00E33BBD"/>
    <w:rsid w:val="00E33E80"/>
    <w:rsid w:val="00E35BE8"/>
    <w:rsid w:val="00E35D89"/>
    <w:rsid w:val="00E3633A"/>
    <w:rsid w:val="00E36420"/>
    <w:rsid w:val="00E3669D"/>
    <w:rsid w:val="00E36714"/>
    <w:rsid w:val="00E36A73"/>
    <w:rsid w:val="00E36AE0"/>
    <w:rsid w:val="00E36F8C"/>
    <w:rsid w:val="00E37020"/>
    <w:rsid w:val="00E372C3"/>
    <w:rsid w:val="00E372D6"/>
    <w:rsid w:val="00E375D6"/>
    <w:rsid w:val="00E37862"/>
    <w:rsid w:val="00E37958"/>
    <w:rsid w:val="00E37A8D"/>
    <w:rsid w:val="00E401B5"/>
    <w:rsid w:val="00E40538"/>
    <w:rsid w:val="00E40695"/>
    <w:rsid w:val="00E40ABD"/>
    <w:rsid w:val="00E40C07"/>
    <w:rsid w:val="00E40F07"/>
    <w:rsid w:val="00E411C3"/>
    <w:rsid w:val="00E41221"/>
    <w:rsid w:val="00E41B95"/>
    <w:rsid w:val="00E41C1F"/>
    <w:rsid w:val="00E424D3"/>
    <w:rsid w:val="00E429D8"/>
    <w:rsid w:val="00E433B2"/>
    <w:rsid w:val="00E439A9"/>
    <w:rsid w:val="00E44049"/>
    <w:rsid w:val="00E4412D"/>
    <w:rsid w:val="00E44171"/>
    <w:rsid w:val="00E44394"/>
    <w:rsid w:val="00E4487A"/>
    <w:rsid w:val="00E44A0D"/>
    <w:rsid w:val="00E44D46"/>
    <w:rsid w:val="00E457E5"/>
    <w:rsid w:val="00E46075"/>
    <w:rsid w:val="00E46207"/>
    <w:rsid w:val="00E469CF"/>
    <w:rsid w:val="00E46A59"/>
    <w:rsid w:val="00E46B1D"/>
    <w:rsid w:val="00E474F3"/>
    <w:rsid w:val="00E475A9"/>
    <w:rsid w:val="00E476F0"/>
    <w:rsid w:val="00E47914"/>
    <w:rsid w:val="00E479CE"/>
    <w:rsid w:val="00E47A1E"/>
    <w:rsid w:val="00E47D9C"/>
    <w:rsid w:val="00E47F34"/>
    <w:rsid w:val="00E5079F"/>
    <w:rsid w:val="00E507A0"/>
    <w:rsid w:val="00E50880"/>
    <w:rsid w:val="00E50BB6"/>
    <w:rsid w:val="00E50C4D"/>
    <w:rsid w:val="00E50D7B"/>
    <w:rsid w:val="00E50DDB"/>
    <w:rsid w:val="00E51F33"/>
    <w:rsid w:val="00E521D8"/>
    <w:rsid w:val="00E5300A"/>
    <w:rsid w:val="00E5305C"/>
    <w:rsid w:val="00E532A2"/>
    <w:rsid w:val="00E53306"/>
    <w:rsid w:val="00E53990"/>
    <w:rsid w:val="00E53998"/>
    <w:rsid w:val="00E53AB2"/>
    <w:rsid w:val="00E53C96"/>
    <w:rsid w:val="00E53E1C"/>
    <w:rsid w:val="00E53E92"/>
    <w:rsid w:val="00E54022"/>
    <w:rsid w:val="00E5443B"/>
    <w:rsid w:val="00E5491C"/>
    <w:rsid w:val="00E54BE5"/>
    <w:rsid w:val="00E55491"/>
    <w:rsid w:val="00E561B2"/>
    <w:rsid w:val="00E562AE"/>
    <w:rsid w:val="00E56537"/>
    <w:rsid w:val="00E56743"/>
    <w:rsid w:val="00E56CDF"/>
    <w:rsid w:val="00E56EB1"/>
    <w:rsid w:val="00E570C2"/>
    <w:rsid w:val="00E570D4"/>
    <w:rsid w:val="00E5723B"/>
    <w:rsid w:val="00E575B8"/>
    <w:rsid w:val="00E5793B"/>
    <w:rsid w:val="00E57DB1"/>
    <w:rsid w:val="00E6073B"/>
    <w:rsid w:val="00E60C05"/>
    <w:rsid w:val="00E60CB8"/>
    <w:rsid w:val="00E60FE7"/>
    <w:rsid w:val="00E611E3"/>
    <w:rsid w:val="00E61697"/>
    <w:rsid w:val="00E619AC"/>
    <w:rsid w:val="00E61A07"/>
    <w:rsid w:val="00E61D4B"/>
    <w:rsid w:val="00E62354"/>
    <w:rsid w:val="00E62419"/>
    <w:rsid w:val="00E625C7"/>
    <w:rsid w:val="00E62762"/>
    <w:rsid w:val="00E627E3"/>
    <w:rsid w:val="00E63110"/>
    <w:rsid w:val="00E63463"/>
    <w:rsid w:val="00E63AB0"/>
    <w:rsid w:val="00E63E4E"/>
    <w:rsid w:val="00E63E77"/>
    <w:rsid w:val="00E645C9"/>
    <w:rsid w:val="00E64606"/>
    <w:rsid w:val="00E655F7"/>
    <w:rsid w:val="00E65D83"/>
    <w:rsid w:val="00E6663F"/>
    <w:rsid w:val="00E66665"/>
    <w:rsid w:val="00E6677B"/>
    <w:rsid w:val="00E669C2"/>
    <w:rsid w:val="00E66BC7"/>
    <w:rsid w:val="00E66E26"/>
    <w:rsid w:val="00E66FE2"/>
    <w:rsid w:val="00E671D8"/>
    <w:rsid w:val="00E678AD"/>
    <w:rsid w:val="00E67F99"/>
    <w:rsid w:val="00E67FB2"/>
    <w:rsid w:val="00E7005E"/>
    <w:rsid w:val="00E7049D"/>
    <w:rsid w:val="00E70918"/>
    <w:rsid w:val="00E70ADE"/>
    <w:rsid w:val="00E71C76"/>
    <w:rsid w:val="00E71F69"/>
    <w:rsid w:val="00E72007"/>
    <w:rsid w:val="00E726DE"/>
    <w:rsid w:val="00E72C60"/>
    <w:rsid w:val="00E72CDE"/>
    <w:rsid w:val="00E72D63"/>
    <w:rsid w:val="00E732D2"/>
    <w:rsid w:val="00E73849"/>
    <w:rsid w:val="00E739A7"/>
    <w:rsid w:val="00E73AAB"/>
    <w:rsid w:val="00E744C7"/>
    <w:rsid w:val="00E7460C"/>
    <w:rsid w:val="00E74744"/>
    <w:rsid w:val="00E74C37"/>
    <w:rsid w:val="00E758CA"/>
    <w:rsid w:val="00E7630E"/>
    <w:rsid w:val="00E764FD"/>
    <w:rsid w:val="00E76699"/>
    <w:rsid w:val="00E767A7"/>
    <w:rsid w:val="00E7781F"/>
    <w:rsid w:val="00E7799C"/>
    <w:rsid w:val="00E77A7F"/>
    <w:rsid w:val="00E8016A"/>
    <w:rsid w:val="00E80C3C"/>
    <w:rsid w:val="00E81088"/>
    <w:rsid w:val="00E811AD"/>
    <w:rsid w:val="00E81202"/>
    <w:rsid w:val="00E812BB"/>
    <w:rsid w:val="00E81A2C"/>
    <w:rsid w:val="00E81F70"/>
    <w:rsid w:val="00E8227E"/>
    <w:rsid w:val="00E82327"/>
    <w:rsid w:val="00E82DAF"/>
    <w:rsid w:val="00E8341E"/>
    <w:rsid w:val="00E835AE"/>
    <w:rsid w:val="00E8364C"/>
    <w:rsid w:val="00E83B1C"/>
    <w:rsid w:val="00E83C5D"/>
    <w:rsid w:val="00E83F44"/>
    <w:rsid w:val="00E846EF"/>
    <w:rsid w:val="00E84ACD"/>
    <w:rsid w:val="00E8518B"/>
    <w:rsid w:val="00E8530F"/>
    <w:rsid w:val="00E85D32"/>
    <w:rsid w:val="00E86360"/>
    <w:rsid w:val="00E8638E"/>
    <w:rsid w:val="00E865A1"/>
    <w:rsid w:val="00E869BA"/>
    <w:rsid w:val="00E86AC2"/>
    <w:rsid w:val="00E87AA2"/>
    <w:rsid w:val="00E87E41"/>
    <w:rsid w:val="00E9074F"/>
    <w:rsid w:val="00E909E1"/>
    <w:rsid w:val="00E910C3"/>
    <w:rsid w:val="00E91B06"/>
    <w:rsid w:val="00E91DED"/>
    <w:rsid w:val="00E91DFC"/>
    <w:rsid w:val="00E92071"/>
    <w:rsid w:val="00E923A9"/>
    <w:rsid w:val="00E93065"/>
    <w:rsid w:val="00E936F3"/>
    <w:rsid w:val="00E93934"/>
    <w:rsid w:val="00E93BBC"/>
    <w:rsid w:val="00E93BEA"/>
    <w:rsid w:val="00E94353"/>
    <w:rsid w:val="00E94E12"/>
    <w:rsid w:val="00E95401"/>
    <w:rsid w:val="00E9599A"/>
    <w:rsid w:val="00E95BD3"/>
    <w:rsid w:val="00E96007"/>
    <w:rsid w:val="00E96922"/>
    <w:rsid w:val="00EA0080"/>
    <w:rsid w:val="00EA011C"/>
    <w:rsid w:val="00EA0A31"/>
    <w:rsid w:val="00EA0B8A"/>
    <w:rsid w:val="00EA0B8B"/>
    <w:rsid w:val="00EA0DD2"/>
    <w:rsid w:val="00EA1E73"/>
    <w:rsid w:val="00EA2532"/>
    <w:rsid w:val="00EA27D6"/>
    <w:rsid w:val="00EA2E3B"/>
    <w:rsid w:val="00EA3150"/>
    <w:rsid w:val="00EA355B"/>
    <w:rsid w:val="00EA3608"/>
    <w:rsid w:val="00EA3A84"/>
    <w:rsid w:val="00EA3C46"/>
    <w:rsid w:val="00EA3D75"/>
    <w:rsid w:val="00EA42C3"/>
    <w:rsid w:val="00EA4A95"/>
    <w:rsid w:val="00EA4CF0"/>
    <w:rsid w:val="00EA76C8"/>
    <w:rsid w:val="00EA7C57"/>
    <w:rsid w:val="00EA7EB4"/>
    <w:rsid w:val="00EB0358"/>
    <w:rsid w:val="00EB05AA"/>
    <w:rsid w:val="00EB06DC"/>
    <w:rsid w:val="00EB06F8"/>
    <w:rsid w:val="00EB15EB"/>
    <w:rsid w:val="00EB2664"/>
    <w:rsid w:val="00EB2B00"/>
    <w:rsid w:val="00EB2E6B"/>
    <w:rsid w:val="00EB36E5"/>
    <w:rsid w:val="00EB41BC"/>
    <w:rsid w:val="00EB4575"/>
    <w:rsid w:val="00EB459C"/>
    <w:rsid w:val="00EB4619"/>
    <w:rsid w:val="00EB4717"/>
    <w:rsid w:val="00EB4A72"/>
    <w:rsid w:val="00EB51AC"/>
    <w:rsid w:val="00EB5F8D"/>
    <w:rsid w:val="00EB6311"/>
    <w:rsid w:val="00EB6446"/>
    <w:rsid w:val="00EB6AFD"/>
    <w:rsid w:val="00EB6F53"/>
    <w:rsid w:val="00EB7297"/>
    <w:rsid w:val="00EB7743"/>
    <w:rsid w:val="00EB79E1"/>
    <w:rsid w:val="00EB7EAA"/>
    <w:rsid w:val="00EC0803"/>
    <w:rsid w:val="00EC08C5"/>
    <w:rsid w:val="00EC0D5A"/>
    <w:rsid w:val="00EC0DF5"/>
    <w:rsid w:val="00EC1A05"/>
    <w:rsid w:val="00EC1F6F"/>
    <w:rsid w:val="00EC2842"/>
    <w:rsid w:val="00EC2DCA"/>
    <w:rsid w:val="00EC3735"/>
    <w:rsid w:val="00EC3900"/>
    <w:rsid w:val="00EC3A6C"/>
    <w:rsid w:val="00EC3C68"/>
    <w:rsid w:val="00EC3F8E"/>
    <w:rsid w:val="00EC4295"/>
    <w:rsid w:val="00EC4B58"/>
    <w:rsid w:val="00EC4BC6"/>
    <w:rsid w:val="00EC50D9"/>
    <w:rsid w:val="00EC51B1"/>
    <w:rsid w:val="00EC5E96"/>
    <w:rsid w:val="00EC640E"/>
    <w:rsid w:val="00EC6717"/>
    <w:rsid w:val="00EC6B40"/>
    <w:rsid w:val="00ED0133"/>
    <w:rsid w:val="00ED1152"/>
    <w:rsid w:val="00ED175C"/>
    <w:rsid w:val="00ED1791"/>
    <w:rsid w:val="00ED1881"/>
    <w:rsid w:val="00ED1A83"/>
    <w:rsid w:val="00ED1D25"/>
    <w:rsid w:val="00ED254C"/>
    <w:rsid w:val="00ED30A2"/>
    <w:rsid w:val="00ED30B3"/>
    <w:rsid w:val="00ED3117"/>
    <w:rsid w:val="00ED322A"/>
    <w:rsid w:val="00ED339E"/>
    <w:rsid w:val="00ED366D"/>
    <w:rsid w:val="00ED3850"/>
    <w:rsid w:val="00ED3B93"/>
    <w:rsid w:val="00ED3C4C"/>
    <w:rsid w:val="00ED44E3"/>
    <w:rsid w:val="00ED4C9C"/>
    <w:rsid w:val="00ED5399"/>
    <w:rsid w:val="00ED550A"/>
    <w:rsid w:val="00ED5B08"/>
    <w:rsid w:val="00ED5D90"/>
    <w:rsid w:val="00ED5EE7"/>
    <w:rsid w:val="00ED6BFC"/>
    <w:rsid w:val="00ED6C53"/>
    <w:rsid w:val="00ED6C62"/>
    <w:rsid w:val="00ED6CCB"/>
    <w:rsid w:val="00ED6CCC"/>
    <w:rsid w:val="00ED76F0"/>
    <w:rsid w:val="00ED7EBA"/>
    <w:rsid w:val="00EE0024"/>
    <w:rsid w:val="00EE01C3"/>
    <w:rsid w:val="00EE0216"/>
    <w:rsid w:val="00EE0271"/>
    <w:rsid w:val="00EE04C3"/>
    <w:rsid w:val="00EE06FC"/>
    <w:rsid w:val="00EE0D38"/>
    <w:rsid w:val="00EE0D9D"/>
    <w:rsid w:val="00EE0EBB"/>
    <w:rsid w:val="00EE1006"/>
    <w:rsid w:val="00EE1199"/>
    <w:rsid w:val="00EE1966"/>
    <w:rsid w:val="00EE1994"/>
    <w:rsid w:val="00EE1A13"/>
    <w:rsid w:val="00EE1D0C"/>
    <w:rsid w:val="00EE202D"/>
    <w:rsid w:val="00EE25C3"/>
    <w:rsid w:val="00EE27CF"/>
    <w:rsid w:val="00EE29AC"/>
    <w:rsid w:val="00EE2ADB"/>
    <w:rsid w:val="00EE2AEA"/>
    <w:rsid w:val="00EE2E04"/>
    <w:rsid w:val="00EE2F32"/>
    <w:rsid w:val="00EE3498"/>
    <w:rsid w:val="00EE36C7"/>
    <w:rsid w:val="00EE3B6E"/>
    <w:rsid w:val="00EE3DDF"/>
    <w:rsid w:val="00EE3EDD"/>
    <w:rsid w:val="00EE4042"/>
    <w:rsid w:val="00EE4242"/>
    <w:rsid w:val="00EE46BE"/>
    <w:rsid w:val="00EE49E5"/>
    <w:rsid w:val="00EE4A46"/>
    <w:rsid w:val="00EE56D1"/>
    <w:rsid w:val="00EE5E4E"/>
    <w:rsid w:val="00EE6506"/>
    <w:rsid w:val="00EE74DD"/>
    <w:rsid w:val="00EE760C"/>
    <w:rsid w:val="00EE77D1"/>
    <w:rsid w:val="00EE7D99"/>
    <w:rsid w:val="00EF0381"/>
    <w:rsid w:val="00EF09CB"/>
    <w:rsid w:val="00EF0B97"/>
    <w:rsid w:val="00EF1228"/>
    <w:rsid w:val="00EF12B2"/>
    <w:rsid w:val="00EF19F1"/>
    <w:rsid w:val="00EF1C34"/>
    <w:rsid w:val="00EF2115"/>
    <w:rsid w:val="00EF23DF"/>
    <w:rsid w:val="00EF25D7"/>
    <w:rsid w:val="00EF2D3A"/>
    <w:rsid w:val="00EF3547"/>
    <w:rsid w:val="00EF48D4"/>
    <w:rsid w:val="00EF49F0"/>
    <w:rsid w:val="00EF5360"/>
    <w:rsid w:val="00EF5EC4"/>
    <w:rsid w:val="00EF608E"/>
    <w:rsid w:val="00EF620F"/>
    <w:rsid w:val="00EF64E0"/>
    <w:rsid w:val="00EF6C94"/>
    <w:rsid w:val="00EF7307"/>
    <w:rsid w:val="00EF7371"/>
    <w:rsid w:val="00EF7806"/>
    <w:rsid w:val="00EF7EB6"/>
    <w:rsid w:val="00F00039"/>
    <w:rsid w:val="00F000BC"/>
    <w:rsid w:val="00F01297"/>
    <w:rsid w:val="00F01613"/>
    <w:rsid w:val="00F01A9A"/>
    <w:rsid w:val="00F01C1B"/>
    <w:rsid w:val="00F0204D"/>
    <w:rsid w:val="00F029BB"/>
    <w:rsid w:val="00F02BFF"/>
    <w:rsid w:val="00F033C6"/>
    <w:rsid w:val="00F03964"/>
    <w:rsid w:val="00F03B4B"/>
    <w:rsid w:val="00F03F13"/>
    <w:rsid w:val="00F03F32"/>
    <w:rsid w:val="00F03F9D"/>
    <w:rsid w:val="00F040FC"/>
    <w:rsid w:val="00F042EB"/>
    <w:rsid w:val="00F048DD"/>
    <w:rsid w:val="00F04C9F"/>
    <w:rsid w:val="00F04CD4"/>
    <w:rsid w:val="00F050BD"/>
    <w:rsid w:val="00F0584E"/>
    <w:rsid w:val="00F0586D"/>
    <w:rsid w:val="00F05976"/>
    <w:rsid w:val="00F05B61"/>
    <w:rsid w:val="00F06095"/>
    <w:rsid w:val="00F062FE"/>
    <w:rsid w:val="00F06328"/>
    <w:rsid w:val="00F06FAF"/>
    <w:rsid w:val="00F0780E"/>
    <w:rsid w:val="00F07A04"/>
    <w:rsid w:val="00F100FB"/>
    <w:rsid w:val="00F105ED"/>
    <w:rsid w:val="00F10F4F"/>
    <w:rsid w:val="00F11EAA"/>
    <w:rsid w:val="00F1207B"/>
    <w:rsid w:val="00F12096"/>
    <w:rsid w:val="00F12522"/>
    <w:rsid w:val="00F12ED7"/>
    <w:rsid w:val="00F12EF8"/>
    <w:rsid w:val="00F12F7E"/>
    <w:rsid w:val="00F130AA"/>
    <w:rsid w:val="00F132F4"/>
    <w:rsid w:val="00F13475"/>
    <w:rsid w:val="00F13AB9"/>
    <w:rsid w:val="00F1409D"/>
    <w:rsid w:val="00F1418A"/>
    <w:rsid w:val="00F14D89"/>
    <w:rsid w:val="00F14E43"/>
    <w:rsid w:val="00F15128"/>
    <w:rsid w:val="00F15628"/>
    <w:rsid w:val="00F158E3"/>
    <w:rsid w:val="00F15A84"/>
    <w:rsid w:val="00F15B2B"/>
    <w:rsid w:val="00F15D4C"/>
    <w:rsid w:val="00F15EBF"/>
    <w:rsid w:val="00F16144"/>
    <w:rsid w:val="00F161C9"/>
    <w:rsid w:val="00F167B6"/>
    <w:rsid w:val="00F16DC9"/>
    <w:rsid w:val="00F17544"/>
    <w:rsid w:val="00F179AF"/>
    <w:rsid w:val="00F17A31"/>
    <w:rsid w:val="00F17C38"/>
    <w:rsid w:val="00F206E0"/>
    <w:rsid w:val="00F20943"/>
    <w:rsid w:val="00F20E5B"/>
    <w:rsid w:val="00F20E8D"/>
    <w:rsid w:val="00F21473"/>
    <w:rsid w:val="00F21C54"/>
    <w:rsid w:val="00F22084"/>
    <w:rsid w:val="00F221D1"/>
    <w:rsid w:val="00F224D5"/>
    <w:rsid w:val="00F225C3"/>
    <w:rsid w:val="00F22760"/>
    <w:rsid w:val="00F22CE6"/>
    <w:rsid w:val="00F22CED"/>
    <w:rsid w:val="00F231DF"/>
    <w:rsid w:val="00F2352F"/>
    <w:rsid w:val="00F2364A"/>
    <w:rsid w:val="00F23BFE"/>
    <w:rsid w:val="00F23F23"/>
    <w:rsid w:val="00F246FE"/>
    <w:rsid w:val="00F253BF"/>
    <w:rsid w:val="00F25B58"/>
    <w:rsid w:val="00F2638E"/>
    <w:rsid w:val="00F264B3"/>
    <w:rsid w:val="00F26554"/>
    <w:rsid w:val="00F26787"/>
    <w:rsid w:val="00F269C7"/>
    <w:rsid w:val="00F27129"/>
    <w:rsid w:val="00F27756"/>
    <w:rsid w:val="00F27E68"/>
    <w:rsid w:val="00F2AE84"/>
    <w:rsid w:val="00F30354"/>
    <w:rsid w:val="00F305AC"/>
    <w:rsid w:val="00F305CC"/>
    <w:rsid w:val="00F30AF2"/>
    <w:rsid w:val="00F30CF6"/>
    <w:rsid w:val="00F314A9"/>
    <w:rsid w:val="00F317BC"/>
    <w:rsid w:val="00F31B44"/>
    <w:rsid w:val="00F31E5D"/>
    <w:rsid w:val="00F31E70"/>
    <w:rsid w:val="00F320C7"/>
    <w:rsid w:val="00F32B4D"/>
    <w:rsid w:val="00F33063"/>
    <w:rsid w:val="00F332C2"/>
    <w:rsid w:val="00F33B2E"/>
    <w:rsid w:val="00F33B64"/>
    <w:rsid w:val="00F33F07"/>
    <w:rsid w:val="00F35037"/>
    <w:rsid w:val="00F3516A"/>
    <w:rsid w:val="00F35300"/>
    <w:rsid w:val="00F35DE3"/>
    <w:rsid w:val="00F36753"/>
    <w:rsid w:val="00F36833"/>
    <w:rsid w:val="00F375C7"/>
    <w:rsid w:val="00F37746"/>
    <w:rsid w:val="00F3788F"/>
    <w:rsid w:val="00F37B5D"/>
    <w:rsid w:val="00F4052A"/>
    <w:rsid w:val="00F4062F"/>
    <w:rsid w:val="00F40EA6"/>
    <w:rsid w:val="00F412A8"/>
    <w:rsid w:val="00F41356"/>
    <w:rsid w:val="00F41561"/>
    <w:rsid w:val="00F41671"/>
    <w:rsid w:val="00F4187C"/>
    <w:rsid w:val="00F42014"/>
    <w:rsid w:val="00F4211E"/>
    <w:rsid w:val="00F424AA"/>
    <w:rsid w:val="00F426D4"/>
    <w:rsid w:val="00F42935"/>
    <w:rsid w:val="00F42B91"/>
    <w:rsid w:val="00F42BCC"/>
    <w:rsid w:val="00F42C36"/>
    <w:rsid w:val="00F42ED0"/>
    <w:rsid w:val="00F43A20"/>
    <w:rsid w:val="00F43CE2"/>
    <w:rsid w:val="00F44486"/>
    <w:rsid w:val="00F4456F"/>
    <w:rsid w:val="00F447D4"/>
    <w:rsid w:val="00F44844"/>
    <w:rsid w:val="00F44DEA"/>
    <w:rsid w:val="00F44E79"/>
    <w:rsid w:val="00F45301"/>
    <w:rsid w:val="00F45896"/>
    <w:rsid w:val="00F464FA"/>
    <w:rsid w:val="00F46EEE"/>
    <w:rsid w:val="00F47236"/>
    <w:rsid w:val="00F4789F"/>
    <w:rsid w:val="00F47993"/>
    <w:rsid w:val="00F47A88"/>
    <w:rsid w:val="00F502E5"/>
    <w:rsid w:val="00F503E7"/>
    <w:rsid w:val="00F5080E"/>
    <w:rsid w:val="00F50BB6"/>
    <w:rsid w:val="00F50BE8"/>
    <w:rsid w:val="00F512A1"/>
    <w:rsid w:val="00F51F92"/>
    <w:rsid w:val="00F5293B"/>
    <w:rsid w:val="00F52BFB"/>
    <w:rsid w:val="00F52EBA"/>
    <w:rsid w:val="00F535A5"/>
    <w:rsid w:val="00F5362B"/>
    <w:rsid w:val="00F53CFC"/>
    <w:rsid w:val="00F5412A"/>
    <w:rsid w:val="00F54C22"/>
    <w:rsid w:val="00F54F1E"/>
    <w:rsid w:val="00F551DD"/>
    <w:rsid w:val="00F5547B"/>
    <w:rsid w:val="00F557DE"/>
    <w:rsid w:val="00F55924"/>
    <w:rsid w:val="00F55F88"/>
    <w:rsid w:val="00F5600B"/>
    <w:rsid w:val="00F56D67"/>
    <w:rsid w:val="00F574D0"/>
    <w:rsid w:val="00F57AD0"/>
    <w:rsid w:val="00F601B0"/>
    <w:rsid w:val="00F60DC6"/>
    <w:rsid w:val="00F6191A"/>
    <w:rsid w:val="00F61A69"/>
    <w:rsid w:val="00F61F24"/>
    <w:rsid w:val="00F62697"/>
    <w:rsid w:val="00F627B3"/>
    <w:rsid w:val="00F6299F"/>
    <w:rsid w:val="00F62A50"/>
    <w:rsid w:val="00F62DBA"/>
    <w:rsid w:val="00F63469"/>
    <w:rsid w:val="00F635A1"/>
    <w:rsid w:val="00F63D18"/>
    <w:rsid w:val="00F63E9D"/>
    <w:rsid w:val="00F640A5"/>
    <w:rsid w:val="00F643A9"/>
    <w:rsid w:val="00F64703"/>
    <w:rsid w:val="00F648A4"/>
    <w:rsid w:val="00F65576"/>
    <w:rsid w:val="00F656F3"/>
    <w:rsid w:val="00F65B09"/>
    <w:rsid w:val="00F65BC0"/>
    <w:rsid w:val="00F6666D"/>
    <w:rsid w:val="00F66892"/>
    <w:rsid w:val="00F66908"/>
    <w:rsid w:val="00F66A22"/>
    <w:rsid w:val="00F66AC6"/>
    <w:rsid w:val="00F66F71"/>
    <w:rsid w:val="00F67849"/>
    <w:rsid w:val="00F6790F"/>
    <w:rsid w:val="00F67A1F"/>
    <w:rsid w:val="00F67B43"/>
    <w:rsid w:val="00F67DC9"/>
    <w:rsid w:val="00F70411"/>
    <w:rsid w:val="00F706B1"/>
    <w:rsid w:val="00F70838"/>
    <w:rsid w:val="00F70927"/>
    <w:rsid w:val="00F70D46"/>
    <w:rsid w:val="00F70FB1"/>
    <w:rsid w:val="00F711E3"/>
    <w:rsid w:val="00F71640"/>
    <w:rsid w:val="00F71789"/>
    <w:rsid w:val="00F71E20"/>
    <w:rsid w:val="00F72067"/>
    <w:rsid w:val="00F7206C"/>
    <w:rsid w:val="00F725A6"/>
    <w:rsid w:val="00F726F4"/>
    <w:rsid w:val="00F7287D"/>
    <w:rsid w:val="00F733FA"/>
    <w:rsid w:val="00F7344B"/>
    <w:rsid w:val="00F73502"/>
    <w:rsid w:val="00F73544"/>
    <w:rsid w:val="00F738B3"/>
    <w:rsid w:val="00F73D19"/>
    <w:rsid w:val="00F74060"/>
    <w:rsid w:val="00F7420B"/>
    <w:rsid w:val="00F7433D"/>
    <w:rsid w:val="00F744FB"/>
    <w:rsid w:val="00F74B47"/>
    <w:rsid w:val="00F74C1D"/>
    <w:rsid w:val="00F74D80"/>
    <w:rsid w:val="00F74DF4"/>
    <w:rsid w:val="00F75801"/>
    <w:rsid w:val="00F75986"/>
    <w:rsid w:val="00F75ED8"/>
    <w:rsid w:val="00F75EE0"/>
    <w:rsid w:val="00F75F39"/>
    <w:rsid w:val="00F763EB"/>
    <w:rsid w:val="00F76969"/>
    <w:rsid w:val="00F76C46"/>
    <w:rsid w:val="00F76F2D"/>
    <w:rsid w:val="00F775F3"/>
    <w:rsid w:val="00F7789D"/>
    <w:rsid w:val="00F77B89"/>
    <w:rsid w:val="00F77CE0"/>
    <w:rsid w:val="00F77D2E"/>
    <w:rsid w:val="00F7BFF0"/>
    <w:rsid w:val="00F801F8"/>
    <w:rsid w:val="00F8147D"/>
    <w:rsid w:val="00F8170C"/>
    <w:rsid w:val="00F81B24"/>
    <w:rsid w:val="00F81D8D"/>
    <w:rsid w:val="00F81EAD"/>
    <w:rsid w:val="00F823F4"/>
    <w:rsid w:val="00F8264A"/>
    <w:rsid w:val="00F8265F"/>
    <w:rsid w:val="00F82715"/>
    <w:rsid w:val="00F827F3"/>
    <w:rsid w:val="00F82F26"/>
    <w:rsid w:val="00F8339B"/>
    <w:rsid w:val="00F833BA"/>
    <w:rsid w:val="00F833D9"/>
    <w:rsid w:val="00F83492"/>
    <w:rsid w:val="00F83538"/>
    <w:rsid w:val="00F83823"/>
    <w:rsid w:val="00F83A83"/>
    <w:rsid w:val="00F83B29"/>
    <w:rsid w:val="00F83D9C"/>
    <w:rsid w:val="00F83FCE"/>
    <w:rsid w:val="00F840C7"/>
    <w:rsid w:val="00F84B81"/>
    <w:rsid w:val="00F8521A"/>
    <w:rsid w:val="00F8552B"/>
    <w:rsid w:val="00F85B56"/>
    <w:rsid w:val="00F860C8"/>
    <w:rsid w:val="00F862FB"/>
    <w:rsid w:val="00F869BE"/>
    <w:rsid w:val="00F86E8B"/>
    <w:rsid w:val="00F86E95"/>
    <w:rsid w:val="00F8753C"/>
    <w:rsid w:val="00F87AE6"/>
    <w:rsid w:val="00F87B3D"/>
    <w:rsid w:val="00F90259"/>
    <w:rsid w:val="00F90557"/>
    <w:rsid w:val="00F90598"/>
    <w:rsid w:val="00F9068B"/>
    <w:rsid w:val="00F9089D"/>
    <w:rsid w:val="00F928F1"/>
    <w:rsid w:val="00F92903"/>
    <w:rsid w:val="00F92A1C"/>
    <w:rsid w:val="00F92AA8"/>
    <w:rsid w:val="00F92F22"/>
    <w:rsid w:val="00F93274"/>
    <w:rsid w:val="00F934D2"/>
    <w:rsid w:val="00F9365E"/>
    <w:rsid w:val="00F9467B"/>
    <w:rsid w:val="00F94813"/>
    <w:rsid w:val="00F94B35"/>
    <w:rsid w:val="00F94F1C"/>
    <w:rsid w:val="00F94FCF"/>
    <w:rsid w:val="00F95E07"/>
    <w:rsid w:val="00F9603E"/>
    <w:rsid w:val="00F964BB"/>
    <w:rsid w:val="00F970B4"/>
    <w:rsid w:val="00F9730A"/>
    <w:rsid w:val="00F979A1"/>
    <w:rsid w:val="00F97D87"/>
    <w:rsid w:val="00F97EEF"/>
    <w:rsid w:val="00FA005A"/>
    <w:rsid w:val="00FA03AA"/>
    <w:rsid w:val="00FA0500"/>
    <w:rsid w:val="00FA074B"/>
    <w:rsid w:val="00FA0E9E"/>
    <w:rsid w:val="00FA0EB4"/>
    <w:rsid w:val="00FA1137"/>
    <w:rsid w:val="00FA1468"/>
    <w:rsid w:val="00FA1681"/>
    <w:rsid w:val="00FA1921"/>
    <w:rsid w:val="00FA305F"/>
    <w:rsid w:val="00FA31DE"/>
    <w:rsid w:val="00FA3355"/>
    <w:rsid w:val="00FA39E5"/>
    <w:rsid w:val="00FA3ABF"/>
    <w:rsid w:val="00FA3F69"/>
    <w:rsid w:val="00FA4086"/>
    <w:rsid w:val="00FA414C"/>
    <w:rsid w:val="00FA4C2B"/>
    <w:rsid w:val="00FA52F9"/>
    <w:rsid w:val="00FA5333"/>
    <w:rsid w:val="00FA53AF"/>
    <w:rsid w:val="00FA5D65"/>
    <w:rsid w:val="00FA5F24"/>
    <w:rsid w:val="00FA5F40"/>
    <w:rsid w:val="00FA5FD6"/>
    <w:rsid w:val="00FA6508"/>
    <w:rsid w:val="00FA690D"/>
    <w:rsid w:val="00FA694E"/>
    <w:rsid w:val="00FA6D1A"/>
    <w:rsid w:val="00FA6F17"/>
    <w:rsid w:val="00FA719F"/>
    <w:rsid w:val="00FA7222"/>
    <w:rsid w:val="00FA740D"/>
    <w:rsid w:val="00FA741A"/>
    <w:rsid w:val="00FA7454"/>
    <w:rsid w:val="00FA75E3"/>
    <w:rsid w:val="00FA7BC7"/>
    <w:rsid w:val="00FB0275"/>
    <w:rsid w:val="00FB0874"/>
    <w:rsid w:val="00FB0919"/>
    <w:rsid w:val="00FB0D5E"/>
    <w:rsid w:val="00FB0E62"/>
    <w:rsid w:val="00FB0E92"/>
    <w:rsid w:val="00FB1245"/>
    <w:rsid w:val="00FB1391"/>
    <w:rsid w:val="00FB145F"/>
    <w:rsid w:val="00FB16CA"/>
    <w:rsid w:val="00FB1953"/>
    <w:rsid w:val="00FB1A31"/>
    <w:rsid w:val="00FB2362"/>
    <w:rsid w:val="00FB2617"/>
    <w:rsid w:val="00FB28BB"/>
    <w:rsid w:val="00FB2E32"/>
    <w:rsid w:val="00FB31B2"/>
    <w:rsid w:val="00FB362F"/>
    <w:rsid w:val="00FB3986"/>
    <w:rsid w:val="00FB3A70"/>
    <w:rsid w:val="00FB419C"/>
    <w:rsid w:val="00FB4387"/>
    <w:rsid w:val="00FB47E9"/>
    <w:rsid w:val="00FB4F59"/>
    <w:rsid w:val="00FB50BD"/>
    <w:rsid w:val="00FB547C"/>
    <w:rsid w:val="00FB6981"/>
    <w:rsid w:val="00FB69C2"/>
    <w:rsid w:val="00FB6C2E"/>
    <w:rsid w:val="00FB7017"/>
    <w:rsid w:val="00FB7204"/>
    <w:rsid w:val="00FB733F"/>
    <w:rsid w:val="00FB7841"/>
    <w:rsid w:val="00FB7FDA"/>
    <w:rsid w:val="00FC0636"/>
    <w:rsid w:val="00FC0A25"/>
    <w:rsid w:val="00FC0C1C"/>
    <w:rsid w:val="00FC0E58"/>
    <w:rsid w:val="00FC0F46"/>
    <w:rsid w:val="00FC108C"/>
    <w:rsid w:val="00FC10E0"/>
    <w:rsid w:val="00FC1B8C"/>
    <w:rsid w:val="00FC1B9C"/>
    <w:rsid w:val="00FC1F95"/>
    <w:rsid w:val="00FC2078"/>
    <w:rsid w:val="00FC2602"/>
    <w:rsid w:val="00FC276A"/>
    <w:rsid w:val="00FC27FC"/>
    <w:rsid w:val="00FC28A8"/>
    <w:rsid w:val="00FC2B5A"/>
    <w:rsid w:val="00FC34E7"/>
    <w:rsid w:val="00FC3E94"/>
    <w:rsid w:val="00FC4448"/>
    <w:rsid w:val="00FC4F44"/>
    <w:rsid w:val="00FC5140"/>
    <w:rsid w:val="00FC532B"/>
    <w:rsid w:val="00FC6498"/>
    <w:rsid w:val="00FC72EB"/>
    <w:rsid w:val="00FC7B54"/>
    <w:rsid w:val="00FC7C5E"/>
    <w:rsid w:val="00FD03F9"/>
    <w:rsid w:val="00FD0802"/>
    <w:rsid w:val="00FD131E"/>
    <w:rsid w:val="00FD1507"/>
    <w:rsid w:val="00FD1D0F"/>
    <w:rsid w:val="00FD1E34"/>
    <w:rsid w:val="00FD2127"/>
    <w:rsid w:val="00FD284D"/>
    <w:rsid w:val="00FD2CBD"/>
    <w:rsid w:val="00FD348F"/>
    <w:rsid w:val="00FD3573"/>
    <w:rsid w:val="00FD38C8"/>
    <w:rsid w:val="00FD3C72"/>
    <w:rsid w:val="00FD4228"/>
    <w:rsid w:val="00FD51EE"/>
    <w:rsid w:val="00FD5545"/>
    <w:rsid w:val="00FD5D9C"/>
    <w:rsid w:val="00FD6A10"/>
    <w:rsid w:val="00FD747B"/>
    <w:rsid w:val="00FD7498"/>
    <w:rsid w:val="00FD7519"/>
    <w:rsid w:val="00FD7554"/>
    <w:rsid w:val="00FD7583"/>
    <w:rsid w:val="00FD7BFD"/>
    <w:rsid w:val="00FE03A4"/>
    <w:rsid w:val="00FE04F3"/>
    <w:rsid w:val="00FE096C"/>
    <w:rsid w:val="00FE0ADC"/>
    <w:rsid w:val="00FE1ADC"/>
    <w:rsid w:val="00FE22C3"/>
    <w:rsid w:val="00FE256F"/>
    <w:rsid w:val="00FE2B07"/>
    <w:rsid w:val="00FE38E8"/>
    <w:rsid w:val="00FE3C78"/>
    <w:rsid w:val="00FE3D4F"/>
    <w:rsid w:val="00FE419A"/>
    <w:rsid w:val="00FE4DAE"/>
    <w:rsid w:val="00FE5B73"/>
    <w:rsid w:val="00FE63AE"/>
    <w:rsid w:val="00FE6997"/>
    <w:rsid w:val="00FE6DE2"/>
    <w:rsid w:val="00FE6F80"/>
    <w:rsid w:val="00FE7038"/>
    <w:rsid w:val="00FE763C"/>
    <w:rsid w:val="00FE783F"/>
    <w:rsid w:val="00FF0391"/>
    <w:rsid w:val="00FF0C1D"/>
    <w:rsid w:val="00FF0C83"/>
    <w:rsid w:val="00FF0F5C"/>
    <w:rsid w:val="00FF0FFE"/>
    <w:rsid w:val="00FF10DA"/>
    <w:rsid w:val="00FF14D9"/>
    <w:rsid w:val="00FF1E0E"/>
    <w:rsid w:val="00FF2013"/>
    <w:rsid w:val="00FF2412"/>
    <w:rsid w:val="00FF284A"/>
    <w:rsid w:val="00FF2A86"/>
    <w:rsid w:val="00FF2BAB"/>
    <w:rsid w:val="00FF2C6F"/>
    <w:rsid w:val="00FF3564"/>
    <w:rsid w:val="00FF39E7"/>
    <w:rsid w:val="00FF3A0E"/>
    <w:rsid w:val="00FF3A4B"/>
    <w:rsid w:val="00FF3A6D"/>
    <w:rsid w:val="00FF3F1D"/>
    <w:rsid w:val="00FF42D7"/>
    <w:rsid w:val="00FF4375"/>
    <w:rsid w:val="00FF4A06"/>
    <w:rsid w:val="00FF4E26"/>
    <w:rsid w:val="00FF4EB1"/>
    <w:rsid w:val="00FF4FC2"/>
    <w:rsid w:val="00FF53F3"/>
    <w:rsid w:val="00FF5A87"/>
    <w:rsid w:val="00FF5FA7"/>
    <w:rsid w:val="00FF6363"/>
    <w:rsid w:val="00FF66AE"/>
    <w:rsid w:val="00FF67D7"/>
    <w:rsid w:val="00FF6F71"/>
    <w:rsid w:val="00FF7032"/>
    <w:rsid w:val="00FF73DC"/>
    <w:rsid w:val="00FF74E2"/>
    <w:rsid w:val="00FF7505"/>
    <w:rsid w:val="00FF7EFF"/>
    <w:rsid w:val="010D4489"/>
    <w:rsid w:val="011A9BDA"/>
    <w:rsid w:val="013A5550"/>
    <w:rsid w:val="013B5E60"/>
    <w:rsid w:val="01401BBC"/>
    <w:rsid w:val="01475952"/>
    <w:rsid w:val="014F6CCA"/>
    <w:rsid w:val="0152B5E9"/>
    <w:rsid w:val="0153F7A2"/>
    <w:rsid w:val="015E95A1"/>
    <w:rsid w:val="01663D52"/>
    <w:rsid w:val="0166B808"/>
    <w:rsid w:val="016A1F2D"/>
    <w:rsid w:val="017A7BF3"/>
    <w:rsid w:val="01907823"/>
    <w:rsid w:val="019BC69C"/>
    <w:rsid w:val="01A81464"/>
    <w:rsid w:val="01BAF06A"/>
    <w:rsid w:val="01BF3BD2"/>
    <w:rsid w:val="01CC60DE"/>
    <w:rsid w:val="01D2C4BC"/>
    <w:rsid w:val="01E4F581"/>
    <w:rsid w:val="01E7D37B"/>
    <w:rsid w:val="01F3F2A6"/>
    <w:rsid w:val="01FCDF09"/>
    <w:rsid w:val="0201BABB"/>
    <w:rsid w:val="0202BD5C"/>
    <w:rsid w:val="0217EA40"/>
    <w:rsid w:val="0219B0D1"/>
    <w:rsid w:val="022792FE"/>
    <w:rsid w:val="0233E84D"/>
    <w:rsid w:val="0237E6D4"/>
    <w:rsid w:val="024123F5"/>
    <w:rsid w:val="024308BF"/>
    <w:rsid w:val="0250C2D1"/>
    <w:rsid w:val="025D9A8C"/>
    <w:rsid w:val="026BE2C5"/>
    <w:rsid w:val="0272793B"/>
    <w:rsid w:val="02758462"/>
    <w:rsid w:val="02776CD9"/>
    <w:rsid w:val="029E4383"/>
    <w:rsid w:val="029F39C9"/>
    <w:rsid w:val="02BF9196"/>
    <w:rsid w:val="02CBC8F7"/>
    <w:rsid w:val="02D002A5"/>
    <w:rsid w:val="02D28692"/>
    <w:rsid w:val="02D32C73"/>
    <w:rsid w:val="02D68EEC"/>
    <w:rsid w:val="02DEB04D"/>
    <w:rsid w:val="02E1EA39"/>
    <w:rsid w:val="02E6BEC5"/>
    <w:rsid w:val="02E8E202"/>
    <w:rsid w:val="02F1E593"/>
    <w:rsid w:val="02F202E9"/>
    <w:rsid w:val="02F30734"/>
    <w:rsid w:val="0314687D"/>
    <w:rsid w:val="03178867"/>
    <w:rsid w:val="031B693A"/>
    <w:rsid w:val="03231A28"/>
    <w:rsid w:val="032812A3"/>
    <w:rsid w:val="03292732"/>
    <w:rsid w:val="032BEAD2"/>
    <w:rsid w:val="032D3D5D"/>
    <w:rsid w:val="032D7D93"/>
    <w:rsid w:val="0334F8A3"/>
    <w:rsid w:val="033FEE58"/>
    <w:rsid w:val="035C5262"/>
    <w:rsid w:val="0361B265"/>
    <w:rsid w:val="036F23E2"/>
    <w:rsid w:val="037609DB"/>
    <w:rsid w:val="0379816E"/>
    <w:rsid w:val="0379E8C8"/>
    <w:rsid w:val="0390B4BB"/>
    <w:rsid w:val="039AD888"/>
    <w:rsid w:val="039C950B"/>
    <w:rsid w:val="03A8824F"/>
    <w:rsid w:val="03C04600"/>
    <w:rsid w:val="03C64F81"/>
    <w:rsid w:val="03D64F96"/>
    <w:rsid w:val="03E0D26A"/>
    <w:rsid w:val="03EE10F2"/>
    <w:rsid w:val="03EEC0F0"/>
    <w:rsid w:val="03F92694"/>
    <w:rsid w:val="03FA8DEA"/>
    <w:rsid w:val="03FD5FD2"/>
    <w:rsid w:val="0413BE7A"/>
    <w:rsid w:val="041557D0"/>
    <w:rsid w:val="041A383E"/>
    <w:rsid w:val="041B50B6"/>
    <w:rsid w:val="0425FB05"/>
    <w:rsid w:val="042CAE35"/>
    <w:rsid w:val="043A13E4"/>
    <w:rsid w:val="04461EA8"/>
    <w:rsid w:val="04476044"/>
    <w:rsid w:val="04539D7B"/>
    <w:rsid w:val="0459749F"/>
    <w:rsid w:val="0462CA32"/>
    <w:rsid w:val="04678EB0"/>
    <w:rsid w:val="0469A88F"/>
    <w:rsid w:val="046BB3F3"/>
    <w:rsid w:val="046FB41F"/>
    <w:rsid w:val="047771AA"/>
    <w:rsid w:val="047B908C"/>
    <w:rsid w:val="047DBA65"/>
    <w:rsid w:val="04862248"/>
    <w:rsid w:val="048CD613"/>
    <w:rsid w:val="048FBC22"/>
    <w:rsid w:val="04A2838A"/>
    <w:rsid w:val="04A682DA"/>
    <w:rsid w:val="04A874B6"/>
    <w:rsid w:val="04B607B7"/>
    <w:rsid w:val="04BFC258"/>
    <w:rsid w:val="04C2FA0C"/>
    <w:rsid w:val="04C9B8BA"/>
    <w:rsid w:val="04D575CC"/>
    <w:rsid w:val="04DDCB34"/>
    <w:rsid w:val="04E1D0BE"/>
    <w:rsid w:val="04FF8750"/>
    <w:rsid w:val="050A2E03"/>
    <w:rsid w:val="050BBB14"/>
    <w:rsid w:val="050E0E23"/>
    <w:rsid w:val="05124F64"/>
    <w:rsid w:val="0513F5A5"/>
    <w:rsid w:val="0524D01C"/>
    <w:rsid w:val="0525849A"/>
    <w:rsid w:val="0534B4E8"/>
    <w:rsid w:val="053C4694"/>
    <w:rsid w:val="053DA247"/>
    <w:rsid w:val="053E9EA9"/>
    <w:rsid w:val="05445B12"/>
    <w:rsid w:val="054CEBC3"/>
    <w:rsid w:val="055872E5"/>
    <w:rsid w:val="055E4849"/>
    <w:rsid w:val="055F38BD"/>
    <w:rsid w:val="05612DEF"/>
    <w:rsid w:val="056A2D74"/>
    <w:rsid w:val="056FA209"/>
    <w:rsid w:val="05910169"/>
    <w:rsid w:val="05933B26"/>
    <w:rsid w:val="05A12466"/>
    <w:rsid w:val="05AA61E7"/>
    <w:rsid w:val="05AD022D"/>
    <w:rsid w:val="05B5369B"/>
    <w:rsid w:val="05BCE6EC"/>
    <w:rsid w:val="05C6299B"/>
    <w:rsid w:val="05C7CF99"/>
    <w:rsid w:val="05CC5F24"/>
    <w:rsid w:val="05D11087"/>
    <w:rsid w:val="05E821F9"/>
    <w:rsid w:val="06002872"/>
    <w:rsid w:val="061487D5"/>
    <w:rsid w:val="0625D8B1"/>
    <w:rsid w:val="062AE40D"/>
    <w:rsid w:val="062C0DE5"/>
    <w:rsid w:val="0630BF7A"/>
    <w:rsid w:val="0631C101"/>
    <w:rsid w:val="063739E4"/>
    <w:rsid w:val="06453A95"/>
    <w:rsid w:val="0649113F"/>
    <w:rsid w:val="06650BD4"/>
    <w:rsid w:val="067403C2"/>
    <w:rsid w:val="0688D440"/>
    <w:rsid w:val="068AC962"/>
    <w:rsid w:val="068EC2D0"/>
    <w:rsid w:val="06903747"/>
    <w:rsid w:val="06924096"/>
    <w:rsid w:val="0694C09B"/>
    <w:rsid w:val="0696D3F6"/>
    <w:rsid w:val="06B53EA2"/>
    <w:rsid w:val="06B84F35"/>
    <w:rsid w:val="06C0A5B0"/>
    <w:rsid w:val="06CBBEF5"/>
    <w:rsid w:val="06F876C6"/>
    <w:rsid w:val="06FFC51E"/>
    <w:rsid w:val="07075770"/>
    <w:rsid w:val="071407F8"/>
    <w:rsid w:val="071BAA7A"/>
    <w:rsid w:val="0722A1C7"/>
    <w:rsid w:val="073054C6"/>
    <w:rsid w:val="07364BC0"/>
    <w:rsid w:val="074125EA"/>
    <w:rsid w:val="074D2AC7"/>
    <w:rsid w:val="074FD5EA"/>
    <w:rsid w:val="0759796C"/>
    <w:rsid w:val="075AD223"/>
    <w:rsid w:val="075FCCF5"/>
    <w:rsid w:val="07647F87"/>
    <w:rsid w:val="0764F6CF"/>
    <w:rsid w:val="076503DE"/>
    <w:rsid w:val="07670641"/>
    <w:rsid w:val="077C0E3B"/>
    <w:rsid w:val="07905516"/>
    <w:rsid w:val="079ACE48"/>
    <w:rsid w:val="07A2BDF6"/>
    <w:rsid w:val="07A4D9C4"/>
    <w:rsid w:val="07AD6CF6"/>
    <w:rsid w:val="07B6AA49"/>
    <w:rsid w:val="07B8A03F"/>
    <w:rsid w:val="07BB3911"/>
    <w:rsid w:val="07BF0612"/>
    <w:rsid w:val="07CA3486"/>
    <w:rsid w:val="07D57ED6"/>
    <w:rsid w:val="07E23436"/>
    <w:rsid w:val="07E95C59"/>
    <w:rsid w:val="07EB5DC3"/>
    <w:rsid w:val="07F122A7"/>
    <w:rsid w:val="07F7FF5C"/>
    <w:rsid w:val="07F9B7CA"/>
    <w:rsid w:val="07FB7FE9"/>
    <w:rsid w:val="080D1512"/>
    <w:rsid w:val="081439CB"/>
    <w:rsid w:val="0818B3E5"/>
    <w:rsid w:val="0821E1B6"/>
    <w:rsid w:val="08266E92"/>
    <w:rsid w:val="0832FC5B"/>
    <w:rsid w:val="0840362C"/>
    <w:rsid w:val="085D722C"/>
    <w:rsid w:val="085F3DD8"/>
    <w:rsid w:val="086321F8"/>
    <w:rsid w:val="086A38D8"/>
    <w:rsid w:val="08736F06"/>
    <w:rsid w:val="087551AA"/>
    <w:rsid w:val="087BE1B9"/>
    <w:rsid w:val="08857A61"/>
    <w:rsid w:val="088C1369"/>
    <w:rsid w:val="0894B448"/>
    <w:rsid w:val="089E4FB0"/>
    <w:rsid w:val="08A818F1"/>
    <w:rsid w:val="08ADA1C9"/>
    <w:rsid w:val="08B28976"/>
    <w:rsid w:val="08B934E7"/>
    <w:rsid w:val="08BF03EB"/>
    <w:rsid w:val="08D09E92"/>
    <w:rsid w:val="08E043CB"/>
    <w:rsid w:val="08E8FB28"/>
    <w:rsid w:val="08EF74F4"/>
    <w:rsid w:val="08F38C2D"/>
    <w:rsid w:val="08FAA0F9"/>
    <w:rsid w:val="08FD6E3B"/>
    <w:rsid w:val="0910DB59"/>
    <w:rsid w:val="09212D6A"/>
    <w:rsid w:val="0922C6D7"/>
    <w:rsid w:val="092F62C6"/>
    <w:rsid w:val="094A8747"/>
    <w:rsid w:val="095A6F68"/>
    <w:rsid w:val="09783925"/>
    <w:rsid w:val="097AEC65"/>
    <w:rsid w:val="098743DA"/>
    <w:rsid w:val="09902915"/>
    <w:rsid w:val="0995DF9C"/>
    <w:rsid w:val="0996BDFE"/>
    <w:rsid w:val="0998C70E"/>
    <w:rsid w:val="099EF47B"/>
    <w:rsid w:val="09A3A048"/>
    <w:rsid w:val="09A53894"/>
    <w:rsid w:val="09A57D72"/>
    <w:rsid w:val="09A97DF0"/>
    <w:rsid w:val="09AA8F49"/>
    <w:rsid w:val="09C23EF3"/>
    <w:rsid w:val="09CFE697"/>
    <w:rsid w:val="09D401C0"/>
    <w:rsid w:val="09DB942A"/>
    <w:rsid w:val="09E1A560"/>
    <w:rsid w:val="09F0E2A6"/>
    <w:rsid w:val="09F77ACD"/>
    <w:rsid w:val="0A070466"/>
    <w:rsid w:val="0A0915C7"/>
    <w:rsid w:val="0A0B433F"/>
    <w:rsid w:val="0A18A7B3"/>
    <w:rsid w:val="0A3A7E16"/>
    <w:rsid w:val="0A3DFE44"/>
    <w:rsid w:val="0A401742"/>
    <w:rsid w:val="0A44EEB0"/>
    <w:rsid w:val="0A4A465C"/>
    <w:rsid w:val="0A51B591"/>
    <w:rsid w:val="0A52FBDE"/>
    <w:rsid w:val="0A5544B8"/>
    <w:rsid w:val="0A5B7A9F"/>
    <w:rsid w:val="0A6A32DD"/>
    <w:rsid w:val="0A777451"/>
    <w:rsid w:val="0A7C142C"/>
    <w:rsid w:val="0A84ADAA"/>
    <w:rsid w:val="0A8DB4D7"/>
    <w:rsid w:val="0A8ED993"/>
    <w:rsid w:val="0A901524"/>
    <w:rsid w:val="0A91F3CC"/>
    <w:rsid w:val="0A934934"/>
    <w:rsid w:val="0A93856E"/>
    <w:rsid w:val="0AA2DB3F"/>
    <w:rsid w:val="0AA39930"/>
    <w:rsid w:val="0AA5A314"/>
    <w:rsid w:val="0AA6CC73"/>
    <w:rsid w:val="0AA78814"/>
    <w:rsid w:val="0AA93D81"/>
    <w:rsid w:val="0AA9A9C2"/>
    <w:rsid w:val="0AB7468F"/>
    <w:rsid w:val="0ABD5E7B"/>
    <w:rsid w:val="0AC35B93"/>
    <w:rsid w:val="0AC6FCED"/>
    <w:rsid w:val="0ACE7C04"/>
    <w:rsid w:val="0ACF8493"/>
    <w:rsid w:val="0AD26417"/>
    <w:rsid w:val="0AE68641"/>
    <w:rsid w:val="0AEE46A5"/>
    <w:rsid w:val="0B04D29B"/>
    <w:rsid w:val="0B31E750"/>
    <w:rsid w:val="0B3E60A1"/>
    <w:rsid w:val="0B409F8E"/>
    <w:rsid w:val="0B41535B"/>
    <w:rsid w:val="0B4EC82C"/>
    <w:rsid w:val="0B7C882D"/>
    <w:rsid w:val="0B8BC058"/>
    <w:rsid w:val="0B8DD523"/>
    <w:rsid w:val="0B90D75C"/>
    <w:rsid w:val="0BB00F26"/>
    <w:rsid w:val="0BB1F274"/>
    <w:rsid w:val="0BCB5522"/>
    <w:rsid w:val="0BCE1C59"/>
    <w:rsid w:val="0BD0384F"/>
    <w:rsid w:val="0BD536B5"/>
    <w:rsid w:val="0BEDDBA0"/>
    <w:rsid w:val="0BEE79BA"/>
    <w:rsid w:val="0BEFAEE1"/>
    <w:rsid w:val="0BF68275"/>
    <w:rsid w:val="0BFC640A"/>
    <w:rsid w:val="0C012699"/>
    <w:rsid w:val="0C14826A"/>
    <w:rsid w:val="0C2A4C1F"/>
    <w:rsid w:val="0C2FE9D6"/>
    <w:rsid w:val="0C344972"/>
    <w:rsid w:val="0C382318"/>
    <w:rsid w:val="0C3E90EE"/>
    <w:rsid w:val="0C442A86"/>
    <w:rsid w:val="0C4C95BD"/>
    <w:rsid w:val="0C599226"/>
    <w:rsid w:val="0C63D2D8"/>
    <w:rsid w:val="0C64270C"/>
    <w:rsid w:val="0C686A4D"/>
    <w:rsid w:val="0C6FC3C5"/>
    <w:rsid w:val="0C73C5AE"/>
    <w:rsid w:val="0C7581D7"/>
    <w:rsid w:val="0C7983CE"/>
    <w:rsid w:val="0C852E21"/>
    <w:rsid w:val="0C87CE2F"/>
    <w:rsid w:val="0C9DB664"/>
    <w:rsid w:val="0C9FCC58"/>
    <w:rsid w:val="0CA72C3B"/>
    <w:rsid w:val="0CBC88A1"/>
    <w:rsid w:val="0CBF4834"/>
    <w:rsid w:val="0CC619FE"/>
    <w:rsid w:val="0CD6953D"/>
    <w:rsid w:val="0CE14D68"/>
    <w:rsid w:val="0CFA3FAC"/>
    <w:rsid w:val="0D0110B4"/>
    <w:rsid w:val="0D07BEB8"/>
    <w:rsid w:val="0D13B37D"/>
    <w:rsid w:val="0D16898D"/>
    <w:rsid w:val="0D1B50A8"/>
    <w:rsid w:val="0D25A274"/>
    <w:rsid w:val="0D374597"/>
    <w:rsid w:val="0D416430"/>
    <w:rsid w:val="0D4FEAD7"/>
    <w:rsid w:val="0D67329D"/>
    <w:rsid w:val="0D6EFABF"/>
    <w:rsid w:val="0D793DCE"/>
    <w:rsid w:val="0D88BE73"/>
    <w:rsid w:val="0D97C930"/>
    <w:rsid w:val="0DA6B280"/>
    <w:rsid w:val="0DA83AB9"/>
    <w:rsid w:val="0DAFA52E"/>
    <w:rsid w:val="0DB0236A"/>
    <w:rsid w:val="0DB3E848"/>
    <w:rsid w:val="0DBC48FD"/>
    <w:rsid w:val="0DBC6C4B"/>
    <w:rsid w:val="0DBCBC81"/>
    <w:rsid w:val="0DBD130F"/>
    <w:rsid w:val="0DC529A7"/>
    <w:rsid w:val="0DDFA759"/>
    <w:rsid w:val="0DE196AA"/>
    <w:rsid w:val="0DE1A58C"/>
    <w:rsid w:val="0DF01063"/>
    <w:rsid w:val="0DFD0D28"/>
    <w:rsid w:val="0DFFA339"/>
    <w:rsid w:val="0E0646E4"/>
    <w:rsid w:val="0E086661"/>
    <w:rsid w:val="0E1F8722"/>
    <w:rsid w:val="0E26B0A6"/>
    <w:rsid w:val="0E28A80C"/>
    <w:rsid w:val="0E2A1807"/>
    <w:rsid w:val="0E38C761"/>
    <w:rsid w:val="0E3DF665"/>
    <w:rsid w:val="0E3FD69E"/>
    <w:rsid w:val="0E49E118"/>
    <w:rsid w:val="0E535B8B"/>
    <w:rsid w:val="0E638021"/>
    <w:rsid w:val="0E63AFE2"/>
    <w:rsid w:val="0E665DBD"/>
    <w:rsid w:val="0E72D5F3"/>
    <w:rsid w:val="0E777F58"/>
    <w:rsid w:val="0E86F89C"/>
    <w:rsid w:val="0E905C19"/>
    <w:rsid w:val="0E9E3595"/>
    <w:rsid w:val="0EA26CFA"/>
    <w:rsid w:val="0EBDAF4B"/>
    <w:rsid w:val="0EC5FD40"/>
    <w:rsid w:val="0ECD7E66"/>
    <w:rsid w:val="0ED3C174"/>
    <w:rsid w:val="0EE470EA"/>
    <w:rsid w:val="0EE6C49F"/>
    <w:rsid w:val="0EF5D844"/>
    <w:rsid w:val="0F088CE8"/>
    <w:rsid w:val="0F0D8EAF"/>
    <w:rsid w:val="0F0FA459"/>
    <w:rsid w:val="0F1C7579"/>
    <w:rsid w:val="0F1DB77F"/>
    <w:rsid w:val="0F1FF8E1"/>
    <w:rsid w:val="0F2AF42C"/>
    <w:rsid w:val="0F304127"/>
    <w:rsid w:val="0F310386"/>
    <w:rsid w:val="0F399AFE"/>
    <w:rsid w:val="0F3A74A1"/>
    <w:rsid w:val="0F3F805E"/>
    <w:rsid w:val="0F459B54"/>
    <w:rsid w:val="0F50B42D"/>
    <w:rsid w:val="0F51CE83"/>
    <w:rsid w:val="0F6704CC"/>
    <w:rsid w:val="0F7008B4"/>
    <w:rsid w:val="0F74D9D4"/>
    <w:rsid w:val="0F7900A1"/>
    <w:rsid w:val="0F82CB33"/>
    <w:rsid w:val="0F88F2FB"/>
    <w:rsid w:val="0F96471F"/>
    <w:rsid w:val="0F97CF69"/>
    <w:rsid w:val="0FABC5AD"/>
    <w:rsid w:val="0FB4E20A"/>
    <w:rsid w:val="0FBE3AEF"/>
    <w:rsid w:val="0FBE7963"/>
    <w:rsid w:val="0FC0D727"/>
    <w:rsid w:val="0FDB75D5"/>
    <w:rsid w:val="0FF0166F"/>
    <w:rsid w:val="0FF67122"/>
    <w:rsid w:val="100D8931"/>
    <w:rsid w:val="1012E1CC"/>
    <w:rsid w:val="101E0B6A"/>
    <w:rsid w:val="1020EE1A"/>
    <w:rsid w:val="10495291"/>
    <w:rsid w:val="104CC6FC"/>
    <w:rsid w:val="105DDA84"/>
    <w:rsid w:val="105F3714"/>
    <w:rsid w:val="106520E2"/>
    <w:rsid w:val="10676965"/>
    <w:rsid w:val="1068F42F"/>
    <w:rsid w:val="106BB74A"/>
    <w:rsid w:val="108024D7"/>
    <w:rsid w:val="1082644D"/>
    <w:rsid w:val="108E1DEE"/>
    <w:rsid w:val="10A04E14"/>
    <w:rsid w:val="10A61FCA"/>
    <w:rsid w:val="10AA5112"/>
    <w:rsid w:val="10B01FCA"/>
    <w:rsid w:val="10C14B8E"/>
    <w:rsid w:val="10CFD52D"/>
    <w:rsid w:val="10D97E21"/>
    <w:rsid w:val="10DC9004"/>
    <w:rsid w:val="10F0D62F"/>
    <w:rsid w:val="10FC4464"/>
    <w:rsid w:val="11002524"/>
    <w:rsid w:val="1108767F"/>
    <w:rsid w:val="11108419"/>
    <w:rsid w:val="11203E07"/>
    <w:rsid w:val="1132C226"/>
    <w:rsid w:val="11439ED4"/>
    <w:rsid w:val="1147E32E"/>
    <w:rsid w:val="11525E1C"/>
    <w:rsid w:val="11557787"/>
    <w:rsid w:val="115B45B6"/>
    <w:rsid w:val="115CBF4B"/>
    <w:rsid w:val="115F29B9"/>
    <w:rsid w:val="11635530"/>
    <w:rsid w:val="11639F57"/>
    <w:rsid w:val="11849485"/>
    <w:rsid w:val="11880EE6"/>
    <w:rsid w:val="118A69E6"/>
    <w:rsid w:val="118F4EAE"/>
    <w:rsid w:val="11A5BF6C"/>
    <w:rsid w:val="11A62A8E"/>
    <w:rsid w:val="11C71161"/>
    <w:rsid w:val="11CD50D8"/>
    <w:rsid w:val="11CF71EC"/>
    <w:rsid w:val="11D3FD61"/>
    <w:rsid w:val="11D560F7"/>
    <w:rsid w:val="11E9028D"/>
    <w:rsid w:val="11EBCC2F"/>
    <w:rsid w:val="11FFF73C"/>
    <w:rsid w:val="120989E5"/>
    <w:rsid w:val="120DC6FE"/>
    <w:rsid w:val="120EA4C2"/>
    <w:rsid w:val="12129E53"/>
    <w:rsid w:val="1222129B"/>
    <w:rsid w:val="122380B3"/>
    <w:rsid w:val="12244518"/>
    <w:rsid w:val="1229E77F"/>
    <w:rsid w:val="12383D7A"/>
    <w:rsid w:val="1239E2D9"/>
    <w:rsid w:val="1239E70F"/>
    <w:rsid w:val="124A1CD2"/>
    <w:rsid w:val="125BDA4B"/>
    <w:rsid w:val="12658026"/>
    <w:rsid w:val="12661E31"/>
    <w:rsid w:val="127BABDC"/>
    <w:rsid w:val="128D5122"/>
    <w:rsid w:val="12998A39"/>
    <w:rsid w:val="129B2709"/>
    <w:rsid w:val="129E5622"/>
    <w:rsid w:val="12ACAC0F"/>
    <w:rsid w:val="12BA042C"/>
    <w:rsid w:val="12F17FCE"/>
    <w:rsid w:val="12F6E9C4"/>
    <w:rsid w:val="13055026"/>
    <w:rsid w:val="13061823"/>
    <w:rsid w:val="130A08F8"/>
    <w:rsid w:val="13206AB6"/>
    <w:rsid w:val="132BE4B4"/>
    <w:rsid w:val="13315A31"/>
    <w:rsid w:val="13377EDF"/>
    <w:rsid w:val="1337870C"/>
    <w:rsid w:val="13426452"/>
    <w:rsid w:val="1344E9C2"/>
    <w:rsid w:val="134569C7"/>
    <w:rsid w:val="134C8D04"/>
    <w:rsid w:val="13630A6C"/>
    <w:rsid w:val="136787DD"/>
    <w:rsid w:val="136F2CAA"/>
    <w:rsid w:val="136FA43C"/>
    <w:rsid w:val="1375D10E"/>
    <w:rsid w:val="137658C0"/>
    <w:rsid w:val="137677EE"/>
    <w:rsid w:val="137E16B8"/>
    <w:rsid w:val="13847581"/>
    <w:rsid w:val="1396D7D6"/>
    <w:rsid w:val="1398ED1D"/>
    <w:rsid w:val="139ED45F"/>
    <w:rsid w:val="13AB023A"/>
    <w:rsid w:val="13BDD57A"/>
    <w:rsid w:val="13C3EF8F"/>
    <w:rsid w:val="13C72584"/>
    <w:rsid w:val="13C8AF55"/>
    <w:rsid w:val="13D0D137"/>
    <w:rsid w:val="13D73347"/>
    <w:rsid w:val="13DB100C"/>
    <w:rsid w:val="13DFE8A6"/>
    <w:rsid w:val="13E5ED33"/>
    <w:rsid w:val="13F0BA40"/>
    <w:rsid w:val="13FAEB6F"/>
    <w:rsid w:val="13FDAD14"/>
    <w:rsid w:val="1401DE0C"/>
    <w:rsid w:val="140E0B0B"/>
    <w:rsid w:val="14164C56"/>
    <w:rsid w:val="142F017D"/>
    <w:rsid w:val="14306079"/>
    <w:rsid w:val="1430E333"/>
    <w:rsid w:val="14387A62"/>
    <w:rsid w:val="1448A06D"/>
    <w:rsid w:val="144E8BF0"/>
    <w:rsid w:val="145C35ED"/>
    <w:rsid w:val="146A62E8"/>
    <w:rsid w:val="146EF8E1"/>
    <w:rsid w:val="148F419F"/>
    <w:rsid w:val="1491D944"/>
    <w:rsid w:val="1495556E"/>
    <w:rsid w:val="149D64AA"/>
    <w:rsid w:val="14A38425"/>
    <w:rsid w:val="14A9BFFB"/>
    <w:rsid w:val="14B1822C"/>
    <w:rsid w:val="14C0FD0C"/>
    <w:rsid w:val="14C257E6"/>
    <w:rsid w:val="14C3BA2E"/>
    <w:rsid w:val="150E1FAF"/>
    <w:rsid w:val="153252FD"/>
    <w:rsid w:val="1535617B"/>
    <w:rsid w:val="153F1320"/>
    <w:rsid w:val="1552FE53"/>
    <w:rsid w:val="15606008"/>
    <w:rsid w:val="1565E034"/>
    <w:rsid w:val="156A98E1"/>
    <w:rsid w:val="1570C2CE"/>
    <w:rsid w:val="1576D5F6"/>
    <w:rsid w:val="157C774E"/>
    <w:rsid w:val="1581D388"/>
    <w:rsid w:val="15A3D516"/>
    <w:rsid w:val="15B979D8"/>
    <w:rsid w:val="15BCCF1E"/>
    <w:rsid w:val="15BF9CB2"/>
    <w:rsid w:val="15BFB618"/>
    <w:rsid w:val="15C135DD"/>
    <w:rsid w:val="15D4E033"/>
    <w:rsid w:val="15E849D3"/>
    <w:rsid w:val="15E9263A"/>
    <w:rsid w:val="15F915E4"/>
    <w:rsid w:val="15FA174F"/>
    <w:rsid w:val="160F3020"/>
    <w:rsid w:val="160FB1EA"/>
    <w:rsid w:val="161418D9"/>
    <w:rsid w:val="161E0FB4"/>
    <w:rsid w:val="16222765"/>
    <w:rsid w:val="1625E203"/>
    <w:rsid w:val="16277617"/>
    <w:rsid w:val="162C140C"/>
    <w:rsid w:val="162CC60F"/>
    <w:rsid w:val="163FBB78"/>
    <w:rsid w:val="163FF41C"/>
    <w:rsid w:val="1642BA3F"/>
    <w:rsid w:val="16457A7F"/>
    <w:rsid w:val="164BC94C"/>
    <w:rsid w:val="1656C974"/>
    <w:rsid w:val="16577A04"/>
    <w:rsid w:val="165FFC1B"/>
    <w:rsid w:val="16610C0A"/>
    <w:rsid w:val="1666B2CB"/>
    <w:rsid w:val="166C5815"/>
    <w:rsid w:val="167988C6"/>
    <w:rsid w:val="1683DB79"/>
    <w:rsid w:val="168AFA02"/>
    <w:rsid w:val="16919428"/>
    <w:rsid w:val="169F2BEE"/>
    <w:rsid w:val="16A0C1FB"/>
    <w:rsid w:val="16AA455D"/>
    <w:rsid w:val="16B16FAA"/>
    <w:rsid w:val="16CDF1F2"/>
    <w:rsid w:val="16CFDD38"/>
    <w:rsid w:val="16D57406"/>
    <w:rsid w:val="16E070A9"/>
    <w:rsid w:val="16E0C698"/>
    <w:rsid w:val="16E2CC9B"/>
    <w:rsid w:val="16E7FA22"/>
    <w:rsid w:val="16F75BE9"/>
    <w:rsid w:val="1708E0AF"/>
    <w:rsid w:val="17106468"/>
    <w:rsid w:val="171CDEEC"/>
    <w:rsid w:val="17235B0E"/>
    <w:rsid w:val="172D638B"/>
    <w:rsid w:val="173C9F3E"/>
    <w:rsid w:val="174A905F"/>
    <w:rsid w:val="1758188B"/>
    <w:rsid w:val="17671E05"/>
    <w:rsid w:val="1768DF12"/>
    <w:rsid w:val="176C9163"/>
    <w:rsid w:val="1772DABD"/>
    <w:rsid w:val="1788A373"/>
    <w:rsid w:val="17941392"/>
    <w:rsid w:val="17A2E07F"/>
    <w:rsid w:val="17ABB2AD"/>
    <w:rsid w:val="17B15EDD"/>
    <w:rsid w:val="17B27C16"/>
    <w:rsid w:val="17BC1069"/>
    <w:rsid w:val="17BC8814"/>
    <w:rsid w:val="17CE5B1D"/>
    <w:rsid w:val="17D84B43"/>
    <w:rsid w:val="17DA82EE"/>
    <w:rsid w:val="17DB8BD9"/>
    <w:rsid w:val="17DCAFAA"/>
    <w:rsid w:val="17E8FDBE"/>
    <w:rsid w:val="17EAD8DC"/>
    <w:rsid w:val="17F6DD51"/>
    <w:rsid w:val="17F84D01"/>
    <w:rsid w:val="1804CB54"/>
    <w:rsid w:val="18071889"/>
    <w:rsid w:val="1817435D"/>
    <w:rsid w:val="181DDB6B"/>
    <w:rsid w:val="18348EC7"/>
    <w:rsid w:val="18354A6F"/>
    <w:rsid w:val="184074B7"/>
    <w:rsid w:val="1852DC42"/>
    <w:rsid w:val="185E477C"/>
    <w:rsid w:val="1860492E"/>
    <w:rsid w:val="1864C7A5"/>
    <w:rsid w:val="186578C1"/>
    <w:rsid w:val="186AF546"/>
    <w:rsid w:val="188767BE"/>
    <w:rsid w:val="18939B32"/>
    <w:rsid w:val="18A06929"/>
    <w:rsid w:val="18A8C925"/>
    <w:rsid w:val="18B4F569"/>
    <w:rsid w:val="18BFD05C"/>
    <w:rsid w:val="18C88F7D"/>
    <w:rsid w:val="18CEB42A"/>
    <w:rsid w:val="18D82729"/>
    <w:rsid w:val="18D979A2"/>
    <w:rsid w:val="18DF1343"/>
    <w:rsid w:val="18E02E30"/>
    <w:rsid w:val="18E111A7"/>
    <w:rsid w:val="18E1E943"/>
    <w:rsid w:val="18EBC0BF"/>
    <w:rsid w:val="18F93599"/>
    <w:rsid w:val="18FE34B7"/>
    <w:rsid w:val="1902CEF8"/>
    <w:rsid w:val="1908E4A0"/>
    <w:rsid w:val="1934BB1B"/>
    <w:rsid w:val="19434302"/>
    <w:rsid w:val="1944D86B"/>
    <w:rsid w:val="194595EE"/>
    <w:rsid w:val="1945F946"/>
    <w:rsid w:val="194831FD"/>
    <w:rsid w:val="1951736C"/>
    <w:rsid w:val="195C3107"/>
    <w:rsid w:val="195E6B21"/>
    <w:rsid w:val="19631D56"/>
    <w:rsid w:val="196B29AB"/>
    <w:rsid w:val="198384F1"/>
    <w:rsid w:val="19904E8A"/>
    <w:rsid w:val="1992ADB2"/>
    <w:rsid w:val="19971385"/>
    <w:rsid w:val="199CB87F"/>
    <w:rsid w:val="19A09BB5"/>
    <w:rsid w:val="19A7B457"/>
    <w:rsid w:val="19AC56D9"/>
    <w:rsid w:val="19B16E92"/>
    <w:rsid w:val="19C217D7"/>
    <w:rsid w:val="19C630DD"/>
    <w:rsid w:val="19C7F45E"/>
    <w:rsid w:val="19CBEAEE"/>
    <w:rsid w:val="19DB165D"/>
    <w:rsid w:val="19E82475"/>
    <w:rsid w:val="19F6CF45"/>
    <w:rsid w:val="1A030966"/>
    <w:rsid w:val="1A03745B"/>
    <w:rsid w:val="1A081FE9"/>
    <w:rsid w:val="1A12B930"/>
    <w:rsid w:val="1A1669DD"/>
    <w:rsid w:val="1A183CA1"/>
    <w:rsid w:val="1A238379"/>
    <w:rsid w:val="1A245605"/>
    <w:rsid w:val="1A2EB34D"/>
    <w:rsid w:val="1A30542B"/>
    <w:rsid w:val="1A4E7A86"/>
    <w:rsid w:val="1A62F0D1"/>
    <w:rsid w:val="1A654471"/>
    <w:rsid w:val="1A654FF2"/>
    <w:rsid w:val="1A664C0D"/>
    <w:rsid w:val="1A6A919A"/>
    <w:rsid w:val="1A6B90B3"/>
    <w:rsid w:val="1A7171E9"/>
    <w:rsid w:val="1A7AA960"/>
    <w:rsid w:val="1A8402D7"/>
    <w:rsid w:val="1A8B8F48"/>
    <w:rsid w:val="1AA88B0E"/>
    <w:rsid w:val="1AAA7B7F"/>
    <w:rsid w:val="1AAC0B32"/>
    <w:rsid w:val="1AAC1AA9"/>
    <w:rsid w:val="1AB37435"/>
    <w:rsid w:val="1ABAB5F0"/>
    <w:rsid w:val="1ABFF478"/>
    <w:rsid w:val="1ACA4E76"/>
    <w:rsid w:val="1AD1D2F7"/>
    <w:rsid w:val="1AD43196"/>
    <w:rsid w:val="1AD9182B"/>
    <w:rsid w:val="1ADA54CD"/>
    <w:rsid w:val="1ADA8AD9"/>
    <w:rsid w:val="1AE9591E"/>
    <w:rsid w:val="1AEC8D40"/>
    <w:rsid w:val="1AEDE2B6"/>
    <w:rsid w:val="1B00AE9F"/>
    <w:rsid w:val="1B0E91FF"/>
    <w:rsid w:val="1B2198D7"/>
    <w:rsid w:val="1B331332"/>
    <w:rsid w:val="1B37F811"/>
    <w:rsid w:val="1B3EDA13"/>
    <w:rsid w:val="1B43514B"/>
    <w:rsid w:val="1B52AA92"/>
    <w:rsid w:val="1B54EDA7"/>
    <w:rsid w:val="1B565883"/>
    <w:rsid w:val="1B5A9E7A"/>
    <w:rsid w:val="1B5B0AC1"/>
    <w:rsid w:val="1B5D2BD5"/>
    <w:rsid w:val="1B5FFFAF"/>
    <w:rsid w:val="1B6ABCF8"/>
    <w:rsid w:val="1B6D1610"/>
    <w:rsid w:val="1B7117BA"/>
    <w:rsid w:val="1B740D3B"/>
    <w:rsid w:val="1B7D5763"/>
    <w:rsid w:val="1B82A23E"/>
    <w:rsid w:val="1B8AB284"/>
    <w:rsid w:val="1B8DEFB3"/>
    <w:rsid w:val="1B8E9467"/>
    <w:rsid w:val="1B9948CA"/>
    <w:rsid w:val="1B99FBE1"/>
    <w:rsid w:val="1BA0583C"/>
    <w:rsid w:val="1BB1F69D"/>
    <w:rsid w:val="1BD7097E"/>
    <w:rsid w:val="1BD89108"/>
    <w:rsid w:val="1BD96B50"/>
    <w:rsid w:val="1BE57533"/>
    <w:rsid w:val="1BEB682A"/>
    <w:rsid w:val="1BEBE1F4"/>
    <w:rsid w:val="1BED1D43"/>
    <w:rsid w:val="1C074253"/>
    <w:rsid w:val="1C0965C5"/>
    <w:rsid w:val="1C16F728"/>
    <w:rsid w:val="1C18B79A"/>
    <w:rsid w:val="1C1E468C"/>
    <w:rsid w:val="1C1FB4A7"/>
    <w:rsid w:val="1C24599F"/>
    <w:rsid w:val="1C2AF512"/>
    <w:rsid w:val="1C311B96"/>
    <w:rsid w:val="1C3344F0"/>
    <w:rsid w:val="1C36831D"/>
    <w:rsid w:val="1C376CD1"/>
    <w:rsid w:val="1C3DD4D6"/>
    <w:rsid w:val="1C409AAE"/>
    <w:rsid w:val="1C4826BF"/>
    <w:rsid w:val="1C487888"/>
    <w:rsid w:val="1C59C106"/>
    <w:rsid w:val="1C6AFC23"/>
    <w:rsid w:val="1C6B9E4B"/>
    <w:rsid w:val="1C6CF8F8"/>
    <w:rsid w:val="1C7574CD"/>
    <w:rsid w:val="1C78F35A"/>
    <w:rsid w:val="1C7B8DC3"/>
    <w:rsid w:val="1C7C18AC"/>
    <w:rsid w:val="1C81B176"/>
    <w:rsid w:val="1C8A1DC0"/>
    <w:rsid w:val="1C9086CB"/>
    <w:rsid w:val="1CB180E1"/>
    <w:rsid w:val="1CC2178D"/>
    <w:rsid w:val="1CC433CB"/>
    <w:rsid w:val="1CCBBD55"/>
    <w:rsid w:val="1CD22090"/>
    <w:rsid w:val="1CDA36D0"/>
    <w:rsid w:val="1CDAA965"/>
    <w:rsid w:val="1CE8AF48"/>
    <w:rsid w:val="1CEE96BA"/>
    <w:rsid w:val="1CF3EB42"/>
    <w:rsid w:val="1CF44A77"/>
    <w:rsid w:val="1D198C61"/>
    <w:rsid w:val="1D201864"/>
    <w:rsid w:val="1D2043E0"/>
    <w:rsid w:val="1D2A5BD3"/>
    <w:rsid w:val="1D6D380C"/>
    <w:rsid w:val="1D6E9780"/>
    <w:rsid w:val="1D92FE37"/>
    <w:rsid w:val="1D98E410"/>
    <w:rsid w:val="1D98E843"/>
    <w:rsid w:val="1D9EA7C9"/>
    <w:rsid w:val="1DA2EF11"/>
    <w:rsid w:val="1DA773ED"/>
    <w:rsid w:val="1DA89601"/>
    <w:rsid w:val="1DB5DE9D"/>
    <w:rsid w:val="1DBA16ED"/>
    <w:rsid w:val="1DD3794B"/>
    <w:rsid w:val="1DEA0FA6"/>
    <w:rsid w:val="1DECB59D"/>
    <w:rsid w:val="1DEF5FA1"/>
    <w:rsid w:val="1DF0A72F"/>
    <w:rsid w:val="1DF50EF8"/>
    <w:rsid w:val="1DF65FB4"/>
    <w:rsid w:val="1DFD27C5"/>
    <w:rsid w:val="1E15410F"/>
    <w:rsid w:val="1E16E1B4"/>
    <w:rsid w:val="1E1C83AB"/>
    <w:rsid w:val="1E20071D"/>
    <w:rsid w:val="1E2348E6"/>
    <w:rsid w:val="1E23D5DB"/>
    <w:rsid w:val="1E27A648"/>
    <w:rsid w:val="1E3CA091"/>
    <w:rsid w:val="1E407365"/>
    <w:rsid w:val="1E421943"/>
    <w:rsid w:val="1E42470F"/>
    <w:rsid w:val="1E44FE1F"/>
    <w:rsid w:val="1E459B49"/>
    <w:rsid w:val="1E4F6178"/>
    <w:rsid w:val="1E56D398"/>
    <w:rsid w:val="1E5C9D7D"/>
    <w:rsid w:val="1E610C62"/>
    <w:rsid w:val="1E631EA6"/>
    <w:rsid w:val="1E6CD468"/>
    <w:rsid w:val="1E9ED2F1"/>
    <w:rsid w:val="1EA12416"/>
    <w:rsid w:val="1EA6637D"/>
    <w:rsid w:val="1EACADBE"/>
    <w:rsid w:val="1EB72AAA"/>
    <w:rsid w:val="1EB9B789"/>
    <w:rsid w:val="1EB9E0D0"/>
    <w:rsid w:val="1EBD3300"/>
    <w:rsid w:val="1EC5CF54"/>
    <w:rsid w:val="1EC65308"/>
    <w:rsid w:val="1ED9D3E6"/>
    <w:rsid w:val="1EE75133"/>
    <w:rsid w:val="1EEA699F"/>
    <w:rsid w:val="1EEAC500"/>
    <w:rsid w:val="1EEB366D"/>
    <w:rsid w:val="1EFFFD10"/>
    <w:rsid w:val="1F01ECE4"/>
    <w:rsid w:val="1F081AF9"/>
    <w:rsid w:val="1F0A63EF"/>
    <w:rsid w:val="1F173F84"/>
    <w:rsid w:val="1F1D3564"/>
    <w:rsid w:val="1F264128"/>
    <w:rsid w:val="1F285254"/>
    <w:rsid w:val="1F2CDBF8"/>
    <w:rsid w:val="1F3310AA"/>
    <w:rsid w:val="1F381762"/>
    <w:rsid w:val="1F38D833"/>
    <w:rsid w:val="1F3AB94D"/>
    <w:rsid w:val="1F487657"/>
    <w:rsid w:val="1F4A5C74"/>
    <w:rsid w:val="1F4B1EC0"/>
    <w:rsid w:val="1F506E9F"/>
    <w:rsid w:val="1F61FE5C"/>
    <w:rsid w:val="1F82AAD9"/>
    <w:rsid w:val="1F86BA1B"/>
    <w:rsid w:val="1F87A8E7"/>
    <w:rsid w:val="1F8E2713"/>
    <w:rsid w:val="1F95844F"/>
    <w:rsid w:val="1F9862F1"/>
    <w:rsid w:val="1FA8C106"/>
    <w:rsid w:val="1FB2B215"/>
    <w:rsid w:val="1FB785E9"/>
    <w:rsid w:val="1FC3B484"/>
    <w:rsid w:val="1FCB33E9"/>
    <w:rsid w:val="1FCCDBC0"/>
    <w:rsid w:val="1FCE1431"/>
    <w:rsid w:val="1FD09DE0"/>
    <w:rsid w:val="1FD26318"/>
    <w:rsid w:val="1FD7D4CA"/>
    <w:rsid w:val="1FDDD1FD"/>
    <w:rsid w:val="1FDF0961"/>
    <w:rsid w:val="1FE001D8"/>
    <w:rsid w:val="1FE3A5B7"/>
    <w:rsid w:val="1FE64D51"/>
    <w:rsid w:val="1FE7352B"/>
    <w:rsid w:val="1FE92957"/>
    <w:rsid w:val="1FF922D9"/>
    <w:rsid w:val="20040C5C"/>
    <w:rsid w:val="20172B61"/>
    <w:rsid w:val="20341BDA"/>
    <w:rsid w:val="2046CCD5"/>
    <w:rsid w:val="2047448A"/>
    <w:rsid w:val="2047B434"/>
    <w:rsid w:val="2047BD8E"/>
    <w:rsid w:val="20496B97"/>
    <w:rsid w:val="204C12BC"/>
    <w:rsid w:val="205086E3"/>
    <w:rsid w:val="20599F66"/>
    <w:rsid w:val="20609690"/>
    <w:rsid w:val="20612248"/>
    <w:rsid w:val="206378F4"/>
    <w:rsid w:val="2064EC1E"/>
    <w:rsid w:val="206F9962"/>
    <w:rsid w:val="2082A62F"/>
    <w:rsid w:val="20869561"/>
    <w:rsid w:val="20892ACC"/>
    <w:rsid w:val="20B6F661"/>
    <w:rsid w:val="20BD7957"/>
    <w:rsid w:val="20C1B450"/>
    <w:rsid w:val="20CD8C3F"/>
    <w:rsid w:val="20DB51D9"/>
    <w:rsid w:val="20E5EEEF"/>
    <w:rsid w:val="20EA4F58"/>
    <w:rsid w:val="20F1B597"/>
    <w:rsid w:val="20FEAA73"/>
    <w:rsid w:val="20FEFA6F"/>
    <w:rsid w:val="21050120"/>
    <w:rsid w:val="21074051"/>
    <w:rsid w:val="2107F173"/>
    <w:rsid w:val="210FC2F6"/>
    <w:rsid w:val="21226A08"/>
    <w:rsid w:val="2129F774"/>
    <w:rsid w:val="212E3751"/>
    <w:rsid w:val="213AB2FD"/>
    <w:rsid w:val="2143580C"/>
    <w:rsid w:val="216DE955"/>
    <w:rsid w:val="21703C01"/>
    <w:rsid w:val="21711E15"/>
    <w:rsid w:val="217C0349"/>
    <w:rsid w:val="217FA9EC"/>
    <w:rsid w:val="2192E5BC"/>
    <w:rsid w:val="2197763D"/>
    <w:rsid w:val="219D37CF"/>
    <w:rsid w:val="21A4B293"/>
    <w:rsid w:val="21C59B2B"/>
    <w:rsid w:val="21C5B441"/>
    <w:rsid w:val="21C945B6"/>
    <w:rsid w:val="21F56FC7"/>
    <w:rsid w:val="21F76C3B"/>
    <w:rsid w:val="2204818E"/>
    <w:rsid w:val="220E5805"/>
    <w:rsid w:val="2215A932"/>
    <w:rsid w:val="221F9AF9"/>
    <w:rsid w:val="22207179"/>
    <w:rsid w:val="22214F42"/>
    <w:rsid w:val="223E1D30"/>
    <w:rsid w:val="2249152F"/>
    <w:rsid w:val="225C7D13"/>
    <w:rsid w:val="2266CC5E"/>
    <w:rsid w:val="2271CED5"/>
    <w:rsid w:val="22733EFA"/>
    <w:rsid w:val="227AB902"/>
    <w:rsid w:val="228C175D"/>
    <w:rsid w:val="228F6C34"/>
    <w:rsid w:val="22946538"/>
    <w:rsid w:val="229687AE"/>
    <w:rsid w:val="2299DB54"/>
    <w:rsid w:val="22A9FB42"/>
    <w:rsid w:val="22B1C18E"/>
    <w:rsid w:val="22B28378"/>
    <w:rsid w:val="22C5BAC6"/>
    <w:rsid w:val="22DD233A"/>
    <w:rsid w:val="22E3F49E"/>
    <w:rsid w:val="22E48E4A"/>
    <w:rsid w:val="22E5743B"/>
    <w:rsid w:val="22EF0BC7"/>
    <w:rsid w:val="2304C22B"/>
    <w:rsid w:val="23065185"/>
    <w:rsid w:val="230EB1A5"/>
    <w:rsid w:val="2316E643"/>
    <w:rsid w:val="231A2855"/>
    <w:rsid w:val="231C2B36"/>
    <w:rsid w:val="2324785A"/>
    <w:rsid w:val="2324F9EC"/>
    <w:rsid w:val="233C9B2D"/>
    <w:rsid w:val="233E758F"/>
    <w:rsid w:val="237BB384"/>
    <w:rsid w:val="238A90A3"/>
    <w:rsid w:val="2394BB2E"/>
    <w:rsid w:val="239F30A9"/>
    <w:rsid w:val="23BCDEA3"/>
    <w:rsid w:val="23BDE13D"/>
    <w:rsid w:val="23C4BC91"/>
    <w:rsid w:val="23C6C899"/>
    <w:rsid w:val="23D0A72D"/>
    <w:rsid w:val="23D2D43F"/>
    <w:rsid w:val="23E4C910"/>
    <w:rsid w:val="23E7CE69"/>
    <w:rsid w:val="23F19195"/>
    <w:rsid w:val="23FD59B4"/>
    <w:rsid w:val="240BF852"/>
    <w:rsid w:val="240E0A51"/>
    <w:rsid w:val="2417D656"/>
    <w:rsid w:val="242049AC"/>
    <w:rsid w:val="2432DF6D"/>
    <w:rsid w:val="2435C2B4"/>
    <w:rsid w:val="243F1064"/>
    <w:rsid w:val="2445CBA3"/>
    <w:rsid w:val="2462BE57"/>
    <w:rsid w:val="24701BA7"/>
    <w:rsid w:val="247DA43E"/>
    <w:rsid w:val="247E931F"/>
    <w:rsid w:val="248D0A31"/>
    <w:rsid w:val="2490DF0E"/>
    <w:rsid w:val="249C2189"/>
    <w:rsid w:val="249E4226"/>
    <w:rsid w:val="24B797E6"/>
    <w:rsid w:val="24B805A4"/>
    <w:rsid w:val="24B985FC"/>
    <w:rsid w:val="24BB3FCB"/>
    <w:rsid w:val="24D36A7B"/>
    <w:rsid w:val="24E993D5"/>
    <w:rsid w:val="24F0825F"/>
    <w:rsid w:val="24FF962E"/>
    <w:rsid w:val="250476E5"/>
    <w:rsid w:val="2519CB58"/>
    <w:rsid w:val="251AE3D0"/>
    <w:rsid w:val="25220815"/>
    <w:rsid w:val="2526BC62"/>
    <w:rsid w:val="2536FBA3"/>
    <w:rsid w:val="25461A19"/>
    <w:rsid w:val="254D83ED"/>
    <w:rsid w:val="254E8F6E"/>
    <w:rsid w:val="255010F1"/>
    <w:rsid w:val="25511E8A"/>
    <w:rsid w:val="25669374"/>
    <w:rsid w:val="256D1AE4"/>
    <w:rsid w:val="2571221B"/>
    <w:rsid w:val="2571C3BE"/>
    <w:rsid w:val="2577DE31"/>
    <w:rsid w:val="257E872B"/>
    <w:rsid w:val="25A6394C"/>
    <w:rsid w:val="25A6F04C"/>
    <w:rsid w:val="25AA2A8F"/>
    <w:rsid w:val="25AD9590"/>
    <w:rsid w:val="25B57B87"/>
    <w:rsid w:val="25BAAD41"/>
    <w:rsid w:val="25CD39D0"/>
    <w:rsid w:val="25D4D19F"/>
    <w:rsid w:val="25D72C32"/>
    <w:rsid w:val="25D79C26"/>
    <w:rsid w:val="25E81793"/>
    <w:rsid w:val="25E9B37A"/>
    <w:rsid w:val="25EC301E"/>
    <w:rsid w:val="25F214D4"/>
    <w:rsid w:val="25F34C80"/>
    <w:rsid w:val="25F5AFFA"/>
    <w:rsid w:val="25FA83BB"/>
    <w:rsid w:val="26020CFD"/>
    <w:rsid w:val="26023B03"/>
    <w:rsid w:val="2603FED5"/>
    <w:rsid w:val="26061C6D"/>
    <w:rsid w:val="26170C47"/>
    <w:rsid w:val="2619FC94"/>
    <w:rsid w:val="262954EF"/>
    <w:rsid w:val="263399BE"/>
    <w:rsid w:val="263797CF"/>
    <w:rsid w:val="263A756D"/>
    <w:rsid w:val="263BAEF5"/>
    <w:rsid w:val="263E7A13"/>
    <w:rsid w:val="264328BE"/>
    <w:rsid w:val="2649F28B"/>
    <w:rsid w:val="264BD01E"/>
    <w:rsid w:val="264E8705"/>
    <w:rsid w:val="2652A97A"/>
    <w:rsid w:val="26671939"/>
    <w:rsid w:val="266C1E88"/>
    <w:rsid w:val="266FAD16"/>
    <w:rsid w:val="2686F0BD"/>
    <w:rsid w:val="26882C3A"/>
    <w:rsid w:val="268C0049"/>
    <w:rsid w:val="26937627"/>
    <w:rsid w:val="26C60C95"/>
    <w:rsid w:val="26D8B63F"/>
    <w:rsid w:val="26D96D12"/>
    <w:rsid w:val="26E33376"/>
    <w:rsid w:val="26E40035"/>
    <w:rsid w:val="26E55F68"/>
    <w:rsid w:val="26EB6DFC"/>
    <w:rsid w:val="26F92C47"/>
    <w:rsid w:val="26FA5ED9"/>
    <w:rsid w:val="270DFC03"/>
    <w:rsid w:val="27149AB9"/>
    <w:rsid w:val="271AE254"/>
    <w:rsid w:val="2722C1D1"/>
    <w:rsid w:val="272A1E07"/>
    <w:rsid w:val="2731E57E"/>
    <w:rsid w:val="27324B74"/>
    <w:rsid w:val="273A7F12"/>
    <w:rsid w:val="274EDDAC"/>
    <w:rsid w:val="27537FE9"/>
    <w:rsid w:val="2754EE35"/>
    <w:rsid w:val="275DBAA4"/>
    <w:rsid w:val="275F197E"/>
    <w:rsid w:val="27607E77"/>
    <w:rsid w:val="2764091C"/>
    <w:rsid w:val="276EA134"/>
    <w:rsid w:val="27757381"/>
    <w:rsid w:val="2778A884"/>
    <w:rsid w:val="277DCF1B"/>
    <w:rsid w:val="278B12E5"/>
    <w:rsid w:val="2791805B"/>
    <w:rsid w:val="279D6AD9"/>
    <w:rsid w:val="279EF19B"/>
    <w:rsid w:val="27A350BF"/>
    <w:rsid w:val="27A76B74"/>
    <w:rsid w:val="27AB9F03"/>
    <w:rsid w:val="27AF9C14"/>
    <w:rsid w:val="27B0D3F3"/>
    <w:rsid w:val="27BBE96B"/>
    <w:rsid w:val="27C333A6"/>
    <w:rsid w:val="27D0055D"/>
    <w:rsid w:val="27D0CF4B"/>
    <w:rsid w:val="27D4623B"/>
    <w:rsid w:val="27DAA89C"/>
    <w:rsid w:val="27DB78C2"/>
    <w:rsid w:val="27E37B7A"/>
    <w:rsid w:val="282F3EFA"/>
    <w:rsid w:val="284675AC"/>
    <w:rsid w:val="2849B44E"/>
    <w:rsid w:val="284A912F"/>
    <w:rsid w:val="284B88EE"/>
    <w:rsid w:val="284D9B48"/>
    <w:rsid w:val="284FBE49"/>
    <w:rsid w:val="2853EF12"/>
    <w:rsid w:val="2858E13F"/>
    <w:rsid w:val="285AD086"/>
    <w:rsid w:val="2867FAD1"/>
    <w:rsid w:val="286AA178"/>
    <w:rsid w:val="286BE608"/>
    <w:rsid w:val="28822989"/>
    <w:rsid w:val="28836139"/>
    <w:rsid w:val="28854C57"/>
    <w:rsid w:val="288B1437"/>
    <w:rsid w:val="28A28838"/>
    <w:rsid w:val="28A8A2E3"/>
    <w:rsid w:val="28B72290"/>
    <w:rsid w:val="28E089C2"/>
    <w:rsid w:val="28E7AFC4"/>
    <w:rsid w:val="28EAE032"/>
    <w:rsid w:val="28EF7C2B"/>
    <w:rsid w:val="28FEC8AC"/>
    <w:rsid w:val="28FEDBAD"/>
    <w:rsid w:val="290113C8"/>
    <w:rsid w:val="290A7195"/>
    <w:rsid w:val="290CAE3D"/>
    <w:rsid w:val="290EBF3A"/>
    <w:rsid w:val="290F6FE5"/>
    <w:rsid w:val="29161473"/>
    <w:rsid w:val="292879DD"/>
    <w:rsid w:val="29392172"/>
    <w:rsid w:val="2942499D"/>
    <w:rsid w:val="2947B58A"/>
    <w:rsid w:val="294F4D53"/>
    <w:rsid w:val="2955A658"/>
    <w:rsid w:val="295FA8FB"/>
    <w:rsid w:val="29631ACE"/>
    <w:rsid w:val="2965C29D"/>
    <w:rsid w:val="297672C1"/>
    <w:rsid w:val="29786F4D"/>
    <w:rsid w:val="297A66AB"/>
    <w:rsid w:val="297F38FF"/>
    <w:rsid w:val="2983C2B1"/>
    <w:rsid w:val="29842FBD"/>
    <w:rsid w:val="29851D8A"/>
    <w:rsid w:val="298E7052"/>
    <w:rsid w:val="29A901F2"/>
    <w:rsid w:val="29B5813B"/>
    <w:rsid w:val="29BF1AF2"/>
    <w:rsid w:val="29C2740F"/>
    <w:rsid w:val="29C3F382"/>
    <w:rsid w:val="29C9AB4E"/>
    <w:rsid w:val="29CDC9F6"/>
    <w:rsid w:val="29D00EB7"/>
    <w:rsid w:val="29D24F02"/>
    <w:rsid w:val="29D77261"/>
    <w:rsid w:val="29D97A1A"/>
    <w:rsid w:val="29D9CCA5"/>
    <w:rsid w:val="29E67828"/>
    <w:rsid w:val="2A0B024D"/>
    <w:rsid w:val="2A0EF18D"/>
    <w:rsid w:val="2A13DE33"/>
    <w:rsid w:val="2A179AA5"/>
    <w:rsid w:val="2A21D497"/>
    <w:rsid w:val="2A309B05"/>
    <w:rsid w:val="2A36E498"/>
    <w:rsid w:val="2A37AD6A"/>
    <w:rsid w:val="2A3DF247"/>
    <w:rsid w:val="2A4659A6"/>
    <w:rsid w:val="2A496D77"/>
    <w:rsid w:val="2A4D574E"/>
    <w:rsid w:val="2A502521"/>
    <w:rsid w:val="2A52C5FB"/>
    <w:rsid w:val="2A5F0904"/>
    <w:rsid w:val="2A671C79"/>
    <w:rsid w:val="2A775D7A"/>
    <w:rsid w:val="2A8BCB72"/>
    <w:rsid w:val="2A8FAF33"/>
    <w:rsid w:val="2A995FFE"/>
    <w:rsid w:val="2AB21048"/>
    <w:rsid w:val="2AC3E5EB"/>
    <w:rsid w:val="2ACE2442"/>
    <w:rsid w:val="2AD84A60"/>
    <w:rsid w:val="2AD90E8B"/>
    <w:rsid w:val="2ADBEEC5"/>
    <w:rsid w:val="2AF65114"/>
    <w:rsid w:val="2B0BEEF3"/>
    <w:rsid w:val="2B0F7490"/>
    <w:rsid w:val="2B250B5C"/>
    <w:rsid w:val="2B2726E5"/>
    <w:rsid w:val="2B303500"/>
    <w:rsid w:val="2B36BD98"/>
    <w:rsid w:val="2B3D7D6A"/>
    <w:rsid w:val="2B3E5E75"/>
    <w:rsid w:val="2B3FA459"/>
    <w:rsid w:val="2B4CBC3D"/>
    <w:rsid w:val="2B53295A"/>
    <w:rsid w:val="2B5AEB53"/>
    <w:rsid w:val="2B5DD7B9"/>
    <w:rsid w:val="2B6DEC79"/>
    <w:rsid w:val="2B748A54"/>
    <w:rsid w:val="2B8A9E90"/>
    <w:rsid w:val="2B925CAF"/>
    <w:rsid w:val="2B9552CC"/>
    <w:rsid w:val="2BA716A8"/>
    <w:rsid w:val="2BAE9FB4"/>
    <w:rsid w:val="2BC48F9E"/>
    <w:rsid w:val="2BCA309A"/>
    <w:rsid w:val="2BCAC437"/>
    <w:rsid w:val="2BCBE96D"/>
    <w:rsid w:val="2BCF4011"/>
    <w:rsid w:val="2BD3851F"/>
    <w:rsid w:val="2BF77862"/>
    <w:rsid w:val="2C0B4566"/>
    <w:rsid w:val="2C110D8F"/>
    <w:rsid w:val="2C113460"/>
    <w:rsid w:val="2C131C94"/>
    <w:rsid w:val="2C1C352B"/>
    <w:rsid w:val="2C277715"/>
    <w:rsid w:val="2C35A3FC"/>
    <w:rsid w:val="2C366E27"/>
    <w:rsid w:val="2C3B8559"/>
    <w:rsid w:val="2C3C9EB0"/>
    <w:rsid w:val="2C51C098"/>
    <w:rsid w:val="2C52EA46"/>
    <w:rsid w:val="2C5C3C70"/>
    <w:rsid w:val="2C5D764D"/>
    <w:rsid w:val="2C6137EE"/>
    <w:rsid w:val="2C6499AD"/>
    <w:rsid w:val="2C7CE094"/>
    <w:rsid w:val="2C8CB46B"/>
    <w:rsid w:val="2C91462B"/>
    <w:rsid w:val="2C939D0F"/>
    <w:rsid w:val="2C939DCC"/>
    <w:rsid w:val="2C9CB88A"/>
    <w:rsid w:val="2CAA30AD"/>
    <w:rsid w:val="2CB19B82"/>
    <w:rsid w:val="2CBB9E59"/>
    <w:rsid w:val="2CC49941"/>
    <w:rsid w:val="2CD94DCB"/>
    <w:rsid w:val="2CDE93FC"/>
    <w:rsid w:val="2CE3DF63"/>
    <w:rsid w:val="2CE835A5"/>
    <w:rsid w:val="2CED3C88"/>
    <w:rsid w:val="2CF25CD3"/>
    <w:rsid w:val="2CFB1AEF"/>
    <w:rsid w:val="2D0147BE"/>
    <w:rsid w:val="2D147152"/>
    <w:rsid w:val="2D23AE13"/>
    <w:rsid w:val="2D35C34C"/>
    <w:rsid w:val="2D37C15B"/>
    <w:rsid w:val="2D44C0F1"/>
    <w:rsid w:val="2D4F06BC"/>
    <w:rsid w:val="2D561EC5"/>
    <w:rsid w:val="2D5B2BCE"/>
    <w:rsid w:val="2D605FFF"/>
    <w:rsid w:val="2D6AD20B"/>
    <w:rsid w:val="2D6E7878"/>
    <w:rsid w:val="2D759AD3"/>
    <w:rsid w:val="2D789633"/>
    <w:rsid w:val="2D9E960D"/>
    <w:rsid w:val="2DA8E02E"/>
    <w:rsid w:val="2DC3A494"/>
    <w:rsid w:val="2DD0F179"/>
    <w:rsid w:val="2DD66725"/>
    <w:rsid w:val="2DD9A096"/>
    <w:rsid w:val="2DE6896C"/>
    <w:rsid w:val="2DF617E3"/>
    <w:rsid w:val="2DF81806"/>
    <w:rsid w:val="2DF83CFD"/>
    <w:rsid w:val="2DF979F2"/>
    <w:rsid w:val="2DFE1728"/>
    <w:rsid w:val="2E013FD3"/>
    <w:rsid w:val="2E04C01D"/>
    <w:rsid w:val="2E057536"/>
    <w:rsid w:val="2E06CEA7"/>
    <w:rsid w:val="2E1D9793"/>
    <w:rsid w:val="2E202AD7"/>
    <w:rsid w:val="2E2FB435"/>
    <w:rsid w:val="2E36EA3B"/>
    <w:rsid w:val="2E3C3352"/>
    <w:rsid w:val="2E57ADBB"/>
    <w:rsid w:val="2E59A13D"/>
    <w:rsid w:val="2E5C7A7E"/>
    <w:rsid w:val="2E5D4359"/>
    <w:rsid w:val="2E6CAAEB"/>
    <w:rsid w:val="2E79FFA9"/>
    <w:rsid w:val="2E826B52"/>
    <w:rsid w:val="2E82D809"/>
    <w:rsid w:val="2E830B1A"/>
    <w:rsid w:val="2E8525F3"/>
    <w:rsid w:val="2E857189"/>
    <w:rsid w:val="2E867118"/>
    <w:rsid w:val="2E8A28FA"/>
    <w:rsid w:val="2E8EE31F"/>
    <w:rsid w:val="2E9076AB"/>
    <w:rsid w:val="2E9A3375"/>
    <w:rsid w:val="2E9CE280"/>
    <w:rsid w:val="2EAB982F"/>
    <w:rsid w:val="2EB9244D"/>
    <w:rsid w:val="2ECD7ABE"/>
    <w:rsid w:val="2ED05E5A"/>
    <w:rsid w:val="2ED39C11"/>
    <w:rsid w:val="2EDE7370"/>
    <w:rsid w:val="2EEE1127"/>
    <w:rsid w:val="2EFB805F"/>
    <w:rsid w:val="2EFCD101"/>
    <w:rsid w:val="2F0776B6"/>
    <w:rsid w:val="2F0B5858"/>
    <w:rsid w:val="2F1A0832"/>
    <w:rsid w:val="2F2309E9"/>
    <w:rsid w:val="2F26E69A"/>
    <w:rsid w:val="2F3600FD"/>
    <w:rsid w:val="2F408FC1"/>
    <w:rsid w:val="2F438540"/>
    <w:rsid w:val="2F451A49"/>
    <w:rsid w:val="2F4A69C2"/>
    <w:rsid w:val="2F4C7C4F"/>
    <w:rsid w:val="2F4EA64E"/>
    <w:rsid w:val="2F4F9504"/>
    <w:rsid w:val="2F501E78"/>
    <w:rsid w:val="2F5754B6"/>
    <w:rsid w:val="2F58FF17"/>
    <w:rsid w:val="2F649070"/>
    <w:rsid w:val="2F6EFB58"/>
    <w:rsid w:val="2F75B491"/>
    <w:rsid w:val="2F77066F"/>
    <w:rsid w:val="2F821EDD"/>
    <w:rsid w:val="2F82E311"/>
    <w:rsid w:val="2F870C26"/>
    <w:rsid w:val="2F8C4676"/>
    <w:rsid w:val="2F9DCCE2"/>
    <w:rsid w:val="2FA0FEF9"/>
    <w:rsid w:val="2FA8A156"/>
    <w:rsid w:val="2FB383A2"/>
    <w:rsid w:val="2FC5A499"/>
    <w:rsid w:val="2FC78D88"/>
    <w:rsid w:val="2FCF38A4"/>
    <w:rsid w:val="2FDBFBA7"/>
    <w:rsid w:val="2FDE90ED"/>
    <w:rsid w:val="2FF0BCCB"/>
    <w:rsid w:val="2FF19D82"/>
    <w:rsid w:val="2FF1E25F"/>
    <w:rsid w:val="30006A6F"/>
    <w:rsid w:val="30263D1A"/>
    <w:rsid w:val="303F9CD2"/>
    <w:rsid w:val="3040BB8C"/>
    <w:rsid w:val="30530703"/>
    <w:rsid w:val="305ADC18"/>
    <w:rsid w:val="306AA471"/>
    <w:rsid w:val="306B1FF6"/>
    <w:rsid w:val="307143AA"/>
    <w:rsid w:val="307A3EEB"/>
    <w:rsid w:val="3083679F"/>
    <w:rsid w:val="30847960"/>
    <w:rsid w:val="308B4CD2"/>
    <w:rsid w:val="3094699C"/>
    <w:rsid w:val="30A2EB1A"/>
    <w:rsid w:val="30ABD36F"/>
    <w:rsid w:val="30B1BE8F"/>
    <w:rsid w:val="30BFAEAA"/>
    <w:rsid w:val="30C6C7FF"/>
    <w:rsid w:val="30CDD4D9"/>
    <w:rsid w:val="30D1453A"/>
    <w:rsid w:val="30E82A3E"/>
    <w:rsid w:val="30E89724"/>
    <w:rsid w:val="30EB30D3"/>
    <w:rsid w:val="30EE1122"/>
    <w:rsid w:val="30F04000"/>
    <w:rsid w:val="30FEC4BD"/>
    <w:rsid w:val="31030996"/>
    <w:rsid w:val="310DD0B9"/>
    <w:rsid w:val="3118B59C"/>
    <w:rsid w:val="311A66A5"/>
    <w:rsid w:val="314CFA72"/>
    <w:rsid w:val="314FB26B"/>
    <w:rsid w:val="3151CF08"/>
    <w:rsid w:val="3157E08B"/>
    <w:rsid w:val="3159F2B5"/>
    <w:rsid w:val="3161EAEC"/>
    <w:rsid w:val="316DDBB3"/>
    <w:rsid w:val="316EABB7"/>
    <w:rsid w:val="317BFE08"/>
    <w:rsid w:val="318DA1E7"/>
    <w:rsid w:val="3190E307"/>
    <w:rsid w:val="319122D9"/>
    <w:rsid w:val="3193C3B3"/>
    <w:rsid w:val="319534E6"/>
    <w:rsid w:val="3198EB6C"/>
    <w:rsid w:val="31AB8417"/>
    <w:rsid w:val="31AECDE1"/>
    <w:rsid w:val="31B5DD0A"/>
    <w:rsid w:val="31C2F911"/>
    <w:rsid w:val="31DAAA5B"/>
    <w:rsid w:val="31E69E34"/>
    <w:rsid w:val="31EC0600"/>
    <w:rsid w:val="31EC1601"/>
    <w:rsid w:val="31EFF067"/>
    <w:rsid w:val="31FD6AB3"/>
    <w:rsid w:val="320E47BB"/>
    <w:rsid w:val="32137A51"/>
    <w:rsid w:val="3215332D"/>
    <w:rsid w:val="32235575"/>
    <w:rsid w:val="3247EE4B"/>
    <w:rsid w:val="32527C6D"/>
    <w:rsid w:val="325EF4B5"/>
    <w:rsid w:val="325FC2BF"/>
    <w:rsid w:val="3265CA62"/>
    <w:rsid w:val="32671A03"/>
    <w:rsid w:val="32773AFF"/>
    <w:rsid w:val="3278C5C5"/>
    <w:rsid w:val="3281362F"/>
    <w:rsid w:val="328198BB"/>
    <w:rsid w:val="32844105"/>
    <w:rsid w:val="329109FE"/>
    <w:rsid w:val="32964AA6"/>
    <w:rsid w:val="3298A167"/>
    <w:rsid w:val="329A951E"/>
    <w:rsid w:val="32A88844"/>
    <w:rsid w:val="32B0FB6A"/>
    <w:rsid w:val="32BE91DA"/>
    <w:rsid w:val="32D7342E"/>
    <w:rsid w:val="32DA2DAE"/>
    <w:rsid w:val="32E44A50"/>
    <w:rsid w:val="32E771C1"/>
    <w:rsid w:val="32EE52FA"/>
    <w:rsid w:val="32EEA5F3"/>
    <w:rsid w:val="32F638D2"/>
    <w:rsid w:val="32FC9E48"/>
    <w:rsid w:val="330FDA4B"/>
    <w:rsid w:val="332CB945"/>
    <w:rsid w:val="332EDC42"/>
    <w:rsid w:val="3334E2A1"/>
    <w:rsid w:val="33475478"/>
    <w:rsid w:val="3352552D"/>
    <w:rsid w:val="3356FEF6"/>
    <w:rsid w:val="336965A9"/>
    <w:rsid w:val="33697B3C"/>
    <w:rsid w:val="3380E724"/>
    <w:rsid w:val="338707A0"/>
    <w:rsid w:val="338CEFFD"/>
    <w:rsid w:val="339B6FD9"/>
    <w:rsid w:val="33A5EDAE"/>
    <w:rsid w:val="33A746AD"/>
    <w:rsid w:val="33B0E520"/>
    <w:rsid w:val="33B5EB37"/>
    <w:rsid w:val="33B9A9F9"/>
    <w:rsid w:val="33BBF41D"/>
    <w:rsid w:val="33C0431C"/>
    <w:rsid w:val="33CB9945"/>
    <w:rsid w:val="33E6ECAE"/>
    <w:rsid w:val="33E7E0E6"/>
    <w:rsid w:val="33F0C42D"/>
    <w:rsid w:val="33F275DC"/>
    <w:rsid w:val="33F87723"/>
    <w:rsid w:val="3405A033"/>
    <w:rsid w:val="3405FFE0"/>
    <w:rsid w:val="34113C9B"/>
    <w:rsid w:val="3421C52F"/>
    <w:rsid w:val="3430F31D"/>
    <w:rsid w:val="3438D0A0"/>
    <w:rsid w:val="344C8E64"/>
    <w:rsid w:val="345AB424"/>
    <w:rsid w:val="345C32F8"/>
    <w:rsid w:val="34673B83"/>
    <w:rsid w:val="346BCEBE"/>
    <w:rsid w:val="346D49E5"/>
    <w:rsid w:val="346E24E6"/>
    <w:rsid w:val="34765FEE"/>
    <w:rsid w:val="34767154"/>
    <w:rsid w:val="3479F892"/>
    <w:rsid w:val="3483A2D3"/>
    <w:rsid w:val="348EF4A3"/>
    <w:rsid w:val="34A4D709"/>
    <w:rsid w:val="34B5B55E"/>
    <w:rsid w:val="34C9100D"/>
    <w:rsid w:val="34CCA1B3"/>
    <w:rsid w:val="34CF6CC1"/>
    <w:rsid w:val="34D30039"/>
    <w:rsid w:val="34D3752D"/>
    <w:rsid w:val="34E105DA"/>
    <w:rsid w:val="34E3D06A"/>
    <w:rsid w:val="34E914CC"/>
    <w:rsid w:val="34E97176"/>
    <w:rsid w:val="34EA12A1"/>
    <w:rsid w:val="35036A22"/>
    <w:rsid w:val="35074F5D"/>
    <w:rsid w:val="35086A62"/>
    <w:rsid w:val="35192768"/>
    <w:rsid w:val="35260642"/>
    <w:rsid w:val="3529AAE3"/>
    <w:rsid w:val="353145CB"/>
    <w:rsid w:val="35338500"/>
    <w:rsid w:val="35428C5F"/>
    <w:rsid w:val="3551E36C"/>
    <w:rsid w:val="3551EE3F"/>
    <w:rsid w:val="3557EA83"/>
    <w:rsid w:val="3558A0BF"/>
    <w:rsid w:val="3565AF40"/>
    <w:rsid w:val="35831F75"/>
    <w:rsid w:val="3584637D"/>
    <w:rsid w:val="359833D5"/>
    <w:rsid w:val="35A49C27"/>
    <w:rsid w:val="35AA6A29"/>
    <w:rsid w:val="35B9F6B7"/>
    <w:rsid w:val="35BE4D77"/>
    <w:rsid w:val="35C87896"/>
    <w:rsid w:val="35C97A23"/>
    <w:rsid w:val="35CDA474"/>
    <w:rsid w:val="35D63C8D"/>
    <w:rsid w:val="35E2D09C"/>
    <w:rsid w:val="35FE597F"/>
    <w:rsid w:val="35FF1C41"/>
    <w:rsid w:val="3608931A"/>
    <w:rsid w:val="3608F54D"/>
    <w:rsid w:val="360A3B21"/>
    <w:rsid w:val="360DE528"/>
    <w:rsid w:val="36206B68"/>
    <w:rsid w:val="36219E35"/>
    <w:rsid w:val="363E61BB"/>
    <w:rsid w:val="365F3749"/>
    <w:rsid w:val="3662F619"/>
    <w:rsid w:val="3664E06E"/>
    <w:rsid w:val="36666C62"/>
    <w:rsid w:val="366D6D42"/>
    <w:rsid w:val="3670B687"/>
    <w:rsid w:val="36776BDF"/>
    <w:rsid w:val="367F7A90"/>
    <w:rsid w:val="3685E302"/>
    <w:rsid w:val="3690BE76"/>
    <w:rsid w:val="369389E0"/>
    <w:rsid w:val="36A97599"/>
    <w:rsid w:val="36AD1BA2"/>
    <w:rsid w:val="36AD28F4"/>
    <w:rsid w:val="36B77DB0"/>
    <w:rsid w:val="36B94070"/>
    <w:rsid w:val="36C49914"/>
    <w:rsid w:val="36CF0D77"/>
    <w:rsid w:val="36DEB11D"/>
    <w:rsid w:val="36E45548"/>
    <w:rsid w:val="36E91486"/>
    <w:rsid w:val="36F98AB0"/>
    <w:rsid w:val="36FA1F0F"/>
    <w:rsid w:val="37014DE2"/>
    <w:rsid w:val="370C8932"/>
    <w:rsid w:val="371199A6"/>
    <w:rsid w:val="371CBD52"/>
    <w:rsid w:val="3723CD08"/>
    <w:rsid w:val="37313989"/>
    <w:rsid w:val="3745C1AC"/>
    <w:rsid w:val="374B73ED"/>
    <w:rsid w:val="37540837"/>
    <w:rsid w:val="375509DE"/>
    <w:rsid w:val="376FB463"/>
    <w:rsid w:val="376FDD1D"/>
    <w:rsid w:val="377BF403"/>
    <w:rsid w:val="378CA55C"/>
    <w:rsid w:val="378E7BC8"/>
    <w:rsid w:val="3792AB31"/>
    <w:rsid w:val="3793B4A5"/>
    <w:rsid w:val="37A04A83"/>
    <w:rsid w:val="37A48021"/>
    <w:rsid w:val="37A9B589"/>
    <w:rsid w:val="37B37D23"/>
    <w:rsid w:val="37BA019C"/>
    <w:rsid w:val="37BB2348"/>
    <w:rsid w:val="37CCFEDF"/>
    <w:rsid w:val="37D384AC"/>
    <w:rsid w:val="37D8C9DB"/>
    <w:rsid w:val="37DA321C"/>
    <w:rsid w:val="37DCDC5F"/>
    <w:rsid w:val="37E08089"/>
    <w:rsid w:val="37E567A4"/>
    <w:rsid w:val="37FA2F5C"/>
    <w:rsid w:val="37FD0A6F"/>
    <w:rsid w:val="380504D2"/>
    <w:rsid w:val="382045A7"/>
    <w:rsid w:val="3826B1B8"/>
    <w:rsid w:val="382F1FA9"/>
    <w:rsid w:val="38310FFE"/>
    <w:rsid w:val="384B3AE2"/>
    <w:rsid w:val="387BF27D"/>
    <w:rsid w:val="387FDF46"/>
    <w:rsid w:val="38890224"/>
    <w:rsid w:val="388CAF9E"/>
    <w:rsid w:val="3893D270"/>
    <w:rsid w:val="38AE553D"/>
    <w:rsid w:val="38BED22D"/>
    <w:rsid w:val="38C609E4"/>
    <w:rsid w:val="38CC336E"/>
    <w:rsid w:val="38D2682C"/>
    <w:rsid w:val="38DEA68C"/>
    <w:rsid w:val="38DF46B2"/>
    <w:rsid w:val="38E149F3"/>
    <w:rsid w:val="38E8E221"/>
    <w:rsid w:val="38FB9052"/>
    <w:rsid w:val="3918E181"/>
    <w:rsid w:val="3924545B"/>
    <w:rsid w:val="393E679E"/>
    <w:rsid w:val="393EC0B2"/>
    <w:rsid w:val="394676A5"/>
    <w:rsid w:val="3951E26B"/>
    <w:rsid w:val="395D721E"/>
    <w:rsid w:val="396288DB"/>
    <w:rsid w:val="39670B5E"/>
    <w:rsid w:val="39700BDB"/>
    <w:rsid w:val="397DA98F"/>
    <w:rsid w:val="398A165F"/>
    <w:rsid w:val="3990DF45"/>
    <w:rsid w:val="3996E260"/>
    <w:rsid w:val="39A04436"/>
    <w:rsid w:val="39A4413E"/>
    <w:rsid w:val="39AE8BE0"/>
    <w:rsid w:val="39DF6F22"/>
    <w:rsid w:val="39EAE58A"/>
    <w:rsid w:val="39EE86FA"/>
    <w:rsid w:val="39FC04BA"/>
    <w:rsid w:val="3A053745"/>
    <w:rsid w:val="3A06A12A"/>
    <w:rsid w:val="3A0C5CD3"/>
    <w:rsid w:val="3A0DEEA2"/>
    <w:rsid w:val="3A11F958"/>
    <w:rsid w:val="3A1EE80E"/>
    <w:rsid w:val="3A1EEE75"/>
    <w:rsid w:val="3A3024B1"/>
    <w:rsid w:val="3A3327E3"/>
    <w:rsid w:val="3A333EA0"/>
    <w:rsid w:val="3A3E5114"/>
    <w:rsid w:val="3A519B8D"/>
    <w:rsid w:val="3A5617C0"/>
    <w:rsid w:val="3A71E08C"/>
    <w:rsid w:val="3A774106"/>
    <w:rsid w:val="3A7C2D43"/>
    <w:rsid w:val="3A885EED"/>
    <w:rsid w:val="3A94E19C"/>
    <w:rsid w:val="3A9ACDCF"/>
    <w:rsid w:val="3AA37954"/>
    <w:rsid w:val="3AA97259"/>
    <w:rsid w:val="3AAC3F79"/>
    <w:rsid w:val="3ABD29BB"/>
    <w:rsid w:val="3AC43413"/>
    <w:rsid w:val="3AE07DD3"/>
    <w:rsid w:val="3AF2790E"/>
    <w:rsid w:val="3AFD7BDB"/>
    <w:rsid w:val="3B028442"/>
    <w:rsid w:val="3B0D56A6"/>
    <w:rsid w:val="3B0E7354"/>
    <w:rsid w:val="3B0ED331"/>
    <w:rsid w:val="3B2E2938"/>
    <w:rsid w:val="3B2EB20A"/>
    <w:rsid w:val="3B3E5076"/>
    <w:rsid w:val="3B3F23DB"/>
    <w:rsid w:val="3B412CD5"/>
    <w:rsid w:val="3B504DF1"/>
    <w:rsid w:val="3B5B6CB3"/>
    <w:rsid w:val="3B5D535E"/>
    <w:rsid w:val="3B5D8A3E"/>
    <w:rsid w:val="3B606398"/>
    <w:rsid w:val="3B623D2B"/>
    <w:rsid w:val="3B67FBE6"/>
    <w:rsid w:val="3B7066A8"/>
    <w:rsid w:val="3B7CD535"/>
    <w:rsid w:val="3B858723"/>
    <w:rsid w:val="3B8CFA2B"/>
    <w:rsid w:val="3B8D4A7C"/>
    <w:rsid w:val="3B98C8BD"/>
    <w:rsid w:val="3BC0A80F"/>
    <w:rsid w:val="3BCAD9BA"/>
    <w:rsid w:val="3BCEAA1C"/>
    <w:rsid w:val="3BD1E421"/>
    <w:rsid w:val="3BD2C5D8"/>
    <w:rsid w:val="3BE14C69"/>
    <w:rsid w:val="3BEAF6F0"/>
    <w:rsid w:val="3BF2C6AB"/>
    <w:rsid w:val="3C086AC3"/>
    <w:rsid w:val="3C105A26"/>
    <w:rsid w:val="3C38F4FC"/>
    <w:rsid w:val="3C3DB479"/>
    <w:rsid w:val="3C4D712A"/>
    <w:rsid w:val="3C5561BE"/>
    <w:rsid w:val="3C58FA1C"/>
    <w:rsid w:val="3C596809"/>
    <w:rsid w:val="3C683A81"/>
    <w:rsid w:val="3C6D2136"/>
    <w:rsid w:val="3C825A2A"/>
    <w:rsid w:val="3C8C4CCB"/>
    <w:rsid w:val="3C92959D"/>
    <w:rsid w:val="3C92A68F"/>
    <w:rsid w:val="3CA0C9AA"/>
    <w:rsid w:val="3CAED4E1"/>
    <w:rsid w:val="3CBD271E"/>
    <w:rsid w:val="3CC1836B"/>
    <w:rsid w:val="3CCBC811"/>
    <w:rsid w:val="3CEECDF3"/>
    <w:rsid w:val="3CF754DA"/>
    <w:rsid w:val="3CF89BB2"/>
    <w:rsid w:val="3CFEB6F9"/>
    <w:rsid w:val="3D01BD37"/>
    <w:rsid w:val="3D16D168"/>
    <w:rsid w:val="3D1800CA"/>
    <w:rsid w:val="3D188E1C"/>
    <w:rsid w:val="3D18BA77"/>
    <w:rsid w:val="3D25269E"/>
    <w:rsid w:val="3D2B28AF"/>
    <w:rsid w:val="3D2B2F78"/>
    <w:rsid w:val="3D32884A"/>
    <w:rsid w:val="3D4A05E6"/>
    <w:rsid w:val="3D551F6D"/>
    <w:rsid w:val="3D5521BF"/>
    <w:rsid w:val="3D799F28"/>
    <w:rsid w:val="3D8C8B3C"/>
    <w:rsid w:val="3D9A7551"/>
    <w:rsid w:val="3D9A8EBB"/>
    <w:rsid w:val="3D9BAED9"/>
    <w:rsid w:val="3DA87960"/>
    <w:rsid w:val="3DAC484B"/>
    <w:rsid w:val="3DBE1F71"/>
    <w:rsid w:val="3DCD623A"/>
    <w:rsid w:val="3DCDA5CB"/>
    <w:rsid w:val="3DD26CA4"/>
    <w:rsid w:val="3DE82B24"/>
    <w:rsid w:val="3E036936"/>
    <w:rsid w:val="3E05AAD2"/>
    <w:rsid w:val="3E07730C"/>
    <w:rsid w:val="3E0A5E54"/>
    <w:rsid w:val="3E0C7BC2"/>
    <w:rsid w:val="3E13EDCC"/>
    <w:rsid w:val="3E18E24A"/>
    <w:rsid w:val="3E1DF08D"/>
    <w:rsid w:val="3E2837F3"/>
    <w:rsid w:val="3E2C22DA"/>
    <w:rsid w:val="3E34DBC5"/>
    <w:rsid w:val="3E3BB560"/>
    <w:rsid w:val="3E3EB2D2"/>
    <w:rsid w:val="3E4F0474"/>
    <w:rsid w:val="3E51A250"/>
    <w:rsid w:val="3E6C4DC5"/>
    <w:rsid w:val="3E6EDB64"/>
    <w:rsid w:val="3E7764FE"/>
    <w:rsid w:val="3E879B58"/>
    <w:rsid w:val="3E8A6AB7"/>
    <w:rsid w:val="3E8C5AA2"/>
    <w:rsid w:val="3E938818"/>
    <w:rsid w:val="3EA80991"/>
    <w:rsid w:val="3EB1D1AB"/>
    <w:rsid w:val="3EB57CB1"/>
    <w:rsid w:val="3EBAC1C4"/>
    <w:rsid w:val="3EBBB7F5"/>
    <w:rsid w:val="3EC83768"/>
    <w:rsid w:val="3ED0697F"/>
    <w:rsid w:val="3ED3C880"/>
    <w:rsid w:val="3EDEE916"/>
    <w:rsid w:val="3EECC147"/>
    <w:rsid w:val="3EEF277A"/>
    <w:rsid w:val="3F0BEE93"/>
    <w:rsid w:val="3F175BBE"/>
    <w:rsid w:val="3F1F9A15"/>
    <w:rsid w:val="3F241845"/>
    <w:rsid w:val="3F25D631"/>
    <w:rsid w:val="3F298879"/>
    <w:rsid w:val="3F29F220"/>
    <w:rsid w:val="3F2BEF13"/>
    <w:rsid w:val="3F3CE637"/>
    <w:rsid w:val="3F53BA38"/>
    <w:rsid w:val="3F57340C"/>
    <w:rsid w:val="3F599A35"/>
    <w:rsid w:val="3F7385DC"/>
    <w:rsid w:val="3F837295"/>
    <w:rsid w:val="3FA17B33"/>
    <w:rsid w:val="3FA396D5"/>
    <w:rsid w:val="3FAC89A5"/>
    <w:rsid w:val="3FBD3922"/>
    <w:rsid w:val="3FC59508"/>
    <w:rsid w:val="3FEBBF63"/>
    <w:rsid w:val="3FEC36C8"/>
    <w:rsid w:val="3FFDBD50"/>
    <w:rsid w:val="401064A6"/>
    <w:rsid w:val="40159435"/>
    <w:rsid w:val="402065CC"/>
    <w:rsid w:val="40232F3E"/>
    <w:rsid w:val="403312F4"/>
    <w:rsid w:val="40358120"/>
    <w:rsid w:val="403F4160"/>
    <w:rsid w:val="404D049F"/>
    <w:rsid w:val="40532423"/>
    <w:rsid w:val="405520DF"/>
    <w:rsid w:val="405F8868"/>
    <w:rsid w:val="40654825"/>
    <w:rsid w:val="40783FD7"/>
    <w:rsid w:val="407BA198"/>
    <w:rsid w:val="408CD7D4"/>
    <w:rsid w:val="4093A5D3"/>
    <w:rsid w:val="409A6CFB"/>
    <w:rsid w:val="409F5243"/>
    <w:rsid w:val="40AE7BC5"/>
    <w:rsid w:val="40B5085B"/>
    <w:rsid w:val="40C82135"/>
    <w:rsid w:val="40D02D9B"/>
    <w:rsid w:val="40D34F9B"/>
    <w:rsid w:val="40D7E22C"/>
    <w:rsid w:val="40DA5920"/>
    <w:rsid w:val="40DEF729"/>
    <w:rsid w:val="40EF5AF8"/>
    <w:rsid w:val="40F02596"/>
    <w:rsid w:val="410EC36E"/>
    <w:rsid w:val="41159EEA"/>
    <w:rsid w:val="41183800"/>
    <w:rsid w:val="41421F55"/>
    <w:rsid w:val="41479CFE"/>
    <w:rsid w:val="4148A929"/>
    <w:rsid w:val="4159CDC9"/>
    <w:rsid w:val="4168E394"/>
    <w:rsid w:val="4175EECC"/>
    <w:rsid w:val="4188ACC6"/>
    <w:rsid w:val="4188BF21"/>
    <w:rsid w:val="418B5ECA"/>
    <w:rsid w:val="418D3B2E"/>
    <w:rsid w:val="418DF2CA"/>
    <w:rsid w:val="418F2A66"/>
    <w:rsid w:val="4191145C"/>
    <w:rsid w:val="41926CAB"/>
    <w:rsid w:val="419500BE"/>
    <w:rsid w:val="41970FD8"/>
    <w:rsid w:val="4199ED35"/>
    <w:rsid w:val="419ED9B3"/>
    <w:rsid w:val="41A199E4"/>
    <w:rsid w:val="41A3FEB3"/>
    <w:rsid w:val="41A42E65"/>
    <w:rsid w:val="41A534C5"/>
    <w:rsid w:val="41A73D85"/>
    <w:rsid w:val="41B26BD6"/>
    <w:rsid w:val="41C4106C"/>
    <w:rsid w:val="41CA2AE3"/>
    <w:rsid w:val="41CF4812"/>
    <w:rsid w:val="41D6F13F"/>
    <w:rsid w:val="41E0A345"/>
    <w:rsid w:val="41E80330"/>
    <w:rsid w:val="41E8D500"/>
    <w:rsid w:val="41EA97B8"/>
    <w:rsid w:val="41EE3975"/>
    <w:rsid w:val="41EFB5A2"/>
    <w:rsid w:val="41F45D6C"/>
    <w:rsid w:val="41F57A64"/>
    <w:rsid w:val="41F60DD0"/>
    <w:rsid w:val="41F70828"/>
    <w:rsid w:val="41FA13C2"/>
    <w:rsid w:val="41FAD96D"/>
    <w:rsid w:val="41FB4AF4"/>
    <w:rsid w:val="42048171"/>
    <w:rsid w:val="4207A3E8"/>
    <w:rsid w:val="42138D85"/>
    <w:rsid w:val="42288CB3"/>
    <w:rsid w:val="423AE8E8"/>
    <w:rsid w:val="423DE29D"/>
    <w:rsid w:val="423E2A31"/>
    <w:rsid w:val="426C4E51"/>
    <w:rsid w:val="4279411D"/>
    <w:rsid w:val="42803BE6"/>
    <w:rsid w:val="42892DC6"/>
    <w:rsid w:val="42A0E91C"/>
    <w:rsid w:val="42A60385"/>
    <w:rsid w:val="42A89272"/>
    <w:rsid w:val="42AA7045"/>
    <w:rsid w:val="42AB7AE5"/>
    <w:rsid w:val="42AD06C8"/>
    <w:rsid w:val="42B16F4B"/>
    <w:rsid w:val="42C04C8D"/>
    <w:rsid w:val="42C1A476"/>
    <w:rsid w:val="42C6B5BC"/>
    <w:rsid w:val="42D04299"/>
    <w:rsid w:val="42D695B1"/>
    <w:rsid w:val="42DDCD66"/>
    <w:rsid w:val="42E4524C"/>
    <w:rsid w:val="42E498A9"/>
    <w:rsid w:val="42E843B3"/>
    <w:rsid w:val="430177AE"/>
    <w:rsid w:val="430C0A55"/>
    <w:rsid w:val="43116EB9"/>
    <w:rsid w:val="431648F2"/>
    <w:rsid w:val="4319F1C6"/>
    <w:rsid w:val="433791CD"/>
    <w:rsid w:val="433A9A83"/>
    <w:rsid w:val="43647F62"/>
    <w:rsid w:val="4373ADFE"/>
    <w:rsid w:val="43857B4E"/>
    <w:rsid w:val="43865B84"/>
    <w:rsid w:val="4389D4FE"/>
    <w:rsid w:val="438D0A09"/>
    <w:rsid w:val="4392E872"/>
    <w:rsid w:val="43A0C8C0"/>
    <w:rsid w:val="43A6F85B"/>
    <w:rsid w:val="43AC198B"/>
    <w:rsid w:val="43D4BC36"/>
    <w:rsid w:val="43DB9930"/>
    <w:rsid w:val="43F05E77"/>
    <w:rsid w:val="43F58857"/>
    <w:rsid w:val="43F66CE2"/>
    <w:rsid w:val="43FD594B"/>
    <w:rsid w:val="442C3205"/>
    <w:rsid w:val="442E3808"/>
    <w:rsid w:val="44385381"/>
    <w:rsid w:val="443C45D2"/>
    <w:rsid w:val="445375C8"/>
    <w:rsid w:val="44564DAB"/>
    <w:rsid w:val="44597D96"/>
    <w:rsid w:val="4463C993"/>
    <w:rsid w:val="4469B7D8"/>
    <w:rsid w:val="4469FF9A"/>
    <w:rsid w:val="448BFE5D"/>
    <w:rsid w:val="449C8D1A"/>
    <w:rsid w:val="44ADC675"/>
    <w:rsid w:val="44C390B6"/>
    <w:rsid w:val="44C63311"/>
    <w:rsid w:val="44D0C9A4"/>
    <w:rsid w:val="44D171AF"/>
    <w:rsid w:val="44D3622E"/>
    <w:rsid w:val="44E20476"/>
    <w:rsid w:val="44EC80E4"/>
    <w:rsid w:val="44FAC526"/>
    <w:rsid w:val="4507B4C3"/>
    <w:rsid w:val="450C36DE"/>
    <w:rsid w:val="450CA56D"/>
    <w:rsid w:val="4512B283"/>
    <w:rsid w:val="451BEA64"/>
    <w:rsid w:val="452075C2"/>
    <w:rsid w:val="4521AA4F"/>
    <w:rsid w:val="4526CC09"/>
    <w:rsid w:val="452EBBE0"/>
    <w:rsid w:val="4537F0F0"/>
    <w:rsid w:val="45396D0D"/>
    <w:rsid w:val="4550FCC0"/>
    <w:rsid w:val="45522A98"/>
    <w:rsid w:val="4561797B"/>
    <w:rsid w:val="4564A74E"/>
    <w:rsid w:val="456EEC3D"/>
    <w:rsid w:val="457014C2"/>
    <w:rsid w:val="45708367"/>
    <w:rsid w:val="4576D26E"/>
    <w:rsid w:val="45774939"/>
    <w:rsid w:val="45A35DFC"/>
    <w:rsid w:val="45B6AABF"/>
    <w:rsid w:val="45BCAE60"/>
    <w:rsid w:val="45C6FB0C"/>
    <w:rsid w:val="45CFB5D7"/>
    <w:rsid w:val="45DF5E66"/>
    <w:rsid w:val="45E2E48F"/>
    <w:rsid w:val="45E9F32B"/>
    <w:rsid w:val="45F95705"/>
    <w:rsid w:val="45FA82E9"/>
    <w:rsid w:val="45FCE264"/>
    <w:rsid w:val="4605E7C1"/>
    <w:rsid w:val="462AF4DB"/>
    <w:rsid w:val="4635068F"/>
    <w:rsid w:val="463BC683"/>
    <w:rsid w:val="46419307"/>
    <w:rsid w:val="464BEB81"/>
    <w:rsid w:val="466BAFF0"/>
    <w:rsid w:val="466F328F"/>
    <w:rsid w:val="4672AB83"/>
    <w:rsid w:val="4675BF62"/>
    <w:rsid w:val="46A38524"/>
    <w:rsid w:val="46B779FB"/>
    <w:rsid w:val="46B8BA82"/>
    <w:rsid w:val="46C52C1E"/>
    <w:rsid w:val="46E3BEF0"/>
    <w:rsid w:val="46EE5740"/>
    <w:rsid w:val="470A0A41"/>
    <w:rsid w:val="470B791F"/>
    <w:rsid w:val="471728DF"/>
    <w:rsid w:val="47195429"/>
    <w:rsid w:val="471BFCE2"/>
    <w:rsid w:val="4726D049"/>
    <w:rsid w:val="4726D687"/>
    <w:rsid w:val="47338D57"/>
    <w:rsid w:val="473444DD"/>
    <w:rsid w:val="4734C465"/>
    <w:rsid w:val="4736BBDE"/>
    <w:rsid w:val="4746519A"/>
    <w:rsid w:val="474A98A4"/>
    <w:rsid w:val="475FA96F"/>
    <w:rsid w:val="47643261"/>
    <w:rsid w:val="47758CA9"/>
    <w:rsid w:val="477A4006"/>
    <w:rsid w:val="479806CD"/>
    <w:rsid w:val="47993F8C"/>
    <w:rsid w:val="47B9E3CD"/>
    <w:rsid w:val="47CD60ED"/>
    <w:rsid w:val="47CE3650"/>
    <w:rsid w:val="47D3A7FF"/>
    <w:rsid w:val="47D54E2E"/>
    <w:rsid w:val="47D7FA2D"/>
    <w:rsid w:val="47DD427E"/>
    <w:rsid w:val="47E15867"/>
    <w:rsid w:val="47EA082A"/>
    <w:rsid w:val="47F16364"/>
    <w:rsid w:val="47FDD3D3"/>
    <w:rsid w:val="48056423"/>
    <w:rsid w:val="48075878"/>
    <w:rsid w:val="48163AC1"/>
    <w:rsid w:val="4819F9EA"/>
    <w:rsid w:val="481F20E7"/>
    <w:rsid w:val="48295B0D"/>
    <w:rsid w:val="48355BC4"/>
    <w:rsid w:val="4836F510"/>
    <w:rsid w:val="48399BBD"/>
    <w:rsid w:val="483A62C9"/>
    <w:rsid w:val="4840935C"/>
    <w:rsid w:val="48510C58"/>
    <w:rsid w:val="48517682"/>
    <w:rsid w:val="485531A1"/>
    <w:rsid w:val="48593DED"/>
    <w:rsid w:val="485ED015"/>
    <w:rsid w:val="48698E3E"/>
    <w:rsid w:val="487AA822"/>
    <w:rsid w:val="48840DE9"/>
    <w:rsid w:val="489452EF"/>
    <w:rsid w:val="489654AA"/>
    <w:rsid w:val="48A0A575"/>
    <w:rsid w:val="48A5D087"/>
    <w:rsid w:val="48BCE7C4"/>
    <w:rsid w:val="48C5A721"/>
    <w:rsid w:val="48CDD0CE"/>
    <w:rsid w:val="48E00BC8"/>
    <w:rsid w:val="48F86FC7"/>
    <w:rsid w:val="49062FE8"/>
    <w:rsid w:val="4909AF80"/>
    <w:rsid w:val="490B83FB"/>
    <w:rsid w:val="490DF076"/>
    <w:rsid w:val="49181E21"/>
    <w:rsid w:val="491A4B0F"/>
    <w:rsid w:val="49275FF8"/>
    <w:rsid w:val="49333C4F"/>
    <w:rsid w:val="49357109"/>
    <w:rsid w:val="4941F003"/>
    <w:rsid w:val="494BBDDD"/>
    <w:rsid w:val="495937B7"/>
    <w:rsid w:val="49606383"/>
    <w:rsid w:val="49734DA1"/>
    <w:rsid w:val="4979F0B1"/>
    <w:rsid w:val="4986416A"/>
    <w:rsid w:val="4989AB6B"/>
    <w:rsid w:val="49B5BDCC"/>
    <w:rsid w:val="49C52973"/>
    <w:rsid w:val="49C773B2"/>
    <w:rsid w:val="49E20EC8"/>
    <w:rsid w:val="49E735AA"/>
    <w:rsid w:val="49E83231"/>
    <w:rsid w:val="49E8A3AC"/>
    <w:rsid w:val="49EFA911"/>
    <w:rsid w:val="49F01440"/>
    <w:rsid w:val="49F4D0CC"/>
    <w:rsid w:val="49FE6E81"/>
    <w:rsid w:val="4A04F90A"/>
    <w:rsid w:val="4A0FBA48"/>
    <w:rsid w:val="4A125D1A"/>
    <w:rsid w:val="4A12D266"/>
    <w:rsid w:val="4A3510CD"/>
    <w:rsid w:val="4A3CB67C"/>
    <w:rsid w:val="4A4AB2C1"/>
    <w:rsid w:val="4A5B0E92"/>
    <w:rsid w:val="4A5C1C76"/>
    <w:rsid w:val="4A64720E"/>
    <w:rsid w:val="4A65E79C"/>
    <w:rsid w:val="4A676EAA"/>
    <w:rsid w:val="4A740352"/>
    <w:rsid w:val="4A74A0BB"/>
    <w:rsid w:val="4A86EB9B"/>
    <w:rsid w:val="4A999CC4"/>
    <w:rsid w:val="4A9BFA05"/>
    <w:rsid w:val="4A9D3F59"/>
    <w:rsid w:val="4A9E20FB"/>
    <w:rsid w:val="4AA2C3D2"/>
    <w:rsid w:val="4AB44409"/>
    <w:rsid w:val="4AC07668"/>
    <w:rsid w:val="4AC1EA0D"/>
    <w:rsid w:val="4AC58F2F"/>
    <w:rsid w:val="4AC9D211"/>
    <w:rsid w:val="4AD94877"/>
    <w:rsid w:val="4ADBCDAB"/>
    <w:rsid w:val="4ADDC064"/>
    <w:rsid w:val="4AE205F5"/>
    <w:rsid w:val="4AE449A1"/>
    <w:rsid w:val="4AF1AC0D"/>
    <w:rsid w:val="4AF566C6"/>
    <w:rsid w:val="4B0023AF"/>
    <w:rsid w:val="4B08B7D0"/>
    <w:rsid w:val="4B17BAE5"/>
    <w:rsid w:val="4B1D4721"/>
    <w:rsid w:val="4B1E1EB5"/>
    <w:rsid w:val="4B24DC14"/>
    <w:rsid w:val="4B27F303"/>
    <w:rsid w:val="4B2BDB8A"/>
    <w:rsid w:val="4B2F7050"/>
    <w:rsid w:val="4B462051"/>
    <w:rsid w:val="4B494AE2"/>
    <w:rsid w:val="4B5924C6"/>
    <w:rsid w:val="4B6067BA"/>
    <w:rsid w:val="4B6A089F"/>
    <w:rsid w:val="4B71D5C1"/>
    <w:rsid w:val="4B7E0809"/>
    <w:rsid w:val="4B821755"/>
    <w:rsid w:val="4BAFFD42"/>
    <w:rsid w:val="4BB0BE2C"/>
    <w:rsid w:val="4BB23801"/>
    <w:rsid w:val="4BB53A19"/>
    <w:rsid w:val="4BB57547"/>
    <w:rsid w:val="4BC640E8"/>
    <w:rsid w:val="4BCBF3B1"/>
    <w:rsid w:val="4BD89BE3"/>
    <w:rsid w:val="4BDBBB47"/>
    <w:rsid w:val="4BDBC883"/>
    <w:rsid w:val="4BDFBFA6"/>
    <w:rsid w:val="4BE6D12C"/>
    <w:rsid w:val="4BF4373D"/>
    <w:rsid w:val="4BF854D5"/>
    <w:rsid w:val="4BFEEA42"/>
    <w:rsid w:val="4C059211"/>
    <w:rsid w:val="4C0A5780"/>
    <w:rsid w:val="4C2DE205"/>
    <w:rsid w:val="4C2FAB59"/>
    <w:rsid w:val="4C3E9433"/>
    <w:rsid w:val="4C408BA2"/>
    <w:rsid w:val="4C537CB9"/>
    <w:rsid w:val="4C7146C1"/>
    <w:rsid w:val="4C742C93"/>
    <w:rsid w:val="4C779E0C"/>
    <w:rsid w:val="4C793E2D"/>
    <w:rsid w:val="4C7EBCBA"/>
    <w:rsid w:val="4C7F4BDF"/>
    <w:rsid w:val="4C8ADAC7"/>
    <w:rsid w:val="4C9CCAC7"/>
    <w:rsid w:val="4CA16E6E"/>
    <w:rsid w:val="4CAC691F"/>
    <w:rsid w:val="4CAF5ED8"/>
    <w:rsid w:val="4CB595D2"/>
    <w:rsid w:val="4CB997D9"/>
    <w:rsid w:val="4CC0CAD3"/>
    <w:rsid w:val="4CC9BDB1"/>
    <w:rsid w:val="4CD68247"/>
    <w:rsid w:val="4CDB651D"/>
    <w:rsid w:val="4CEA6B6B"/>
    <w:rsid w:val="4CFCA059"/>
    <w:rsid w:val="4CFCC39E"/>
    <w:rsid w:val="4D19072F"/>
    <w:rsid w:val="4D1A6288"/>
    <w:rsid w:val="4D1D52DC"/>
    <w:rsid w:val="4D2E593F"/>
    <w:rsid w:val="4D31BBE3"/>
    <w:rsid w:val="4D35414A"/>
    <w:rsid w:val="4D5D1D1D"/>
    <w:rsid w:val="4D646991"/>
    <w:rsid w:val="4D66FCC9"/>
    <w:rsid w:val="4D6F78C8"/>
    <w:rsid w:val="4D7858E9"/>
    <w:rsid w:val="4D797277"/>
    <w:rsid w:val="4D80DAE7"/>
    <w:rsid w:val="4D810DB8"/>
    <w:rsid w:val="4D861FE1"/>
    <w:rsid w:val="4D88D7BA"/>
    <w:rsid w:val="4D8D88C8"/>
    <w:rsid w:val="4D8F89E5"/>
    <w:rsid w:val="4D992149"/>
    <w:rsid w:val="4D9CA46E"/>
    <w:rsid w:val="4DA14C25"/>
    <w:rsid w:val="4DA3F641"/>
    <w:rsid w:val="4DAC12B6"/>
    <w:rsid w:val="4DACDB57"/>
    <w:rsid w:val="4DB1C709"/>
    <w:rsid w:val="4DB20CE4"/>
    <w:rsid w:val="4DB2A44D"/>
    <w:rsid w:val="4DB8389B"/>
    <w:rsid w:val="4DBB3FD6"/>
    <w:rsid w:val="4DBD0A60"/>
    <w:rsid w:val="4DD31249"/>
    <w:rsid w:val="4DD754E8"/>
    <w:rsid w:val="4DDC30AB"/>
    <w:rsid w:val="4DE421D1"/>
    <w:rsid w:val="4DE48E50"/>
    <w:rsid w:val="4DF8172A"/>
    <w:rsid w:val="4DFBB728"/>
    <w:rsid w:val="4E06F7EF"/>
    <w:rsid w:val="4E09AE50"/>
    <w:rsid w:val="4E0B362B"/>
    <w:rsid w:val="4E1364F6"/>
    <w:rsid w:val="4E203A49"/>
    <w:rsid w:val="4E203B55"/>
    <w:rsid w:val="4E2DCF57"/>
    <w:rsid w:val="4E2FA000"/>
    <w:rsid w:val="4E372071"/>
    <w:rsid w:val="4E37E591"/>
    <w:rsid w:val="4E4B69A0"/>
    <w:rsid w:val="4E543312"/>
    <w:rsid w:val="4E555A7A"/>
    <w:rsid w:val="4E682686"/>
    <w:rsid w:val="4E6CDB2C"/>
    <w:rsid w:val="4E78013F"/>
    <w:rsid w:val="4E8F2F7B"/>
    <w:rsid w:val="4E8FA57F"/>
    <w:rsid w:val="4E9B127E"/>
    <w:rsid w:val="4EA03F22"/>
    <w:rsid w:val="4EAED7C6"/>
    <w:rsid w:val="4EC50F87"/>
    <w:rsid w:val="4ECA29A0"/>
    <w:rsid w:val="4ECCFB3D"/>
    <w:rsid w:val="4F0A892E"/>
    <w:rsid w:val="4F0E707D"/>
    <w:rsid w:val="4F286ABC"/>
    <w:rsid w:val="4F3CCBE1"/>
    <w:rsid w:val="4F599EE5"/>
    <w:rsid w:val="4F6C0FC3"/>
    <w:rsid w:val="4F76B8C7"/>
    <w:rsid w:val="4F7814D9"/>
    <w:rsid w:val="4F784ED8"/>
    <w:rsid w:val="4F8245F2"/>
    <w:rsid w:val="4F93E78B"/>
    <w:rsid w:val="4F9AD5DC"/>
    <w:rsid w:val="4FA93026"/>
    <w:rsid w:val="4FABCD55"/>
    <w:rsid w:val="4FC14B89"/>
    <w:rsid w:val="4FE17E25"/>
    <w:rsid w:val="4FE6D3BE"/>
    <w:rsid w:val="4FEF9E40"/>
    <w:rsid w:val="4FFEB699"/>
    <w:rsid w:val="50003ABD"/>
    <w:rsid w:val="500971F3"/>
    <w:rsid w:val="500E6274"/>
    <w:rsid w:val="500EA7D3"/>
    <w:rsid w:val="502E9953"/>
    <w:rsid w:val="5041942B"/>
    <w:rsid w:val="50549D7A"/>
    <w:rsid w:val="505C4738"/>
    <w:rsid w:val="50696BC3"/>
    <w:rsid w:val="50741C17"/>
    <w:rsid w:val="507B8389"/>
    <w:rsid w:val="509A90EF"/>
    <w:rsid w:val="50A41547"/>
    <w:rsid w:val="50AAAD50"/>
    <w:rsid w:val="50AE1807"/>
    <w:rsid w:val="50B45564"/>
    <w:rsid w:val="50B4A614"/>
    <w:rsid w:val="50BAF23C"/>
    <w:rsid w:val="50BD32C0"/>
    <w:rsid w:val="50C8AA3E"/>
    <w:rsid w:val="50E51484"/>
    <w:rsid w:val="50E9BDAD"/>
    <w:rsid w:val="50F56F46"/>
    <w:rsid w:val="50F62D1F"/>
    <w:rsid w:val="50FE0CB4"/>
    <w:rsid w:val="5100A36B"/>
    <w:rsid w:val="5105836C"/>
    <w:rsid w:val="51092C84"/>
    <w:rsid w:val="510FEE14"/>
    <w:rsid w:val="5114A7F7"/>
    <w:rsid w:val="5116C27D"/>
    <w:rsid w:val="511954D0"/>
    <w:rsid w:val="511A8981"/>
    <w:rsid w:val="511B7F9C"/>
    <w:rsid w:val="511D1453"/>
    <w:rsid w:val="511E1544"/>
    <w:rsid w:val="511F1F23"/>
    <w:rsid w:val="512043F3"/>
    <w:rsid w:val="5129D8A2"/>
    <w:rsid w:val="512AD4C1"/>
    <w:rsid w:val="5134CA2F"/>
    <w:rsid w:val="51415647"/>
    <w:rsid w:val="514A7C8E"/>
    <w:rsid w:val="514D35AC"/>
    <w:rsid w:val="514EEF92"/>
    <w:rsid w:val="514FCE33"/>
    <w:rsid w:val="515278DB"/>
    <w:rsid w:val="5154524F"/>
    <w:rsid w:val="51769025"/>
    <w:rsid w:val="5176BD17"/>
    <w:rsid w:val="517C6C88"/>
    <w:rsid w:val="517F65FF"/>
    <w:rsid w:val="518051FC"/>
    <w:rsid w:val="5184EF04"/>
    <w:rsid w:val="51A79394"/>
    <w:rsid w:val="51B5996A"/>
    <w:rsid w:val="51B75D56"/>
    <w:rsid w:val="51BF281A"/>
    <w:rsid w:val="51C27FD6"/>
    <w:rsid w:val="51C4D2B2"/>
    <w:rsid w:val="51CD6F45"/>
    <w:rsid w:val="51D19189"/>
    <w:rsid w:val="51D89A97"/>
    <w:rsid w:val="51E1450F"/>
    <w:rsid w:val="51E565A4"/>
    <w:rsid w:val="51EA341C"/>
    <w:rsid w:val="51EAAEC5"/>
    <w:rsid w:val="51F1FC7B"/>
    <w:rsid w:val="51F655E8"/>
    <w:rsid w:val="51FA6729"/>
    <w:rsid w:val="521F85A7"/>
    <w:rsid w:val="5222FBE9"/>
    <w:rsid w:val="522BFFFF"/>
    <w:rsid w:val="523C20C7"/>
    <w:rsid w:val="524BC3D4"/>
    <w:rsid w:val="52586919"/>
    <w:rsid w:val="525E8E4F"/>
    <w:rsid w:val="527112AE"/>
    <w:rsid w:val="5275A734"/>
    <w:rsid w:val="528B3FD7"/>
    <w:rsid w:val="52A06731"/>
    <w:rsid w:val="52A671A4"/>
    <w:rsid w:val="52A9DF80"/>
    <w:rsid w:val="52C5A903"/>
    <w:rsid w:val="52C9D949"/>
    <w:rsid w:val="52D10285"/>
    <w:rsid w:val="52D32BA5"/>
    <w:rsid w:val="52E40DE2"/>
    <w:rsid w:val="52F4B4F5"/>
    <w:rsid w:val="52FD6060"/>
    <w:rsid w:val="5303CF79"/>
    <w:rsid w:val="53082AED"/>
    <w:rsid w:val="5309A108"/>
    <w:rsid w:val="53150882"/>
    <w:rsid w:val="53182624"/>
    <w:rsid w:val="531920EA"/>
    <w:rsid w:val="531F194E"/>
    <w:rsid w:val="5321F35F"/>
    <w:rsid w:val="53239F68"/>
    <w:rsid w:val="533641B0"/>
    <w:rsid w:val="5339C166"/>
    <w:rsid w:val="5343F866"/>
    <w:rsid w:val="534D5EDF"/>
    <w:rsid w:val="535F9578"/>
    <w:rsid w:val="535FAC86"/>
    <w:rsid w:val="5361B44A"/>
    <w:rsid w:val="53638F68"/>
    <w:rsid w:val="5364AA90"/>
    <w:rsid w:val="5371C058"/>
    <w:rsid w:val="5375775F"/>
    <w:rsid w:val="537634EC"/>
    <w:rsid w:val="5382DF2B"/>
    <w:rsid w:val="538AB427"/>
    <w:rsid w:val="538BE71C"/>
    <w:rsid w:val="5391E981"/>
    <w:rsid w:val="5397EE0A"/>
    <w:rsid w:val="539F12B8"/>
    <w:rsid w:val="53A4E9D4"/>
    <w:rsid w:val="53AB1366"/>
    <w:rsid w:val="53B086A7"/>
    <w:rsid w:val="53B27972"/>
    <w:rsid w:val="53B84CF9"/>
    <w:rsid w:val="53C09AF4"/>
    <w:rsid w:val="53C141B0"/>
    <w:rsid w:val="53C1C0CD"/>
    <w:rsid w:val="53C2ACDA"/>
    <w:rsid w:val="53CAEBE0"/>
    <w:rsid w:val="53D1E631"/>
    <w:rsid w:val="53D7540B"/>
    <w:rsid w:val="53E53A88"/>
    <w:rsid w:val="53EECCDE"/>
    <w:rsid w:val="53F512C4"/>
    <w:rsid w:val="53F77D11"/>
    <w:rsid w:val="53FA556A"/>
    <w:rsid w:val="53FECC34"/>
    <w:rsid w:val="53FFDCA1"/>
    <w:rsid w:val="5419B166"/>
    <w:rsid w:val="5426A16C"/>
    <w:rsid w:val="5428A5E3"/>
    <w:rsid w:val="544B7EE1"/>
    <w:rsid w:val="544CC908"/>
    <w:rsid w:val="544F2337"/>
    <w:rsid w:val="5450F592"/>
    <w:rsid w:val="5464C006"/>
    <w:rsid w:val="546534AF"/>
    <w:rsid w:val="547F3E78"/>
    <w:rsid w:val="548436B3"/>
    <w:rsid w:val="54A35C64"/>
    <w:rsid w:val="54A3E431"/>
    <w:rsid w:val="54A53884"/>
    <w:rsid w:val="54A64915"/>
    <w:rsid w:val="54A79EEA"/>
    <w:rsid w:val="54AA6035"/>
    <w:rsid w:val="54B5833A"/>
    <w:rsid w:val="54B5DAF3"/>
    <w:rsid w:val="54C2D243"/>
    <w:rsid w:val="54D42A11"/>
    <w:rsid w:val="54D63A55"/>
    <w:rsid w:val="54DAA3CD"/>
    <w:rsid w:val="55084B56"/>
    <w:rsid w:val="5515B90A"/>
    <w:rsid w:val="5516DA80"/>
    <w:rsid w:val="5519A06F"/>
    <w:rsid w:val="552017EE"/>
    <w:rsid w:val="5520AA28"/>
    <w:rsid w:val="5540B0CA"/>
    <w:rsid w:val="556229E9"/>
    <w:rsid w:val="55673A99"/>
    <w:rsid w:val="55681C76"/>
    <w:rsid w:val="557A7839"/>
    <w:rsid w:val="557D2782"/>
    <w:rsid w:val="55852B6B"/>
    <w:rsid w:val="5589F1DE"/>
    <w:rsid w:val="5590B086"/>
    <w:rsid w:val="5590E325"/>
    <w:rsid w:val="559A0452"/>
    <w:rsid w:val="55B1A234"/>
    <w:rsid w:val="55B40418"/>
    <w:rsid w:val="55B4DCC4"/>
    <w:rsid w:val="55BAF9B7"/>
    <w:rsid w:val="55BBBA4D"/>
    <w:rsid w:val="55C760F8"/>
    <w:rsid w:val="55C9F2B0"/>
    <w:rsid w:val="55DFE554"/>
    <w:rsid w:val="55EA1A39"/>
    <w:rsid w:val="55F3B861"/>
    <w:rsid w:val="55FD8154"/>
    <w:rsid w:val="56012CF7"/>
    <w:rsid w:val="5603E42E"/>
    <w:rsid w:val="561CAF73"/>
    <w:rsid w:val="561DBA6C"/>
    <w:rsid w:val="562DA820"/>
    <w:rsid w:val="562DF481"/>
    <w:rsid w:val="563132B2"/>
    <w:rsid w:val="56394900"/>
    <w:rsid w:val="563D1208"/>
    <w:rsid w:val="564110F1"/>
    <w:rsid w:val="564D14BC"/>
    <w:rsid w:val="56518023"/>
    <w:rsid w:val="567FE290"/>
    <w:rsid w:val="56B175AD"/>
    <w:rsid w:val="56B1E99C"/>
    <w:rsid w:val="56BFB09E"/>
    <w:rsid w:val="56C18ED4"/>
    <w:rsid w:val="56D7420B"/>
    <w:rsid w:val="56E0CEBE"/>
    <w:rsid w:val="56E25A8D"/>
    <w:rsid w:val="56EDAE9C"/>
    <w:rsid w:val="5703C0A7"/>
    <w:rsid w:val="57113E61"/>
    <w:rsid w:val="572CB386"/>
    <w:rsid w:val="57457267"/>
    <w:rsid w:val="574C1AA8"/>
    <w:rsid w:val="5753D5B8"/>
    <w:rsid w:val="5756D9B8"/>
    <w:rsid w:val="5778B043"/>
    <w:rsid w:val="5779CBA6"/>
    <w:rsid w:val="577FECD2"/>
    <w:rsid w:val="57805741"/>
    <w:rsid w:val="5781E417"/>
    <w:rsid w:val="57823189"/>
    <w:rsid w:val="5788984E"/>
    <w:rsid w:val="5792F1CE"/>
    <w:rsid w:val="5792FC54"/>
    <w:rsid w:val="5794F81A"/>
    <w:rsid w:val="579669F6"/>
    <w:rsid w:val="57A87925"/>
    <w:rsid w:val="57AB605F"/>
    <w:rsid w:val="57ACCA2B"/>
    <w:rsid w:val="57AD0483"/>
    <w:rsid w:val="57BF5FEC"/>
    <w:rsid w:val="57C13B57"/>
    <w:rsid w:val="57C265D9"/>
    <w:rsid w:val="57C3D131"/>
    <w:rsid w:val="57CCB998"/>
    <w:rsid w:val="57D4AC07"/>
    <w:rsid w:val="57D583DD"/>
    <w:rsid w:val="57E353E8"/>
    <w:rsid w:val="57F6F6B1"/>
    <w:rsid w:val="57F7821B"/>
    <w:rsid w:val="57FAEC18"/>
    <w:rsid w:val="580758B9"/>
    <w:rsid w:val="58197804"/>
    <w:rsid w:val="582124A2"/>
    <w:rsid w:val="58237F54"/>
    <w:rsid w:val="583BAEEC"/>
    <w:rsid w:val="583EC6CF"/>
    <w:rsid w:val="58463AAA"/>
    <w:rsid w:val="584BA381"/>
    <w:rsid w:val="585A9785"/>
    <w:rsid w:val="585E014B"/>
    <w:rsid w:val="58600FF5"/>
    <w:rsid w:val="586D220C"/>
    <w:rsid w:val="588E0DF0"/>
    <w:rsid w:val="589382A2"/>
    <w:rsid w:val="589C1FB2"/>
    <w:rsid w:val="589FBAF5"/>
    <w:rsid w:val="58A06825"/>
    <w:rsid w:val="58A671A7"/>
    <w:rsid w:val="58ADFA81"/>
    <w:rsid w:val="58B519A7"/>
    <w:rsid w:val="58BCB00A"/>
    <w:rsid w:val="58DE78E6"/>
    <w:rsid w:val="58E5BE22"/>
    <w:rsid w:val="58EA3518"/>
    <w:rsid w:val="58EB3EF6"/>
    <w:rsid w:val="58EF4DF4"/>
    <w:rsid w:val="58F9C50B"/>
    <w:rsid w:val="5908347F"/>
    <w:rsid w:val="5908E130"/>
    <w:rsid w:val="59161B98"/>
    <w:rsid w:val="59223EFA"/>
    <w:rsid w:val="592F0EED"/>
    <w:rsid w:val="592FAD23"/>
    <w:rsid w:val="5930CB94"/>
    <w:rsid w:val="5930E49C"/>
    <w:rsid w:val="59377DDF"/>
    <w:rsid w:val="5938CDB9"/>
    <w:rsid w:val="593E7B3E"/>
    <w:rsid w:val="593F6CCA"/>
    <w:rsid w:val="59444986"/>
    <w:rsid w:val="594F16FD"/>
    <w:rsid w:val="595E06FA"/>
    <w:rsid w:val="59612292"/>
    <w:rsid w:val="5964827E"/>
    <w:rsid w:val="59794C9D"/>
    <w:rsid w:val="597B9EE7"/>
    <w:rsid w:val="597DE5E2"/>
    <w:rsid w:val="5982238B"/>
    <w:rsid w:val="5983559B"/>
    <w:rsid w:val="5985B130"/>
    <w:rsid w:val="598D0745"/>
    <w:rsid w:val="598D2729"/>
    <w:rsid w:val="598DF4A6"/>
    <w:rsid w:val="59936E3E"/>
    <w:rsid w:val="5993BAF7"/>
    <w:rsid w:val="59977EEF"/>
    <w:rsid w:val="59A0BDBE"/>
    <w:rsid w:val="59A2FF36"/>
    <w:rsid w:val="59A7FB84"/>
    <w:rsid w:val="59AD31E6"/>
    <w:rsid w:val="59AD6ABD"/>
    <w:rsid w:val="59B1FD1A"/>
    <w:rsid w:val="59B3E78D"/>
    <w:rsid w:val="59BD4CF2"/>
    <w:rsid w:val="59D419E6"/>
    <w:rsid w:val="59F575FE"/>
    <w:rsid w:val="59F8755A"/>
    <w:rsid w:val="59FCF1E8"/>
    <w:rsid w:val="5A0076DA"/>
    <w:rsid w:val="5A077372"/>
    <w:rsid w:val="5A2324AE"/>
    <w:rsid w:val="5A24B4A7"/>
    <w:rsid w:val="5A27AC19"/>
    <w:rsid w:val="5A39C891"/>
    <w:rsid w:val="5A3AB1FB"/>
    <w:rsid w:val="5A49BF54"/>
    <w:rsid w:val="5A4BB0B8"/>
    <w:rsid w:val="5A60F4A2"/>
    <w:rsid w:val="5A790E50"/>
    <w:rsid w:val="5A80C1AD"/>
    <w:rsid w:val="5A851357"/>
    <w:rsid w:val="5A86949D"/>
    <w:rsid w:val="5A87174F"/>
    <w:rsid w:val="5A915DCA"/>
    <w:rsid w:val="5A9774CB"/>
    <w:rsid w:val="5A97D9C5"/>
    <w:rsid w:val="5AA12F2F"/>
    <w:rsid w:val="5AB03BE6"/>
    <w:rsid w:val="5AB8BF0C"/>
    <w:rsid w:val="5AC04CF2"/>
    <w:rsid w:val="5AC12342"/>
    <w:rsid w:val="5ACFBE9F"/>
    <w:rsid w:val="5AD4B45F"/>
    <w:rsid w:val="5ADB5B0B"/>
    <w:rsid w:val="5ADD013E"/>
    <w:rsid w:val="5AE2BBEE"/>
    <w:rsid w:val="5AE9F808"/>
    <w:rsid w:val="5AFBD1B4"/>
    <w:rsid w:val="5B053D40"/>
    <w:rsid w:val="5B0C196F"/>
    <w:rsid w:val="5B1D5A2A"/>
    <w:rsid w:val="5B24238E"/>
    <w:rsid w:val="5B263648"/>
    <w:rsid w:val="5B29D5C0"/>
    <w:rsid w:val="5B3054FC"/>
    <w:rsid w:val="5B3C9345"/>
    <w:rsid w:val="5B500DF1"/>
    <w:rsid w:val="5B5B674F"/>
    <w:rsid w:val="5B608CCC"/>
    <w:rsid w:val="5B6EB0BC"/>
    <w:rsid w:val="5B71B9FF"/>
    <w:rsid w:val="5B74299D"/>
    <w:rsid w:val="5B7D978A"/>
    <w:rsid w:val="5B86EEB8"/>
    <w:rsid w:val="5B94CAC8"/>
    <w:rsid w:val="5B952279"/>
    <w:rsid w:val="5B9CFCBB"/>
    <w:rsid w:val="5B9D1B63"/>
    <w:rsid w:val="5BA5B926"/>
    <w:rsid w:val="5BA90DB5"/>
    <w:rsid w:val="5BB85104"/>
    <w:rsid w:val="5BBBCA3B"/>
    <w:rsid w:val="5BBDFA7F"/>
    <w:rsid w:val="5BC06AC0"/>
    <w:rsid w:val="5BDC86C9"/>
    <w:rsid w:val="5BE38761"/>
    <w:rsid w:val="5BEEF27E"/>
    <w:rsid w:val="5C0D5E1B"/>
    <w:rsid w:val="5C0D6EEB"/>
    <w:rsid w:val="5C0F9B6A"/>
    <w:rsid w:val="5C23909A"/>
    <w:rsid w:val="5C24CF4B"/>
    <w:rsid w:val="5C25884F"/>
    <w:rsid w:val="5C33213F"/>
    <w:rsid w:val="5C3B0752"/>
    <w:rsid w:val="5C4AAB3E"/>
    <w:rsid w:val="5C4EF40A"/>
    <w:rsid w:val="5C5369F9"/>
    <w:rsid w:val="5C572533"/>
    <w:rsid w:val="5C67981D"/>
    <w:rsid w:val="5C8075A6"/>
    <w:rsid w:val="5C80CDDD"/>
    <w:rsid w:val="5C83BB68"/>
    <w:rsid w:val="5C8A2CF4"/>
    <w:rsid w:val="5C9778D0"/>
    <w:rsid w:val="5C9BFBB1"/>
    <w:rsid w:val="5CA36D16"/>
    <w:rsid w:val="5CB0087C"/>
    <w:rsid w:val="5CB28AD0"/>
    <w:rsid w:val="5CB9D87B"/>
    <w:rsid w:val="5CC02D59"/>
    <w:rsid w:val="5CC0FD81"/>
    <w:rsid w:val="5CD0314C"/>
    <w:rsid w:val="5CD0F21D"/>
    <w:rsid w:val="5CD518FA"/>
    <w:rsid w:val="5CD71EB6"/>
    <w:rsid w:val="5CF73201"/>
    <w:rsid w:val="5D05668A"/>
    <w:rsid w:val="5D0A3436"/>
    <w:rsid w:val="5D0AFA5A"/>
    <w:rsid w:val="5D1D62CB"/>
    <w:rsid w:val="5D234561"/>
    <w:rsid w:val="5D27922C"/>
    <w:rsid w:val="5D2BCBBD"/>
    <w:rsid w:val="5D2F5F2E"/>
    <w:rsid w:val="5D35033F"/>
    <w:rsid w:val="5D388721"/>
    <w:rsid w:val="5D3E21E0"/>
    <w:rsid w:val="5D46B3E9"/>
    <w:rsid w:val="5D48F0F1"/>
    <w:rsid w:val="5D4CA2CE"/>
    <w:rsid w:val="5D572340"/>
    <w:rsid w:val="5D693E19"/>
    <w:rsid w:val="5D6BEF38"/>
    <w:rsid w:val="5D7BE096"/>
    <w:rsid w:val="5D882597"/>
    <w:rsid w:val="5D8A11D2"/>
    <w:rsid w:val="5D9B6344"/>
    <w:rsid w:val="5DA111EB"/>
    <w:rsid w:val="5DA58D0F"/>
    <w:rsid w:val="5DA9B7A2"/>
    <w:rsid w:val="5DAEA867"/>
    <w:rsid w:val="5DB4AFCB"/>
    <w:rsid w:val="5DB616E0"/>
    <w:rsid w:val="5DD08B02"/>
    <w:rsid w:val="5DF298DF"/>
    <w:rsid w:val="5DF2A9EA"/>
    <w:rsid w:val="5DF94A0D"/>
    <w:rsid w:val="5DFA321C"/>
    <w:rsid w:val="5E04AEC0"/>
    <w:rsid w:val="5E05389C"/>
    <w:rsid w:val="5E0E4A8D"/>
    <w:rsid w:val="5E137557"/>
    <w:rsid w:val="5E145281"/>
    <w:rsid w:val="5E14D9C7"/>
    <w:rsid w:val="5E1BBF4B"/>
    <w:rsid w:val="5E1DBCB5"/>
    <w:rsid w:val="5E2149A9"/>
    <w:rsid w:val="5E23C9F2"/>
    <w:rsid w:val="5E315F7E"/>
    <w:rsid w:val="5E380364"/>
    <w:rsid w:val="5E41821C"/>
    <w:rsid w:val="5E42C7C8"/>
    <w:rsid w:val="5E4DD617"/>
    <w:rsid w:val="5E5531C1"/>
    <w:rsid w:val="5E607D77"/>
    <w:rsid w:val="5E72DBEE"/>
    <w:rsid w:val="5E795E2C"/>
    <w:rsid w:val="5E857F84"/>
    <w:rsid w:val="5E8B26A7"/>
    <w:rsid w:val="5E8F387B"/>
    <w:rsid w:val="5E97DBD2"/>
    <w:rsid w:val="5E9CAD22"/>
    <w:rsid w:val="5EAA635F"/>
    <w:rsid w:val="5EAE6411"/>
    <w:rsid w:val="5EB0CC5C"/>
    <w:rsid w:val="5EB58BEF"/>
    <w:rsid w:val="5EB62409"/>
    <w:rsid w:val="5EB797ED"/>
    <w:rsid w:val="5EBFFC87"/>
    <w:rsid w:val="5EC73BA4"/>
    <w:rsid w:val="5ED44A7C"/>
    <w:rsid w:val="5ED59E85"/>
    <w:rsid w:val="5EDBF722"/>
    <w:rsid w:val="5EEFC9A3"/>
    <w:rsid w:val="5F0F3E6E"/>
    <w:rsid w:val="5F214F13"/>
    <w:rsid w:val="5F25E233"/>
    <w:rsid w:val="5F28D1CA"/>
    <w:rsid w:val="5F2DEF56"/>
    <w:rsid w:val="5F2E9A19"/>
    <w:rsid w:val="5F3E952A"/>
    <w:rsid w:val="5F4692F4"/>
    <w:rsid w:val="5F4C302A"/>
    <w:rsid w:val="5F577141"/>
    <w:rsid w:val="5F5EFA57"/>
    <w:rsid w:val="5F644417"/>
    <w:rsid w:val="5F648839"/>
    <w:rsid w:val="5F68D6A3"/>
    <w:rsid w:val="5F717ED7"/>
    <w:rsid w:val="5F8F6DAF"/>
    <w:rsid w:val="5FAE816A"/>
    <w:rsid w:val="5FB7F968"/>
    <w:rsid w:val="5FBB23E6"/>
    <w:rsid w:val="5FBC758A"/>
    <w:rsid w:val="5FC36961"/>
    <w:rsid w:val="5FC80757"/>
    <w:rsid w:val="5FC8A58A"/>
    <w:rsid w:val="5FC9DEA5"/>
    <w:rsid w:val="5FD08F04"/>
    <w:rsid w:val="5FD8AE63"/>
    <w:rsid w:val="5FDB6FE0"/>
    <w:rsid w:val="5FDD92DD"/>
    <w:rsid w:val="5FE34951"/>
    <w:rsid w:val="5FF86269"/>
    <w:rsid w:val="600A8EA0"/>
    <w:rsid w:val="600A96F5"/>
    <w:rsid w:val="600D2405"/>
    <w:rsid w:val="601467C5"/>
    <w:rsid w:val="601AB180"/>
    <w:rsid w:val="6020E371"/>
    <w:rsid w:val="6026F708"/>
    <w:rsid w:val="6027EBCA"/>
    <w:rsid w:val="60289332"/>
    <w:rsid w:val="604A89A4"/>
    <w:rsid w:val="60540484"/>
    <w:rsid w:val="605F764C"/>
    <w:rsid w:val="6062B57A"/>
    <w:rsid w:val="60689BDB"/>
    <w:rsid w:val="606B61B6"/>
    <w:rsid w:val="606FA8AD"/>
    <w:rsid w:val="6087E317"/>
    <w:rsid w:val="608A5E21"/>
    <w:rsid w:val="608EED95"/>
    <w:rsid w:val="609AF69F"/>
    <w:rsid w:val="609BA6CA"/>
    <w:rsid w:val="609E409B"/>
    <w:rsid w:val="609ECAA7"/>
    <w:rsid w:val="60A73574"/>
    <w:rsid w:val="60A9A60B"/>
    <w:rsid w:val="60ADEB18"/>
    <w:rsid w:val="60B900D8"/>
    <w:rsid w:val="60BC0318"/>
    <w:rsid w:val="60BE01F3"/>
    <w:rsid w:val="60CA89EB"/>
    <w:rsid w:val="60E0CF3E"/>
    <w:rsid w:val="60E33ADA"/>
    <w:rsid w:val="6102EBED"/>
    <w:rsid w:val="6106D335"/>
    <w:rsid w:val="6115B045"/>
    <w:rsid w:val="611AD63C"/>
    <w:rsid w:val="6122282E"/>
    <w:rsid w:val="6127C380"/>
    <w:rsid w:val="612B483E"/>
    <w:rsid w:val="612C6EDB"/>
    <w:rsid w:val="6136F455"/>
    <w:rsid w:val="613EC085"/>
    <w:rsid w:val="61491129"/>
    <w:rsid w:val="614E23FB"/>
    <w:rsid w:val="61750B1E"/>
    <w:rsid w:val="6175BB76"/>
    <w:rsid w:val="617822FA"/>
    <w:rsid w:val="61801A99"/>
    <w:rsid w:val="6183799C"/>
    <w:rsid w:val="618FBAB6"/>
    <w:rsid w:val="619C2E12"/>
    <w:rsid w:val="61A332BB"/>
    <w:rsid w:val="61AAE5BC"/>
    <w:rsid w:val="61B4A247"/>
    <w:rsid w:val="61BA3026"/>
    <w:rsid w:val="61C4F734"/>
    <w:rsid w:val="61CB2279"/>
    <w:rsid w:val="61D0F18F"/>
    <w:rsid w:val="61D58E4F"/>
    <w:rsid w:val="61D65BDA"/>
    <w:rsid w:val="61DCE0A5"/>
    <w:rsid w:val="61F8819E"/>
    <w:rsid w:val="61FC8573"/>
    <w:rsid w:val="61FF565F"/>
    <w:rsid w:val="62075B30"/>
    <w:rsid w:val="620A2ECF"/>
    <w:rsid w:val="620B790E"/>
    <w:rsid w:val="62117FE4"/>
    <w:rsid w:val="6214375A"/>
    <w:rsid w:val="62171558"/>
    <w:rsid w:val="62173B65"/>
    <w:rsid w:val="6229D99B"/>
    <w:rsid w:val="622C3BBF"/>
    <w:rsid w:val="62342B90"/>
    <w:rsid w:val="623B8F47"/>
    <w:rsid w:val="623F63D2"/>
    <w:rsid w:val="626927EE"/>
    <w:rsid w:val="626E2BF9"/>
    <w:rsid w:val="626F9AD3"/>
    <w:rsid w:val="627FF957"/>
    <w:rsid w:val="628195ED"/>
    <w:rsid w:val="628CFDCB"/>
    <w:rsid w:val="628D290F"/>
    <w:rsid w:val="628F7E6D"/>
    <w:rsid w:val="6295565A"/>
    <w:rsid w:val="629BCF85"/>
    <w:rsid w:val="62B8A3F6"/>
    <w:rsid w:val="62BF48CE"/>
    <w:rsid w:val="62CA2000"/>
    <w:rsid w:val="62CEC91B"/>
    <w:rsid w:val="62D33E41"/>
    <w:rsid w:val="62D7B25C"/>
    <w:rsid w:val="62F0B51E"/>
    <w:rsid w:val="62F9F836"/>
    <w:rsid w:val="62FB81BB"/>
    <w:rsid w:val="630C5179"/>
    <w:rsid w:val="6311552C"/>
    <w:rsid w:val="6312F5CC"/>
    <w:rsid w:val="631C5B07"/>
    <w:rsid w:val="6321752B"/>
    <w:rsid w:val="63334652"/>
    <w:rsid w:val="633455B5"/>
    <w:rsid w:val="6335E851"/>
    <w:rsid w:val="633AEBCF"/>
    <w:rsid w:val="633F031C"/>
    <w:rsid w:val="634B710F"/>
    <w:rsid w:val="63515D20"/>
    <w:rsid w:val="635C22F2"/>
    <w:rsid w:val="638016C0"/>
    <w:rsid w:val="6386F11F"/>
    <w:rsid w:val="6392135D"/>
    <w:rsid w:val="639B26C0"/>
    <w:rsid w:val="63A71D8B"/>
    <w:rsid w:val="63AEE505"/>
    <w:rsid w:val="63B14248"/>
    <w:rsid w:val="63DC4F4E"/>
    <w:rsid w:val="63DCB284"/>
    <w:rsid w:val="63DEFCE4"/>
    <w:rsid w:val="63E5DE30"/>
    <w:rsid w:val="63E6C426"/>
    <w:rsid w:val="63E75C97"/>
    <w:rsid w:val="63EC456B"/>
    <w:rsid w:val="63ED54D4"/>
    <w:rsid w:val="63FC1514"/>
    <w:rsid w:val="640CDC5C"/>
    <w:rsid w:val="6412CD40"/>
    <w:rsid w:val="64159304"/>
    <w:rsid w:val="6415FB5A"/>
    <w:rsid w:val="64174F71"/>
    <w:rsid w:val="6429F833"/>
    <w:rsid w:val="642A646C"/>
    <w:rsid w:val="642A6B38"/>
    <w:rsid w:val="642FE9DE"/>
    <w:rsid w:val="6438DD7D"/>
    <w:rsid w:val="64429B0F"/>
    <w:rsid w:val="6447FC6F"/>
    <w:rsid w:val="644F4918"/>
    <w:rsid w:val="646B0169"/>
    <w:rsid w:val="64880BE9"/>
    <w:rsid w:val="64B7C389"/>
    <w:rsid w:val="64BDAFB0"/>
    <w:rsid w:val="64C48B9F"/>
    <w:rsid w:val="64C6B1FB"/>
    <w:rsid w:val="64F14A00"/>
    <w:rsid w:val="64F23531"/>
    <w:rsid w:val="64F56318"/>
    <w:rsid w:val="64FA682B"/>
    <w:rsid w:val="64FA8AC1"/>
    <w:rsid w:val="64FEC111"/>
    <w:rsid w:val="65176A93"/>
    <w:rsid w:val="651C8E1D"/>
    <w:rsid w:val="651ED009"/>
    <w:rsid w:val="652079CB"/>
    <w:rsid w:val="6524116F"/>
    <w:rsid w:val="652649B2"/>
    <w:rsid w:val="6529F731"/>
    <w:rsid w:val="652ED144"/>
    <w:rsid w:val="653022FF"/>
    <w:rsid w:val="6535AA39"/>
    <w:rsid w:val="653C38C5"/>
    <w:rsid w:val="653CBFE1"/>
    <w:rsid w:val="65453BA7"/>
    <w:rsid w:val="6548F878"/>
    <w:rsid w:val="654DB734"/>
    <w:rsid w:val="65530F3E"/>
    <w:rsid w:val="65647DFD"/>
    <w:rsid w:val="6570CBE4"/>
    <w:rsid w:val="65748693"/>
    <w:rsid w:val="6585B715"/>
    <w:rsid w:val="6586D3F4"/>
    <w:rsid w:val="658EE626"/>
    <w:rsid w:val="65A7CE7F"/>
    <w:rsid w:val="65AE74E4"/>
    <w:rsid w:val="65B44061"/>
    <w:rsid w:val="65B4A89F"/>
    <w:rsid w:val="65B6ABFD"/>
    <w:rsid w:val="65B817FD"/>
    <w:rsid w:val="65C11BFB"/>
    <w:rsid w:val="65C37E3B"/>
    <w:rsid w:val="65CE996A"/>
    <w:rsid w:val="65D82B30"/>
    <w:rsid w:val="65E85A62"/>
    <w:rsid w:val="65F5845C"/>
    <w:rsid w:val="6603D5E9"/>
    <w:rsid w:val="66116387"/>
    <w:rsid w:val="66130554"/>
    <w:rsid w:val="6613EA49"/>
    <w:rsid w:val="6619629F"/>
    <w:rsid w:val="662EE16F"/>
    <w:rsid w:val="662EFBC6"/>
    <w:rsid w:val="6631D786"/>
    <w:rsid w:val="6637B380"/>
    <w:rsid w:val="66421BC3"/>
    <w:rsid w:val="66538DB5"/>
    <w:rsid w:val="665B8F43"/>
    <w:rsid w:val="666D9479"/>
    <w:rsid w:val="667EC4EA"/>
    <w:rsid w:val="667F22ED"/>
    <w:rsid w:val="667FEE37"/>
    <w:rsid w:val="6683C41D"/>
    <w:rsid w:val="668B43C9"/>
    <w:rsid w:val="66978092"/>
    <w:rsid w:val="66A15309"/>
    <w:rsid w:val="66ACBDF1"/>
    <w:rsid w:val="66AE5C3D"/>
    <w:rsid w:val="66B99F25"/>
    <w:rsid w:val="66C03530"/>
    <w:rsid w:val="66CAA1A5"/>
    <w:rsid w:val="66D65BD4"/>
    <w:rsid w:val="66D6D901"/>
    <w:rsid w:val="66DB6881"/>
    <w:rsid w:val="66ED40E0"/>
    <w:rsid w:val="66F1CF8E"/>
    <w:rsid w:val="66F20EE5"/>
    <w:rsid w:val="66F90036"/>
    <w:rsid w:val="6716135D"/>
    <w:rsid w:val="673B7490"/>
    <w:rsid w:val="673BB2DA"/>
    <w:rsid w:val="674F6E13"/>
    <w:rsid w:val="67558EB3"/>
    <w:rsid w:val="6757B210"/>
    <w:rsid w:val="675A18C5"/>
    <w:rsid w:val="675AFF58"/>
    <w:rsid w:val="6769A6DD"/>
    <w:rsid w:val="6779FFF6"/>
    <w:rsid w:val="677AF6C8"/>
    <w:rsid w:val="677C877E"/>
    <w:rsid w:val="67804E0F"/>
    <w:rsid w:val="678E9178"/>
    <w:rsid w:val="6793C949"/>
    <w:rsid w:val="679EFC27"/>
    <w:rsid w:val="67A5B700"/>
    <w:rsid w:val="67A74416"/>
    <w:rsid w:val="67AB26BC"/>
    <w:rsid w:val="67AC91EE"/>
    <w:rsid w:val="67AED5B5"/>
    <w:rsid w:val="67B5553C"/>
    <w:rsid w:val="67D28194"/>
    <w:rsid w:val="67D9661C"/>
    <w:rsid w:val="67DEDF0B"/>
    <w:rsid w:val="67DFC54F"/>
    <w:rsid w:val="67E71935"/>
    <w:rsid w:val="67F8260B"/>
    <w:rsid w:val="68042513"/>
    <w:rsid w:val="680455A4"/>
    <w:rsid w:val="6805313E"/>
    <w:rsid w:val="6817A870"/>
    <w:rsid w:val="682ABF29"/>
    <w:rsid w:val="68330307"/>
    <w:rsid w:val="68341A7D"/>
    <w:rsid w:val="6837C6DD"/>
    <w:rsid w:val="6841E78C"/>
    <w:rsid w:val="68461ABE"/>
    <w:rsid w:val="68537C87"/>
    <w:rsid w:val="685CFDF1"/>
    <w:rsid w:val="686279EA"/>
    <w:rsid w:val="686A00EC"/>
    <w:rsid w:val="687415BE"/>
    <w:rsid w:val="6875948E"/>
    <w:rsid w:val="6875FFCD"/>
    <w:rsid w:val="687A513E"/>
    <w:rsid w:val="688AD5A0"/>
    <w:rsid w:val="6892D83A"/>
    <w:rsid w:val="6894D097"/>
    <w:rsid w:val="68A65DB2"/>
    <w:rsid w:val="68AC2755"/>
    <w:rsid w:val="68B7BDAA"/>
    <w:rsid w:val="68B8F409"/>
    <w:rsid w:val="68C2C241"/>
    <w:rsid w:val="68C94DE5"/>
    <w:rsid w:val="68CBFBB8"/>
    <w:rsid w:val="68D0001C"/>
    <w:rsid w:val="68D15D4F"/>
    <w:rsid w:val="68D26344"/>
    <w:rsid w:val="68D75CA2"/>
    <w:rsid w:val="68D93728"/>
    <w:rsid w:val="68D93805"/>
    <w:rsid w:val="68E63E63"/>
    <w:rsid w:val="68F43E28"/>
    <w:rsid w:val="68FD3497"/>
    <w:rsid w:val="68FFB671"/>
    <w:rsid w:val="6900A921"/>
    <w:rsid w:val="6924ADC0"/>
    <w:rsid w:val="6928D862"/>
    <w:rsid w:val="692B57CA"/>
    <w:rsid w:val="69312F0F"/>
    <w:rsid w:val="6934AE5F"/>
    <w:rsid w:val="693579FC"/>
    <w:rsid w:val="693F4194"/>
    <w:rsid w:val="6946A6DD"/>
    <w:rsid w:val="6947AD67"/>
    <w:rsid w:val="69552488"/>
    <w:rsid w:val="695CC720"/>
    <w:rsid w:val="696AA996"/>
    <w:rsid w:val="696EC001"/>
    <w:rsid w:val="6980EE81"/>
    <w:rsid w:val="6992E09B"/>
    <w:rsid w:val="69A89875"/>
    <w:rsid w:val="69ADF59E"/>
    <w:rsid w:val="69B3BD4F"/>
    <w:rsid w:val="69C5C136"/>
    <w:rsid w:val="69CD3D5D"/>
    <w:rsid w:val="69CD9B97"/>
    <w:rsid w:val="69FE65F6"/>
    <w:rsid w:val="6A0483A1"/>
    <w:rsid w:val="6A1C699B"/>
    <w:rsid w:val="6A2F83C1"/>
    <w:rsid w:val="6A42C90C"/>
    <w:rsid w:val="6A4B300D"/>
    <w:rsid w:val="6A4C8F2B"/>
    <w:rsid w:val="6A4CE9BF"/>
    <w:rsid w:val="6A5391D1"/>
    <w:rsid w:val="6A5D8F26"/>
    <w:rsid w:val="6A7095F7"/>
    <w:rsid w:val="6A772947"/>
    <w:rsid w:val="6A820EC4"/>
    <w:rsid w:val="6A847293"/>
    <w:rsid w:val="6A856205"/>
    <w:rsid w:val="6A911501"/>
    <w:rsid w:val="6A9FE48E"/>
    <w:rsid w:val="6AA5289F"/>
    <w:rsid w:val="6AB71A62"/>
    <w:rsid w:val="6AB9FD0D"/>
    <w:rsid w:val="6AC9E18C"/>
    <w:rsid w:val="6AE2A662"/>
    <w:rsid w:val="6AE3190B"/>
    <w:rsid w:val="6AE47D3E"/>
    <w:rsid w:val="6AE53DE9"/>
    <w:rsid w:val="6AE58D43"/>
    <w:rsid w:val="6AF07181"/>
    <w:rsid w:val="6AF7956A"/>
    <w:rsid w:val="6AFAD569"/>
    <w:rsid w:val="6AFB3893"/>
    <w:rsid w:val="6B02B695"/>
    <w:rsid w:val="6B201729"/>
    <w:rsid w:val="6B235FB6"/>
    <w:rsid w:val="6B3192D6"/>
    <w:rsid w:val="6B358FB1"/>
    <w:rsid w:val="6B4035D1"/>
    <w:rsid w:val="6B435921"/>
    <w:rsid w:val="6B72C3C2"/>
    <w:rsid w:val="6B797562"/>
    <w:rsid w:val="6B85EE67"/>
    <w:rsid w:val="6B9421BA"/>
    <w:rsid w:val="6B9BBFC9"/>
    <w:rsid w:val="6B9F2F04"/>
    <w:rsid w:val="6BB5B6F9"/>
    <w:rsid w:val="6BB65D9B"/>
    <w:rsid w:val="6BD23265"/>
    <w:rsid w:val="6BDF514C"/>
    <w:rsid w:val="6BFCAFF8"/>
    <w:rsid w:val="6C0EFB39"/>
    <w:rsid w:val="6C0F23FD"/>
    <w:rsid w:val="6C10E49F"/>
    <w:rsid w:val="6C143F42"/>
    <w:rsid w:val="6C1462BA"/>
    <w:rsid w:val="6C1666D0"/>
    <w:rsid w:val="6C2360E8"/>
    <w:rsid w:val="6C238CBD"/>
    <w:rsid w:val="6C371574"/>
    <w:rsid w:val="6C40B576"/>
    <w:rsid w:val="6C471F23"/>
    <w:rsid w:val="6C523D20"/>
    <w:rsid w:val="6C5C5C44"/>
    <w:rsid w:val="6C66EB5C"/>
    <w:rsid w:val="6C725796"/>
    <w:rsid w:val="6C76357B"/>
    <w:rsid w:val="6C83C223"/>
    <w:rsid w:val="6C8C2F82"/>
    <w:rsid w:val="6C993224"/>
    <w:rsid w:val="6CA0DAD8"/>
    <w:rsid w:val="6CA10D0A"/>
    <w:rsid w:val="6CAD1F83"/>
    <w:rsid w:val="6CC1FD65"/>
    <w:rsid w:val="6CC5FB20"/>
    <w:rsid w:val="6CC98BDE"/>
    <w:rsid w:val="6CD0D50A"/>
    <w:rsid w:val="6CD9FC18"/>
    <w:rsid w:val="6CEE1E99"/>
    <w:rsid w:val="6CFCF14E"/>
    <w:rsid w:val="6D018CB3"/>
    <w:rsid w:val="6D0EAC69"/>
    <w:rsid w:val="6D11FD8F"/>
    <w:rsid w:val="6D13A610"/>
    <w:rsid w:val="6D193DAB"/>
    <w:rsid w:val="6D1CBC65"/>
    <w:rsid w:val="6D1FA8C8"/>
    <w:rsid w:val="6D2FF21B"/>
    <w:rsid w:val="6D394008"/>
    <w:rsid w:val="6D566785"/>
    <w:rsid w:val="6D7E11C9"/>
    <w:rsid w:val="6D9F75DA"/>
    <w:rsid w:val="6DA06ECF"/>
    <w:rsid w:val="6DA83E33"/>
    <w:rsid w:val="6DAC91DD"/>
    <w:rsid w:val="6DB3D8F7"/>
    <w:rsid w:val="6DB984B1"/>
    <w:rsid w:val="6DD0B3D5"/>
    <w:rsid w:val="6DD26643"/>
    <w:rsid w:val="6DD436CE"/>
    <w:rsid w:val="6DD5C6A2"/>
    <w:rsid w:val="6DD6CFD2"/>
    <w:rsid w:val="6DDDB097"/>
    <w:rsid w:val="6DE2A157"/>
    <w:rsid w:val="6DEF8D91"/>
    <w:rsid w:val="6DF6B71C"/>
    <w:rsid w:val="6E065A10"/>
    <w:rsid w:val="6E0791F7"/>
    <w:rsid w:val="6E348870"/>
    <w:rsid w:val="6E3FCCDC"/>
    <w:rsid w:val="6E419D6F"/>
    <w:rsid w:val="6E41FCD4"/>
    <w:rsid w:val="6E58E9E1"/>
    <w:rsid w:val="6E601AE8"/>
    <w:rsid w:val="6E61A62C"/>
    <w:rsid w:val="6E75E460"/>
    <w:rsid w:val="6E7806D1"/>
    <w:rsid w:val="6E7E12B4"/>
    <w:rsid w:val="6E834AEF"/>
    <w:rsid w:val="6E8AD457"/>
    <w:rsid w:val="6E933354"/>
    <w:rsid w:val="6EAD7BAC"/>
    <w:rsid w:val="6EAFD98B"/>
    <w:rsid w:val="6EB1FC7E"/>
    <w:rsid w:val="6EB37D77"/>
    <w:rsid w:val="6EC4CD54"/>
    <w:rsid w:val="6ECFFC93"/>
    <w:rsid w:val="6ED739FF"/>
    <w:rsid w:val="6EDAA353"/>
    <w:rsid w:val="6EEE434D"/>
    <w:rsid w:val="6EF237E6"/>
    <w:rsid w:val="6EF76F52"/>
    <w:rsid w:val="6F010D6B"/>
    <w:rsid w:val="6F0BC231"/>
    <w:rsid w:val="6F0F5849"/>
    <w:rsid w:val="6F139438"/>
    <w:rsid w:val="6F162C87"/>
    <w:rsid w:val="6F1E4A05"/>
    <w:rsid w:val="6F23325B"/>
    <w:rsid w:val="6F251A7A"/>
    <w:rsid w:val="6F3A7A2E"/>
    <w:rsid w:val="6F3B121A"/>
    <w:rsid w:val="6F487989"/>
    <w:rsid w:val="6F4AF5FC"/>
    <w:rsid w:val="6F4C7508"/>
    <w:rsid w:val="6F4DECFB"/>
    <w:rsid w:val="6F56326D"/>
    <w:rsid w:val="6F579C7C"/>
    <w:rsid w:val="6F6450E0"/>
    <w:rsid w:val="6F6756AC"/>
    <w:rsid w:val="6F70646D"/>
    <w:rsid w:val="6F94CC0C"/>
    <w:rsid w:val="6F9622BC"/>
    <w:rsid w:val="6F9885DC"/>
    <w:rsid w:val="6F9B817F"/>
    <w:rsid w:val="6FAEF6C0"/>
    <w:rsid w:val="6FBB2911"/>
    <w:rsid w:val="6FBE29E2"/>
    <w:rsid w:val="6FC3E840"/>
    <w:rsid w:val="6FC8AE01"/>
    <w:rsid w:val="6FEA5E8C"/>
    <w:rsid w:val="6FEFBECE"/>
    <w:rsid w:val="6FF22084"/>
    <w:rsid w:val="6FF3309B"/>
    <w:rsid w:val="6FFA3BA3"/>
    <w:rsid w:val="7024B39F"/>
    <w:rsid w:val="70294161"/>
    <w:rsid w:val="702B3E42"/>
    <w:rsid w:val="7039067D"/>
    <w:rsid w:val="703D959F"/>
    <w:rsid w:val="7046D12F"/>
    <w:rsid w:val="70559F6C"/>
    <w:rsid w:val="7060CBC7"/>
    <w:rsid w:val="706276DB"/>
    <w:rsid w:val="708309F0"/>
    <w:rsid w:val="708A6B86"/>
    <w:rsid w:val="709DDB11"/>
    <w:rsid w:val="70A044D8"/>
    <w:rsid w:val="70A23AF4"/>
    <w:rsid w:val="70A43AB5"/>
    <w:rsid w:val="70AC3E34"/>
    <w:rsid w:val="70ADBE41"/>
    <w:rsid w:val="70BA2843"/>
    <w:rsid w:val="70BD1899"/>
    <w:rsid w:val="70E4471C"/>
    <w:rsid w:val="70F41FB1"/>
    <w:rsid w:val="710326EF"/>
    <w:rsid w:val="710FCD70"/>
    <w:rsid w:val="7116F92A"/>
    <w:rsid w:val="7126B49B"/>
    <w:rsid w:val="71318C2F"/>
    <w:rsid w:val="71381739"/>
    <w:rsid w:val="713D8A28"/>
    <w:rsid w:val="7147297E"/>
    <w:rsid w:val="714812DE"/>
    <w:rsid w:val="714B1524"/>
    <w:rsid w:val="714FD4A1"/>
    <w:rsid w:val="7156A142"/>
    <w:rsid w:val="71612C3E"/>
    <w:rsid w:val="7162E6BF"/>
    <w:rsid w:val="7166D953"/>
    <w:rsid w:val="716B552B"/>
    <w:rsid w:val="716CF92A"/>
    <w:rsid w:val="716DBE02"/>
    <w:rsid w:val="71763279"/>
    <w:rsid w:val="717A7D12"/>
    <w:rsid w:val="7181BADA"/>
    <w:rsid w:val="718273B4"/>
    <w:rsid w:val="718BF42D"/>
    <w:rsid w:val="719B9D71"/>
    <w:rsid w:val="71AA64E9"/>
    <w:rsid w:val="71B3EEB9"/>
    <w:rsid w:val="71B5CE8A"/>
    <w:rsid w:val="71B86322"/>
    <w:rsid w:val="71BC96D8"/>
    <w:rsid w:val="71C02143"/>
    <w:rsid w:val="71CA4A24"/>
    <w:rsid w:val="71CA8B3A"/>
    <w:rsid w:val="71DAA89D"/>
    <w:rsid w:val="71DD60C5"/>
    <w:rsid w:val="71E13670"/>
    <w:rsid w:val="71E3E6EC"/>
    <w:rsid w:val="71EBC681"/>
    <w:rsid w:val="72192502"/>
    <w:rsid w:val="7220A56E"/>
    <w:rsid w:val="72247EFA"/>
    <w:rsid w:val="723ADB9E"/>
    <w:rsid w:val="7241542D"/>
    <w:rsid w:val="724B00ED"/>
    <w:rsid w:val="724C11CF"/>
    <w:rsid w:val="724C4A0F"/>
    <w:rsid w:val="725264E3"/>
    <w:rsid w:val="726DA010"/>
    <w:rsid w:val="728929AA"/>
    <w:rsid w:val="728CC617"/>
    <w:rsid w:val="728E68F8"/>
    <w:rsid w:val="729888F3"/>
    <w:rsid w:val="729A6388"/>
    <w:rsid w:val="729E59D1"/>
    <w:rsid w:val="72B4E6C1"/>
    <w:rsid w:val="72B88058"/>
    <w:rsid w:val="72BBF14A"/>
    <w:rsid w:val="72BCE3F6"/>
    <w:rsid w:val="72C8F82A"/>
    <w:rsid w:val="72D08950"/>
    <w:rsid w:val="72E48CCC"/>
    <w:rsid w:val="72EB7541"/>
    <w:rsid w:val="72F262A8"/>
    <w:rsid w:val="72F4573A"/>
    <w:rsid w:val="72F7E673"/>
    <w:rsid w:val="72FD4071"/>
    <w:rsid w:val="730621A2"/>
    <w:rsid w:val="7308D6F1"/>
    <w:rsid w:val="73098B98"/>
    <w:rsid w:val="731F58A4"/>
    <w:rsid w:val="733C97AC"/>
    <w:rsid w:val="7340372C"/>
    <w:rsid w:val="73442F60"/>
    <w:rsid w:val="7345F7AA"/>
    <w:rsid w:val="73537A59"/>
    <w:rsid w:val="735F61D5"/>
    <w:rsid w:val="73629D22"/>
    <w:rsid w:val="736D0AC7"/>
    <w:rsid w:val="736F201B"/>
    <w:rsid w:val="7372204F"/>
    <w:rsid w:val="73793126"/>
    <w:rsid w:val="738800AE"/>
    <w:rsid w:val="7390B693"/>
    <w:rsid w:val="7391CCB4"/>
    <w:rsid w:val="7393A7F8"/>
    <w:rsid w:val="73962B65"/>
    <w:rsid w:val="73979B24"/>
    <w:rsid w:val="73B420B6"/>
    <w:rsid w:val="73B9661D"/>
    <w:rsid w:val="73C568EB"/>
    <w:rsid w:val="73C5A909"/>
    <w:rsid w:val="73C906FE"/>
    <w:rsid w:val="73C978E4"/>
    <w:rsid w:val="73CA13A2"/>
    <w:rsid w:val="73CB2C42"/>
    <w:rsid w:val="73DF3873"/>
    <w:rsid w:val="73FB6EBC"/>
    <w:rsid w:val="7413AC1F"/>
    <w:rsid w:val="742AD28A"/>
    <w:rsid w:val="742C8452"/>
    <w:rsid w:val="742CE8F9"/>
    <w:rsid w:val="742D4D49"/>
    <w:rsid w:val="742DD09B"/>
    <w:rsid w:val="742E64BF"/>
    <w:rsid w:val="742FB241"/>
    <w:rsid w:val="742FCC19"/>
    <w:rsid w:val="7430DE90"/>
    <w:rsid w:val="7439EA76"/>
    <w:rsid w:val="743C900C"/>
    <w:rsid w:val="743EC89A"/>
    <w:rsid w:val="743F4DC4"/>
    <w:rsid w:val="74414DB8"/>
    <w:rsid w:val="7446C502"/>
    <w:rsid w:val="7459A174"/>
    <w:rsid w:val="745BD43D"/>
    <w:rsid w:val="746462AB"/>
    <w:rsid w:val="74653E73"/>
    <w:rsid w:val="746A3133"/>
    <w:rsid w:val="746DD1BA"/>
    <w:rsid w:val="7479C39A"/>
    <w:rsid w:val="747CD27E"/>
    <w:rsid w:val="747FD61F"/>
    <w:rsid w:val="748616D8"/>
    <w:rsid w:val="748ACC9B"/>
    <w:rsid w:val="749A43F1"/>
    <w:rsid w:val="749BCE19"/>
    <w:rsid w:val="749F5005"/>
    <w:rsid w:val="74AFCA4E"/>
    <w:rsid w:val="74BF9AE4"/>
    <w:rsid w:val="74C7BCE1"/>
    <w:rsid w:val="74CD2140"/>
    <w:rsid w:val="74D866BC"/>
    <w:rsid w:val="74D8751C"/>
    <w:rsid w:val="74D8D07D"/>
    <w:rsid w:val="74DBE370"/>
    <w:rsid w:val="74E8C267"/>
    <w:rsid w:val="74F5D739"/>
    <w:rsid w:val="74F8E4CD"/>
    <w:rsid w:val="74FA39A6"/>
    <w:rsid w:val="74FF75AC"/>
    <w:rsid w:val="7504179B"/>
    <w:rsid w:val="751B7129"/>
    <w:rsid w:val="751CB3FD"/>
    <w:rsid w:val="752431CF"/>
    <w:rsid w:val="752FC7B7"/>
    <w:rsid w:val="754852CE"/>
    <w:rsid w:val="7555F944"/>
    <w:rsid w:val="7566EE85"/>
    <w:rsid w:val="7572482C"/>
    <w:rsid w:val="7572A705"/>
    <w:rsid w:val="7587C26D"/>
    <w:rsid w:val="758AC512"/>
    <w:rsid w:val="7592F159"/>
    <w:rsid w:val="75AD20A7"/>
    <w:rsid w:val="75B72B1A"/>
    <w:rsid w:val="75B9734F"/>
    <w:rsid w:val="75B9BDD6"/>
    <w:rsid w:val="75C068E9"/>
    <w:rsid w:val="75C8B95A"/>
    <w:rsid w:val="75CC105F"/>
    <w:rsid w:val="75CE3037"/>
    <w:rsid w:val="75D2CD60"/>
    <w:rsid w:val="75EF476F"/>
    <w:rsid w:val="75F7A49E"/>
    <w:rsid w:val="75FFE867"/>
    <w:rsid w:val="7603E9E5"/>
    <w:rsid w:val="7607C760"/>
    <w:rsid w:val="7610BB71"/>
    <w:rsid w:val="7615206E"/>
    <w:rsid w:val="761EF48B"/>
    <w:rsid w:val="761F1FB0"/>
    <w:rsid w:val="761F6F49"/>
    <w:rsid w:val="762B2A40"/>
    <w:rsid w:val="763232C2"/>
    <w:rsid w:val="76363D51"/>
    <w:rsid w:val="76438BF9"/>
    <w:rsid w:val="764A37F0"/>
    <w:rsid w:val="764B9AAF"/>
    <w:rsid w:val="7655E4D7"/>
    <w:rsid w:val="765C6C66"/>
    <w:rsid w:val="7662FA2A"/>
    <w:rsid w:val="76686AD6"/>
    <w:rsid w:val="767650A1"/>
    <w:rsid w:val="76887A7C"/>
    <w:rsid w:val="768BAE2F"/>
    <w:rsid w:val="76960E6D"/>
    <w:rsid w:val="769E6A07"/>
    <w:rsid w:val="76BB6FF8"/>
    <w:rsid w:val="76BE8F5C"/>
    <w:rsid w:val="76C00ABD"/>
    <w:rsid w:val="76C43F71"/>
    <w:rsid w:val="76C79CBF"/>
    <w:rsid w:val="76E3FBBB"/>
    <w:rsid w:val="76E74711"/>
    <w:rsid w:val="76EC1693"/>
    <w:rsid w:val="76F2EDA3"/>
    <w:rsid w:val="76F361C6"/>
    <w:rsid w:val="76FD49CB"/>
    <w:rsid w:val="771C7DE5"/>
    <w:rsid w:val="77269573"/>
    <w:rsid w:val="7726DFB7"/>
    <w:rsid w:val="773B7056"/>
    <w:rsid w:val="773BB11B"/>
    <w:rsid w:val="7742B663"/>
    <w:rsid w:val="77472845"/>
    <w:rsid w:val="77499318"/>
    <w:rsid w:val="774C6B71"/>
    <w:rsid w:val="77567506"/>
    <w:rsid w:val="775A1615"/>
    <w:rsid w:val="776464BD"/>
    <w:rsid w:val="7780F240"/>
    <w:rsid w:val="778C564C"/>
    <w:rsid w:val="779246D8"/>
    <w:rsid w:val="7797F353"/>
    <w:rsid w:val="779DE6CF"/>
    <w:rsid w:val="77A7BA18"/>
    <w:rsid w:val="77A7EB11"/>
    <w:rsid w:val="77AA0C7E"/>
    <w:rsid w:val="77AC0787"/>
    <w:rsid w:val="77B6DF64"/>
    <w:rsid w:val="77B731FF"/>
    <w:rsid w:val="77C549F1"/>
    <w:rsid w:val="77CF0CE3"/>
    <w:rsid w:val="77D50AB5"/>
    <w:rsid w:val="77E4A7C0"/>
    <w:rsid w:val="77F7876F"/>
    <w:rsid w:val="77FA4C69"/>
    <w:rsid w:val="77FC75F0"/>
    <w:rsid w:val="780FCA73"/>
    <w:rsid w:val="7811B635"/>
    <w:rsid w:val="782658BD"/>
    <w:rsid w:val="783357DB"/>
    <w:rsid w:val="78360E45"/>
    <w:rsid w:val="784C76DC"/>
    <w:rsid w:val="78575F89"/>
    <w:rsid w:val="7865FD2C"/>
    <w:rsid w:val="78683316"/>
    <w:rsid w:val="7872A373"/>
    <w:rsid w:val="78825250"/>
    <w:rsid w:val="788ACA42"/>
    <w:rsid w:val="78987E7C"/>
    <w:rsid w:val="78991A2C"/>
    <w:rsid w:val="789F4838"/>
    <w:rsid w:val="78A3748D"/>
    <w:rsid w:val="78B10551"/>
    <w:rsid w:val="78B34FD4"/>
    <w:rsid w:val="78B4FE4D"/>
    <w:rsid w:val="78EBC3C6"/>
    <w:rsid w:val="78EF5BCF"/>
    <w:rsid w:val="78F39E60"/>
    <w:rsid w:val="79096CBE"/>
    <w:rsid w:val="792DD56D"/>
    <w:rsid w:val="792F7842"/>
    <w:rsid w:val="793232A2"/>
    <w:rsid w:val="7938991E"/>
    <w:rsid w:val="793C0585"/>
    <w:rsid w:val="794BEB66"/>
    <w:rsid w:val="79519BA4"/>
    <w:rsid w:val="7953A44E"/>
    <w:rsid w:val="7958620E"/>
    <w:rsid w:val="795E8F37"/>
    <w:rsid w:val="795EA54C"/>
    <w:rsid w:val="7962A938"/>
    <w:rsid w:val="79781875"/>
    <w:rsid w:val="79800A88"/>
    <w:rsid w:val="798F2278"/>
    <w:rsid w:val="7992A162"/>
    <w:rsid w:val="7997D4F4"/>
    <w:rsid w:val="79A502C1"/>
    <w:rsid w:val="79A78E06"/>
    <w:rsid w:val="79AA7AF2"/>
    <w:rsid w:val="79B7C28A"/>
    <w:rsid w:val="79BF3487"/>
    <w:rsid w:val="79E01A85"/>
    <w:rsid w:val="79E1DE55"/>
    <w:rsid w:val="79E70479"/>
    <w:rsid w:val="79E7F81A"/>
    <w:rsid w:val="79EA32EB"/>
    <w:rsid w:val="79F0C399"/>
    <w:rsid w:val="79F66B7F"/>
    <w:rsid w:val="79FC471F"/>
    <w:rsid w:val="7A07DB1C"/>
    <w:rsid w:val="7A13789B"/>
    <w:rsid w:val="7A15A06E"/>
    <w:rsid w:val="7A250627"/>
    <w:rsid w:val="7A2B9BAA"/>
    <w:rsid w:val="7A3055B8"/>
    <w:rsid w:val="7A34EA8D"/>
    <w:rsid w:val="7A3AD068"/>
    <w:rsid w:val="7A420491"/>
    <w:rsid w:val="7A5E37BC"/>
    <w:rsid w:val="7A646576"/>
    <w:rsid w:val="7A7AE9F7"/>
    <w:rsid w:val="7A7F5381"/>
    <w:rsid w:val="7A8BACB9"/>
    <w:rsid w:val="7A8E778B"/>
    <w:rsid w:val="7A9453EE"/>
    <w:rsid w:val="7A953C9C"/>
    <w:rsid w:val="7A99E99F"/>
    <w:rsid w:val="7A9AEBB3"/>
    <w:rsid w:val="7A9E8656"/>
    <w:rsid w:val="7AA349CA"/>
    <w:rsid w:val="7AA56F51"/>
    <w:rsid w:val="7AAF80F9"/>
    <w:rsid w:val="7AC210C5"/>
    <w:rsid w:val="7AC9E79A"/>
    <w:rsid w:val="7ADB545E"/>
    <w:rsid w:val="7AE5C057"/>
    <w:rsid w:val="7B1D18EA"/>
    <w:rsid w:val="7B24ED02"/>
    <w:rsid w:val="7B264103"/>
    <w:rsid w:val="7B313634"/>
    <w:rsid w:val="7B377921"/>
    <w:rsid w:val="7B5A0447"/>
    <w:rsid w:val="7B600CD1"/>
    <w:rsid w:val="7B610B1E"/>
    <w:rsid w:val="7B87E58F"/>
    <w:rsid w:val="7B8CA807"/>
    <w:rsid w:val="7B8DA292"/>
    <w:rsid w:val="7B9CE4D9"/>
    <w:rsid w:val="7BB0F966"/>
    <w:rsid w:val="7BB9D5FF"/>
    <w:rsid w:val="7BC75AE6"/>
    <w:rsid w:val="7BD8F504"/>
    <w:rsid w:val="7BE80F9A"/>
    <w:rsid w:val="7BF1A47B"/>
    <w:rsid w:val="7BF39B3A"/>
    <w:rsid w:val="7BF76CE2"/>
    <w:rsid w:val="7BFC030A"/>
    <w:rsid w:val="7BFD4FAC"/>
    <w:rsid w:val="7C1AF17A"/>
    <w:rsid w:val="7C1BF6D7"/>
    <w:rsid w:val="7C1CB720"/>
    <w:rsid w:val="7C375B82"/>
    <w:rsid w:val="7C381CF0"/>
    <w:rsid w:val="7C39734A"/>
    <w:rsid w:val="7C3EEBBC"/>
    <w:rsid w:val="7C41B0A4"/>
    <w:rsid w:val="7C41D7C9"/>
    <w:rsid w:val="7C4522B4"/>
    <w:rsid w:val="7C50A5D5"/>
    <w:rsid w:val="7C5BC3D2"/>
    <w:rsid w:val="7C6561DF"/>
    <w:rsid w:val="7C663E8A"/>
    <w:rsid w:val="7C898986"/>
    <w:rsid w:val="7C8ED128"/>
    <w:rsid w:val="7C95359C"/>
    <w:rsid w:val="7C9E0593"/>
    <w:rsid w:val="7CA60124"/>
    <w:rsid w:val="7CABA214"/>
    <w:rsid w:val="7CB441F1"/>
    <w:rsid w:val="7CB44D16"/>
    <w:rsid w:val="7CBCA6B8"/>
    <w:rsid w:val="7CC9428E"/>
    <w:rsid w:val="7CC9BBB4"/>
    <w:rsid w:val="7CD26B25"/>
    <w:rsid w:val="7CD46E1D"/>
    <w:rsid w:val="7CD7BECE"/>
    <w:rsid w:val="7CD931AE"/>
    <w:rsid w:val="7CEB34B7"/>
    <w:rsid w:val="7CF31575"/>
    <w:rsid w:val="7CFD64B5"/>
    <w:rsid w:val="7D010DC4"/>
    <w:rsid w:val="7D123044"/>
    <w:rsid w:val="7D192896"/>
    <w:rsid w:val="7D19C510"/>
    <w:rsid w:val="7D3CEDFA"/>
    <w:rsid w:val="7D4D19BC"/>
    <w:rsid w:val="7D4EEFDA"/>
    <w:rsid w:val="7D5BF0F5"/>
    <w:rsid w:val="7D624046"/>
    <w:rsid w:val="7D817F63"/>
    <w:rsid w:val="7D831B25"/>
    <w:rsid w:val="7D89B477"/>
    <w:rsid w:val="7D92B33D"/>
    <w:rsid w:val="7DBB83C6"/>
    <w:rsid w:val="7DD2130B"/>
    <w:rsid w:val="7DDBE051"/>
    <w:rsid w:val="7DE89CF5"/>
    <w:rsid w:val="7DF3EF29"/>
    <w:rsid w:val="7E01885C"/>
    <w:rsid w:val="7E05197A"/>
    <w:rsid w:val="7E0F4496"/>
    <w:rsid w:val="7E0F69BA"/>
    <w:rsid w:val="7E12E3D0"/>
    <w:rsid w:val="7E14ED06"/>
    <w:rsid w:val="7E192E1C"/>
    <w:rsid w:val="7E1D133B"/>
    <w:rsid w:val="7E235A08"/>
    <w:rsid w:val="7E294178"/>
    <w:rsid w:val="7E2BD374"/>
    <w:rsid w:val="7E2F1168"/>
    <w:rsid w:val="7E3800D4"/>
    <w:rsid w:val="7E38E618"/>
    <w:rsid w:val="7E418B03"/>
    <w:rsid w:val="7E4245BA"/>
    <w:rsid w:val="7E42DB30"/>
    <w:rsid w:val="7E477275"/>
    <w:rsid w:val="7E4EDB72"/>
    <w:rsid w:val="7E587719"/>
    <w:rsid w:val="7E5CCF39"/>
    <w:rsid w:val="7E7202A0"/>
    <w:rsid w:val="7E84C0E1"/>
    <w:rsid w:val="7E9A948D"/>
    <w:rsid w:val="7E9BFC44"/>
    <w:rsid w:val="7E9F85FE"/>
    <w:rsid w:val="7EADDA36"/>
    <w:rsid w:val="7EB1A499"/>
    <w:rsid w:val="7EB3E765"/>
    <w:rsid w:val="7EBDB567"/>
    <w:rsid w:val="7EBF4BEE"/>
    <w:rsid w:val="7ECB4E83"/>
    <w:rsid w:val="7ECCC9BE"/>
    <w:rsid w:val="7ED075D0"/>
    <w:rsid w:val="7EE05025"/>
    <w:rsid w:val="7EEAC03B"/>
    <w:rsid w:val="7EED7BDE"/>
    <w:rsid w:val="7EF0B3EE"/>
    <w:rsid w:val="7F022931"/>
    <w:rsid w:val="7F03A988"/>
    <w:rsid w:val="7F0CE589"/>
    <w:rsid w:val="7F1095C6"/>
    <w:rsid w:val="7F19ABE6"/>
    <w:rsid w:val="7F311989"/>
    <w:rsid w:val="7F34F06E"/>
    <w:rsid w:val="7F3580A2"/>
    <w:rsid w:val="7F379F0F"/>
    <w:rsid w:val="7F387FC2"/>
    <w:rsid w:val="7F3B67F9"/>
    <w:rsid w:val="7F4108CB"/>
    <w:rsid w:val="7F461292"/>
    <w:rsid w:val="7F4C56C0"/>
    <w:rsid w:val="7F55B5A2"/>
    <w:rsid w:val="7F61D4C1"/>
    <w:rsid w:val="7F63473D"/>
    <w:rsid w:val="7F6DDF49"/>
    <w:rsid w:val="7F734001"/>
    <w:rsid w:val="7F763E19"/>
    <w:rsid w:val="7F7CD47A"/>
    <w:rsid w:val="7F81D7E3"/>
    <w:rsid w:val="7FA9F39D"/>
    <w:rsid w:val="7FADBB34"/>
    <w:rsid w:val="7FB68F30"/>
    <w:rsid w:val="7FC1944A"/>
    <w:rsid w:val="7FDD6120"/>
    <w:rsid w:val="7FDEAB91"/>
    <w:rsid w:val="7FE1D2F6"/>
    <w:rsid w:val="7FF3AE28"/>
    <w:rsid w:val="7FF4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4B3224"/>
  <w15:docId w15:val="{F8577BA0-3F2B-4581-AEE4-FE475233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1" w:defUIPriority="96" w:defSemiHidden="0" w:defUnhideWhenUsed="0" w:defQFormat="0" w:count="376">
    <w:lsdException w:name="Normal" w:locked="0" w:uiPriority="99"/>
    <w:lsdException w:name="heading 1" w:locked="0" w:semiHidden="1" w:uiPriority="0" w:unhideWhenUsed="1"/>
    <w:lsdException w:name="heading 2" w:locked="0" w:semiHidden="1" w:uiPriority="0" w:unhideWhenUsed="1" w:qFormat="1"/>
    <w:lsdException w:name="heading 3" w:locked="0" w:semiHidden="1" w:uiPriority="0" w:unhideWhenUsed="1" w:qFormat="1"/>
    <w:lsdException w:name="heading 4" w:locked="0" w:semiHidden="1" w:uiPriority="0" w:unhideWhenUsed="1" w:qFormat="1"/>
    <w:lsdException w:name="heading 5" w:locked="0" w:semiHidden="1" w:uiPriority="0" w:unhideWhenUsed="1" w:qFormat="1"/>
    <w:lsdException w:name="heading 6" w:locked="0" w:semiHidden="1" w:uiPriority="0" w:unhideWhenUsed="1" w:qFormat="1"/>
    <w:lsdException w:name="heading 7" w:locked="0" w:semiHidden="1" w:uiPriority="0" w:unhideWhenUsed="1" w:qFormat="1"/>
    <w:lsdException w:name="heading 8" w:locked="0" w:semiHidden="1" w:uiPriority="0" w:unhideWhenUsed="1" w:qFormat="1"/>
    <w:lsdException w:name="heading 9" w:locked="0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iPriority="0" w:unhideWhenUsed="1"/>
    <w:lsdException w:name="footer" w:semiHidden="1" w:unhideWhenUsed="1"/>
    <w:lsdException w:name="index heading" w:semiHidden="1" w:unhideWhenUsed="1"/>
    <w:lsdException w:name="caption" w:locked="0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locked="0" w:semiHidden="1" w:uiPriority="0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qFormat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0" w:unhideWhenUsed="1"/>
    <w:lsdException w:name="HTML Bottom of Form" w:locked="0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iPriority="0" w:unhideWhenUsed="1"/>
    <w:lsdException w:name="annotation subject" w:semiHidden="1" w:unhideWhenUsed="1"/>
    <w:lsdException w:name="No List" w:locked="0" w:semiHidden="1" w:uiPriority="99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locked="0" w:semiHidden="1" w:uiPriority="99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semiHidden="1" w:uiPriority="34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  <w:lsdException w:name="Smart Link" w:locked="0" w:semiHidden="1" w:uiPriority="99" w:unhideWhenUsed="1"/>
  </w:latentStyles>
  <w:style w:type="paragraph" w:default="1" w:styleId="Normal">
    <w:name w:val="Normal"/>
    <w:uiPriority w:val="99"/>
    <w:rsid w:val="00400138"/>
    <w:pPr>
      <w:spacing w:line="300" w:lineRule="exact"/>
    </w:pPr>
    <w:rPr>
      <w:rFonts w:ascii="Frutiger LT Std 55 Roman" w:hAnsi="Frutiger LT Std 55 Roman"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hidden/>
    <w:locked/>
    <w:rsid w:val="00490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hidden/>
    <w:locked/>
    <w:rsid w:val="00114B2F"/>
    <w:rPr>
      <w:rFonts w:ascii="Tahoma" w:hAnsi="Tahoma" w:cs="Tahoma"/>
      <w:sz w:val="16"/>
      <w:szCs w:val="16"/>
    </w:rPr>
  </w:style>
  <w:style w:type="paragraph" w:customStyle="1" w:styleId="FutureBusinessItemHeading-withtiming">
    <w:name w:val="Future Business Item Heading - with timing"/>
    <w:basedOn w:val="Normal"/>
    <w:hidden/>
    <w:rsid w:val="00992D3C"/>
    <w:pPr>
      <w:tabs>
        <w:tab w:val="left" w:pos="397"/>
        <w:tab w:val="left" w:pos="1418"/>
      </w:tabs>
      <w:spacing w:after="113"/>
      <w:ind w:left="1418" w:hanging="1418"/>
    </w:pPr>
    <w:rPr>
      <w:rFonts w:asciiTheme="majorHAnsi" w:hAnsiTheme="majorHAnsi"/>
      <w:b/>
    </w:rPr>
  </w:style>
  <w:style w:type="paragraph" w:customStyle="1" w:styleId="FutureBusinessItemSub-Heading">
    <w:name w:val="Future Business Item Sub-Heading"/>
    <w:basedOn w:val="Normal"/>
    <w:hidden/>
    <w:rsid w:val="00992D3C"/>
    <w:pPr>
      <w:keepNext/>
      <w:spacing w:after="113"/>
    </w:pPr>
    <w:rPr>
      <w:rFonts w:asciiTheme="majorHAnsi" w:hAnsiTheme="majorHAnsi"/>
      <w:b/>
    </w:rPr>
  </w:style>
  <w:style w:type="paragraph" w:customStyle="1" w:styleId="MemberInCharge">
    <w:name w:val="Member In Charge"/>
    <w:basedOn w:val="Normal"/>
    <w:hidden/>
    <w:qFormat/>
    <w:rsid w:val="00992D3C"/>
    <w:pPr>
      <w:spacing w:after="113"/>
    </w:pPr>
  </w:style>
  <w:style w:type="paragraph" w:customStyle="1" w:styleId="FutureBusinessWHItemHeadingWithTiming">
    <w:name w:val="Future Business WH Item Heading With Timing"/>
    <w:basedOn w:val="Normal"/>
    <w:hidden/>
    <w:qFormat/>
    <w:rsid w:val="00992D3C"/>
    <w:pPr>
      <w:tabs>
        <w:tab w:val="left" w:pos="397"/>
        <w:tab w:val="left" w:pos="1418"/>
      </w:tabs>
      <w:spacing w:after="113"/>
      <w:ind w:left="1418" w:hanging="1418"/>
    </w:pPr>
  </w:style>
  <w:style w:type="paragraph" w:customStyle="1" w:styleId="OrderofBusinessItemTimingList">
    <w:name w:val="Order of Business Item Timing List"/>
    <w:basedOn w:val="Normal"/>
    <w:hidden/>
    <w:rsid w:val="00D96FAE"/>
    <w:pPr>
      <w:tabs>
        <w:tab w:val="left" w:pos="397"/>
      </w:tabs>
      <w:spacing w:after="113"/>
    </w:pPr>
    <w:rPr>
      <w:rFonts w:asciiTheme="majorHAnsi" w:hAnsiTheme="majorHAnsi"/>
      <w:b/>
      <w:caps/>
    </w:rPr>
  </w:style>
  <w:style w:type="character" w:customStyle="1" w:styleId="TransferredQuestion">
    <w:name w:val="Transferred Question"/>
    <w:basedOn w:val="DefaultParagraphFont"/>
    <w:hidden/>
    <w:uiPriority w:val="1"/>
    <w:rsid w:val="005C4DD4"/>
    <w:rPr>
      <w:bCs/>
      <w:color w:val="E36C0A" w:themeColor="accent6" w:themeShade="BF"/>
      <w:position w:val="2"/>
      <w:sz w:val="22"/>
    </w:rPr>
  </w:style>
  <w:style w:type="paragraph" w:customStyle="1" w:styleId="FutureBusinessItemHeading-numbere">
    <w:name w:val="Future Business Item Heading - numbere"/>
    <w:basedOn w:val="Normal"/>
    <w:hidden/>
    <w:rsid w:val="003F5056"/>
    <w:pPr>
      <w:tabs>
        <w:tab w:val="left" w:pos="0"/>
      </w:tabs>
      <w:spacing w:before="113" w:after="113"/>
      <w:ind w:left="-397"/>
    </w:pPr>
    <w:rPr>
      <w:rFonts w:asciiTheme="majorHAnsi" w:hAnsiTheme="majorHAnsi"/>
      <w:b/>
    </w:rPr>
  </w:style>
  <w:style w:type="paragraph" w:customStyle="1" w:styleId="SECTIONHEADING">
    <w:name w:val="SECTION HEADING"/>
    <w:basedOn w:val="Normal"/>
    <w:next w:val="SectionNotice"/>
    <w:uiPriority w:val="97"/>
    <w:rsid w:val="00622738"/>
    <w:pPr>
      <w:keepNext/>
      <w:pageBreakBefore/>
      <w:shd w:val="clear" w:color="auto" w:fill="58585A"/>
      <w:tabs>
        <w:tab w:val="left" w:pos="0"/>
      </w:tabs>
      <w:spacing w:after="284" w:line="425" w:lineRule="exact"/>
      <w:ind w:left="-567" w:right="-567"/>
    </w:pPr>
    <w:rPr>
      <w:rFonts w:ascii="Frutiger LT Std 45 Light" w:hAnsi="Frutiger LT Std 45 Light"/>
      <w:b/>
      <w:color w:val="FFFFFF" w:themeColor="background1"/>
      <w:position w:val="4"/>
      <w:sz w:val="28"/>
    </w:rPr>
  </w:style>
  <w:style w:type="paragraph" w:customStyle="1" w:styleId="ChamberSummaryHeading">
    <w:name w:val="Chamber Summary Heading"/>
    <w:basedOn w:val="Normal"/>
    <w:next w:val="SummaryAgendaItemTiming"/>
    <w:uiPriority w:val="3"/>
    <w:rsid w:val="00A906B8"/>
    <w:pPr>
      <w:keepNext/>
      <w:spacing w:after="180"/>
    </w:pPr>
    <w:rPr>
      <w:rFonts w:ascii="Frutiger LT Std 45 Light" w:hAnsi="Frutiger LT Std 45 Light"/>
      <w:b/>
      <w:caps/>
      <w:sz w:val="28"/>
    </w:rPr>
  </w:style>
  <w:style w:type="paragraph" w:customStyle="1" w:styleId="SummaryAgendaItemTiming">
    <w:name w:val="Summary Agenda Item Timing"/>
    <w:basedOn w:val="Normal"/>
    <w:uiPriority w:val="3"/>
    <w:rsid w:val="002C1D56"/>
    <w:pPr>
      <w:spacing w:after="113"/>
      <w:jc w:val="right"/>
    </w:pPr>
  </w:style>
  <w:style w:type="paragraph" w:customStyle="1" w:styleId="SummaryAgendaItemText">
    <w:name w:val="Summary Agenda Item Text"/>
    <w:basedOn w:val="Normal"/>
    <w:uiPriority w:val="4"/>
    <w:rsid w:val="00622738"/>
    <w:pPr>
      <w:spacing w:after="113"/>
    </w:pPr>
  </w:style>
  <w:style w:type="paragraph" w:customStyle="1" w:styleId="WestminsterHallSummaryHeading">
    <w:name w:val="Westminster Hall Summary Heading"/>
    <w:basedOn w:val="Normal"/>
    <w:next w:val="SummaryAgendaItemTiming"/>
    <w:uiPriority w:val="3"/>
    <w:rsid w:val="00622738"/>
    <w:pPr>
      <w:keepNext/>
    </w:pPr>
    <w:rPr>
      <w:rFonts w:ascii="Frutiger LT Std 45 Light" w:hAnsi="Frutiger LT Std 45 Light"/>
      <w:b/>
      <w:caps/>
      <w:sz w:val="28"/>
    </w:rPr>
  </w:style>
  <w:style w:type="paragraph" w:customStyle="1" w:styleId="NotesTag">
    <w:name w:val="Notes Tag"/>
    <w:basedOn w:val="Normal"/>
    <w:next w:val="NotesText"/>
    <w:uiPriority w:val="1"/>
    <w:rsid w:val="00622738"/>
    <w:pPr>
      <w:keepNext/>
      <w:spacing w:before="226" w:after="57" w:line="220" w:lineRule="exact"/>
      <w:ind w:left="454"/>
    </w:pPr>
    <w:rPr>
      <w:rFonts w:ascii="Frutiger LT Std 45 Light" w:hAnsi="Frutiger LT Std 45 Light"/>
      <w:b/>
      <w:sz w:val="18"/>
    </w:rPr>
  </w:style>
  <w:style w:type="paragraph" w:customStyle="1" w:styleId="NotesText">
    <w:name w:val="Notes Text"/>
    <w:basedOn w:val="Normal"/>
    <w:uiPriority w:val="1"/>
    <w:rsid w:val="00622738"/>
    <w:pPr>
      <w:spacing w:after="113" w:line="220" w:lineRule="exact"/>
      <w:ind w:left="454"/>
      <w:contextualSpacing/>
    </w:pPr>
    <w:rPr>
      <w:sz w:val="18"/>
    </w:rPr>
  </w:style>
  <w:style w:type="paragraph" w:customStyle="1" w:styleId="SectionNotice">
    <w:name w:val="Section Notice"/>
    <w:basedOn w:val="Normal"/>
    <w:next w:val="BusinessSub-SectionHeading"/>
    <w:uiPriority w:val="1"/>
    <w:rsid w:val="00622738"/>
    <w:pPr>
      <w:spacing w:after="284"/>
    </w:pPr>
  </w:style>
  <w:style w:type="paragraph" w:customStyle="1" w:styleId="BusinessSub-SectionHeading">
    <w:name w:val="Business Sub-Section Heading"/>
    <w:basedOn w:val="Normal"/>
    <w:next w:val="DebateTimingRubric"/>
    <w:uiPriority w:val="1"/>
    <w:rsid w:val="00622738"/>
    <w:pPr>
      <w:keepNext/>
      <w:shd w:val="clear" w:color="auto" w:fill="818285"/>
      <w:tabs>
        <w:tab w:val="left" w:pos="0"/>
      </w:tabs>
      <w:spacing w:before="453" w:after="170" w:line="340" w:lineRule="exact"/>
      <w:ind w:left="-142" w:right="-142"/>
    </w:pPr>
    <w:rPr>
      <w:rFonts w:ascii="Frutiger LT Std 45 Light" w:hAnsi="Frutiger LT Std 45 Light"/>
      <w:b/>
      <w:caps/>
      <w:color w:val="FFFFFF" w:themeColor="background1"/>
      <w:position w:val="2"/>
    </w:rPr>
  </w:style>
  <w:style w:type="paragraph" w:customStyle="1" w:styleId="DebateTimingRubric">
    <w:name w:val="Debate Timing Rubric"/>
    <w:basedOn w:val="Normal"/>
    <w:next w:val="MotionSponsor"/>
    <w:uiPriority w:val="1"/>
    <w:rsid w:val="00622738"/>
    <w:pPr>
      <w:keepNext/>
      <w:spacing w:after="113"/>
    </w:pPr>
    <w:rPr>
      <w:rFonts w:ascii="Frutiger LT Std 45 Light" w:hAnsi="Frutiger LT Std 45 Light"/>
      <w:b/>
    </w:rPr>
  </w:style>
  <w:style w:type="character" w:customStyle="1" w:styleId="StandingOrderReference">
    <w:name w:val="Standing Order Reference"/>
    <w:basedOn w:val="DefaultParagraphFont"/>
    <w:uiPriority w:val="5"/>
    <w:rsid w:val="00622738"/>
    <w:rPr>
      <w:rFonts w:ascii="Frutiger LT Std 55 Roman" w:hAnsi="Frutiger LT Std 55 Roman"/>
      <w:b/>
      <w:color w:val="E36C0A" w:themeColor="accent6" w:themeShade="BF"/>
      <w:sz w:val="22"/>
    </w:rPr>
  </w:style>
  <w:style w:type="paragraph" w:customStyle="1" w:styleId="PrivateBusinessItemHeading">
    <w:name w:val="Private Business Item Heading"/>
    <w:basedOn w:val="Normal"/>
    <w:uiPriority w:val="5"/>
    <w:rsid w:val="00622738"/>
    <w:pPr>
      <w:keepNext/>
      <w:tabs>
        <w:tab w:val="left" w:pos="454"/>
      </w:tabs>
      <w:spacing w:before="226" w:after="113"/>
    </w:pPr>
    <w:rPr>
      <w:rFonts w:ascii="Frutiger LT Std 45 Light" w:hAnsi="Frutiger LT Std 45 Light"/>
      <w:b/>
    </w:rPr>
  </w:style>
  <w:style w:type="paragraph" w:customStyle="1" w:styleId="OralQuestionsHeading">
    <w:name w:val="Oral Questions Heading"/>
    <w:basedOn w:val="Normal"/>
    <w:next w:val="Question"/>
    <w:uiPriority w:val="5"/>
    <w:rsid w:val="00622738"/>
    <w:pPr>
      <w:keepNext/>
      <w:tabs>
        <w:tab w:val="left" w:pos="454"/>
      </w:tabs>
      <w:spacing w:after="113"/>
    </w:pPr>
    <w:rPr>
      <w:rFonts w:ascii="Frutiger LT Std 45 Light" w:hAnsi="Frutiger LT Std 45 Light"/>
      <w:b/>
    </w:rPr>
  </w:style>
  <w:style w:type="paragraph" w:customStyle="1" w:styleId="Question">
    <w:name w:val="Question"/>
    <w:basedOn w:val="Normal"/>
    <w:uiPriority w:val="5"/>
    <w:rsid w:val="00622738"/>
    <w:pPr>
      <w:tabs>
        <w:tab w:val="left" w:pos="454"/>
      </w:tabs>
      <w:spacing w:after="113"/>
      <w:ind w:left="454" w:hanging="454"/>
    </w:pPr>
  </w:style>
  <w:style w:type="character" w:customStyle="1" w:styleId="BallotNumber">
    <w:name w:val="Ballot Number"/>
    <w:basedOn w:val="DefaultParagraphFont"/>
    <w:uiPriority w:val="5"/>
    <w:rsid w:val="00622738"/>
    <w:rPr>
      <w:rFonts w:ascii="Frutiger LT Std 45 Light" w:hAnsi="Frutiger LT Std 45 Light"/>
      <w:b/>
      <w:color w:val="E36C0A" w:themeColor="accent6" w:themeShade="BF"/>
      <w:spacing w:val="-10"/>
    </w:rPr>
  </w:style>
  <w:style w:type="character" w:customStyle="1" w:styleId="Member">
    <w:name w:val="Member"/>
    <w:basedOn w:val="DefaultParagraphFont"/>
    <w:uiPriority w:val="5"/>
    <w:rsid w:val="00622738"/>
    <w:rPr>
      <w:rFonts w:ascii="Frutiger LT Std 45 Light" w:hAnsi="Frutiger LT Std 45 Light"/>
      <w:b/>
      <w:color w:val="E36C0A" w:themeColor="accent6" w:themeShade="BF"/>
      <w:sz w:val="22"/>
    </w:rPr>
  </w:style>
  <w:style w:type="character" w:customStyle="1" w:styleId="Constituency">
    <w:name w:val="Constituency"/>
    <w:basedOn w:val="DefaultParagraphFont"/>
    <w:uiPriority w:val="5"/>
    <w:rsid w:val="00622738"/>
    <w:rPr>
      <w:rFonts w:ascii="Frutiger LT Std 55 Roman" w:hAnsi="Frutiger LT Std 55 Roman"/>
      <w:color w:val="E36C0A" w:themeColor="accent6" w:themeShade="BF"/>
      <w:sz w:val="22"/>
    </w:rPr>
  </w:style>
  <w:style w:type="character" w:customStyle="1" w:styleId="RelevantInterestDeclared">
    <w:name w:val="Relevant Interest Declared"/>
    <w:basedOn w:val="DefaultParagraphFont"/>
    <w:uiPriority w:val="5"/>
    <w:rsid w:val="00622738"/>
    <w:rPr>
      <w:rFonts w:ascii="Frutiger LT Std 55 Roman" w:hAnsi="Frutiger LT Std 55 Roman"/>
      <w:color w:val="E36C0A" w:themeColor="accent6" w:themeShade="BF"/>
      <w:sz w:val="22"/>
    </w:rPr>
  </w:style>
  <w:style w:type="character" w:customStyle="1" w:styleId="TransferredQuestions">
    <w:name w:val="Transferred Questions"/>
    <w:basedOn w:val="DefaultParagraphFont"/>
    <w:uiPriority w:val="5"/>
    <w:rsid w:val="00622738"/>
    <w:rPr>
      <w:rFonts w:ascii="Frutiger LT Std 55 Roman" w:hAnsi="Frutiger LT Std 55 Roman"/>
      <w:color w:val="E36C0A" w:themeColor="accent6" w:themeShade="BF"/>
      <w:sz w:val="22"/>
    </w:rPr>
  </w:style>
  <w:style w:type="character" w:customStyle="1" w:styleId="UIN">
    <w:name w:val="UIN"/>
    <w:basedOn w:val="DefaultParagraphFont"/>
    <w:uiPriority w:val="5"/>
    <w:rsid w:val="00622738"/>
    <w:rPr>
      <w:rFonts w:ascii="Frutiger LT Std 55 Roman" w:hAnsi="Frutiger LT Std 55 Roman"/>
      <w:color w:val="E36C0A" w:themeColor="accent6" w:themeShade="BF"/>
      <w:sz w:val="18"/>
    </w:rPr>
  </w:style>
  <w:style w:type="paragraph" w:customStyle="1" w:styleId="OrderofBusinessItemTiming">
    <w:name w:val="Order of Business Item Timing"/>
    <w:basedOn w:val="Normal"/>
    <w:uiPriority w:val="5"/>
    <w:rsid w:val="00622738"/>
    <w:pPr>
      <w:keepNext/>
      <w:tabs>
        <w:tab w:val="left" w:pos="454"/>
      </w:tabs>
      <w:spacing w:before="113" w:after="113" w:line="453" w:lineRule="exact"/>
      <w:contextualSpacing/>
    </w:pPr>
    <w:rPr>
      <w:rFonts w:ascii="Frutiger LT Std 45 Light" w:hAnsi="Frutiger LT Std 45 Light"/>
      <w:b/>
    </w:rPr>
  </w:style>
  <w:style w:type="paragraph" w:customStyle="1" w:styleId="BusinessItemHeading-bulleted">
    <w:name w:val="Business Item Heading - bulleted"/>
    <w:basedOn w:val="Normal"/>
    <w:next w:val="DebateTimingRubric"/>
    <w:uiPriority w:val="5"/>
    <w:rsid w:val="00622738"/>
    <w:pPr>
      <w:keepNext/>
      <w:tabs>
        <w:tab w:val="left" w:pos="454"/>
      </w:tabs>
      <w:spacing w:before="340" w:after="113"/>
    </w:pPr>
    <w:rPr>
      <w:rFonts w:ascii="Frutiger LT Std 45 Light" w:hAnsi="Frutiger LT Std 45 Light"/>
      <w:b/>
    </w:rPr>
  </w:style>
  <w:style w:type="paragraph" w:customStyle="1" w:styleId="MotionSponsor">
    <w:name w:val="Motion Sponsor"/>
    <w:basedOn w:val="Normal"/>
    <w:next w:val="MotionText"/>
    <w:uiPriority w:val="1"/>
    <w:rsid w:val="00622738"/>
    <w:pPr>
      <w:keepNext/>
    </w:pPr>
    <w:rPr>
      <w:rFonts w:ascii="Frutiger LT Std 45 Light" w:hAnsi="Frutiger LT Std 45 Light"/>
      <w:b/>
    </w:rPr>
  </w:style>
  <w:style w:type="paragraph" w:customStyle="1" w:styleId="BusinessListItem">
    <w:name w:val="Business List Item"/>
    <w:basedOn w:val="Normal"/>
    <w:uiPriority w:val="1"/>
    <w:rsid w:val="00622738"/>
    <w:pPr>
      <w:tabs>
        <w:tab w:val="left" w:pos="454"/>
      </w:tabs>
      <w:spacing w:after="113"/>
      <w:ind w:left="454" w:hanging="454"/>
    </w:pPr>
  </w:style>
  <w:style w:type="character" w:customStyle="1" w:styleId="PresenterSponsor">
    <w:name w:val="Presenter Sponsor"/>
    <w:basedOn w:val="DefaultParagraphFont"/>
    <w:uiPriority w:val="5"/>
    <w:rsid w:val="00622738"/>
    <w:rPr>
      <w:rFonts w:ascii="Frutiger LT Std 45 Light" w:hAnsi="Frutiger LT Std 45 Light"/>
      <w:b/>
      <w:color w:val="E36C0A" w:themeColor="accent6" w:themeShade="BF"/>
      <w:sz w:val="22"/>
    </w:rPr>
  </w:style>
  <w:style w:type="paragraph" w:customStyle="1" w:styleId="BusinessTodayChamberHeading">
    <w:name w:val="Business Today Chamber Heading"/>
    <w:basedOn w:val="SECTIONHEADING"/>
    <w:uiPriority w:val="5"/>
    <w:rsid w:val="00622738"/>
    <w:pPr>
      <w:ind w:firstLine="567"/>
    </w:pPr>
  </w:style>
  <w:style w:type="paragraph" w:customStyle="1" w:styleId="BusinessTodayWestminsterHallHeading">
    <w:name w:val="Business Today Westminster Hall Heading"/>
    <w:basedOn w:val="SECTIONHEADING"/>
    <w:uiPriority w:val="6"/>
    <w:rsid w:val="00622738"/>
    <w:pPr>
      <w:ind w:firstLine="567"/>
    </w:pPr>
  </w:style>
  <w:style w:type="paragraph" w:customStyle="1" w:styleId="WrittenMinisterialStatementsHeading">
    <w:name w:val="Written Ministerial Statements Heading"/>
    <w:basedOn w:val="SECTIONHEADING"/>
    <w:uiPriority w:val="7"/>
    <w:rsid w:val="00622738"/>
    <w:pPr>
      <w:ind w:firstLine="567"/>
    </w:pPr>
  </w:style>
  <w:style w:type="paragraph" w:customStyle="1" w:styleId="Minister">
    <w:name w:val="Minister"/>
    <w:basedOn w:val="Normal"/>
    <w:uiPriority w:val="7"/>
    <w:rsid w:val="00622738"/>
    <w:pPr>
      <w:keepNext/>
      <w:spacing w:before="226"/>
    </w:pPr>
    <w:rPr>
      <w:rFonts w:ascii="Frutiger LT Std 45 Light" w:hAnsi="Frutiger LT Std 45 Light"/>
      <w:b/>
    </w:rPr>
  </w:style>
  <w:style w:type="paragraph" w:customStyle="1" w:styleId="MinisterialStatement">
    <w:name w:val="Ministerial Statement"/>
    <w:basedOn w:val="Normal"/>
    <w:uiPriority w:val="7"/>
    <w:rsid w:val="00622738"/>
    <w:pPr>
      <w:tabs>
        <w:tab w:val="left" w:pos="454"/>
      </w:tabs>
      <w:spacing w:after="113"/>
      <w:ind w:left="454" w:hanging="454"/>
    </w:pPr>
  </w:style>
  <w:style w:type="character" w:customStyle="1" w:styleId="ItemNumber">
    <w:name w:val="Item Number"/>
    <w:basedOn w:val="DefaultParagraphFont"/>
    <w:uiPriority w:val="7"/>
    <w:rsid w:val="00622738"/>
    <w:rPr>
      <w:rFonts w:ascii="Frutiger LT Std 45 Light" w:hAnsi="Frutiger LT Std 45 Light"/>
      <w:b/>
      <w:color w:val="E36C0A" w:themeColor="accent6" w:themeShade="BF"/>
      <w:sz w:val="22"/>
    </w:rPr>
  </w:style>
  <w:style w:type="paragraph" w:customStyle="1" w:styleId="WrittenQuestionsHeading">
    <w:name w:val="Written Questions Heading"/>
    <w:basedOn w:val="SECTIONHEADING"/>
    <w:uiPriority w:val="8"/>
    <w:rsid w:val="00622738"/>
    <w:pPr>
      <w:ind w:firstLine="567"/>
    </w:pPr>
  </w:style>
  <w:style w:type="paragraph" w:customStyle="1" w:styleId="CommitteeListsHeading">
    <w:name w:val="Committee Lists Heading"/>
    <w:basedOn w:val="SECTIONHEADING"/>
    <w:next w:val="SectionNotice"/>
    <w:uiPriority w:val="9"/>
    <w:rsid w:val="00622738"/>
    <w:pPr>
      <w:ind w:firstLine="567"/>
    </w:pPr>
  </w:style>
  <w:style w:type="paragraph" w:customStyle="1" w:styleId="CommitteeMeetingLocation">
    <w:name w:val="Committee Meeting Location"/>
    <w:basedOn w:val="Normal"/>
    <w:next w:val="CommitteeMeetingTiming"/>
    <w:uiPriority w:val="9"/>
    <w:rsid w:val="00622738"/>
  </w:style>
  <w:style w:type="paragraph" w:customStyle="1" w:styleId="CommitteeName">
    <w:name w:val="Committee Name"/>
    <w:basedOn w:val="Normal"/>
    <w:next w:val="CommitteeBusinessDescription"/>
    <w:uiPriority w:val="9"/>
    <w:rsid w:val="00622738"/>
    <w:pPr>
      <w:keepNext/>
      <w:tabs>
        <w:tab w:val="left" w:pos="454"/>
      </w:tabs>
      <w:spacing w:before="226" w:after="113"/>
    </w:pPr>
    <w:rPr>
      <w:rFonts w:ascii="Frutiger LT Std 45 Light" w:hAnsi="Frutiger LT Std 45 Light"/>
      <w:b/>
    </w:rPr>
  </w:style>
  <w:style w:type="paragraph" w:customStyle="1" w:styleId="CommitteeBusinessDescription">
    <w:name w:val="Committee Business Description"/>
    <w:basedOn w:val="Normal"/>
    <w:next w:val="CommitteeMeetingLocation"/>
    <w:uiPriority w:val="9"/>
    <w:rsid w:val="00622738"/>
    <w:pPr>
      <w:spacing w:after="113"/>
    </w:pPr>
    <w:rPr>
      <w:rFonts w:ascii="Frutiger LT Std 45 Light" w:hAnsi="Frutiger LT Std 45 Light"/>
      <w:b/>
    </w:rPr>
  </w:style>
  <w:style w:type="paragraph" w:customStyle="1" w:styleId="CommitteeMeetingTiming">
    <w:name w:val="Committee Meeting Timing"/>
    <w:basedOn w:val="Normal"/>
    <w:next w:val="BusinessItemSeparator"/>
    <w:uiPriority w:val="9"/>
    <w:rsid w:val="00622738"/>
    <w:pPr>
      <w:spacing w:after="113"/>
    </w:pPr>
  </w:style>
  <w:style w:type="paragraph" w:customStyle="1" w:styleId="CommitteeMeetingWitnesses">
    <w:name w:val="Committee Meeting Witnesses"/>
    <w:basedOn w:val="Normal"/>
    <w:uiPriority w:val="9"/>
    <w:rsid w:val="00622738"/>
    <w:pPr>
      <w:spacing w:after="113"/>
    </w:pPr>
  </w:style>
  <w:style w:type="character" w:customStyle="1" w:styleId="CommitteeMeetingWitnessesTag">
    <w:name w:val="Committee Meeting Witnesses Tag"/>
    <w:basedOn w:val="DefaultParagraphFont"/>
    <w:uiPriority w:val="9"/>
    <w:rsid w:val="00622738"/>
    <w:rPr>
      <w:rFonts w:ascii="Frutiger LT Std 45 Light" w:hAnsi="Frutiger LT Std 45 Light"/>
      <w:b/>
      <w:color w:val="E36C0A" w:themeColor="accent6" w:themeShade="BF"/>
    </w:rPr>
  </w:style>
  <w:style w:type="paragraph" w:customStyle="1" w:styleId="CommitteeReportsPublishedTodayHeading">
    <w:name w:val="Committee Reports Published Today Heading"/>
    <w:basedOn w:val="SECTIONHEADING"/>
    <w:next w:val="SectionNotice"/>
    <w:uiPriority w:val="10"/>
    <w:rsid w:val="00622738"/>
    <w:pPr>
      <w:ind w:firstLine="567"/>
    </w:pPr>
  </w:style>
  <w:style w:type="paragraph" w:customStyle="1" w:styleId="CommitteeReportTitle">
    <w:name w:val="Committee Report Title"/>
    <w:basedOn w:val="Normal"/>
    <w:uiPriority w:val="10"/>
    <w:rsid w:val="00622738"/>
    <w:pPr>
      <w:tabs>
        <w:tab w:val="left" w:pos="454"/>
      </w:tabs>
      <w:ind w:left="454" w:hanging="454"/>
    </w:pPr>
    <w:rPr>
      <w:rFonts w:ascii="Frutiger LT Std 45 Light" w:hAnsi="Frutiger LT Std 45 Light"/>
      <w:b/>
    </w:rPr>
  </w:style>
  <w:style w:type="character" w:customStyle="1" w:styleId="CommitteeReportNumber">
    <w:name w:val="Committee Report Number"/>
    <w:basedOn w:val="DefaultParagraphFont"/>
    <w:uiPriority w:val="10"/>
    <w:rsid w:val="00622738"/>
    <w:rPr>
      <w:rFonts w:ascii="Frutiger LT Std 55 Roman" w:hAnsi="Frutiger LT Std 55 Roman"/>
      <w:b/>
      <w:color w:val="E36C0A" w:themeColor="accent6" w:themeShade="BF"/>
    </w:rPr>
  </w:style>
  <w:style w:type="paragraph" w:customStyle="1" w:styleId="ReportTimeofPublication">
    <w:name w:val="Report Time of Publication"/>
    <w:basedOn w:val="Normal"/>
    <w:uiPriority w:val="10"/>
    <w:rsid w:val="00622738"/>
    <w:pPr>
      <w:spacing w:after="113"/>
      <w:ind w:left="454"/>
      <w:contextualSpacing/>
    </w:pPr>
  </w:style>
  <w:style w:type="character" w:customStyle="1" w:styleId="TimeofPublicationTag">
    <w:name w:val="Time of Publication Tag"/>
    <w:basedOn w:val="DefaultParagraphFont"/>
    <w:uiPriority w:val="10"/>
    <w:rsid w:val="00622738"/>
    <w:rPr>
      <w:rFonts w:ascii="Frutiger LT Std 45 Light" w:hAnsi="Frutiger LT Std 45 Light"/>
      <w:b/>
      <w:color w:val="E36C0A" w:themeColor="accent6" w:themeShade="BF"/>
      <w:sz w:val="22"/>
    </w:rPr>
  </w:style>
  <w:style w:type="paragraph" w:customStyle="1" w:styleId="AnnouncementsHeading">
    <w:name w:val="Announcements Heading"/>
    <w:basedOn w:val="SECTIONHEADING"/>
    <w:next w:val="SectionNotice"/>
    <w:uiPriority w:val="11"/>
    <w:rsid w:val="00622738"/>
    <w:pPr>
      <w:ind w:firstLine="567"/>
    </w:pPr>
  </w:style>
  <w:style w:type="paragraph" w:customStyle="1" w:styleId="AnnouncementItemHeading">
    <w:name w:val="Announcement Item Heading"/>
    <w:basedOn w:val="Normal"/>
    <w:next w:val="MotionText"/>
    <w:uiPriority w:val="11"/>
    <w:rsid w:val="00622738"/>
    <w:pPr>
      <w:keepNext/>
      <w:tabs>
        <w:tab w:val="left" w:pos="454"/>
      </w:tabs>
      <w:spacing w:before="226" w:after="113"/>
    </w:pPr>
    <w:rPr>
      <w:rFonts w:ascii="Frutiger LT Std 45 Light" w:hAnsi="Frutiger LT Std 45 Light"/>
      <w:b/>
    </w:rPr>
  </w:style>
  <w:style w:type="paragraph" w:customStyle="1" w:styleId="AnnouncementText">
    <w:name w:val="Announcement Text"/>
    <w:basedOn w:val="Normal"/>
    <w:uiPriority w:val="11"/>
    <w:rsid w:val="00622738"/>
    <w:pPr>
      <w:spacing w:after="113"/>
    </w:pPr>
  </w:style>
  <w:style w:type="paragraph" w:customStyle="1" w:styleId="AnnouncementCross-Heading">
    <w:name w:val="Announcement Cross-Heading"/>
    <w:basedOn w:val="Normal"/>
    <w:next w:val="AnnouncementText"/>
    <w:uiPriority w:val="11"/>
    <w:rsid w:val="00622738"/>
    <w:pPr>
      <w:keepNext/>
      <w:spacing w:before="226" w:after="113"/>
    </w:pPr>
    <w:rPr>
      <w:rFonts w:ascii="Frutiger LT Std 45 Light" w:hAnsi="Frutiger LT Std 45 Light"/>
      <w:b/>
    </w:rPr>
  </w:style>
  <w:style w:type="paragraph" w:customStyle="1" w:styleId="BackbenchBusinessItem">
    <w:name w:val="Backbench Business Item"/>
    <w:basedOn w:val="Normal"/>
    <w:uiPriority w:val="11"/>
    <w:rsid w:val="00622738"/>
    <w:pPr>
      <w:spacing w:before="226" w:after="113"/>
    </w:pPr>
  </w:style>
  <w:style w:type="paragraph" w:customStyle="1" w:styleId="OPHeader">
    <w:name w:val="OP Header"/>
    <w:basedOn w:val="Normal"/>
    <w:uiPriority w:val="97"/>
    <w:rsid w:val="00DB4B06"/>
    <w:pPr>
      <w:pBdr>
        <w:bottom w:val="single" w:sz="4" w:space="14" w:color="818285"/>
      </w:pBdr>
      <w:tabs>
        <w:tab w:val="left" w:pos="0"/>
        <w:tab w:val="right" w:pos="8600"/>
        <w:tab w:val="right" w:pos="9185"/>
      </w:tabs>
      <w:spacing w:after="113"/>
      <w:ind w:left="-567" w:right="-567"/>
    </w:pPr>
    <w:rPr>
      <w:sz w:val="18"/>
    </w:rPr>
  </w:style>
  <w:style w:type="character" w:customStyle="1" w:styleId="OPNumber">
    <w:name w:val="OP Number"/>
    <w:basedOn w:val="DefaultParagraphFont"/>
    <w:uiPriority w:val="97"/>
    <w:rsid w:val="00622738"/>
    <w:rPr>
      <w:rFonts w:ascii="Frutiger LT Std 55 Roman" w:hAnsi="Frutiger LT Std 55 Roman"/>
      <w:color w:val="818285"/>
      <w:sz w:val="18"/>
    </w:rPr>
  </w:style>
  <w:style w:type="paragraph" w:customStyle="1" w:styleId="BusinessItemSeparator">
    <w:name w:val="Business Item Separator"/>
    <w:basedOn w:val="Normal"/>
    <w:uiPriority w:val="1"/>
    <w:rsid w:val="00622738"/>
    <w:pPr>
      <w:spacing w:line="340" w:lineRule="exact"/>
    </w:pPr>
    <w:rPr>
      <w:i/>
      <w:color w:val="FF0000"/>
    </w:rPr>
  </w:style>
  <w:style w:type="paragraph" w:customStyle="1" w:styleId="MotionSeparator">
    <w:name w:val="Motion Separator"/>
    <w:basedOn w:val="Normal"/>
    <w:uiPriority w:val="1"/>
    <w:rsid w:val="0028202D"/>
    <w:pPr>
      <w:spacing w:line="113" w:lineRule="exact"/>
    </w:pPr>
    <w:rPr>
      <w:i/>
      <w:color w:val="FF0000"/>
      <w:sz w:val="12"/>
    </w:rPr>
  </w:style>
  <w:style w:type="paragraph" w:customStyle="1" w:styleId="HCLogo">
    <w:name w:val="HC Logo"/>
    <w:basedOn w:val="Header"/>
    <w:uiPriority w:val="97"/>
    <w:rsid w:val="00622738"/>
    <w:pPr>
      <w:spacing w:line="240" w:lineRule="auto"/>
      <w:ind w:left="-936"/>
    </w:pPr>
  </w:style>
  <w:style w:type="paragraph" w:customStyle="1" w:styleId="DocumentTitle">
    <w:name w:val="Document Title"/>
    <w:basedOn w:val="Normal"/>
    <w:uiPriority w:val="97"/>
    <w:rsid w:val="002874E9"/>
    <w:pPr>
      <w:pageBreakBefore/>
      <w:pBdr>
        <w:top w:val="single" w:sz="4" w:space="9" w:color="818285"/>
        <w:bottom w:val="single" w:sz="4" w:space="9" w:color="818285"/>
      </w:pBdr>
      <w:tabs>
        <w:tab w:val="left" w:pos="0"/>
        <w:tab w:val="right" w:pos="9185"/>
      </w:tabs>
      <w:spacing w:before="227" w:after="567"/>
      <w:ind w:left="-85" w:right="-85"/>
    </w:pPr>
    <w:rPr>
      <w:rFonts w:ascii="Frutiger LT Std 45 Light" w:hAnsi="Frutiger LT Std 45 Light"/>
      <w:b/>
      <w:sz w:val="28"/>
    </w:rPr>
  </w:style>
  <w:style w:type="paragraph" w:customStyle="1" w:styleId="ContentsTable">
    <w:name w:val="Contents Table"/>
    <w:basedOn w:val="Normal"/>
    <w:uiPriority w:val="4"/>
    <w:rsid w:val="00622738"/>
    <w:pPr>
      <w:spacing w:line="240" w:lineRule="auto"/>
    </w:pPr>
  </w:style>
  <w:style w:type="paragraph" w:customStyle="1" w:styleId="ContentsHeading">
    <w:name w:val="Contents Heading"/>
    <w:basedOn w:val="Normal"/>
    <w:uiPriority w:val="4"/>
    <w:rsid w:val="00622738"/>
    <w:pPr>
      <w:keepNext/>
      <w:pageBreakBefore/>
      <w:shd w:val="clear" w:color="auto" w:fill="58585A"/>
    </w:pPr>
    <w:rPr>
      <w:rFonts w:ascii="Frutiger LT Std 45 Light" w:hAnsi="Frutiger LT Std 45 Light"/>
      <w:b/>
      <w:caps/>
      <w:color w:val="FFFFFF" w:themeColor="background1"/>
      <w:sz w:val="28"/>
    </w:rPr>
  </w:style>
  <w:style w:type="paragraph" w:customStyle="1" w:styleId="PartContentsHeading">
    <w:name w:val="Part Contents Heading"/>
    <w:basedOn w:val="Normal"/>
    <w:next w:val="ContentsItem"/>
    <w:uiPriority w:val="4"/>
    <w:rsid w:val="00622738"/>
    <w:pPr>
      <w:keepNext/>
      <w:spacing w:after="113"/>
    </w:pPr>
    <w:rPr>
      <w:rFonts w:ascii="Frutiger LT Std 45 Light" w:hAnsi="Frutiger LT Std 45 Light"/>
      <w:b/>
      <w:caps/>
    </w:rPr>
  </w:style>
  <w:style w:type="paragraph" w:customStyle="1" w:styleId="ContentsItem">
    <w:name w:val="Contents Item"/>
    <w:basedOn w:val="Normal"/>
    <w:uiPriority w:val="4"/>
    <w:rsid w:val="00622738"/>
    <w:pPr>
      <w:tabs>
        <w:tab w:val="left" w:pos="454"/>
      </w:tabs>
      <w:spacing w:after="113"/>
    </w:pPr>
    <w:rPr>
      <w:rFonts w:ascii="Frutiger LT Std 45 Light" w:hAnsi="Frutiger LT Std 45 Light"/>
      <w:b/>
    </w:rPr>
  </w:style>
  <w:style w:type="paragraph" w:customStyle="1" w:styleId="FutureBusinessSectionHeading">
    <w:name w:val="Future Business Section Heading"/>
    <w:basedOn w:val="SECTIONHEADING"/>
    <w:uiPriority w:val="19"/>
    <w:rsid w:val="00622738"/>
  </w:style>
  <w:style w:type="paragraph" w:customStyle="1" w:styleId="FutureBusinessSub-SectionHeading">
    <w:name w:val="Future Business Sub-Section Heading"/>
    <w:basedOn w:val="Normal"/>
    <w:uiPriority w:val="19"/>
    <w:rsid w:val="00622738"/>
    <w:pPr>
      <w:keepNext/>
      <w:shd w:val="clear" w:color="auto" w:fill="818285"/>
      <w:tabs>
        <w:tab w:val="left" w:pos="0"/>
      </w:tabs>
      <w:spacing w:before="453" w:after="170"/>
      <w:ind w:left="-142" w:right="-142"/>
    </w:pPr>
    <w:rPr>
      <w:rFonts w:ascii="Frutiger LT Std 45 Light" w:hAnsi="Frutiger LT Std 45 Light"/>
      <w:b/>
      <w:color w:val="FFFFFF" w:themeColor="background1"/>
      <w:position w:val="2"/>
    </w:rPr>
  </w:style>
  <w:style w:type="paragraph" w:customStyle="1" w:styleId="FutureBusinessItemGroupHeading">
    <w:name w:val="Future Business Item Group Heading"/>
    <w:basedOn w:val="Normal"/>
    <w:uiPriority w:val="19"/>
    <w:rsid w:val="00622738"/>
    <w:pPr>
      <w:keepNext/>
      <w:spacing w:before="340" w:after="113"/>
    </w:pPr>
    <w:rPr>
      <w:rFonts w:ascii="Frutiger LT Std 45 Light" w:hAnsi="Frutiger LT Std 45 Light"/>
      <w:b/>
    </w:rPr>
  </w:style>
  <w:style w:type="paragraph" w:customStyle="1" w:styleId="FutureBusinessDebateTimingRubric">
    <w:name w:val="Future Business Debate Timing Rubric"/>
    <w:basedOn w:val="Normal"/>
    <w:uiPriority w:val="19"/>
    <w:rsid w:val="00622738"/>
    <w:pPr>
      <w:keepNext/>
      <w:spacing w:before="226" w:after="113"/>
    </w:pPr>
  </w:style>
  <w:style w:type="paragraph" w:customStyle="1" w:styleId="FutureBusinessItemHeading">
    <w:name w:val="Future Business Item Heading"/>
    <w:basedOn w:val="Normal"/>
    <w:uiPriority w:val="19"/>
    <w:rsid w:val="00622738"/>
    <w:pPr>
      <w:keepNext/>
      <w:tabs>
        <w:tab w:val="left" w:pos="454"/>
      </w:tabs>
      <w:spacing w:before="226" w:after="113"/>
      <w:ind w:left="454" w:hanging="454"/>
    </w:pPr>
    <w:rPr>
      <w:rFonts w:ascii="Frutiger LT Std 45 Light" w:hAnsi="Frutiger LT Std 45 Light"/>
      <w:b/>
    </w:rPr>
  </w:style>
  <w:style w:type="paragraph" w:customStyle="1" w:styleId="FutureBusinessItemHeadingwithTiming">
    <w:name w:val="Future Business Item Heading with Timing"/>
    <w:basedOn w:val="Normal"/>
    <w:uiPriority w:val="19"/>
    <w:rsid w:val="00622738"/>
    <w:pPr>
      <w:keepNext/>
      <w:tabs>
        <w:tab w:val="left" w:pos="454"/>
        <w:tab w:val="left" w:pos="1475"/>
      </w:tabs>
      <w:spacing w:before="226" w:after="113"/>
      <w:ind w:left="1475" w:hanging="1475"/>
    </w:pPr>
    <w:rPr>
      <w:rFonts w:ascii="Frutiger LT Std 45 Light" w:hAnsi="Frutiger LT Std 45 Light"/>
      <w:b/>
    </w:rPr>
  </w:style>
  <w:style w:type="paragraph" w:customStyle="1" w:styleId="FutureBusinessWHItemHeadingwithTiming0">
    <w:name w:val="Future Business WH Item Heading with Timing"/>
    <w:basedOn w:val="Normal"/>
    <w:uiPriority w:val="19"/>
    <w:rsid w:val="00622738"/>
    <w:pPr>
      <w:keepNext/>
      <w:tabs>
        <w:tab w:val="left" w:pos="454"/>
        <w:tab w:val="left" w:pos="1475"/>
      </w:tabs>
      <w:spacing w:before="226" w:after="113"/>
      <w:ind w:left="1475" w:hanging="1475"/>
    </w:pPr>
  </w:style>
  <w:style w:type="character" w:customStyle="1" w:styleId="FutureBusinessItemTiming">
    <w:name w:val="Future Business Item Timing"/>
    <w:basedOn w:val="DefaultParagraphFont"/>
    <w:uiPriority w:val="19"/>
    <w:rsid w:val="00622738"/>
    <w:rPr>
      <w:rFonts w:ascii="Frutiger LT Std 45 Light" w:hAnsi="Frutiger LT Std 45 Light"/>
      <w:b/>
      <w:color w:val="E36C0A" w:themeColor="accent6" w:themeShade="BF"/>
      <w:sz w:val="22"/>
    </w:rPr>
  </w:style>
  <w:style w:type="paragraph" w:customStyle="1" w:styleId="FutureBusinessListItem">
    <w:name w:val="Future Business List Item"/>
    <w:basedOn w:val="Normal"/>
    <w:uiPriority w:val="19"/>
    <w:rsid w:val="00622738"/>
    <w:pPr>
      <w:tabs>
        <w:tab w:val="left" w:pos="454"/>
      </w:tabs>
      <w:spacing w:after="113"/>
      <w:ind w:left="454" w:hanging="454"/>
    </w:pPr>
  </w:style>
  <w:style w:type="paragraph" w:customStyle="1" w:styleId="FutureBusinessHeading">
    <w:name w:val="Future Business Heading"/>
    <w:basedOn w:val="Normal"/>
    <w:uiPriority w:val="19"/>
    <w:rsid w:val="00622738"/>
    <w:pPr>
      <w:keepNext/>
      <w:spacing w:after="340"/>
    </w:pPr>
    <w:rPr>
      <w:rFonts w:ascii="Frutiger LT Std 45 Light" w:hAnsi="Frutiger LT Std 45 Light"/>
      <w:b/>
      <w:sz w:val="28"/>
    </w:rPr>
  </w:style>
  <w:style w:type="paragraph" w:customStyle="1" w:styleId="FutureBusinessIntroHeading">
    <w:name w:val="Future Business Intro Heading"/>
    <w:basedOn w:val="Normal"/>
    <w:uiPriority w:val="19"/>
    <w:rsid w:val="00622738"/>
    <w:pPr>
      <w:keepNext/>
      <w:tabs>
        <w:tab w:val="left" w:pos="454"/>
      </w:tabs>
      <w:spacing w:before="340" w:after="113"/>
    </w:pPr>
    <w:rPr>
      <w:rFonts w:ascii="Frutiger LT Std 45 Light" w:hAnsi="Frutiger LT Std 45 Light"/>
      <w:b/>
    </w:rPr>
  </w:style>
  <w:style w:type="paragraph" w:customStyle="1" w:styleId="FutureBusinessIntroText">
    <w:name w:val="Future Business Intro Text"/>
    <w:basedOn w:val="Normal"/>
    <w:uiPriority w:val="19"/>
    <w:rsid w:val="00622738"/>
    <w:pPr>
      <w:tabs>
        <w:tab w:val="left" w:pos="454"/>
      </w:tabs>
      <w:spacing w:after="113"/>
      <w:ind w:left="454"/>
    </w:pPr>
  </w:style>
  <w:style w:type="paragraph" w:customStyle="1" w:styleId="BusinessItemHeading">
    <w:name w:val="Business Item Heading"/>
    <w:basedOn w:val="Normal"/>
    <w:next w:val="DebateTimingRubric"/>
    <w:uiPriority w:val="1"/>
    <w:rsid w:val="00622738"/>
    <w:pPr>
      <w:keepNext/>
      <w:tabs>
        <w:tab w:val="left" w:pos="454"/>
      </w:tabs>
      <w:spacing w:before="340" w:after="113"/>
    </w:pPr>
    <w:rPr>
      <w:rFonts w:ascii="Frutiger LT Std 45 Light" w:hAnsi="Frutiger LT Std 45 Light"/>
      <w:b/>
      <w:caps/>
    </w:rPr>
  </w:style>
  <w:style w:type="paragraph" w:customStyle="1" w:styleId="BusinessSub-ItemHeading">
    <w:name w:val="Business Sub-Item Heading"/>
    <w:basedOn w:val="Normal"/>
    <w:next w:val="BusinessItemHeading"/>
    <w:uiPriority w:val="1"/>
    <w:rsid w:val="00622738"/>
    <w:pPr>
      <w:keepNext/>
      <w:tabs>
        <w:tab w:val="left" w:pos="454"/>
      </w:tabs>
      <w:spacing w:after="113"/>
      <w:ind w:left="454" w:hanging="454"/>
    </w:pPr>
    <w:rPr>
      <w:rFonts w:ascii="Frutiger LT Std 45 Light" w:hAnsi="Frutiger LT Std 45 Light"/>
      <w:b/>
    </w:rPr>
  </w:style>
  <w:style w:type="character" w:customStyle="1" w:styleId="BusinessSub-ItemHeading-runin">
    <w:name w:val="Business Sub-Item Heading - run in"/>
    <w:basedOn w:val="DefaultParagraphFont"/>
    <w:uiPriority w:val="1"/>
    <w:rsid w:val="00622738"/>
    <w:rPr>
      <w:rFonts w:ascii="Frutiger LT Std 45 Light" w:hAnsi="Frutiger LT Std 45 Light"/>
      <w:b/>
      <w:color w:val="000000" w:themeColor="text1"/>
    </w:rPr>
  </w:style>
  <w:style w:type="paragraph" w:customStyle="1" w:styleId="AmendmentNumber">
    <w:name w:val="Amendment Number"/>
    <w:basedOn w:val="Normal"/>
    <w:uiPriority w:val="1"/>
    <w:rsid w:val="00622738"/>
    <w:pPr>
      <w:keepNext/>
      <w:spacing w:before="226"/>
      <w:ind w:left="454"/>
    </w:pPr>
    <w:rPr>
      <w:rFonts w:ascii="Frutiger LT Std 45 Light" w:hAnsi="Frutiger LT Std 45 Light"/>
      <w:b/>
    </w:rPr>
  </w:style>
  <w:style w:type="paragraph" w:customStyle="1" w:styleId="AmendmentSponsor">
    <w:name w:val="Amendment Sponsor"/>
    <w:basedOn w:val="Normal"/>
    <w:uiPriority w:val="1"/>
    <w:rsid w:val="00622738"/>
    <w:pPr>
      <w:keepNext/>
      <w:ind w:left="454"/>
    </w:pPr>
    <w:rPr>
      <w:rFonts w:ascii="Frutiger LT Std 45 Light" w:hAnsi="Frutiger LT Std 45 Light"/>
      <w:b/>
    </w:rPr>
  </w:style>
  <w:style w:type="paragraph" w:customStyle="1" w:styleId="AmendmentSponsorGroup">
    <w:name w:val="Amendment Sponsor Group"/>
    <w:basedOn w:val="Normal"/>
    <w:uiPriority w:val="1"/>
    <w:rsid w:val="00622738"/>
    <w:pPr>
      <w:keepNext/>
      <w:tabs>
        <w:tab w:val="left" w:pos="2835"/>
        <w:tab w:val="left" w:pos="5727"/>
      </w:tabs>
      <w:spacing w:before="113" w:after="113"/>
      <w:ind w:left="454"/>
      <w:contextualSpacing/>
    </w:pPr>
  </w:style>
  <w:style w:type="character" w:styleId="LineNumber">
    <w:name w:val="line number"/>
    <w:basedOn w:val="DefaultParagraphFont"/>
    <w:hidden/>
    <w:rsid w:val="002A102C"/>
    <w:rPr>
      <w:rFonts w:asciiTheme="minorHAnsi" w:hAnsiTheme="minorHAnsi"/>
      <w:color w:val="E36C0A" w:themeColor="accent6" w:themeShade="BF"/>
      <w:sz w:val="18"/>
    </w:rPr>
  </w:style>
  <w:style w:type="character" w:customStyle="1" w:styleId="MainBusinessItem">
    <w:name w:val="Main Business Item"/>
    <w:basedOn w:val="DefaultParagraphFont"/>
    <w:uiPriority w:val="2"/>
    <w:rsid w:val="00EE0D9D"/>
    <w:rPr>
      <w:rFonts w:ascii="Frutiger LT Std 45 Light" w:hAnsi="Frutiger LT Std 45 Light"/>
      <w:b/>
      <w:color w:val="E36C0A" w:themeColor="accent6" w:themeShade="BF"/>
      <w:sz w:val="22"/>
    </w:rPr>
  </w:style>
  <w:style w:type="paragraph" w:customStyle="1" w:styleId="MemberinCharge0">
    <w:name w:val="Member in Charge"/>
    <w:basedOn w:val="Normal"/>
    <w:uiPriority w:val="1"/>
    <w:rsid w:val="00622738"/>
    <w:pPr>
      <w:spacing w:after="113"/>
    </w:pPr>
  </w:style>
  <w:style w:type="paragraph" w:customStyle="1" w:styleId="MotionCross-Heading">
    <w:name w:val="Motion Cross-Heading"/>
    <w:basedOn w:val="Normal"/>
    <w:uiPriority w:val="1"/>
    <w:rsid w:val="00622738"/>
    <w:pPr>
      <w:keepNext/>
      <w:spacing w:after="113"/>
    </w:pPr>
  </w:style>
  <w:style w:type="paragraph" w:customStyle="1" w:styleId="MotionCross-Heading-bold">
    <w:name w:val="Motion Cross-Heading - bold"/>
    <w:basedOn w:val="Normal"/>
    <w:uiPriority w:val="1"/>
    <w:rsid w:val="00622738"/>
    <w:pPr>
      <w:keepNext/>
      <w:spacing w:after="113"/>
    </w:pPr>
    <w:rPr>
      <w:rFonts w:ascii="Frutiger LT Std 45 Light" w:hAnsi="Frutiger LT Std 45 Light"/>
      <w:b/>
    </w:rPr>
  </w:style>
  <w:style w:type="paragraph" w:customStyle="1" w:styleId="MotionNumberedParagraph">
    <w:name w:val="Motion Numbered Paragraph"/>
    <w:basedOn w:val="Normal"/>
    <w:uiPriority w:val="1"/>
    <w:rsid w:val="00622738"/>
    <w:pPr>
      <w:tabs>
        <w:tab w:val="left" w:pos="454"/>
      </w:tabs>
      <w:spacing w:after="113"/>
    </w:pPr>
  </w:style>
  <w:style w:type="paragraph" w:customStyle="1" w:styleId="MotionNumberedParagraph-continued">
    <w:name w:val="Motion Numbered Paragraph - continued"/>
    <w:basedOn w:val="Normal"/>
    <w:uiPriority w:val="1"/>
    <w:rsid w:val="00622738"/>
    <w:pPr>
      <w:spacing w:after="113"/>
      <w:ind w:left="454"/>
    </w:pPr>
  </w:style>
  <w:style w:type="paragraph" w:customStyle="1" w:styleId="MotionNumberedParagraph-hanging">
    <w:name w:val="Motion Numbered Paragraph - hanging"/>
    <w:basedOn w:val="Normal"/>
    <w:uiPriority w:val="1"/>
    <w:rsid w:val="00622738"/>
    <w:pPr>
      <w:tabs>
        <w:tab w:val="left" w:pos="454"/>
      </w:tabs>
      <w:spacing w:after="113"/>
      <w:ind w:left="454" w:hanging="454"/>
    </w:pPr>
  </w:style>
  <w:style w:type="paragraph" w:customStyle="1" w:styleId="MotionSponsorGroup">
    <w:name w:val="Motion Sponsor Group"/>
    <w:basedOn w:val="Normal"/>
    <w:uiPriority w:val="1"/>
    <w:rsid w:val="00622738"/>
    <w:pPr>
      <w:tabs>
        <w:tab w:val="left" w:pos="3062"/>
        <w:tab w:val="left" w:pos="6124"/>
      </w:tabs>
      <w:spacing w:before="113" w:after="113"/>
      <w:contextualSpacing/>
    </w:pPr>
  </w:style>
  <w:style w:type="paragraph" w:customStyle="1" w:styleId="MotionSub-Paragraph">
    <w:name w:val="Motion Sub-Paragraph"/>
    <w:basedOn w:val="Normal"/>
    <w:uiPriority w:val="1"/>
    <w:rsid w:val="00622738"/>
    <w:pPr>
      <w:spacing w:after="113"/>
      <w:ind w:left="454"/>
    </w:pPr>
  </w:style>
  <w:style w:type="paragraph" w:customStyle="1" w:styleId="MotionSub-Paragraph-continued">
    <w:name w:val="Motion Sub-Paragraph - continued"/>
    <w:basedOn w:val="Normal"/>
    <w:uiPriority w:val="1"/>
    <w:rsid w:val="00622738"/>
    <w:pPr>
      <w:spacing w:after="113"/>
      <w:ind w:left="907"/>
    </w:pPr>
  </w:style>
  <w:style w:type="paragraph" w:customStyle="1" w:styleId="MotionSub-Sub-Paragraph">
    <w:name w:val="Motion Sub-Sub-Paragraph"/>
    <w:basedOn w:val="Normal"/>
    <w:uiPriority w:val="1"/>
    <w:rsid w:val="00622738"/>
    <w:pPr>
      <w:spacing w:after="113"/>
      <w:ind w:left="907"/>
    </w:pPr>
  </w:style>
  <w:style w:type="paragraph" w:customStyle="1" w:styleId="MotionText">
    <w:name w:val="Motion Text"/>
    <w:basedOn w:val="Normal"/>
    <w:uiPriority w:val="1"/>
    <w:rsid w:val="00622738"/>
    <w:pPr>
      <w:spacing w:after="113"/>
    </w:pPr>
  </w:style>
  <w:style w:type="paragraph" w:customStyle="1" w:styleId="MotionText-continued">
    <w:name w:val="Motion Text - continued"/>
    <w:basedOn w:val="Normal"/>
    <w:uiPriority w:val="1"/>
    <w:rsid w:val="00622738"/>
    <w:pPr>
      <w:spacing w:after="113"/>
      <w:ind w:left="454"/>
    </w:pPr>
  </w:style>
  <w:style w:type="character" w:customStyle="1" w:styleId="QueensConsent">
    <w:name w:val="Queens Consent"/>
    <w:basedOn w:val="DefaultParagraphFont"/>
    <w:uiPriority w:val="1"/>
    <w:rsid w:val="00622738"/>
    <w:rPr>
      <w:rFonts w:ascii="Frutiger LT Std 55 Roman" w:hAnsi="Frutiger LT Std 55 Roman"/>
      <w:color w:val="000000" w:themeColor="text1"/>
      <w:sz w:val="22"/>
    </w:rPr>
  </w:style>
  <w:style w:type="paragraph" w:customStyle="1" w:styleId="TableColumnHeading">
    <w:name w:val="Table Column Heading"/>
    <w:basedOn w:val="Normal"/>
    <w:uiPriority w:val="1"/>
    <w:rsid w:val="00622738"/>
    <w:pPr>
      <w:keepNext/>
      <w:spacing w:after="113"/>
    </w:pPr>
    <w:rPr>
      <w:rFonts w:ascii="Frutiger LT Std 45 Light" w:hAnsi="Frutiger LT Std 45 Light"/>
      <w:b/>
    </w:rPr>
  </w:style>
  <w:style w:type="paragraph" w:customStyle="1" w:styleId="TableListItem">
    <w:name w:val="Table List Item"/>
    <w:basedOn w:val="Normal"/>
    <w:uiPriority w:val="1"/>
    <w:rsid w:val="00622738"/>
    <w:pPr>
      <w:shd w:val="clear" w:color="auto" w:fill="58585A"/>
      <w:tabs>
        <w:tab w:val="left" w:pos="454"/>
      </w:tabs>
      <w:spacing w:after="113"/>
    </w:pPr>
  </w:style>
  <w:style w:type="paragraph" w:customStyle="1" w:styleId="TableText">
    <w:name w:val="Table Text"/>
    <w:basedOn w:val="Normal"/>
    <w:uiPriority w:val="1"/>
    <w:rsid w:val="00622738"/>
    <w:pPr>
      <w:spacing w:after="113"/>
    </w:pPr>
  </w:style>
  <w:style w:type="paragraph" w:customStyle="1" w:styleId="TableText-centred">
    <w:name w:val="Table Text - centred"/>
    <w:basedOn w:val="Normal"/>
    <w:uiPriority w:val="1"/>
    <w:rsid w:val="00622738"/>
    <w:pPr>
      <w:spacing w:after="113"/>
    </w:pPr>
  </w:style>
  <w:style w:type="paragraph" w:customStyle="1" w:styleId="TableText-hanging">
    <w:name w:val="Table Text - hanging"/>
    <w:basedOn w:val="Normal"/>
    <w:uiPriority w:val="1"/>
    <w:rsid w:val="00622738"/>
    <w:pPr>
      <w:spacing w:after="113"/>
    </w:pPr>
  </w:style>
  <w:style w:type="paragraph" w:customStyle="1" w:styleId="TableTitle">
    <w:name w:val="Table Title"/>
    <w:basedOn w:val="Normal"/>
    <w:uiPriority w:val="1"/>
    <w:rsid w:val="00622738"/>
    <w:pPr>
      <w:spacing w:before="226" w:after="113"/>
    </w:pPr>
    <w:rPr>
      <w:rFonts w:ascii="Frutiger LT Std 45 Light" w:hAnsi="Frutiger LT Std 45 Light"/>
      <w:b/>
    </w:rPr>
  </w:style>
  <w:style w:type="character" w:customStyle="1" w:styleId="WebAddress">
    <w:name w:val="Web Address"/>
    <w:uiPriority w:val="1"/>
    <w:rsid w:val="00622738"/>
    <w:rPr>
      <w:rFonts w:ascii="Frutiger LT Std 55 Roman" w:hAnsi="Frutiger LT Std 55 Roman"/>
      <w:color w:val="E36C0A" w:themeColor="accent6" w:themeShade="BF"/>
    </w:rPr>
  </w:style>
  <w:style w:type="paragraph" w:customStyle="1" w:styleId="ClauseTitle">
    <w:name w:val="Clause Title"/>
    <w:basedOn w:val="Normal"/>
    <w:uiPriority w:val="40"/>
    <w:rsid w:val="00622738"/>
    <w:pPr>
      <w:spacing w:after="113"/>
    </w:pPr>
    <w:rPr>
      <w:rFonts w:ascii="Frutiger LT Std 45 Light" w:hAnsi="Frutiger LT Std 45 Light"/>
      <w:b/>
    </w:rPr>
  </w:style>
  <w:style w:type="paragraph" w:customStyle="1" w:styleId="Cross-Heading-centre">
    <w:name w:val="Cross-Heading - centre"/>
    <w:basedOn w:val="Normal"/>
    <w:uiPriority w:val="40"/>
    <w:rsid w:val="00622738"/>
    <w:pPr>
      <w:keepNext/>
      <w:spacing w:after="113"/>
      <w:jc w:val="center"/>
    </w:pPr>
    <w:rPr>
      <w:rFonts w:ascii="Frutiger LT Std 45 Light" w:hAnsi="Frutiger LT Std 45 Light"/>
      <w:b/>
    </w:rPr>
  </w:style>
  <w:style w:type="paragraph" w:customStyle="1" w:styleId="Cross-Heading-left">
    <w:name w:val="Cross-Heading - left"/>
    <w:basedOn w:val="Normal"/>
    <w:uiPriority w:val="40"/>
    <w:rsid w:val="00622738"/>
    <w:pPr>
      <w:keepNext/>
      <w:spacing w:after="113"/>
    </w:pPr>
    <w:rPr>
      <w:rFonts w:ascii="Frutiger LT Std 45 Light" w:hAnsi="Frutiger LT Std 45 Light"/>
      <w:b/>
    </w:rPr>
  </w:style>
  <w:style w:type="paragraph" w:customStyle="1" w:styleId="Cross-Heading-right">
    <w:name w:val="Cross-Heading - right"/>
    <w:basedOn w:val="Normal"/>
    <w:uiPriority w:val="40"/>
    <w:rsid w:val="00622738"/>
    <w:pPr>
      <w:keepNext/>
      <w:spacing w:after="113"/>
      <w:jc w:val="right"/>
    </w:pPr>
    <w:rPr>
      <w:rFonts w:ascii="Frutiger LT Std 45 Light" w:hAnsi="Frutiger LT Std 45 Light"/>
      <w:b/>
    </w:rPr>
  </w:style>
  <w:style w:type="paragraph" w:customStyle="1" w:styleId="DefinitionList">
    <w:name w:val="Definition List"/>
    <w:basedOn w:val="Normal"/>
    <w:uiPriority w:val="40"/>
    <w:rsid w:val="00622738"/>
    <w:pPr>
      <w:spacing w:after="113"/>
      <w:contextualSpacing/>
    </w:pPr>
    <w:rPr>
      <w:rFonts w:ascii="Frutiger LT Std 45 Light" w:hAnsi="Frutiger LT Std 45 Light"/>
      <w:b/>
    </w:rPr>
  </w:style>
  <w:style w:type="paragraph" w:customStyle="1" w:styleId="Paragraph">
    <w:name w:val="Paragraph"/>
    <w:basedOn w:val="Normal"/>
    <w:uiPriority w:val="40"/>
    <w:rsid w:val="00622738"/>
    <w:pPr>
      <w:spacing w:after="113"/>
    </w:pPr>
  </w:style>
  <w:style w:type="paragraph" w:customStyle="1" w:styleId="Paragraph-continued">
    <w:name w:val="Paragraph - continued"/>
    <w:basedOn w:val="Normal"/>
    <w:uiPriority w:val="40"/>
    <w:rsid w:val="00622738"/>
    <w:pPr>
      <w:spacing w:after="113"/>
    </w:pPr>
  </w:style>
  <w:style w:type="paragraph" w:customStyle="1" w:styleId="ProcedureandMoneyResolutionsHeading">
    <w:name w:val="Procedure and Money Resolutions Heading"/>
    <w:basedOn w:val="Normal"/>
    <w:uiPriority w:val="40"/>
    <w:rsid w:val="00622738"/>
    <w:pPr>
      <w:keepNext/>
      <w:spacing w:after="113"/>
    </w:pPr>
    <w:rPr>
      <w:rFonts w:ascii="Frutiger LT Std 45 Light" w:hAnsi="Frutiger LT Std 45 Light"/>
      <w:b/>
    </w:rPr>
  </w:style>
  <w:style w:type="paragraph" w:customStyle="1" w:styleId="ScheduleParagraph">
    <w:name w:val="Schedule Paragraph"/>
    <w:basedOn w:val="Normal"/>
    <w:uiPriority w:val="40"/>
    <w:rsid w:val="00622738"/>
    <w:pPr>
      <w:spacing w:after="113"/>
    </w:pPr>
  </w:style>
  <w:style w:type="paragraph" w:customStyle="1" w:styleId="ScheduleParagraph-continued">
    <w:name w:val="Schedule Paragraph - continued"/>
    <w:basedOn w:val="Normal"/>
    <w:uiPriority w:val="40"/>
    <w:rsid w:val="00622738"/>
    <w:pPr>
      <w:spacing w:after="113"/>
    </w:pPr>
  </w:style>
  <w:style w:type="paragraph" w:customStyle="1" w:styleId="SchedulePartNumber">
    <w:name w:val="Schedule Part Number"/>
    <w:basedOn w:val="Normal"/>
    <w:uiPriority w:val="40"/>
    <w:rsid w:val="00622738"/>
    <w:pPr>
      <w:spacing w:after="113"/>
    </w:pPr>
  </w:style>
  <w:style w:type="paragraph" w:customStyle="1" w:styleId="SchedulePartTitle">
    <w:name w:val="Schedule Part Title"/>
    <w:basedOn w:val="Normal"/>
    <w:uiPriority w:val="40"/>
    <w:rsid w:val="00622738"/>
    <w:pPr>
      <w:spacing w:after="113"/>
    </w:pPr>
  </w:style>
  <w:style w:type="paragraph" w:customStyle="1" w:styleId="ScheduleSub-Paragraph">
    <w:name w:val="Schedule Sub-Paragraph"/>
    <w:basedOn w:val="Normal"/>
    <w:uiPriority w:val="40"/>
    <w:rsid w:val="00622738"/>
    <w:pPr>
      <w:spacing w:after="113"/>
    </w:pPr>
  </w:style>
  <w:style w:type="paragraph" w:customStyle="1" w:styleId="ScheduleSub-Paragraph-continued">
    <w:name w:val="Schedule Sub-Paragraph - continued"/>
    <w:basedOn w:val="Normal"/>
    <w:uiPriority w:val="40"/>
    <w:rsid w:val="00622738"/>
    <w:pPr>
      <w:spacing w:after="113"/>
    </w:pPr>
  </w:style>
  <w:style w:type="paragraph" w:customStyle="1" w:styleId="ScheduleSub-Sub-Paragraph">
    <w:name w:val="Schedule Sub-Sub-Paragraph"/>
    <w:basedOn w:val="Normal"/>
    <w:uiPriority w:val="40"/>
    <w:rsid w:val="00622738"/>
    <w:pPr>
      <w:spacing w:after="113"/>
    </w:pPr>
  </w:style>
  <w:style w:type="paragraph" w:customStyle="1" w:styleId="ScheduleSub-Sub-Paragraph-continued">
    <w:name w:val="Schedule Sub-Sub-Paragraph - continued"/>
    <w:basedOn w:val="Normal"/>
    <w:uiPriority w:val="40"/>
    <w:rsid w:val="00622738"/>
    <w:pPr>
      <w:spacing w:after="113"/>
    </w:pPr>
  </w:style>
  <w:style w:type="paragraph" w:customStyle="1" w:styleId="ScheduleSub-Sub-Sub-Paragraph">
    <w:name w:val="Schedule Sub-Sub-Sub-Paragraph"/>
    <w:basedOn w:val="Normal"/>
    <w:uiPriority w:val="40"/>
    <w:rsid w:val="00622738"/>
    <w:pPr>
      <w:spacing w:after="113"/>
    </w:pPr>
  </w:style>
  <w:style w:type="paragraph" w:customStyle="1" w:styleId="ScheduleSub-Sub-Sub-Paragraph-continued">
    <w:name w:val="Schedule Sub-Sub-Sub-Paragraph - continued"/>
    <w:basedOn w:val="Normal"/>
    <w:uiPriority w:val="40"/>
    <w:rsid w:val="00622738"/>
    <w:pPr>
      <w:spacing w:after="113"/>
    </w:pPr>
  </w:style>
  <w:style w:type="paragraph" w:customStyle="1" w:styleId="ScheduleSub-Sub-Sub-Sub-Paragraph">
    <w:name w:val="Schedule Sub-Sub-Sub-Sub-Paragraph"/>
    <w:basedOn w:val="Normal"/>
    <w:uiPriority w:val="40"/>
    <w:rsid w:val="00622738"/>
    <w:pPr>
      <w:spacing w:after="113"/>
    </w:pPr>
  </w:style>
  <w:style w:type="paragraph" w:customStyle="1" w:styleId="StandingOrderAmendmentText">
    <w:name w:val="Standing Order Amendment Text"/>
    <w:basedOn w:val="Normal"/>
    <w:uiPriority w:val="40"/>
    <w:rsid w:val="00622738"/>
  </w:style>
  <w:style w:type="paragraph" w:customStyle="1" w:styleId="StandingOrderParagraph-indented">
    <w:name w:val="Standing Order Paragraph - indented"/>
    <w:basedOn w:val="Normal"/>
    <w:uiPriority w:val="40"/>
    <w:rsid w:val="00622738"/>
  </w:style>
  <w:style w:type="paragraph" w:customStyle="1" w:styleId="StandingOrderSub-Paragraph">
    <w:name w:val="Standing Order Sub-Paragraph"/>
    <w:basedOn w:val="Normal"/>
    <w:uiPriority w:val="40"/>
    <w:rsid w:val="00622738"/>
  </w:style>
  <w:style w:type="paragraph" w:customStyle="1" w:styleId="StandingOrderSub-Sub-Paragraph">
    <w:name w:val="Standing Order Sub-Sub-Paragraph"/>
    <w:basedOn w:val="Normal"/>
    <w:uiPriority w:val="40"/>
    <w:rsid w:val="00622738"/>
  </w:style>
  <w:style w:type="paragraph" w:customStyle="1" w:styleId="StandingOrderTitle">
    <w:name w:val="Standing Order Title"/>
    <w:basedOn w:val="Normal"/>
    <w:uiPriority w:val="40"/>
    <w:rsid w:val="00622738"/>
  </w:style>
  <w:style w:type="paragraph" w:customStyle="1" w:styleId="Sub-Paragraph">
    <w:name w:val="Sub-Paragraph"/>
    <w:basedOn w:val="Normal"/>
    <w:uiPriority w:val="40"/>
    <w:rsid w:val="00622738"/>
  </w:style>
  <w:style w:type="paragraph" w:customStyle="1" w:styleId="Sub-Paragraph-continued">
    <w:name w:val="Sub-Paragraph - continued"/>
    <w:basedOn w:val="Normal"/>
    <w:uiPriority w:val="40"/>
    <w:rsid w:val="00622738"/>
  </w:style>
  <w:style w:type="paragraph" w:customStyle="1" w:styleId="Sub-Section">
    <w:name w:val="Sub-Section"/>
    <w:basedOn w:val="Normal"/>
    <w:uiPriority w:val="40"/>
    <w:rsid w:val="00622738"/>
  </w:style>
  <w:style w:type="paragraph" w:customStyle="1" w:styleId="Sub-Section-continued">
    <w:name w:val="Sub-Section - continued"/>
    <w:basedOn w:val="Normal"/>
    <w:uiPriority w:val="40"/>
    <w:rsid w:val="00622738"/>
  </w:style>
  <w:style w:type="paragraph" w:customStyle="1" w:styleId="Sub-Sub-Paragraph">
    <w:name w:val="Sub-Sub-Paragraph"/>
    <w:basedOn w:val="Normal"/>
    <w:uiPriority w:val="40"/>
    <w:rsid w:val="00622738"/>
  </w:style>
  <w:style w:type="paragraph" w:styleId="Header">
    <w:name w:val="header"/>
    <w:basedOn w:val="Normal"/>
    <w:link w:val="HeaderChar"/>
    <w:hidden/>
    <w:rsid w:val="004001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hidden/>
    <w:rsid w:val="00400138"/>
    <w:rPr>
      <w:rFonts w:ascii="Frutiger LT Std 55 Roman" w:hAnsi="Frutiger LT Std 55 Roman"/>
      <w:color w:val="000000" w:themeColor="text1"/>
      <w:sz w:val="22"/>
    </w:rPr>
  </w:style>
  <w:style w:type="paragraph" w:styleId="Footer">
    <w:name w:val="footer"/>
    <w:basedOn w:val="Normal"/>
    <w:link w:val="FooterChar"/>
    <w:uiPriority w:val="96"/>
    <w:semiHidden/>
    <w:unhideWhenUsed/>
    <w:locked/>
    <w:rsid w:val="004001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6"/>
    <w:semiHidden/>
    <w:rsid w:val="00400138"/>
    <w:rPr>
      <w:rFonts w:ascii="Frutiger LT Std 55 Roman" w:hAnsi="Frutiger LT Std 55 Roman"/>
      <w:color w:val="000000" w:themeColor="text1"/>
      <w:sz w:val="22"/>
    </w:rPr>
  </w:style>
  <w:style w:type="paragraph" w:customStyle="1" w:styleId="GeneralDebates">
    <w:name w:val="General Debates"/>
    <w:basedOn w:val="Normal"/>
    <w:uiPriority w:val="19"/>
    <w:rsid w:val="00F12096"/>
    <w:pPr>
      <w:tabs>
        <w:tab w:val="left" w:pos="454"/>
        <w:tab w:val="left" w:pos="1475"/>
      </w:tabs>
      <w:spacing w:after="180"/>
    </w:pPr>
    <w:rPr>
      <w:rFonts w:ascii="Frutiger LT Std 45 Light" w:hAnsi="Frutiger LT Std 45 Light"/>
      <w:b/>
    </w:rPr>
  </w:style>
  <w:style w:type="paragraph" w:customStyle="1" w:styleId="SummaryAgendaTable">
    <w:name w:val="Summary Agenda Table"/>
    <w:basedOn w:val="Normal"/>
    <w:next w:val="ChamberSummaryHeading"/>
    <w:uiPriority w:val="3"/>
    <w:rsid w:val="00F12096"/>
    <w:pPr>
      <w:spacing w:before="113" w:after="113"/>
    </w:pPr>
  </w:style>
  <w:style w:type="paragraph" w:customStyle="1" w:styleId="SumarySub-Heading">
    <w:name w:val="Sumary Sub-Heading"/>
    <w:basedOn w:val="Normal"/>
    <w:hidden/>
    <w:uiPriority w:val="3"/>
    <w:rsid w:val="00F12096"/>
    <w:pPr>
      <w:spacing w:after="113"/>
      <w:jc w:val="right"/>
    </w:pPr>
    <w:rPr>
      <w:rFonts w:ascii="Frutiger LT Std 45 Light" w:hAnsi="Frutiger LT Std 45 Light"/>
      <w:b/>
    </w:rPr>
  </w:style>
  <w:style w:type="paragraph" w:customStyle="1" w:styleId="FutureBusinessBItemHeading">
    <w:name w:val="Future Business B Item Heading"/>
    <w:basedOn w:val="Normal"/>
    <w:uiPriority w:val="19"/>
    <w:rsid w:val="00290899"/>
    <w:pPr>
      <w:keepNext/>
      <w:tabs>
        <w:tab w:val="left" w:pos="0"/>
      </w:tabs>
      <w:spacing w:before="340" w:after="113"/>
      <w:ind w:hanging="454"/>
    </w:pPr>
    <w:rPr>
      <w:rFonts w:ascii="Frutiger LT Std 45 Light" w:hAnsi="Frutiger LT Std 45 Light"/>
      <w:b/>
    </w:rPr>
  </w:style>
  <w:style w:type="paragraph" w:customStyle="1" w:styleId="FutureBusinessBSectionHeading">
    <w:name w:val="Future Business B Section Heading"/>
    <w:basedOn w:val="SECTIONHEADING"/>
    <w:uiPriority w:val="19"/>
    <w:rsid w:val="00290899"/>
    <w:pPr>
      <w:tabs>
        <w:tab w:val="left" w:pos="-454"/>
      </w:tabs>
      <w:ind w:left="-1021"/>
    </w:pPr>
  </w:style>
  <w:style w:type="paragraph" w:customStyle="1" w:styleId="FutureBusinessBSectionNote">
    <w:name w:val="Future Business B Section Note"/>
    <w:basedOn w:val="Normal"/>
    <w:uiPriority w:val="19"/>
    <w:rsid w:val="00290899"/>
    <w:pPr>
      <w:spacing w:after="284"/>
      <w:ind w:left="-454"/>
    </w:pPr>
  </w:style>
  <w:style w:type="paragraph" w:customStyle="1" w:styleId="FutureBusinessNotesTag">
    <w:name w:val="Future Business Notes Tag"/>
    <w:basedOn w:val="NotesTag"/>
    <w:hidden/>
    <w:uiPriority w:val="19"/>
    <w:rsid w:val="00290899"/>
    <w:pPr>
      <w:tabs>
        <w:tab w:val="left" w:pos="0"/>
      </w:tabs>
      <w:spacing w:before="453"/>
    </w:pPr>
  </w:style>
  <w:style w:type="paragraph" w:customStyle="1" w:styleId="FutureBusinessNotesText">
    <w:name w:val="Future Business Notes Text"/>
    <w:basedOn w:val="NotesText"/>
    <w:hidden/>
    <w:uiPriority w:val="19"/>
    <w:rsid w:val="00290899"/>
    <w:pPr>
      <w:keepNext/>
      <w:tabs>
        <w:tab w:val="left" w:pos="0"/>
      </w:tabs>
    </w:pPr>
  </w:style>
  <w:style w:type="paragraph" w:customStyle="1" w:styleId="SummarySub-Heading">
    <w:name w:val="Summary Sub-Heading"/>
    <w:basedOn w:val="Normal"/>
    <w:uiPriority w:val="3"/>
    <w:rsid w:val="00290899"/>
    <w:pPr>
      <w:keepNext/>
      <w:spacing w:after="113"/>
      <w:jc w:val="right"/>
    </w:pPr>
    <w:rPr>
      <w:rFonts w:ascii="Frutiger LT Std 45 Light" w:hAnsi="Frutiger LT Std 45 Light"/>
      <w:b/>
    </w:rPr>
  </w:style>
  <w:style w:type="paragraph" w:customStyle="1" w:styleId="FutureBusinessBOPHeader">
    <w:name w:val="Future Business B OP Header"/>
    <w:basedOn w:val="Normal"/>
    <w:uiPriority w:val="19"/>
    <w:rsid w:val="00F00039"/>
    <w:pPr>
      <w:pBdr>
        <w:bottom w:val="single" w:sz="4" w:space="14" w:color="818285"/>
      </w:pBdr>
      <w:tabs>
        <w:tab w:val="left" w:pos="-454"/>
        <w:tab w:val="right" w:pos="8148"/>
        <w:tab w:val="right" w:pos="8732"/>
      </w:tabs>
      <w:spacing w:after="113"/>
      <w:ind w:left="-1021" w:right="-567"/>
    </w:pPr>
    <w:rPr>
      <w:sz w:val="18"/>
    </w:rPr>
  </w:style>
  <w:style w:type="paragraph" w:customStyle="1" w:styleId="FutureBusinessItemGroupNotesTag">
    <w:name w:val="Future Business Item Group Notes Tag"/>
    <w:basedOn w:val="NotesTag"/>
    <w:uiPriority w:val="19"/>
    <w:rsid w:val="00F00039"/>
    <w:pPr>
      <w:tabs>
        <w:tab w:val="left" w:pos="0"/>
      </w:tabs>
      <w:spacing w:before="453"/>
    </w:pPr>
  </w:style>
  <w:style w:type="paragraph" w:customStyle="1" w:styleId="SummaryAgendaItemText-bulleted">
    <w:name w:val="Summary Agenda Item Text - bulleted"/>
    <w:basedOn w:val="Normal"/>
    <w:uiPriority w:val="3"/>
    <w:rsid w:val="009B0897"/>
    <w:pPr>
      <w:tabs>
        <w:tab w:val="left" w:pos="454"/>
      </w:tabs>
      <w:spacing w:after="113"/>
      <w:ind w:left="454" w:hanging="454"/>
    </w:pPr>
  </w:style>
  <w:style w:type="character" w:customStyle="1" w:styleId="OPSection">
    <w:name w:val="OP Section"/>
    <w:basedOn w:val="DefaultParagraphFont"/>
    <w:uiPriority w:val="97"/>
    <w:rsid w:val="00B87CB1"/>
    <w:rPr>
      <w:rFonts w:ascii="Frutiger LT Std 45 Light" w:hAnsi="Frutiger LT Std 45 Light"/>
      <w:b/>
      <w:color w:val="000000" w:themeColor="text1"/>
      <w:sz w:val="18"/>
    </w:rPr>
  </w:style>
  <w:style w:type="character" w:customStyle="1" w:styleId="SittingDate">
    <w:name w:val="Sitting Date"/>
    <w:uiPriority w:val="3"/>
    <w:rsid w:val="00211BE3"/>
    <w:rPr>
      <w:rFonts w:ascii="Frutiger LT Std 45 Light" w:hAnsi="Frutiger LT Std 45 Light"/>
      <w:b/>
      <w:color w:val="000000" w:themeColor="text1"/>
      <w:sz w:val="28"/>
    </w:rPr>
  </w:style>
  <w:style w:type="paragraph" w:customStyle="1" w:styleId="paragraph0">
    <w:name w:val="paragraph"/>
    <w:basedOn w:val="Normal"/>
    <w:rsid w:val="007C56AC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7C56AC"/>
  </w:style>
  <w:style w:type="character" w:customStyle="1" w:styleId="eop">
    <w:name w:val="eop"/>
    <w:basedOn w:val="DefaultParagraphFont"/>
    <w:rsid w:val="007C56AC"/>
  </w:style>
  <w:style w:type="character" w:styleId="CommentReference">
    <w:name w:val="annotation reference"/>
    <w:basedOn w:val="DefaultParagraphFont"/>
    <w:uiPriority w:val="96"/>
    <w:semiHidden/>
    <w:unhideWhenUsed/>
    <w:locked/>
    <w:rsid w:val="008753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6"/>
    <w:unhideWhenUsed/>
    <w:locked/>
    <w:rsid w:val="0087536F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6"/>
    <w:rsid w:val="0087536F"/>
    <w:rPr>
      <w:rFonts w:ascii="Frutiger LT Std 55 Roman" w:hAnsi="Frutiger LT Std 55 Roman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6"/>
    <w:semiHidden/>
    <w:unhideWhenUsed/>
    <w:locked/>
    <w:rsid w:val="008753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6"/>
    <w:semiHidden/>
    <w:rsid w:val="0087536F"/>
    <w:rPr>
      <w:rFonts w:ascii="Frutiger LT Std 55 Roman" w:hAnsi="Frutiger LT Std 55 Roman"/>
      <w:b/>
      <w:bCs/>
      <w:color w:val="000000" w:themeColor="text1"/>
    </w:rPr>
  </w:style>
  <w:style w:type="paragraph" w:customStyle="1" w:styleId="Default">
    <w:name w:val="Default"/>
    <w:rsid w:val="0087536F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styleId="Hyperlink">
    <w:name w:val="Hyperlink"/>
    <w:basedOn w:val="DefaultParagraphFont"/>
    <w:unhideWhenUsed/>
    <w:locked/>
    <w:rsid w:val="00435FC5"/>
    <w:rPr>
      <w:color w:val="0000FF"/>
      <w:u w:val="single"/>
    </w:rPr>
  </w:style>
  <w:style w:type="character" w:styleId="FollowedHyperlink">
    <w:name w:val="FollowedHyperlink"/>
    <w:basedOn w:val="DefaultParagraphFont"/>
    <w:uiPriority w:val="96"/>
    <w:semiHidden/>
    <w:unhideWhenUsed/>
    <w:locked/>
    <w:rsid w:val="00586F7C"/>
    <w:rPr>
      <w:color w:val="800080" w:themeColor="followedHyperlink"/>
      <w:u w:val="single"/>
    </w:rPr>
  </w:style>
  <w:style w:type="paragraph" w:customStyle="1" w:styleId="Pa4">
    <w:name w:val="Pa4"/>
    <w:basedOn w:val="Default"/>
    <w:next w:val="Default"/>
    <w:uiPriority w:val="99"/>
    <w:rsid w:val="00957F62"/>
    <w:pPr>
      <w:spacing w:line="221" w:lineRule="atLeast"/>
    </w:pPr>
    <w:rPr>
      <w:rFonts w:ascii="Frutiger LT Std 45 Light" w:hAnsi="Frutiger LT Std 45 Light" w:cs="Times New Roman"/>
      <w:color w:val="auto"/>
    </w:rPr>
  </w:style>
  <w:style w:type="paragraph" w:styleId="ListParagraph">
    <w:name w:val="List Paragraph"/>
    <w:basedOn w:val="Normal"/>
    <w:uiPriority w:val="34"/>
    <w:qFormat/>
    <w:locked/>
    <w:rsid w:val="00957F6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4592B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E47F3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B52DD9"/>
    <w:rPr>
      <w:rFonts w:ascii="Frutiger LT Std 55 Roman" w:hAnsi="Frutiger LT Std 55 Roman"/>
      <w:color w:val="000000" w:themeColor="text1"/>
      <w:sz w:val="22"/>
    </w:rPr>
  </w:style>
  <w:style w:type="paragraph" w:customStyle="1" w:styleId="tablestylestablestyle">
    <w:name w:val="tablestyles_tablestyle"/>
    <w:basedOn w:val="Normal"/>
    <w:rsid w:val="00D240DE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paragraph" w:customStyle="1" w:styleId="parabusinesslistitem">
    <w:name w:val="parabusinesslistitem"/>
    <w:basedOn w:val="Normal"/>
    <w:rsid w:val="00D240DE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paragraph" w:customStyle="1" w:styleId="parabusinessitemheading">
    <w:name w:val="parabusinessitemheading"/>
    <w:basedOn w:val="Normal"/>
    <w:rsid w:val="00745ED2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paragraph" w:customStyle="1" w:styleId="paraorderofbusinessitemtiming">
    <w:name w:val="paraorderofbusinessitemtiming"/>
    <w:basedOn w:val="Normal"/>
    <w:rsid w:val="00745ED2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character" w:customStyle="1" w:styleId="charstandingorderreference">
    <w:name w:val="charstandingorderreference"/>
    <w:basedOn w:val="DefaultParagraphFont"/>
    <w:rsid w:val="00745ED2"/>
  </w:style>
  <w:style w:type="paragraph" w:customStyle="1" w:styleId="paramotionsponsor">
    <w:name w:val="paramotionsponsor"/>
    <w:basedOn w:val="Normal"/>
    <w:rsid w:val="00745ED2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paragraph" w:customStyle="1" w:styleId="paramotiontext">
    <w:name w:val="paramotiontext"/>
    <w:basedOn w:val="Normal"/>
    <w:rsid w:val="00745ED2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12502A"/>
    <w:rPr>
      <w:b/>
      <w:bCs/>
    </w:rPr>
  </w:style>
  <w:style w:type="character" w:customStyle="1" w:styleId="ltkoo">
    <w:name w:val="ltkoo"/>
    <w:basedOn w:val="DefaultParagraphFont"/>
    <w:rsid w:val="007152F8"/>
  </w:style>
  <w:style w:type="character" w:customStyle="1" w:styleId="fe69if">
    <w:name w:val="fe69if"/>
    <w:basedOn w:val="DefaultParagraphFont"/>
    <w:rsid w:val="007152F8"/>
  </w:style>
  <w:style w:type="character" w:customStyle="1" w:styleId="yrbpuc">
    <w:name w:val="yrbpuc"/>
    <w:basedOn w:val="DefaultParagraphFont"/>
    <w:rsid w:val="007152F8"/>
  </w:style>
  <w:style w:type="character" w:customStyle="1" w:styleId="kqeaa">
    <w:name w:val="kqeaa"/>
    <w:basedOn w:val="DefaultParagraphFont"/>
    <w:rsid w:val="007152F8"/>
  </w:style>
  <w:style w:type="character" w:customStyle="1" w:styleId="ui-provider">
    <w:name w:val="ui-provider"/>
    <w:basedOn w:val="DefaultParagraphFont"/>
    <w:rsid w:val="00E47D9C"/>
  </w:style>
  <w:style w:type="character" w:customStyle="1" w:styleId="findhit">
    <w:name w:val="findhit"/>
    <w:basedOn w:val="DefaultParagraphFont"/>
    <w:rsid w:val="009B4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8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7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97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54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17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37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667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150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2061708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43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234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201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097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2146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0720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7445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2481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5607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7652766">
                                                                                      <w:marLeft w:val="-75"/>
                                                                                      <w:marRight w:val="0"/>
                                                                                      <w:marTop w:val="3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4076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482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03546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8710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696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9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2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1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0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9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0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6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4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7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1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2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8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0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19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33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2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03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660574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18797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10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55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24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36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6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0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4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9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272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0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24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2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5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5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1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1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3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3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rder%20Paper\Part%201\Summary%20Agenda%20Chamber.dotm" TargetMode="External"/></Relationships>
</file>

<file path=word/theme/theme1.xml><?xml version="1.0" encoding="utf-8"?>
<a:theme xmlns:a="http://schemas.openxmlformats.org/drawingml/2006/main" name="Office Theme">
  <a:themeElements>
    <a:clrScheme name="OP W7S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8585A"/>
      </a:accent1>
      <a:accent2>
        <a:srgbClr val="81828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oC Order Paper">
      <a:majorFont>
        <a:latin typeface="Frutiger LT Std 45 Light"/>
        <a:ea typeface=""/>
        <a:cs typeface=""/>
      </a:majorFont>
      <a:minorFont>
        <a:latin typeface="Frutiger LT Std 55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dNumber xmlns="4600776d-0a3c-44b4-bff2-0ceaafb13046" xsi:nil="true"/>
    <TaxCatchAll xmlns="4600776d-0a3c-44b4-bff2-0ceaafb13046">
      <Value>1</Value>
    </TaxCatchAll>
    <g3ef09377e3444258679b6035a1ff93a xmlns="4600776d-0a3c-44b4-bff2-0ceaafb13046">
      <Terms xmlns="http://schemas.microsoft.com/office/infopath/2007/PartnerControls"/>
    </g3ef09377e3444258679b6035a1ff93a>
    <k5b153ee974a4a57a7568e533217f2cb xmlns="4600776d-0a3c-44b4-bff2-0ceaafb13046">
      <Terms xmlns="http://schemas.microsoft.com/office/infopath/2007/PartnerControls"/>
    </k5b153ee974a4a57a7568e533217f2cb>
    <j6c5b17cd04246da82e5604daf08bc68 xmlns="4600776d-0a3c-44b4-bff2-0ceaafb13046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Management</TermName>
          <TermId xmlns="http://schemas.microsoft.com/office/infopath/2007/PartnerControls">7f7b59c4-7207-4b06-ab52-b126be635b85</TermId>
        </TermInfo>
      </Terms>
    </j6c5b17cd04246da82e5604daf08bc68>
    <TransfertoArchives xmlns="4600776d-0a3c-44b4-bff2-0ceaafb13046">true</TransfertoArchives>
    <cd0fc526a5c840319a97fd94028e9904 xmlns="4600776d-0a3c-44b4-bff2-0ceaafb13046">
      <Terms xmlns="http://schemas.microsoft.com/office/infopath/2007/PartnerControls"/>
    </cd0fc526a5c840319a97fd94028e9904>
    <c4838c65c76546ae93d5703426802f7f xmlns="4600776d-0a3c-44b4-bff2-0ceaafb13046">
      <Terms xmlns="http://schemas.microsoft.com/office/infopath/2007/PartnerControls"/>
    </c4838c65c76546ae93d5703426802f7f>
    <RetentionTriggerDate xmlns="4600776d-0a3c-44b4-bff2-0ceaafb13046" xsi:nil="true"/>
    <_dlc_DocId xmlns="45e11828-0de0-4109-926d-f17a3193fde5">RJVEE3NA37D4-907547079-4335</_dlc_DocId>
    <_dlc_DocIdUrl xmlns="45e11828-0de0-4109-926d-f17a3193fde5">
      <Url>https://hopuk.sharepoint.com/sites/hct-TableOffice/_layouts/15/DocIdRedir.aspx?ID=RJVEE3NA37D4-907547079-4335</Url>
      <Description>RJVEE3NA37D4-907547079-4335</Description>
    </_dlc_DocIdUrl>
    <SharedWithUsers xmlns="45e11828-0de0-4109-926d-f17a3193fde5">
      <UserInfo>
        <DisplayName>GRIFFIN, Colin</DisplayName>
        <AccountId>222</AccountId>
        <AccountType/>
      </UserInfo>
      <UserInfo>
        <DisplayName>JONES, Philip (Clerks)</DisplayName>
        <AccountId>107</AccountId>
        <AccountType/>
      </UserInfo>
      <UserInfo>
        <DisplayName>ASPDEN, Amelia</DisplayName>
        <AccountId>106</AccountId>
        <AccountType/>
      </UserInfo>
      <UserInfo>
        <DisplayName>FOSTER, Nina</DisplayName>
        <AccountId>185</AccountId>
        <AccountType/>
      </UserInfo>
      <UserInfo>
        <DisplayName>GRIFFIN, Gini</DisplayName>
        <AccountId>24</AccountId>
        <AccountType/>
      </UserInfo>
      <UserInfo>
        <DisplayName>DAVIES, James</DisplayName>
        <AccountId>37</AccountId>
        <AccountType/>
      </UserInfo>
      <UserInfo>
        <DisplayName>HARTWELL-NAGUIB, Sarah</DisplayName>
        <AccountId>100</AccountId>
        <AccountType/>
      </UserInfo>
      <UserInfo>
        <DisplayName>HABBERLEY, Stephen</DisplayName>
        <AccountId>36</AccountId>
        <AccountType/>
      </UserInfo>
      <UserInfo>
        <DisplayName>KURT, Leoni</DisplayName>
        <AccountId>105</AccountId>
        <AccountType/>
      </UserInfo>
      <UserInfo>
        <DisplayName>TILEY, Laura-Jane</DisplayName>
        <AccountId>254</AccountId>
        <AccountType/>
      </UserInfo>
      <UserInfo>
        <DisplayName>WATT, Joe</DisplayName>
        <AccountId>252</AccountId>
        <AccountType/>
      </UserInfo>
      <UserInfo>
        <DisplayName>CHALLENDER, Chloe</DisplayName>
        <AccountId>270</AccountId>
        <AccountType/>
      </UserInfo>
      <UserInfo>
        <DisplayName>MADDOCK, Tamsin</DisplayName>
        <AccountId>175</AccountId>
        <AccountType/>
      </UserInfo>
      <UserInfo>
        <DisplayName>MEREDITH, Catherine</DisplayName>
        <AccountId>38</AccountId>
        <AccountType/>
      </UserInfo>
      <UserInfo>
        <DisplayName>CANDY, Kevin</DisplayName>
        <AccountId>428</AccountId>
        <AccountType/>
      </UserInfo>
      <UserInfo>
        <DisplayName>KINSEY, Sean</DisplayName>
        <AccountId>333</AccountId>
        <AccountType/>
      </UserInfo>
      <UserInfo>
        <DisplayName>STOUT, Katy</DisplayName>
        <AccountId>423</AccountId>
        <AccountType/>
      </UserInfo>
      <UserInfo>
        <DisplayName>TANER, Sibel</DisplayName>
        <AccountId>650</AccountId>
        <AccountType/>
      </UserInfo>
      <UserInfo>
        <DisplayName>MIDDLETON, Luanne</DisplayName>
        <AccountId>332</AccountId>
        <AccountType/>
      </UserInfo>
      <UserInfo>
        <DisplayName>TAYLOR, Nicholas</DisplayName>
        <AccountId>355</AccountId>
        <AccountType/>
      </UserInfo>
      <UserInfo>
        <DisplayName>ETHERTON, Mark</DisplayName>
        <AccountId>47</AccountId>
        <AccountType/>
      </UserInfo>
      <UserInfo>
        <DisplayName>HOLLIS, Rhiannon</DisplayName>
        <AccountId>674</AccountId>
        <AccountType/>
      </UserInfo>
      <UserInfo>
        <DisplayName>MARCHANT, Lauren</DisplayName>
        <AccountId>708</AccountId>
        <AccountType/>
      </UserInfo>
      <UserInfo>
        <DisplayName>UNELL, Emily</DisplayName>
        <AccountId>782</AccountId>
        <AccountType/>
      </UserInfo>
      <UserInfo>
        <DisplayName>BEECH, Nicholas</DisplayName>
        <AccountId>41</AccountId>
        <AccountType/>
      </UserInfo>
      <UserInfo>
        <DisplayName>JACK, Peter</DisplayName>
        <AccountId>265</AccountId>
        <AccountType/>
      </UserInfo>
      <UserInfo>
        <DisplayName>REES, Anwen</DisplayName>
        <AccountId>109</AccountId>
        <AccountType/>
      </UserInfo>
      <UserInfo>
        <DisplayName>RAYNER, Ben</DisplayName>
        <AccountId>705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CD781A38171B42982ECB7660DDE743" ma:contentTypeVersion="39" ma:contentTypeDescription="Create a new document." ma:contentTypeScope="" ma:versionID="2d61d7d65c497f3f22c0ac3c6770c4a7">
  <xsd:schema xmlns:xsd="http://www.w3.org/2001/XMLSchema" xmlns:xs="http://www.w3.org/2001/XMLSchema" xmlns:p="http://schemas.microsoft.com/office/2006/metadata/properties" xmlns:ns2="45e11828-0de0-4109-926d-f17a3193fde5" xmlns:ns3="4600776d-0a3c-44b4-bff2-0ceaafb13046" xmlns:ns4="bfb2a262-7b96-4e63-90b5-c429435e077d" targetNamespace="http://schemas.microsoft.com/office/2006/metadata/properties" ma:root="true" ma:fieldsID="56877b7c3db765e60369d9f992109c89" ns2:_="" ns3:_="" ns4:_="">
    <xsd:import namespace="45e11828-0de0-4109-926d-f17a3193fde5"/>
    <xsd:import namespace="4600776d-0a3c-44b4-bff2-0ceaafb13046"/>
    <xsd:import namespace="bfb2a262-7b96-4e63-90b5-c429435e077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c4838c65c76546ae93d5703426802f7f" minOccurs="0"/>
                <xsd:element ref="ns3:TaxCatchAll" minOccurs="0"/>
                <xsd:element ref="ns3:TaxCatchAllLabel" minOccurs="0"/>
                <xsd:element ref="ns3:j6c5b17cd04246da82e5604daf08bc68" minOccurs="0"/>
                <xsd:element ref="ns3:g3ef09377e3444258679b6035a1ff93a" minOccurs="0"/>
                <xsd:element ref="ns3:cd0fc526a5c840319a97fd94028e9904" minOccurs="0"/>
                <xsd:element ref="ns3:k5b153ee974a4a57a7568e533217f2cb" minOccurs="0"/>
                <xsd:element ref="ns3:TransfertoArchives" minOccurs="0"/>
                <xsd:element ref="ns3:RetentionTriggerDate" minOccurs="0"/>
                <xsd:element ref="ns3:RecordNumber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11828-0de0-4109-926d-f17a3193fde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0776d-0a3c-44b4-bff2-0ceaafb13046" elementFormDefault="qualified">
    <xsd:import namespace="http://schemas.microsoft.com/office/2006/documentManagement/types"/>
    <xsd:import namespace="http://schemas.microsoft.com/office/infopath/2007/PartnerControls"/>
    <xsd:element name="c4838c65c76546ae93d5703426802f7f" ma:index="11" nillable="true" ma:taxonomy="true" ma:internalName="c4838c65c76546ae93d5703426802f7f" ma:taxonomyFieldName="RMKeyword1" ma:displayName="RM Keyword 1" ma:default="" ma:fieldId="{c4838c65-c765-46ae-93d5-703426802f7f}" ma:sspId="eb37f91c-4bb8-4ab3-bc5a-cd8753815459" ma:termSetId="6ce78382-c8e8-44b0-9862-0d52dc2f47b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5554596d-2000-4266-9252-32b801053ece}" ma:internalName="TaxCatchAll" ma:showField="CatchAllData" ma:web="45e11828-0de0-4109-926d-f17a3193fd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5554596d-2000-4266-9252-32b801053ece}" ma:internalName="TaxCatchAllLabel" ma:readOnly="true" ma:showField="CatchAllDataLabel" ma:web="45e11828-0de0-4109-926d-f17a3193fd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6c5b17cd04246da82e5604daf08bc68" ma:index="15" nillable="true" ma:taxonomy="true" ma:internalName="j6c5b17cd04246da82e5604daf08bc68" ma:taxonomyFieldName="RMKeyword2" ma:displayName="RM Keyword 2" ma:default="1;#Business Management|7f7b59c4-7207-4b06-ab52-b126be635b85" ma:fieldId="{36c5b17c-d042-46da-82e5-604daf08bc68}" ma:sspId="eb37f91c-4bb8-4ab3-bc5a-cd8753815459" ma:termSetId="6d4083f0-4a5b-4f0d-bf61-1a7bc95d06a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3ef09377e3444258679b6035a1ff93a" ma:index="17" nillable="true" ma:taxonomy="true" ma:internalName="g3ef09377e3444258679b6035a1ff93a" ma:taxonomyFieldName="RMKeyword3" ma:displayName="RM Keyword 3" ma:default="" ma:fieldId="{03ef0937-7e34-4425-8679-b6035a1ff93a}" ma:sspId="eb37f91c-4bb8-4ab3-bc5a-cd8753815459" ma:termSetId="4114c526-84fc-4c3e-bdac-645514365e2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d0fc526a5c840319a97fd94028e9904" ma:index="19" nillable="true" ma:taxonomy="true" ma:internalName="cd0fc526a5c840319a97fd94028e9904" ma:taxonomyFieldName="RMKeyword4" ma:displayName="RM Keyword 4" ma:default="" ma:fieldId="{cd0fc526-a5c8-4031-9a97-fd94028e9904}" ma:sspId="eb37f91c-4bb8-4ab3-bc5a-cd8753815459" ma:termSetId="35662a10-3587-4b3e-a59c-955899b5916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5b153ee974a4a57a7568e533217f2cb" ma:index="21" nillable="true" ma:taxonomy="true" ma:internalName="k5b153ee974a4a57a7568e533217f2cb" ma:taxonomyFieldName="ProtectiveMarking" ma:displayName="Protective Marking" ma:default="" ma:fieldId="{45b153ee-974a-4a57-a756-8e533217f2cb}" ma:sspId="eb37f91c-4bb8-4ab3-bc5a-cd8753815459" ma:termSetId="a21652b8-fc26-4b81-81c8-686b596c9f4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ransfertoArchives" ma:index="23" nillable="true" ma:displayName="Transfer to Archives" ma:default="1" ma:indexed="true" ma:internalName="TransfertoArchives">
      <xsd:simpleType>
        <xsd:restriction base="dms:Boolean"/>
      </xsd:simpleType>
    </xsd:element>
    <xsd:element name="RetentionTriggerDate" ma:index="24" nillable="true" ma:displayName="Retention Trigger Date" ma:format="DateOnly" ma:internalName="RetentionTriggerDate">
      <xsd:simpleType>
        <xsd:restriction base="dms:DateTime"/>
      </xsd:simpleType>
    </xsd:element>
    <xsd:element name="RecordNumber" ma:index="25" nillable="true" ma:displayName="Record Number" ma:indexed="true" ma:internalName="RecordNumber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2a262-7b96-4e63-90b5-c429435e07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3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FE44579-0B30-4F75-92FC-09B369521D02}">
  <ds:schemaRefs>
    <ds:schemaRef ds:uri="http://schemas.microsoft.com/office/2006/metadata/properties"/>
    <ds:schemaRef ds:uri="http://schemas.microsoft.com/office/infopath/2007/PartnerControls"/>
    <ds:schemaRef ds:uri="4600776d-0a3c-44b4-bff2-0ceaafb13046"/>
    <ds:schemaRef ds:uri="45e11828-0de0-4109-926d-f17a3193fde5"/>
  </ds:schemaRefs>
</ds:datastoreItem>
</file>

<file path=customXml/itemProps2.xml><?xml version="1.0" encoding="utf-8"?>
<ds:datastoreItem xmlns:ds="http://schemas.openxmlformats.org/officeDocument/2006/customXml" ds:itemID="{FEA4FF2E-B3FA-44B9-809C-42FD592DA0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EA284A-D00D-43E3-A568-B824F42F50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C999A2-2A95-4689-89B4-E17C47787D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e11828-0de0-4109-926d-f17a3193fde5"/>
    <ds:schemaRef ds:uri="4600776d-0a3c-44b4-bff2-0ceaafb13046"/>
    <ds:schemaRef ds:uri="bfb2a262-7b96-4e63-90b5-c429435e07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2CF66FA-1149-4C40-A611-EF74E09B0640}">
  <ds:schemaRefs>
    <ds:schemaRef ds:uri="http://schemas.microsoft.com/sharepoint/event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Summary%20Agenda%20Chamber.dotm</Template>
  <TotalTime>58</TotalTime>
  <Pages>1</Pages>
  <Words>182</Words>
  <Characters>1039</Characters>
  <Application>Microsoft Office Word</Application>
  <DocSecurity>4</DocSecurity>
  <Lines>8</Lines>
  <Paragraphs>2</Paragraphs>
  <ScaleCrop>false</ScaleCrop>
  <Company>Helena Bayler Limited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AGENDA: CHAMBER</dc:title>
  <dc:subject/>
  <dc:creator>RAYNER, Ben</dc:creator>
  <cp:keywords/>
  <cp:lastModifiedBy>TANER, Sibel</cp:lastModifiedBy>
  <cp:revision>2674</cp:revision>
  <cp:lastPrinted>2023-09-08T09:25:00Z</cp:lastPrinted>
  <dcterms:created xsi:type="dcterms:W3CDTF">2020-02-01T23:14:00Z</dcterms:created>
  <dcterms:modified xsi:type="dcterms:W3CDTF">2024-01-17T00:57:00Z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Version">
    <vt:i4>11</vt:i4>
  </property>
  <property fmtid="{D5CDD505-2E9C-101B-9397-08002B2CF9AE}" pid="3" name="ContentTypeId">
    <vt:lpwstr>0x0101008FCD781A38171B42982ECB7660DDE743</vt:lpwstr>
  </property>
  <property fmtid="{D5CDD505-2E9C-101B-9397-08002B2CF9AE}" pid="4" name="RMKeyword3">
    <vt:lpwstr/>
  </property>
  <property fmtid="{D5CDD505-2E9C-101B-9397-08002B2CF9AE}" pid="5" name="ProtectiveMarking">
    <vt:lpwstr/>
  </property>
  <property fmtid="{D5CDD505-2E9C-101B-9397-08002B2CF9AE}" pid="6" name="RMKeyword1">
    <vt:lpwstr/>
  </property>
  <property fmtid="{D5CDD505-2E9C-101B-9397-08002B2CF9AE}" pid="7" name="RMKeyword4">
    <vt:lpwstr/>
  </property>
  <property fmtid="{D5CDD505-2E9C-101B-9397-08002B2CF9AE}" pid="8" name="RMKeyword2">
    <vt:lpwstr>1;#Business Management|7f7b59c4-7207-4b06-ab52-b126be635b85</vt:lpwstr>
  </property>
  <property fmtid="{D5CDD505-2E9C-101B-9397-08002B2CF9AE}" pid="9" name="_dlc_DocIdItemGuid">
    <vt:lpwstr>b8911db7-80ea-408d-ad9e-b124b70fcba1</vt:lpwstr>
  </property>
  <property fmtid="{D5CDD505-2E9C-101B-9397-08002B2CF9AE}" pid="10" name="AuthorIds_UIVersion_9216">
    <vt:lpwstr>106</vt:lpwstr>
  </property>
  <property fmtid="{D5CDD505-2E9C-101B-9397-08002B2CF9AE}" pid="11" name="AuthorIds_UIVersion_11776">
    <vt:lpwstr>36</vt:lpwstr>
  </property>
  <property fmtid="{D5CDD505-2E9C-101B-9397-08002B2CF9AE}" pid="12" name="MSIP_Label_a8f77787-5df4-43b6-a2a8-8d8b678a318b_Enabled">
    <vt:lpwstr>True</vt:lpwstr>
  </property>
  <property fmtid="{D5CDD505-2E9C-101B-9397-08002B2CF9AE}" pid="13" name="MSIP_Label_a8f77787-5df4-43b6-a2a8-8d8b678a318b_SiteId">
    <vt:lpwstr>1ce6dd9e-b337-4088-be5e-8dbbec04b34a</vt:lpwstr>
  </property>
  <property fmtid="{D5CDD505-2E9C-101B-9397-08002B2CF9AE}" pid="14" name="MSIP_Label_a8f77787-5df4-43b6-a2a8-8d8b678a318b_Owner">
    <vt:lpwstr>maddockt@parliament.uk</vt:lpwstr>
  </property>
  <property fmtid="{D5CDD505-2E9C-101B-9397-08002B2CF9AE}" pid="15" name="MSIP_Label_a8f77787-5df4-43b6-a2a8-8d8b678a318b_SetDate">
    <vt:lpwstr>2020-01-14T10:06:21.9229309Z</vt:lpwstr>
  </property>
  <property fmtid="{D5CDD505-2E9C-101B-9397-08002B2CF9AE}" pid="16" name="MSIP_Label_a8f77787-5df4-43b6-a2a8-8d8b678a318b_Name">
    <vt:lpwstr>Unrestricted</vt:lpwstr>
  </property>
  <property fmtid="{D5CDD505-2E9C-101B-9397-08002B2CF9AE}" pid="17" name="MSIP_Label_a8f77787-5df4-43b6-a2a8-8d8b678a318b_Application">
    <vt:lpwstr>Microsoft Azure Information Protection</vt:lpwstr>
  </property>
  <property fmtid="{D5CDD505-2E9C-101B-9397-08002B2CF9AE}" pid="18" name="MSIP_Label_a8f77787-5df4-43b6-a2a8-8d8b678a318b_ActionId">
    <vt:lpwstr>d95884b8-5341-44ef-8a44-e99db183dbc2</vt:lpwstr>
  </property>
  <property fmtid="{D5CDD505-2E9C-101B-9397-08002B2CF9AE}" pid="19" name="MSIP_Label_a8f77787-5df4-43b6-a2a8-8d8b678a318b_Extended_MSFT_Method">
    <vt:lpwstr>Automatic</vt:lpwstr>
  </property>
  <property fmtid="{D5CDD505-2E9C-101B-9397-08002B2CF9AE}" pid="20" name="Sensitivity">
    <vt:lpwstr>Unrestricted</vt:lpwstr>
  </property>
</Properties>
</file>