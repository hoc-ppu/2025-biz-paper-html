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F79E" w14:textId="158A9A6F" w:rsidR="002F1855" w:rsidRPr="002F1855" w:rsidRDefault="00E259F9" w:rsidP="00763FB4">
      <w:pPr>
        <w:pStyle w:val="ChamberSummaryHeading"/>
      </w:pPr>
      <w:bookmarkStart w:id="0" w:name="_Hlk52814558"/>
      <w:r>
        <w:t xml:space="preserve">Summary Agenda: </w:t>
      </w:r>
      <w:bookmarkStart w:id="1" w:name="_Hlk151368343"/>
      <w:r w:rsidR="002F1855">
        <w:t>CHAMBER</w:t>
      </w:r>
      <w:bookmarkEnd w:id="1"/>
    </w:p>
    <w:tbl>
      <w:tblPr>
        <w:tblStyle w:val="TableGrid"/>
        <w:tblpPr w:leftFromText="180" w:rightFromText="180" w:vertAnchor="text" w:tblpY="1"/>
        <w:tblOverlap w:val="never"/>
        <w:tblW w:w="8874" w:type="dxa"/>
        <w:tblLayout w:type="fixed"/>
        <w:tblCellMar>
          <w:left w:w="0" w:type="dxa"/>
          <w:right w:w="170" w:type="dxa"/>
        </w:tblCellMar>
        <w:tblLook w:val="06E0" w:firstRow="1" w:lastRow="1" w:firstColumn="1" w:lastColumn="0" w:noHBand="1" w:noVBand="1"/>
      </w:tblPr>
      <w:tblGrid>
        <w:gridCol w:w="2190"/>
        <w:gridCol w:w="6684"/>
      </w:tblGrid>
      <w:tr w:rsidR="001F03C2" w:rsidRPr="00AF1E77" w14:paraId="56EEC915" w14:textId="77777777" w:rsidTr="69583346">
        <w:trPr>
          <w:trHeight w:val="416"/>
        </w:trPr>
        <w:tc>
          <w:tcPr>
            <w:tcW w:w="2190" w:type="dxa"/>
            <w:shd w:val="clear" w:color="auto" w:fill="auto"/>
          </w:tcPr>
          <w:bookmarkEnd w:id="0"/>
          <w:p w14:paraId="70B9A9AA" w14:textId="71B5D82A" w:rsidR="001F03C2" w:rsidRPr="00AA7F57" w:rsidRDefault="006356F1" w:rsidP="0039670B">
            <w:pPr>
              <w:pStyle w:val="SummaryAgendaItemTiming"/>
              <w:rPr>
                <w:rFonts w:asciiTheme="minorHAnsi" w:hAnsiTheme="minorHAnsi"/>
                <w:szCs w:val="22"/>
              </w:rPr>
            </w:pPr>
            <w:r w:rsidRPr="00AA7F57">
              <w:rPr>
                <w:rFonts w:asciiTheme="minorHAnsi" w:hAnsiTheme="minorHAnsi"/>
                <w:szCs w:val="22"/>
              </w:rPr>
              <w:t>1</w:t>
            </w:r>
            <w:r w:rsidR="496B3BEA" w:rsidRPr="00AA7F57">
              <w:rPr>
                <w:rFonts w:asciiTheme="minorHAnsi" w:hAnsiTheme="minorHAnsi"/>
                <w:szCs w:val="22"/>
              </w:rPr>
              <w:t>1.30am</w:t>
            </w:r>
            <w:r w:rsidR="00404B19" w:rsidRPr="00AA7F57">
              <w:rPr>
                <w:rFonts w:asciiTheme="minorHAnsi" w:hAnsiTheme="minorHAnsi"/>
                <w:szCs w:val="22"/>
              </w:rPr>
              <w:t xml:space="preserve"> 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1DAED359" w14:textId="7B3F77A4" w:rsidR="0039670B" w:rsidRPr="00AA7F57" w:rsidRDefault="00404B19" w:rsidP="0039670B">
            <w:pPr>
              <w:pStyle w:val="SummaryAgendaItemTiming"/>
              <w:jc w:val="left"/>
              <w:rPr>
                <w:rFonts w:asciiTheme="minorHAnsi" w:hAnsiTheme="minorHAnsi"/>
                <w:szCs w:val="22"/>
              </w:rPr>
            </w:pPr>
            <w:r w:rsidRPr="00AA7F57">
              <w:rPr>
                <w:rFonts w:asciiTheme="minorHAnsi" w:hAnsiTheme="minorHAnsi"/>
                <w:szCs w:val="22"/>
              </w:rPr>
              <w:t>Prayers</w:t>
            </w:r>
          </w:p>
        </w:tc>
      </w:tr>
      <w:tr w:rsidR="00562EF3" w:rsidRPr="00AF1E77" w14:paraId="3D9B4059" w14:textId="77777777" w:rsidTr="69583346">
        <w:trPr>
          <w:trHeight w:val="300"/>
        </w:trPr>
        <w:tc>
          <w:tcPr>
            <w:tcW w:w="2190" w:type="dxa"/>
            <w:shd w:val="clear" w:color="auto" w:fill="auto"/>
          </w:tcPr>
          <w:p w14:paraId="346F7B1E" w14:textId="71114F40" w:rsidR="00562EF3" w:rsidRPr="00AA7F57" w:rsidRDefault="00562EF3" w:rsidP="00562EF3">
            <w:pPr>
              <w:pStyle w:val="SummaryAgendaItemTiming"/>
              <w:rPr>
                <w:rFonts w:asciiTheme="minorHAnsi" w:hAnsiTheme="minorHAnsi"/>
                <w:szCs w:val="22"/>
              </w:rPr>
            </w:pPr>
            <w:r w:rsidRPr="00AA7F57">
              <w:rPr>
                <w:rFonts w:asciiTheme="minorHAnsi" w:hAnsiTheme="minorHAnsi"/>
                <w:szCs w:val="22"/>
              </w:rPr>
              <w:t>Afterwards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33D2EB57" w14:textId="0F905967" w:rsidR="00562EF3" w:rsidRPr="00AA7F57" w:rsidRDefault="00562EF3" w:rsidP="3FE199AB">
            <w:pPr>
              <w:pStyle w:val="SummaryAgendaItemTiming"/>
              <w:jc w:val="left"/>
              <w:rPr>
                <w:rFonts w:asciiTheme="minorHAnsi" w:hAnsiTheme="minorHAnsi"/>
              </w:rPr>
            </w:pPr>
            <w:r w:rsidRPr="3FE199AB">
              <w:rPr>
                <w:rFonts w:asciiTheme="minorHAnsi" w:hAnsiTheme="minorHAnsi"/>
              </w:rPr>
              <w:t>Oral Questions</w:t>
            </w:r>
            <w:r w:rsidR="00FA7C04" w:rsidRPr="3FE199AB">
              <w:rPr>
                <w:rFonts w:asciiTheme="minorHAnsi" w:hAnsiTheme="minorHAnsi"/>
              </w:rPr>
              <w:t>:</w:t>
            </w:r>
            <w:r w:rsidR="0CCB5229" w:rsidRPr="3FE199AB">
              <w:rPr>
                <w:rFonts w:asciiTheme="minorHAnsi" w:hAnsiTheme="minorHAnsi"/>
              </w:rPr>
              <w:t xml:space="preserve"> </w:t>
            </w:r>
            <w:r w:rsidR="00FF383F">
              <w:rPr>
                <w:rFonts w:asciiTheme="minorHAnsi" w:hAnsiTheme="minorHAnsi"/>
              </w:rPr>
              <w:t>Justice</w:t>
            </w:r>
          </w:p>
        </w:tc>
      </w:tr>
      <w:tr w:rsidR="00562EF3" w14:paraId="5CE52AAD" w14:textId="77777777" w:rsidTr="69583346">
        <w:trPr>
          <w:trHeight w:val="50"/>
        </w:trPr>
        <w:tc>
          <w:tcPr>
            <w:tcW w:w="2190" w:type="dxa"/>
            <w:shd w:val="clear" w:color="auto" w:fill="auto"/>
          </w:tcPr>
          <w:p w14:paraId="31A1C671" w14:textId="67CB1CE0" w:rsidR="00562EF3" w:rsidRPr="00AA7F57" w:rsidRDefault="00562EF3" w:rsidP="00562EF3">
            <w:pPr>
              <w:pStyle w:val="SummaryAgendaItemTiming"/>
              <w:rPr>
                <w:rFonts w:asciiTheme="minorHAnsi" w:hAnsiTheme="minorHAnsi"/>
                <w:color w:val="000000" w:themeColor="text2"/>
                <w:szCs w:val="22"/>
              </w:rPr>
            </w:pPr>
            <w:r w:rsidRPr="00AA7F57">
              <w:rPr>
                <w:rFonts w:asciiTheme="minorHAnsi" w:hAnsiTheme="minorHAnsi"/>
                <w:color w:val="000000" w:themeColor="text2"/>
                <w:szCs w:val="22"/>
              </w:rPr>
              <w:t>12.30pm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68FC9F5C" w14:textId="6B31EFAE" w:rsidR="00562EF3" w:rsidRPr="00AA7F57" w:rsidRDefault="00562EF3" w:rsidP="00562EF3">
            <w:pPr>
              <w:pStyle w:val="SummaryAgendaItemTiming"/>
              <w:jc w:val="left"/>
              <w:rPr>
                <w:rFonts w:asciiTheme="minorHAnsi" w:hAnsiTheme="minorHAnsi"/>
                <w:color w:val="000000" w:themeColor="text2"/>
                <w:szCs w:val="22"/>
              </w:rPr>
            </w:pPr>
            <w:r w:rsidRPr="00AA7F57">
              <w:rPr>
                <w:rFonts w:asciiTheme="minorHAnsi" w:hAnsiTheme="minorHAnsi"/>
                <w:color w:val="000000" w:themeColor="text2"/>
                <w:szCs w:val="22"/>
              </w:rPr>
              <w:t>Urgent Questions, Ministerial Statements (if any)</w:t>
            </w:r>
          </w:p>
        </w:tc>
      </w:tr>
      <w:tr w:rsidR="00073C40" w14:paraId="62A44FD1" w14:textId="77777777" w:rsidTr="620CDBC2">
        <w:trPr>
          <w:trHeight w:val="300"/>
        </w:trPr>
        <w:tc>
          <w:tcPr>
            <w:tcW w:w="2190" w:type="dxa"/>
            <w:shd w:val="clear" w:color="auto" w:fill="auto"/>
          </w:tcPr>
          <w:p w14:paraId="6646093A" w14:textId="5E89A2D6" w:rsidR="00073C40" w:rsidRPr="00402DAB" w:rsidRDefault="00073C40" w:rsidP="3FE199AB">
            <w:pPr>
              <w:pStyle w:val="SummaryAgendaItemTim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 to 20 minutes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27DCF4B3" w14:textId="76B88B9B" w:rsidR="00073C40" w:rsidRPr="00402DAB" w:rsidRDefault="00073C40" w:rsidP="2EC7ADE1">
            <w:pPr>
              <w:pStyle w:val="SummaryAgendaItemTiming"/>
              <w:jc w:val="left"/>
              <w:rPr>
                <w:rFonts w:asciiTheme="minorHAnsi" w:hAnsiTheme="minorHAnsi"/>
                <w:color w:val="000000" w:themeColor="text2"/>
                <w:szCs w:val="22"/>
              </w:rPr>
            </w:pPr>
            <w:r>
              <w:rPr>
                <w:rFonts w:asciiTheme="minorHAnsi" w:hAnsiTheme="minorHAnsi"/>
                <w:color w:val="000000" w:themeColor="text2"/>
                <w:szCs w:val="22"/>
              </w:rPr>
              <w:t>Ten Minute Rule Motion</w:t>
            </w:r>
            <w:r w:rsidR="00285F04">
              <w:rPr>
                <w:rFonts w:asciiTheme="minorHAnsi" w:hAnsiTheme="minorHAnsi"/>
                <w:color w:val="000000" w:themeColor="text2"/>
                <w:szCs w:val="22"/>
              </w:rPr>
              <w:t xml:space="preserve">: </w:t>
            </w:r>
            <w:r w:rsidR="00BD2D1C">
              <w:rPr>
                <w:rFonts w:asciiTheme="minorHAnsi" w:hAnsiTheme="minorHAnsi"/>
                <w:color w:val="000000" w:themeColor="text2"/>
                <w:szCs w:val="22"/>
              </w:rPr>
              <w:t>Schools (mental health professionals)</w:t>
            </w:r>
            <w:r w:rsidR="00285F04">
              <w:rPr>
                <w:rFonts w:asciiTheme="minorHAnsi" w:hAnsiTheme="minorHAnsi"/>
                <w:color w:val="000000" w:themeColor="text2"/>
                <w:szCs w:val="22"/>
              </w:rPr>
              <w:t xml:space="preserve"> (</w:t>
            </w:r>
            <w:r w:rsidR="00BD2D1C">
              <w:rPr>
                <w:rFonts w:asciiTheme="minorHAnsi" w:hAnsiTheme="minorHAnsi"/>
                <w:color w:val="000000" w:themeColor="text2"/>
                <w:szCs w:val="22"/>
              </w:rPr>
              <w:t>Munira Wilson</w:t>
            </w:r>
            <w:r w:rsidR="00285F04">
              <w:rPr>
                <w:rFonts w:asciiTheme="minorHAnsi" w:hAnsiTheme="minorHAnsi"/>
                <w:color w:val="000000" w:themeColor="text2"/>
                <w:szCs w:val="22"/>
              </w:rPr>
              <w:t>)</w:t>
            </w:r>
          </w:p>
        </w:tc>
      </w:tr>
      <w:tr w:rsidR="009D3D0D" w14:paraId="496628AD" w14:textId="77777777" w:rsidTr="69583346">
        <w:trPr>
          <w:trHeight w:val="300"/>
        </w:trPr>
        <w:tc>
          <w:tcPr>
            <w:tcW w:w="2190" w:type="dxa"/>
            <w:shd w:val="clear" w:color="auto" w:fill="auto"/>
          </w:tcPr>
          <w:p w14:paraId="035D2F9A" w14:textId="56EDB7F7" w:rsidR="009D3D0D" w:rsidRPr="00AA7F57" w:rsidRDefault="00D2538E" w:rsidP="3FE199AB">
            <w:pPr>
              <w:pStyle w:val="SummaryAgendaItemTiming"/>
              <w:rPr>
                <w:rFonts w:asciiTheme="minorHAnsi" w:hAnsiTheme="minorHAnsi"/>
              </w:rPr>
            </w:pPr>
            <w:commentRangeStart w:id="2"/>
            <w:r>
              <w:rPr>
                <w:rFonts w:asciiTheme="minorHAnsi" w:hAnsiTheme="minorHAnsi"/>
              </w:rPr>
              <w:t xml:space="preserve">Until </w:t>
            </w:r>
            <w:commentRangeEnd w:id="2"/>
            <w:r w:rsidR="006F56BA">
              <w:rPr>
                <w:rStyle w:val="CommentReference"/>
              </w:rPr>
              <w:commentReference w:id="2"/>
            </w:r>
            <w:r>
              <w:rPr>
                <w:rFonts w:asciiTheme="minorHAnsi" w:hAnsiTheme="minorHAnsi"/>
              </w:rPr>
              <w:t>7.00pm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349DD845" w14:textId="748DD018" w:rsidR="009D3D0D" w:rsidRDefault="00F90CD9" w:rsidP="00FC3753">
            <w:pPr>
              <w:pStyle w:val="SummaryAgendaItemTiming"/>
              <w:jc w:val="left"/>
              <w:rPr>
                <w:rFonts w:asciiTheme="minorHAnsi" w:hAnsiTheme="minorHAnsi"/>
                <w:b/>
                <w:bCs/>
              </w:rPr>
            </w:pPr>
            <w:r w:rsidRPr="00F90CD9">
              <w:rPr>
                <w:rFonts w:asciiTheme="minorHAnsi" w:hAnsiTheme="minorHAnsi"/>
                <w:b/>
                <w:bCs/>
              </w:rPr>
              <w:t>Opposition Day (</w:t>
            </w:r>
            <w:r w:rsidR="00B77B47">
              <w:rPr>
                <w:rFonts w:asciiTheme="minorHAnsi" w:hAnsiTheme="minorHAnsi"/>
                <w:b/>
                <w:bCs/>
              </w:rPr>
              <w:t>2nd</w:t>
            </w:r>
            <w:r w:rsidRPr="00F90CD9">
              <w:rPr>
                <w:rFonts w:asciiTheme="minorHAnsi" w:hAnsiTheme="minorHAnsi"/>
                <w:b/>
                <w:bCs/>
              </w:rPr>
              <w:t xml:space="preserve"> Allotted Day)</w:t>
            </w:r>
          </w:p>
          <w:p w14:paraId="65D67ECF" w14:textId="45361F0A" w:rsidR="00F90CD9" w:rsidRDefault="00F50728" w:rsidP="00F90CD9">
            <w:pPr>
              <w:pStyle w:val="SummaryAgendaItemTiming"/>
              <w:numPr>
                <w:ilvl w:val="0"/>
                <w:numId w:val="5"/>
              </w:numPr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NHS </w:t>
            </w:r>
            <w:r w:rsidR="004E5C2E">
              <w:rPr>
                <w:rFonts w:asciiTheme="minorHAnsi" w:hAnsiTheme="minorHAnsi"/>
                <w:b/>
                <w:bCs/>
              </w:rPr>
              <w:t>d</w:t>
            </w:r>
            <w:r>
              <w:rPr>
                <w:rFonts w:asciiTheme="minorHAnsi" w:hAnsiTheme="minorHAnsi"/>
                <w:b/>
                <w:bCs/>
              </w:rPr>
              <w:t>entistry</w:t>
            </w:r>
          </w:p>
          <w:p w14:paraId="28F7E703" w14:textId="0962AE22" w:rsidR="009D3D0D" w:rsidRPr="00AA7F57" w:rsidRDefault="00285096" w:rsidP="0028509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</w:t>
            </w:r>
            <w:r w:rsidRPr="00285096">
              <w:rPr>
                <w:rFonts w:asciiTheme="minorHAnsi" w:hAnsiTheme="minorHAnsi"/>
                <w:b/>
                <w:bCs/>
              </w:rPr>
              <w:t>ost of the Government</w:t>
            </w:r>
            <w:r w:rsidRPr="00285096">
              <w:rPr>
                <w:rFonts w:asciiTheme="minorHAnsi" w:hAnsiTheme="minorHAnsi" w:hint="eastAsia"/>
                <w:b/>
                <w:bCs/>
              </w:rPr>
              <w:t>’</w:t>
            </w:r>
            <w:r w:rsidRPr="00285096">
              <w:rPr>
                <w:rFonts w:asciiTheme="minorHAnsi" w:hAnsiTheme="minorHAnsi"/>
                <w:b/>
                <w:bCs/>
              </w:rPr>
              <w:t>s Rwanda plan and administration of the asylum system</w:t>
            </w:r>
          </w:p>
        </w:tc>
      </w:tr>
      <w:tr w:rsidR="005B1AFC" w14:paraId="26EEDDD0" w14:textId="77777777" w:rsidTr="620CDBC2">
        <w:trPr>
          <w:trHeight w:val="300"/>
        </w:trPr>
        <w:tc>
          <w:tcPr>
            <w:tcW w:w="2190" w:type="dxa"/>
            <w:shd w:val="clear" w:color="auto" w:fill="auto"/>
          </w:tcPr>
          <w:p w14:paraId="77D2AF05" w14:textId="39E28D78" w:rsidR="005B1AFC" w:rsidRPr="00202178" w:rsidRDefault="005B1AFC" w:rsidP="3FE199AB">
            <w:pPr>
              <w:pStyle w:val="SummaryAgendaItemTiming"/>
              <w:rPr>
                <w:rFonts w:asciiTheme="minorHAnsi" w:hAnsiTheme="minorHAnsi"/>
              </w:rPr>
            </w:pPr>
            <w:r w:rsidRPr="00202178">
              <w:rPr>
                <w:rFonts w:asciiTheme="minorHAnsi" w:hAnsiTheme="minorHAnsi"/>
              </w:rPr>
              <w:t>No debate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68913D70" w14:textId="4AE89B54" w:rsidR="005B1AFC" w:rsidRPr="00202178" w:rsidRDefault="007430C6" w:rsidP="3FE199AB">
            <w:pPr>
              <w:pStyle w:val="SummaryAgendaItemTiming"/>
              <w:jc w:val="left"/>
              <w:rPr>
                <w:rFonts w:asciiTheme="minorHAnsi" w:hAnsiTheme="minorHAnsi"/>
              </w:rPr>
            </w:pPr>
            <w:r w:rsidRPr="00202178">
              <w:rPr>
                <w:rFonts w:asciiTheme="minorHAnsi" w:hAnsiTheme="minorHAnsi"/>
              </w:rPr>
              <w:t>Statutory Instruments (Motions for approval)</w:t>
            </w:r>
          </w:p>
        </w:tc>
      </w:tr>
      <w:tr w:rsidR="005D0907" w14:paraId="7DE3D70A" w14:textId="77777777" w:rsidTr="620CDBC2">
        <w:trPr>
          <w:trHeight w:val="300"/>
        </w:trPr>
        <w:tc>
          <w:tcPr>
            <w:tcW w:w="2190" w:type="dxa"/>
            <w:shd w:val="clear" w:color="auto" w:fill="auto"/>
          </w:tcPr>
          <w:p w14:paraId="093EC668" w14:textId="670F469E" w:rsidR="005D0907" w:rsidRPr="00202178" w:rsidRDefault="005D0907" w:rsidP="3FE199AB">
            <w:pPr>
              <w:pStyle w:val="SummaryAgendaItemTim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debate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484E4618" w14:textId="625BF162" w:rsidR="005D0907" w:rsidRPr="00202178" w:rsidRDefault="004B78C6" w:rsidP="004B78C6">
            <w:pPr>
              <w:pStyle w:val="SummaryAgendaItemTim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of Public Petitions </w:t>
            </w:r>
          </w:p>
        </w:tc>
      </w:tr>
      <w:tr w:rsidR="00351DC9" w14:paraId="7E5677EF" w14:textId="77777777" w:rsidTr="69583346">
        <w:trPr>
          <w:trHeight w:val="300"/>
        </w:trPr>
        <w:tc>
          <w:tcPr>
            <w:tcW w:w="2190" w:type="dxa"/>
            <w:shd w:val="clear" w:color="auto" w:fill="auto"/>
          </w:tcPr>
          <w:p w14:paraId="5F7C2B11" w14:textId="77777777" w:rsidR="00086DAD" w:rsidRDefault="00A20CB2" w:rsidP="009946C8">
            <w:pPr>
              <w:pStyle w:val="SummaryAgendaItemTiming"/>
            </w:pPr>
            <w:r w:rsidRPr="00B1539F">
              <w:t xml:space="preserve">Until 7.30pm or </w:t>
            </w:r>
          </w:p>
          <w:p w14:paraId="787E9F1A" w14:textId="3701EA09" w:rsidR="00351DC9" w:rsidRPr="00C30987" w:rsidRDefault="00A20CB2" w:rsidP="009946C8">
            <w:pPr>
              <w:pStyle w:val="SummaryAgendaItemTiming"/>
            </w:pPr>
            <w:r w:rsidRPr="00B1539F">
              <w:t>for half an hour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0169F687" w14:textId="09D39418" w:rsidR="00351DC9" w:rsidRPr="00AA7F57" w:rsidRDefault="00947DEE" w:rsidP="3FE199AB">
            <w:pPr>
              <w:pStyle w:val="SummaryAgendaItemTiming"/>
              <w:jc w:val="left"/>
              <w:rPr>
                <w:rFonts w:asciiTheme="minorHAnsi" w:hAnsiTheme="minorHAnsi"/>
              </w:rPr>
            </w:pPr>
            <w:r w:rsidRPr="362DD2C0">
              <w:rPr>
                <w:rFonts w:asciiTheme="minorHAnsi" w:hAnsiTheme="minorHAnsi"/>
              </w:rPr>
              <w:t xml:space="preserve">Adjournment Debate: </w:t>
            </w:r>
            <w:r w:rsidR="00D2538E">
              <w:rPr>
                <w:rFonts w:asciiTheme="minorHAnsi" w:hAnsiTheme="minorHAnsi"/>
              </w:rPr>
              <w:t>Grangemouth oil refinery and energy security</w:t>
            </w:r>
            <w:r w:rsidR="007764B4">
              <w:rPr>
                <w:rFonts w:asciiTheme="minorHAnsi" w:hAnsiTheme="minorHAnsi"/>
              </w:rPr>
              <w:t xml:space="preserve"> (</w:t>
            </w:r>
            <w:r w:rsidR="00D2538E">
              <w:rPr>
                <w:rFonts w:asciiTheme="minorHAnsi" w:hAnsiTheme="minorHAnsi"/>
              </w:rPr>
              <w:t>Kenny MacAskill</w:t>
            </w:r>
            <w:r w:rsidR="007764B4">
              <w:rPr>
                <w:rFonts w:asciiTheme="minorHAnsi" w:hAnsiTheme="minorHAnsi"/>
              </w:rPr>
              <w:t>)</w:t>
            </w:r>
          </w:p>
        </w:tc>
      </w:tr>
    </w:tbl>
    <w:p w14:paraId="61DE952E" w14:textId="3258737A" w:rsidR="10AB5077" w:rsidRDefault="10AB5077"/>
    <w:p w14:paraId="0652D3CF" w14:textId="5640A23C" w:rsidR="00947DEE" w:rsidRPr="00947DEE" w:rsidRDefault="00947D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WESTMINSTER HALL</w:t>
      </w:r>
    </w:p>
    <w:p w14:paraId="0144003B" w14:textId="77777777" w:rsidR="00947DEE" w:rsidRDefault="00947DEE"/>
    <w:tbl>
      <w:tblPr>
        <w:tblStyle w:val="TableGrid"/>
        <w:tblpPr w:leftFromText="180" w:rightFromText="180" w:vertAnchor="text" w:tblpY="1"/>
        <w:tblOverlap w:val="never"/>
        <w:tblW w:w="8874" w:type="dxa"/>
        <w:tblLayout w:type="fixed"/>
        <w:tblCellMar>
          <w:left w:w="0" w:type="dxa"/>
          <w:right w:w="170" w:type="dxa"/>
        </w:tblCellMar>
        <w:tblLook w:val="06E0" w:firstRow="1" w:lastRow="1" w:firstColumn="1" w:lastColumn="0" w:noHBand="1" w:noVBand="1"/>
      </w:tblPr>
      <w:tblGrid>
        <w:gridCol w:w="2190"/>
        <w:gridCol w:w="6684"/>
      </w:tblGrid>
      <w:tr w:rsidR="00947DEE" w:rsidRPr="00AA7F57" w14:paraId="39A335A1" w14:textId="77777777" w:rsidTr="00947DEE">
        <w:trPr>
          <w:trHeight w:val="416"/>
        </w:trPr>
        <w:tc>
          <w:tcPr>
            <w:tcW w:w="2190" w:type="dxa"/>
            <w:shd w:val="clear" w:color="auto" w:fill="auto"/>
          </w:tcPr>
          <w:p w14:paraId="10BB13DE" w14:textId="587F7F76" w:rsidR="00947DEE" w:rsidRPr="00AA7F57" w:rsidRDefault="007F7899" w:rsidP="008D5686">
            <w:pPr>
              <w:pStyle w:val="SummaryAgendaItemTiming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9.30am</w:t>
            </w:r>
            <w:r w:rsidR="00947DEE" w:rsidRPr="00AA7F57">
              <w:rPr>
                <w:rFonts w:asciiTheme="minorHAnsi" w:hAnsiTheme="minorHAnsi"/>
                <w:szCs w:val="22"/>
              </w:rPr>
              <w:t xml:space="preserve"> 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73F5D96E" w14:textId="098DFE66" w:rsidR="00947DEE" w:rsidRPr="00AA7F57" w:rsidRDefault="007D1957" w:rsidP="008D5686">
            <w:pPr>
              <w:pStyle w:val="SummaryAgendaItemTiming"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Role of the UK in ending malaria and neglected tropical diseases</w:t>
            </w:r>
          </w:p>
        </w:tc>
      </w:tr>
      <w:tr w:rsidR="00947DEE" w:rsidRPr="00AA7F57" w14:paraId="43691BB3" w14:textId="77777777" w:rsidTr="00947DEE">
        <w:trPr>
          <w:trHeight w:val="416"/>
        </w:trPr>
        <w:tc>
          <w:tcPr>
            <w:tcW w:w="2190" w:type="dxa"/>
            <w:shd w:val="clear" w:color="auto" w:fill="auto"/>
          </w:tcPr>
          <w:p w14:paraId="5E08C897" w14:textId="6F55D030" w:rsidR="00947DEE" w:rsidRPr="00AA7F57" w:rsidRDefault="007F7899" w:rsidP="008D5686">
            <w:pPr>
              <w:pStyle w:val="SummaryAgendaItemTiming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11.00am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120420C0" w14:textId="0D071518" w:rsidR="00947DEE" w:rsidRPr="00AA7F57" w:rsidRDefault="007D1957" w:rsidP="008D5686">
            <w:pPr>
              <w:pStyle w:val="SummaryAgendaItemTiming"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Consumer market for financial advice and guidance</w:t>
            </w:r>
          </w:p>
        </w:tc>
      </w:tr>
      <w:tr w:rsidR="00947DEE" w:rsidRPr="00AA7F57" w14:paraId="267AB3DA" w14:textId="77777777" w:rsidTr="00947DEE">
        <w:trPr>
          <w:trHeight w:val="416"/>
        </w:trPr>
        <w:tc>
          <w:tcPr>
            <w:tcW w:w="2190" w:type="dxa"/>
            <w:shd w:val="clear" w:color="auto" w:fill="auto"/>
          </w:tcPr>
          <w:p w14:paraId="454D297F" w14:textId="1A969AB8" w:rsidR="00947DEE" w:rsidRPr="00AA7F57" w:rsidRDefault="007F7899" w:rsidP="008D5686">
            <w:pPr>
              <w:pStyle w:val="SummaryAgendaItemTiming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2.30pm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3C3DB5F8" w14:textId="6AAA606F" w:rsidR="00947DEE" w:rsidRPr="00AA7F57" w:rsidRDefault="007D1957" w:rsidP="008D5686">
            <w:pPr>
              <w:pStyle w:val="SummaryAgendaItemTiming"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Increases in anti-Semitic offences</w:t>
            </w:r>
          </w:p>
        </w:tc>
      </w:tr>
      <w:tr w:rsidR="00947DEE" w:rsidRPr="00AA7F57" w14:paraId="15735E0A" w14:textId="77777777" w:rsidTr="00947DEE">
        <w:trPr>
          <w:trHeight w:val="300"/>
        </w:trPr>
        <w:tc>
          <w:tcPr>
            <w:tcW w:w="2190" w:type="dxa"/>
            <w:shd w:val="clear" w:color="auto" w:fill="auto"/>
          </w:tcPr>
          <w:p w14:paraId="4C5273FB" w14:textId="3A3B697D" w:rsidR="00947DEE" w:rsidRPr="00AA7F57" w:rsidRDefault="007F7899" w:rsidP="008D5686">
            <w:pPr>
              <w:pStyle w:val="SummaryAgendaItemTiming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color w:val="000000" w:themeColor="text2"/>
                <w:szCs w:val="22"/>
              </w:rPr>
              <w:t>4.0</w:t>
            </w:r>
            <w:r w:rsidR="00947DEE" w:rsidRPr="00AA7F57">
              <w:rPr>
                <w:rFonts w:asciiTheme="minorHAnsi" w:hAnsiTheme="minorHAnsi"/>
                <w:color w:val="000000" w:themeColor="text2"/>
                <w:szCs w:val="22"/>
              </w:rPr>
              <w:t>0pm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12385075" w14:textId="1936276D" w:rsidR="00947DEE" w:rsidRPr="008104A2" w:rsidRDefault="00D70230" w:rsidP="008D5686">
            <w:pPr>
              <w:pStyle w:val="SummaryAgendaItemTiming"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Cost of living in Scotland</w:t>
            </w:r>
          </w:p>
        </w:tc>
      </w:tr>
      <w:tr w:rsidR="00947DEE" w:rsidRPr="00AA7F57" w14:paraId="5382505E" w14:textId="77777777" w:rsidTr="00947DEE">
        <w:trPr>
          <w:trHeight w:val="50"/>
        </w:trPr>
        <w:tc>
          <w:tcPr>
            <w:tcW w:w="2190" w:type="dxa"/>
            <w:shd w:val="clear" w:color="auto" w:fill="auto"/>
          </w:tcPr>
          <w:p w14:paraId="05EB6EB1" w14:textId="0BF718C1" w:rsidR="00947DEE" w:rsidRPr="007F7899" w:rsidRDefault="007F7899" w:rsidP="008D5686">
            <w:pPr>
              <w:pStyle w:val="SummaryAgendaItemTiming"/>
              <w:rPr>
                <w:rFonts w:asciiTheme="minorHAnsi" w:hAnsiTheme="minorHAnsi"/>
                <w:color w:val="000000" w:themeColor="text2"/>
                <w:szCs w:val="22"/>
              </w:rPr>
            </w:pPr>
            <w:r>
              <w:rPr>
                <w:rFonts w:asciiTheme="minorHAnsi" w:hAnsiTheme="minorHAnsi"/>
              </w:rPr>
              <w:t>4.30pm</w:t>
            </w:r>
          </w:p>
        </w:tc>
        <w:tc>
          <w:tcPr>
            <w:tcW w:w="6684" w:type="dxa"/>
            <w:shd w:val="clear" w:color="auto" w:fill="auto"/>
            <w:tcMar>
              <w:left w:w="170" w:type="dxa"/>
              <w:right w:w="0" w:type="dxa"/>
            </w:tcMar>
          </w:tcPr>
          <w:p w14:paraId="34023399" w14:textId="56F61309" w:rsidR="00947DEE" w:rsidRPr="008104A2" w:rsidRDefault="00D70230" w:rsidP="008D5686">
            <w:pPr>
              <w:pStyle w:val="SummaryAgendaItemTiming"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Future of the Great Western Main Line</w:t>
            </w:r>
          </w:p>
        </w:tc>
      </w:tr>
    </w:tbl>
    <w:p w14:paraId="1B59090C" w14:textId="510B17AD" w:rsidR="00A20C74" w:rsidRDefault="00A20C74"/>
    <w:sectPr w:rsidR="00A20C74" w:rsidSect="00EE0D9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985" w:right="1361" w:bottom="1361" w:left="1361" w:header="567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AYLOR, Nicholas" w:date="2024-01-08T09:44:00Z" w:initials="TN">
    <w:p w14:paraId="64F05F71" w14:textId="77777777" w:rsidR="006F56BA" w:rsidRDefault="006F56BA">
      <w:pPr>
        <w:pStyle w:val="CommentText"/>
      </w:pPr>
      <w:r>
        <w:rPr>
          <w:rStyle w:val="CommentReference"/>
        </w:rPr>
        <w:annotationRef/>
      </w:r>
      <w:r>
        <w:t xml:space="preserve">Precedent: 1st Oppo Day: </w:t>
      </w:r>
      <w:hyperlink r:id="rId1" w:history="1">
        <w:r w:rsidRPr="005B31BF">
          <w:rPr>
            <w:rStyle w:val="Hyperlink"/>
          </w:rPr>
          <w:t>Order Paper for 05 December 2023 (parliament.uk)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F05F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64291" w16cex:dateUtc="2024-01-08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F05F71" w16cid:durableId="294642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69E6" w14:textId="77777777" w:rsidR="00D3741F" w:rsidRDefault="00D3741F" w:rsidP="00114B2F">
      <w:r>
        <w:separator/>
      </w:r>
    </w:p>
    <w:p w14:paraId="0DFA641D" w14:textId="77777777" w:rsidR="00D3741F" w:rsidRDefault="00D3741F"/>
  </w:endnote>
  <w:endnote w:type="continuationSeparator" w:id="0">
    <w:p w14:paraId="6C2225DA" w14:textId="77777777" w:rsidR="00D3741F" w:rsidRDefault="00D3741F" w:rsidP="00114B2F">
      <w:r>
        <w:continuationSeparator/>
      </w:r>
    </w:p>
    <w:p w14:paraId="75130218" w14:textId="77777777" w:rsidR="00D3741F" w:rsidRDefault="00D3741F"/>
  </w:endnote>
  <w:endnote w:type="continuationNotice" w:id="1">
    <w:p w14:paraId="595BF769" w14:textId="77777777" w:rsidR="00D3741F" w:rsidRDefault="00D374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Std 55 Roman">
    <w:altName w:val="Cambria"/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mbria"/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F0E3" w14:textId="77777777" w:rsidR="008963B1" w:rsidRDefault="00896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57CE" w14:textId="77777777" w:rsidR="008963B1" w:rsidRDefault="00896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D844" w14:textId="77777777" w:rsidR="008963B1" w:rsidRDefault="00896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C7CE" w14:textId="77777777" w:rsidR="00D3741F" w:rsidRDefault="00D3741F" w:rsidP="00114B2F">
      <w:r>
        <w:separator/>
      </w:r>
    </w:p>
    <w:p w14:paraId="5519EBFF" w14:textId="77777777" w:rsidR="00D3741F" w:rsidRDefault="00D3741F"/>
  </w:footnote>
  <w:footnote w:type="continuationSeparator" w:id="0">
    <w:p w14:paraId="5C207341" w14:textId="77777777" w:rsidR="00D3741F" w:rsidRDefault="00D3741F" w:rsidP="00114B2F">
      <w:r>
        <w:continuationSeparator/>
      </w:r>
    </w:p>
    <w:p w14:paraId="63F275E7" w14:textId="77777777" w:rsidR="00D3741F" w:rsidRDefault="00D3741F"/>
  </w:footnote>
  <w:footnote w:type="continuationNotice" w:id="1">
    <w:p w14:paraId="4F7FD1BB" w14:textId="77777777" w:rsidR="00D3741F" w:rsidRDefault="00D374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0B03" w14:textId="77777777" w:rsidR="008963B1" w:rsidRDefault="00896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4802" w14:textId="77777777" w:rsidR="008963B1" w:rsidRDefault="00896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8113" w14:textId="77777777" w:rsidR="008963B1" w:rsidRDefault="00896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148"/>
    <w:multiLevelType w:val="hybridMultilevel"/>
    <w:tmpl w:val="57C0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D2FE2"/>
    <w:multiLevelType w:val="hybridMultilevel"/>
    <w:tmpl w:val="3836C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320B91"/>
    <w:multiLevelType w:val="hybridMultilevel"/>
    <w:tmpl w:val="A5C29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3635"/>
    <w:multiLevelType w:val="hybridMultilevel"/>
    <w:tmpl w:val="2938C5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7878DF"/>
    <w:multiLevelType w:val="hybridMultilevel"/>
    <w:tmpl w:val="8DA20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59248">
    <w:abstractNumId w:val="3"/>
  </w:num>
  <w:num w:numId="2" w16cid:durableId="537205928">
    <w:abstractNumId w:val="2"/>
  </w:num>
  <w:num w:numId="3" w16cid:durableId="927154182">
    <w:abstractNumId w:val="4"/>
  </w:num>
  <w:num w:numId="4" w16cid:durableId="1620447933">
    <w:abstractNumId w:val="0"/>
  </w:num>
  <w:num w:numId="5" w16cid:durableId="668408001">
    <w:abstractNumId w:val="1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Nicholas">
    <w15:presenceInfo w15:providerId="AD" w15:userId="S::taylornc@parliament.uk::546c1990-5f01-4782-a5c7-35fce119e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AB"/>
    <w:rsid w:val="00000283"/>
    <w:rsid w:val="00000449"/>
    <w:rsid w:val="0000063F"/>
    <w:rsid w:val="000008E0"/>
    <w:rsid w:val="00000B18"/>
    <w:rsid w:val="00000C90"/>
    <w:rsid w:val="00000F83"/>
    <w:rsid w:val="00001273"/>
    <w:rsid w:val="000018D0"/>
    <w:rsid w:val="00001B47"/>
    <w:rsid w:val="00001E49"/>
    <w:rsid w:val="00002121"/>
    <w:rsid w:val="00002275"/>
    <w:rsid w:val="000022FC"/>
    <w:rsid w:val="00002813"/>
    <w:rsid w:val="0000295F"/>
    <w:rsid w:val="00002A83"/>
    <w:rsid w:val="00002A84"/>
    <w:rsid w:val="00002C83"/>
    <w:rsid w:val="0000349B"/>
    <w:rsid w:val="000037BF"/>
    <w:rsid w:val="00003884"/>
    <w:rsid w:val="000038A4"/>
    <w:rsid w:val="00003982"/>
    <w:rsid w:val="000047BB"/>
    <w:rsid w:val="00004E1D"/>
    <w:rsid w:val="00006212"/>
    <w:rsid w:val="00006367"/>
    <w:rsid w:val="00006A17"/>
    <w:rsid w:val="00006CBB"/>
    <w:rsid w:val="0000711E"/>
    <w:rsid w:val="0000756D"/>
    <w:rsid w:val="00007739"/>
    <w:rsid w:val="000077D0"/>
    <w:rsid w:val="000077D2"/>
    <w:rsid w:val="00007914"/>
    <w:rsid w:val="000108D7"/>
    <w:rsid w:val="000109D9"/>
    <w:rsid w:val="000112E7"/>
    <w:rsid w:val="000116F6"/>
    <w:rsid w:val="0001173D"/>
    <w:rsid w:val="000122FE"/>
    <w:rsid w:val="00012322"/>
    <w:rsid w:val="00012394"/>
    <w:rsid w:val="000123AF"/>
    <w:rsid w:val="0001255F"/>
    <w:rsid w:val="0001291F"/>
    <w:rsid w:val="00012E7E"/>
    <w:rsid w:val="00012E83"/>
    <w:rsid w:val="0001319D"/>
    <w:rsid w:val="000139FC"/>
    <w:rsid w:val="00014322"/>
    <w:rsid w:val="000148F5"/>
    <w:rsid w:val="00014C02"/>
    <w:rsid w:val="00015150"/>
    <w:rsid w:val="00015671"/>
    <w:rsid w:val="0001584E"/>
    <w:rsid w:val="00015B29"/>
    <w:rsid w:val="000162BE"/>
    <w:rsid w:val="000167ED"/>
    <w:rsid w:val="0001687E"/>
    <w:rsid w:val="00016B0F"/>
    <w:rsid w:val="00016E1E"/>
    <w:rsid w:val="00016F62"/>
    <w:rsid w:val="00017287"/>
    <w:rsid w:val="00017640"/>
    <w:rsid w:val="00017F31"/>
    <w:rsid w:val="00020003"/>
    <w:rsid w:val="0002030F"/>
    <w:rsid w:val="00020403"/>
    <w:rsid w:val="000207B8"/>
    <w:rsid w:val="00020CBA"/>
    <w:rsid w:val="00020D78"/>
    <w:rsid w:val="0002121E"/>
    <w:rsid w:val="000216AC"/>
    <w:rsid w:val="00021B4C"/>
    <w:rsid w:val="00021B62"/>
    <w:rsid w:val="00021CEE"/>
    <w:rsid w:val="0002236F"/>
    <w:rsid w:val="0002297B"/>
    <w:rsid w:val="00022D8D"/>
    <w:rsid w:val="0002328A"/>
    <w:rsid w:val="0002360C"/>
    <w:rsid w:val="00023DC5"/>
    <w:rsid w:val="00024022"/>
    <w:rsid w:val="000240E3"/>
    <w:rsid w:val="00024209"/>
    <w:rsid w:val="0002421B"/>
    <w:rsid w:val="0002449C"/>
    <w:rsid w:val="0002476B"/>
    <w:rsid w:val="00024B65"/>
    <w:rsid w:val="00024D87"/>
    <w:rsid w:val="00025350"/>
    <w:rsid w:val="000257B5"/>
    <w:rsid w:val="000258BF"/>
    <w:rsid w:val="00025980"/>
    <w:rsid w:val="0002652B"/>
    <w:rsid w:val="00026576"/>
    <w:rsid w:val="0002679C"/>
    <w:rsid w:val="00026C8D"/>
    <w:rsid w:val="00027324"/>
    <w:rsid w:val="00027BB0"/>
    <w:rsid w:val="0003021A"/>
    <w:rsid w:val="00030320"/>
    <w:rsid w:val="00030530"/>
    <w:rsid w:val="000308CD"/>
    <w:rsid w:val="00030A74"/>
    <w:rsid w:val="00030AF2"/>
    <w:rsid w:val="00030B24"/>
    <w:rsid w:val="00030BCA"/>
    <w:rsid w:val="00031633"/>
    <w:rsid w:val="00031BC9"/>
    <w:rsid w:val="00031E70"/>
    <w:rsid w:val="00031EEF"/>
    <w:rsid w:val="000328FF"/>
    <w:rsid w:val="00033B1C"/>
    <w:rsid w:val="0003455C"/>
    <w:rsid w:val="0003463C"/>
    <w:rsid w:val="00035AC4"/>
    <w:rsid w:val="00035B0A"/>
    <w:rsid w:val="00035DB0"/>
    <w:rsid w:val="0003641A"/>
    <w:rsid w:val="00036421"/>
    <w:rsid w:val="00036451"/>
    <w:rsid w:val="00036509"/>
    <w:rsid w:val="00036A41"/>
    <w:rsid w:val="00036F26"/>
    <w:rsid w:val="0003708F"/>
    <w:rsid w:val="000375E6"/>
    <w:rsid w:val="000375F7"/>
    <w:rsid w:val="00037872"/>
    <w:rsid w:val="000378A3"/>
    <w:rsid w:val="00037953"/>
    <w:rsid w:val="00037BC4"/>
    <w:rsid w:val="00037C05"/>
    <w:rsid w:val="00037CA5"/>
    <w:rsid w:val="00037F6E"/>
    <w:rsid w:val="000400BD"/>
    <w:rsid w:val="0004038E"/>
    <w:rsid w:val="00040459"/>
    <w:rsid w:val="00040867"/>
    <w:rsid w:val="00040920"/>
    <w:rsid w:val="00040B17"/>
    <w:rsid w:val="00040B40"/>
    <w:rsid w:val="00041E0E"/>
    <w:rsid w:val="00042144"/>
    <w:rsid w:val="000422F7"/>
    <w:rsid w:val="0004236A"/>
    <w:rsid w:val="000429C4"/>
    <w:rsid w:val="00042B49"/>
    <w:rsid w:val="0004339B"/>
    <w:rsid w:val="00044279"/>
    <w:rsid w:val="00044534"/>
    <w:rsid w:val="000445EB"/>
    <w:rsid w:val="0004471F"/>
    <w:rsid w:val="00044919"/>
    <w:rsid w:val="00045274"/>
    <w:rsid w:val="00045369"/>
    <w:rsid w:val="00045A18"/>
    <w:rsid w:val="00045B39"/>
    <w:rsid w:val="00045D21"/>
    <w:rsid w:val="00046041"/>
    <w:rsid w:val="000464AC"/>
    <w:rsid w:val="0004658A"/>
    <w:rsid w:val="00046AE3"/>
    <w:rsid w:val="00046C92"/>
    <w:rsid w:val="00047921"/>
    <w:rsid w:val="00047EA1"/>
    <w:rsid w:val="00047FE3"/>
    <w:rsid w:val="00050520"/>
    <w:rsid w:val="000508D0"/>
    <w:rsid w:val="00050EED"/>
    <w:rsid w:val="00051D4B"/>
    <w:rsid w:val="00051E30"/>
    <w:rsid w:val="000522A3"/>
    <w:rsid w:val="000524FF"/>
    <w:rsid w:val="00052C35"/>
    <w:rsid w:val="00052D74"/>
    <w:rsid w:val="00052E6C"/>
    <w:rsid w:val="00052F34"/>
    <w:rsid w:val="00052F62"/>
    <w:rsid w:val="000535A4"/>
    <w:rsid w:val="000536D9"/>
    <w:rsid w:val="00053991"/>
    <w:rsid w:val="00053C56"/>
    <w:rsid w:val="00053E9D"/>
    <w:rsid w:val="00053F30"/>
    <w:rsid w:val="00054C8E"/>
    <w:rsid w:val="000550E4"/>
    <w:rsid w:val="00055137"/>
    <w:rsid w:val="0005542E"/>
    <w:rsid w:val="00055B55"/>
    <w:rsid w:val="00055BAB"/>
    <w:rsid w:val="00055C37"/>
    <w:rsid w:val="00055CB6"/>
    <w:rsid w:val="0005624E"/>
    <w:rsid w:val="00056436"/>
    <w:rsid w:val="00056948"/>
    <w:rsid w:val="00056A85"/>
    <w:rsid w:val="00056EBF"/>
    <w:rsid w:val="000571D7"/>
    <w:rsid w:val="00057829"/>
    <w:rsid w:val="00057B83"/>
    <w:rsid w:val="00057C10"/>
    <w:rsid w:val="00057CB1"/>
    <w:rsid w:val="00057F71"/>
    <w:rsid w:val="000613E7"/>
    <w:rsid w:val="000617E8"/>
    <w:rsid w:val="00061856"/>
    <w:rsid w:val="00061A25"/>
    <w:rsid w:val="00061B8C"/>
    <w:rsid w:val="00061DD7"/>
    <w:rsid w:val="00061FFE"/>
    <w:rsid w:val="00062056"/>
    <w:rsid w:val="00062112"/>
    <w:rsid w:val="00062C47"/>
    <w:rsid w:val="00062F15"/>
    <w:rsid w:val="000631AA"/>
    <w:rsid w:val="0006326D"/>
    <w:rsid w:val="000632D3"/>
    <w:rsid w:val="00063D19"/>
    <w:rsid w:val="00063DEE"/>
    <w:rsid w:val="00064208"/>
    <w:rsid w:val="000643FC"/>
    <w:rsid w:val="00064486"/>
    <w:rsid w:val="0006553A"/>
    <w:rsid w:val="000656BD"/>
    <w:rsid w:val="00065B48"/>
    <w:rsid w:val="000664C8"/>
    <w:rsid w:val="00066B0D"/>
    <w:rsid w:val="000670FA"/>
    <w:rsid w:val="0006714B"/>
    <w:rsid w:val="000673BD"/>
    <w:rsid w:val="000674F9"/>
    <w:rsid w:val="00070474"/>
    <w:rsid w:val="00070B13"/>
    <w:rsid w:val="00070B5E"/>
    <w:rsid w:val="000714EB"/>
    <w:rsid w:val="000716D5"/>
    <w:rsid w:val="0007175D"/>
    <w:rsid w:val="000724EC"/>
    <w:rsid w:val="00072B2A"/>
    <w:rsid w:val="00072C6E"/>
    <w:rsid w:val="00072CC2"/>
    <w:rsid w:val="00073092"/>
    <w:rsid w:val="0007344E"/>
    <w:rsid w:val="00073AA9"/>
    <w:rsid w:val="00073B07"/>
    <w:rsid w:val="00073B47"/>
    <w:rsid w:val="00073C40"/>
    <w:rsid w:val="00073CC7"/>
    <w:rsid w:val="000740C5"/>
    <w:rsid w:val="00074503"/>
    <w:rsid w:val="0007466A"/>
    <w:rsid w:val="00074711"/>
    <w:rsid w:val="00074AE8"/>
    <w:rsid w:val="00074B0D"/>
    <w:rsid w:val="0007544D"/>
    <w:rsid w:val="00075E30"/>
    <w:rsid w:val="00076828"/>
    <w:rsid w:val="0007686E"/>
    <w:rsid w:val="00076C94"/>
    <w:rsid w:val="00076F78"/>
    <w:rsid w:val="0007709C"/>
    <w:rsid w:val="00077137"/>
    <w:rsid w:val="000778AF"/>
    <w:rsid w:val="00077D3A"/>
    <w:rsid w:val="00080BE3"/>
    <w:rsid w:val="00080E18"/>
    <w:rsid w:val="0008141E"/>
    <w:rsid w:val="0008198F"/>
    <w:rsid w:val="0008219A"/>
    <w:rsid w:val="000825EC"/>
    <w:rsid w:val="0008271C"/>
    <w:rsid w:val="0008274B"/>
    <w:rsid w:val="00082947"/>
    <w:rsid w:val="00082C1C"/>
    <w:rsid w:val="000839EA"/>
    <w:rsid w:val="00083A21"/>
    <w:rsid w:val="00083B77"/>
    <w:rsid w:val="00084EF4"/>
    <w:rsid w:val="00084F7A"/>
    <w:rsid w:val="00085FFD"/>
    <w:rsid w:val="00086DAD"/>
    <w:rsid w:val="00086E83"/>
    <w:rsid w:val="00086F45"/>
    <w:rsid w:val="00087694"/>
    <w:rsid w:val="00087699"/>
    <w:rsid w:val="000876D9"/>
    <w:rsid w:val="0008776A"/>
    <w:rsid w:val="00087C89"/>
    <w:rsid w:val="0009010B"/>
    <w:rsid w:val="00090693"/>
    <w:rsid w:val="00090967"/>
    <w:rsid w:val="00090E16"/>
    <w:rsid w:val="000913AA"/>
    <w:rsid w:val="000914B8"/>
    <w:rsid w:val="0009189B"/>
    <w:rsid w:val="00091D22"/>
    <w:rsid w:val="00092302"/>
    <w:rsid w:val="00092423"/>
    <w:rsid w:val="00092CA4"/>
    <w:rsid w:val="00093031"/>
    <w:rsid w:val="00093555"/>
    <w:rsid w:val="00093643"/>
    <w:rsid w:val="000938EE"/>
    <w:rsid w:val="0009392E"/>
    <w:rsid w:val="00093A56"/>
    <w:rsid w:val="00093A71"/>
    <w:rsid w:val="000940F0"/>
    <w:rsid w:val="000944FE"/>
    <w:rsid w:val="0009478C"/>
    <w:rsid w:val="00094803"/>
    <w:rsid w:val="00094AE7"/>
    <w:rsid w:val="00094E1F"/>
    <w:rsid w:val="00094E6D"/>
    <w:rsid w:val="00094E8C"/>
    <w:rsid w:val="00094F13"/>
    <w:rsid w:val="00094F1E"/>
    <w:rsid w:val="00095338"/>
    <w:rsid w:val="00095A81"/>
    <w:rsid w:val="00095AEB"/>
    <w:rsid w:val="00095E09"/>
    <w:rsid w:val="00095EB1"/>
    <w:rsid w:val="0009657F"/>
    <w:rsid w:val="00096622"/>
    <w:rsid w:val="000969FF"/>
    <w:rsid w:val="00096C6F"/>
    <w:rsid w:val="00096D2D"/>
    <w:rsid w:val="0009709F"/>
    <w:rsid w:val="000971B5"/>
    <w:rsid w:val="0009740A"/>
    <w:rsid w:val="00097429"/>
    <w:rsid w:val="000975A7"/>
    <w:rsid w:val="00097921"/>
    <w:rsid w:val="0009795C"/>
    <w:rsid w:val="00097A31"/>
    <w:rsid w:val="00097D94"/>
    <w:rsid w:val="000A095E"/>
    <w:rsid w:val="000A099B"/>
    <w:rsid w:val="000A0BDE"/>
    <w:rsid w:val="000A1745"/>
    <w:rsid w:val="000A19DF"/>
    <w:rsid w:val="000A1D3F"/>
    <w:rsid w:val="000A1D95"/>
    <w:rsid w:val="000A2A10"/>
    <w:rsid w:val="000A30BD"/>
    <w:rsid w:val="000A339E"/>
    <w:rsid w:val="000A359C"/>
    <w:rsid w:val="000A36F4"/>
    <w:rsid w:val="000A3718"/>
    <w:rsid w:val="000A3AB6"/>
    <w:rsid w:val="000A45B6"/>
    <w:rsid w:val="000A4AF1"/>
    <w:rsid w:val="000A4B4E"/>
    <w:rsid w:val="000A4BFA"/>
    <w:rsid w:val="000A4F79"/>
    <w:rsid w:val="000A519B"/>
    <w:rsid w:val="000A5A51"/>
    <w:rsid w:val="000A5B01"/>
    <w:rsid w:val="000A6255"/>
    <w:rsid w:val="000A6E74"/>
    <w:rsid w:val="000A7627"/>
    <w:rsid w:val="000A7EE4"/>
    <w:rsid w:val="000A7EF9"/>
    <w:rsid w:val="000B07E4"/>
    <w:rsid w:val="000B0ABF"/>
    <w:rsid w:val="000B0CAD"/>
    <w:rsid w:val="000B0DA8"/>
    <w:rsid w:val="000B0EE7"/>
    <w:rsid w:val="000B1197"/>
    <w:rsid w:val="000B11F1"/>
    <w:rsid w:val="000B1207"/>
    <w:rsid w:val="000B124D"/>
    <w:rsid w:val="000B1CD4"/>
    <w:rsid w:val="000B2000"/>
    <w:rsid w:val="000B2EC1"/>
    <w:rsid w:val="000B2F55"/>
    <w:rsid w:val="000B312E"/>
    <w:rsid w:val="000B3227"/>
    <w:rsid w:val="000B352A"/>
    <w:rsid w:val="000B3DA5"/>
    <w:rsid w:val="000B3F02"/>
    <w:rsid w:val="000B49D8"/>
    <w:rsid w:val="000B5322"/>
    <w:rsid w:val="000B5BF2"/>
    <w:rsid w:val="000B619B"/>
    <w:rsid w:val="000B622E"/>
    <w:rsid w:val="000B6458"/>
    <w:rsid w:val="000B68D5"/>
    <w:rsid w:val="000B71DF"/>
    <w:rsid w:val="000B7280"/>
    <w:rsid w:val="000B7298"/>
    <w:rsid w:val="000B7B5E"/>
    <w:rsid w:val="000C006D"/>
    <w:rsid w:val="000C086C"/>
    <w:rsid w:val="000C0971"/>
    <w:rsid w:val="000C0AB5"/>
    <w:rsid w:val="000C105A"/>
    <w:rsid w:val="000C11D0"/>
    <w:rsid w:val="000C14D8"/>
    <w:rsid w:val="000C1A2C"/>
    <w:rsid w:val="000C1D64"/>
    <w:rsid w:val="000C1EC7"/>
    <w:rsid w:val="000C1F8F"/>
    <w:rsid w:val="000C2926"/>
    <w:rsid w:val="000C3081"/>
    <w:rsid w:val="000C38CF"/>
    <w:rsid w:val="000C4048"/>
    <w:rsid w:val="000C406A"/>
    <w:rsid w:val="000C4474"/>
    <w:rsid w:val="000C515A"/>
    <w:rsid w:val="000C53E3"/>
    <w:rsid w:val="000C5820"/>
    <w:rsid w:val="000C5BC8"/>
    <w:rsid w:val="000C5C35"/>
    <w:rsid w:val="000C5CC1"/>
    <w:rsid w:val="000C5D12"/>
    <w:rsid w:val="000C5F2C"/>
    <w:rsid w:val="000C6451"/>
    <w:rsid w:val="000C68D1"/>
    <w:rsid w:val="000C6B7C"/>
    <w:rsid w:val="000C6C70"/>
    <w:rsid w:val="000C7049"/>
    <w:rsid w:val="000C7196"/>
    <w:rsid w:val="000C7242"/>
    <w:rsid w:val="000C76C9"/>
    <w:rsid w:val="000C7EA6"/>
    <w:rsid w:val="000D026E"/>
    <w:rsid w:val="000D0281"/>
    <w:rsid w:val="000D05A5"/>
    <w:rsid w:val="000D0778"/>
    <w:rsid w:val="000D09D1"/>
    <w:rsid w:val="000D1196"/>
    <w:rsid w:val="000D1774"/>
    <w:rsid w:val="000D1F29"/>
    <w:rsid w:val="000D1F9A"/>
    <w:rsid w:val="000D2109"/>
    <w:rsid w:val="000D25FC"/>
    <w:rsid w:val="000D27CB"/>
    <w:rsid w:val="000D29FC"/>
    <w:rsid w:val="000D2A73"/>
    <w:rsid w:val="000D2CC7"/>
    <w:rsid w:val="000D2FC7"/>
    <w:rsid w:val="000D3172"/>
    <w:rsid w:val="000D3B1B"/>
    <w:rsid w:val="000D3EAF"/>
    <w:rsid w:val="000D40FE"/>
    <w:rsid w:val="000D4101"/>
    <w:rsid w:val="000D4922"/>
    <w:rsid w:val="000D4B3B"/>
    <w:rsid w:val="000D4D5C"/>
    <w:rsid w:val="000D4E04"/>
    <w:rsid w:val="000D540F"/>
    <w:rsid w:val="000D5C1D"/>
    <w:rsid w:val="000D5FA7"/>
    <w:rsid w:val="000D62D2"/>
    <w:rsid w:val="000D67A5"/>
    <w:rsid w:val="000D67F9"/>
    <w:rsid w:val="000D6A78"/>
    <w:rsid w:val="000D720D"/>
    <w:rsid w:val="000D7C68"/>
    <w:rsid w:val="000E0695"/>
    <w:rsid w:val="000E0C39"/>
    <w:rsid w:val="000E0DC8"/>
    <w:rsid w:val="000E15B9"/>
    <w:rsid w:val="000E16A3"/>
    <w:rsid w:val="000E18F9"/>
    <w:rsid w:val="000E2553"/>
    <w:rsid w:val="000E2B4B"/>
    <w:rsid w:val="000E2BAB"/>
    <w:rsid w:val="000E2C9E"/>
    <w:rsid w:val="000E2EDD"/>
    <w:rsid w:val="000E368A"/>
    <w:rsid w:val="000E3C76"/>
    <w:rsid w:val="000E3DC4"/>
    <w:rsid w:val="000E4CA9"/>
    <w:rsid w:val="000E4F6A"/>
    <w:rsid w:val="000E5608"/>
    <w:rsid w:val="000E5AF5"/>
    <w:rsid w:val="000E5D96"/>
    <w:rsid w:val="000E5F3A"/>
    <w:rsid w:val="000E6238"/>
    <w:rsid w:val="000E68A4"/>
    <w:rsid w:val="000E6979"/>
    <w:rsid w:val="000E69E9"/>
    <w:rsid w:val="000E73E0"/>
    <w:rsid w:val="000E7776"/>
    <w:rsid w:val="000E79A0"/>
    <w:rsid w:val="000E7BEA"/>
    <w:rsid w:val="000E7CE8"/>
    <w:rsid w:val="000F09C0"/>
    <w:rsid w:val="000F0B54"/>
    <w:rsid w:val="000F0DF5"/>
    <w:rsid w:val="000F1880"/>
    <w:rsid w:val="000F1D92"/>
    <w:rsid w:val="000F1DC5"/>
    <w:rsid w:val="000F1FB7"/>
    <w:rsid w:val="000F201B"/>
    <w:rsid w:val="000F27AD"/>
    <w:rsid w:val="000F286B"/>
    <w:rsid w:val="000F2A1B"/>
    <w:rsid w:val="000F307F"/>
    <w:rsid w:val="000F3389"/>
    <w:rsid w:val="000F37CB"/>
    <w:rsid w:val="000F3BB8"/>
    <w:rsid w:val="000F446A"/>
    <w:rsid w:val="000F5C95"/>
    <w:rsid w:val="000F6014"/>
    <w:rsid w:val="000F6121"/>
    <w:rsid w:val="000F65CB"/>
    <w:rsid w:val="000F6975"/>
    <w:rsid w:val="000F6B30"/>
    <w:rsid w:val="000F7058"/>
    <w:rsid w:val="000F7614"/>
    <w:rsid w:val="000F764C"/>
    <w:rsid w:val="000F7DDF"/>
    <w:rsid w:val="0010039B"/>
    <w:rsid w:val="0010090D"/>
    <w:rsid w:val="001011D6"/>
    <w:rsid w:val="00101D03"/>
    <w:rsid w:val="00101E29"/>
    <w:rsid w:val="00102484"/>
    <w:rsid w:val="00102800"/>
    <w:rsid w:val="001030C3"/>
    <w:rsid w:val="00104261"/>
    <w:rsid w:val="00104F6F"/>
    <w:rsid w:val="001052BF"/>
    <w:rsid w:val="001053E7"/>
    <w:rsid w:val="0010593F"/>
    <w:rsid w:val="00105971"/>
    <w:rsid w:val="00105F3C"/>
    <w:rsid w:val="001060A1"/>
    <w:rsid w:val="001070DF"/>
    <w:rsid w:val="0010793A"/>
    <w:rsid w:val="00107974"/>
    <w:rsid w:val="00107B52"/>
    <w:rsid w:val="00107BB0"/>
    <w:rsid w:val="00107C4B"/>
    <w:rsid w:val="001102C1"/>
    <w:rsid w:val="001102E2"/>
    <w:rsid w:val="00110591"/>
    <w:rsid w:val="001107BB"/>
    <w:rsid w:val="00110A0F"/>
    <w:rsid w:val="00110F61"/>
    <w:rsid w:val="001112E9"/>
    <w:rsid w:val="00111351"/>
    <w:rsid w:val="0011182F"/>
    <w:rsid w:val="0011268E"/>
    <w:rsid w:val="00112DFF"/>
    <w:rsid w:val="0011300C"/>
    <w:rsid w:val="0011364A"/>
    <w:rsid w:val="00113750"/>
    <w:rsid w:val="00114418"/>
    <w:rsid w:val="00114A67"/>
    <w:rsid w:val="00114B2F"/>
    <w:rsid w:val="00114EF1"/>
    <w:rsid w:val="00114EFE"/>
    <w:rsid w:val="00114F7E"/>
    <w:rsid w:val="001154F0"/>
    <w:rsid w:val="001159FE"/>
    <w:rsid w:val="00116474"/>
    <w:rsid w:val="001167CB"/>
    <w:rsid w:val="00116AE8"/>
    <w:rsid w:val="00116CAC"/>
    <w:rsid w:val="00117201"/>
    <w:rsid w:val="0011724C"/>
    <w:rsid w:val="001175D5"/>
    <w:rsid w:val="00117D66"/>
    <w:rsid w:val="00117EB7"/>
    <w:rsid w:val="00120153"/>
    <w:rsid w:val="001206F9"/>
    <w:rsid w:val="0012074A"/>
    <w:rsid w:val="0012088F"/>
    <w:rsid w:val="00120F28"/>
    <w:rsid w:val="00120F35"/>
    <w:rsid w:val="001212D1"/>
    <w:rsid w:val="001215BF"/>
    <w:rsid w:val="00121885"/>
    <w:rsid w:val="001219F1"/>
    <w:rsid w:val="00121DCE"/>
    <w:rsid w:val="001221F7"/>
    <w:rsid w:val="00122415"/>
    <w:rsid w:val="0012275B"/>
    <w:rsid w:val="00122892"/>
    <w:rsid w:val="00122BEA"/>
    <w:rsid w:val="00123751"/>
    <w:rsid w:val="00123913"/>
    <w:rsid w:val="00123935"/>
    <w:rsid w:val="00123A36"/>
    <w:rsid w:val="00123CA2"/>
    <w:rsid w:val="00124396"/>
    <w:rsid w:val="00124987"/>
    <w:rsid w:val="00124CCC"/>
    <w:rsid w:val="00124E65"/>
    <w:rsid w:val="0012536C"/>
    <w:rsid w:val="00125618"/>
    <w:rsid w:val="0012583F"/>
    <w:rsid w:val="00125A82"/>
    <w:rsid w:val="00125C89"/>
    <w:rsid w:val="001269AD"/>
    <w:rsid w:val="00126A3B"/>
    <w:rsid w:val="00126C4B"/>
    <w:rsid w:val="00126F57"/>
    <w:rsid w:val="00127869"/>
    <w:rsid w:val="00127B7B"/>
    <w:rsid w:val="00127BCF"/>
    <w:rsid w:val="00127F07"/>
    <w:rsid w:val="00130140"/>
    <w:rsid w:val="00130867"/>
    <w:rsid w:val="00130A83"/>
    <w:rsid w:val="00130B0A"/>
    <w:rsid w:val="001310E1"/>
    <w:rsid w:val="00131838"/>
    <w:rsid w:val="00131979"/>
    <w:rsid w:val="00132298"/>
    <w:rsid w:val="00132B2A"/>
    <w:rsid w:val="00132C22"/>
    <w:rsid w:val="00133113"/>
    <w:rsid w:val="00133741"/>
    <w:rsid w:val="00133B77"/>
    <w:rsid w:val="00133E92"/>
    <w:rsid w:val="00134093"/>
    <w:rsid w:val="001341D1"/>
    <w:rsid w:val="00134353"/>
    <w:rsid w:val="00134597"/>
    <w:rsid w:val="00134AF3"/>
    <w:rsid w:val="00134B1A"/>
    <w:rsid w:val="00134D80"/>
    <w:rsid w:val="00134DB5"/>
    <w:rsid w:val="00136249"/>
    <w:rsid w:val="00136422"/>
    <w:rsid w:val="00136458"/>
    <w:rsid w:val="001364DF"/>
    <w:rsid w:val="001365A5"/>
    <w:rsid w:val="001370C7"/>
    <w:rsid w:val="001371B9"/>
    <w:rsid w:val="0013724A"/>
    <w:rsid w:val="0014014B"/>
    <w:rsid w:val="00140754"/>
    <w:rsid w:val="001408F9"/>
    <w:rsid w:val="00141477"/>
    <w:rsid w:val="001416FB"/>
    <w:rsid w:val="00141B6D"/>
    <w:rsid w:val="00141E25"/>
    <w:rsid w:val="00141E56"/>
    <w:rsid w:val="00141F85"/>
    <w:rsid w:val="00141FC7"/>
    <w:rsid w:val="00141FD1"/>
    <w:rsid w:val="00142015"/>
    <w:rsid w:val="001423FF"/>
    <w:rsid w:val="00142515"/>
    <w:rsid w:val="00142571"/>
    <w:rsid w:val="00142937"/>
    <w:rsid w:val="00142BC4"/>
    <w:rsid w:val="00142CA9"/>
    <w:rsid w:val="00143073"/>
    <w:rsid w:val="001430D9"/>
    <w:rsid w:val="001437E7"/>
    <w:rsid w:val="001438AC"/>
    <w:rsid w:val="00143B57"/>
    <w:rsid w:val="00143E87"/>
    <w:rsid w:val="0014412B"/>
    <w:rsid w:val="00144444"/>
    <w:rsid w:val="0014471C"/>
    <w:rsid w:val="00144836"/>
    <w:rsid w:val="00144922"/>
    <w:rsid w:val="00144DC5"/>
    <w:rsid w:val="00144F18"/>
    <w:rsid w:val="001456F8"/>
    <w:rsid w:val="00145826"/>
    <w:rsid w:val="001458CB"/>
    <w:rsid w:val="00145ADD"/>
    <w:rsid w:val="00145BCD"/>
    <w:rsid w:val="00146F63"/>
    <w:rsid w:val="0014702F"/>
    <w:rsid w:val="001476D6"/>
    <w:rsid w:val="00147784"/>
    <w:rsid w:val="00147A1E"/>
    <w:rsid w:val="00147D1C"/>
    <w:rsid w:val="00147F51"/>
    <w:rsid w:val="0015087B"/>
    <w:rsid w:val="00150E65"/>
    <w:rsid w:val="001511D4"/>
    <w:rsid w:val="00151AFD"/>
    <w:rsid w:val="00152778"/>
    <w:rsid w:val="0015284A"/>
    <w:rsid w:val="00153B79"/>
    <w:rsid w:val="00153C10"/>
    <w:rsid w:val="00153E0D"/>
    <w:rsid w:val="00154731"/>
    <w:rsid w:val="00154B36"/>
    <w:rsid w:val="00154E09"/>
    <w:rsid w:val="00154ED8"/>
    <w:rsid w:val="00154FCA"/>
    <w:rsid w:val="001556B4"/>
    <w:rsid w:val="00155900"/>
    <w:rsid w:val="00155F56"/>
    <w:rsid w:val="0015628F"/>
    <w:rsid w:val="00156420"/>
    <w:rsid w:val="00156643"/>
    <w:rsid w:val="00156691"/>
    <w:rsid w:val="00156CAD"/>
    <w:rsid w:val="00157151"/>
    <w:rsid w:val="001575A8"/>
    <w:rsid w:val="00157A26"/>
    <w:rsid w:val="00157A59"/>
    <w:rsid w:val="00157A8B"/>
    <w:rsid w:val="001600C4"/>
    <w:rsid w:val="0016013B"/>
    <w:rsid w:val="001605B4"/>
    <w:rsid w:val="00161644"/>
    <w:rsid w:val="0016177C"/>
    <w:rsid w:val="001618B8"/>
    <w:rsid w:val="0016233C"/>
    <w:rsid w:val="0016261F"/>
    <w:rsid w:val="0016285E"/>
    <w:rsid w:val="00162A7B"/>
    <w:rsid w:val="00162DF2"/>
    <w:rsid w:val="0016358A"/>
    <w:rsid w:val="001639C5"/>
    <w:rsid w:val="00163B2A"/>
    <w:rsid w:val="001641F1"/>
    <w:rsid w:val="00164476"/>
    <w:rsid w:val="00164816"/>
    <w:rsid w:val="00164AAA"/>
    <w:rsid w:val="00164BD2"/>
    <w:rsid w:val="00165884"/>
    <w:rsid w:val="00165975"/>
    <w:rsid w:val="00165B77"/>
    <w:rsid w:val="00165BA4"/>
    <w:rsid w:val="00165C77"/>
    <w:rsid w:val="00166009"/>
    <w:rsid w:val="001663DE"/>
    <w:rsid w:val="00166C8F"/>
    <w:rsid w:val="001676F8"/>
    <w:rsid w:val="001679AE"/>
    <w:rsid w:val="00167F50"/>
    <w:rsid w:val="001702BA"/>
    <w:rsid w:val="0017040B"/>
    <w:rsid w:val="00170411"/>
    <w:rsid w:val="00170FCC"/>
    <w:rsid w:val="00171714"/>
    <w:rsid w:val="0017180E"/>
    <w:rsid w:val="001718E4"/>
    <w:rsid w:val="001719EA"/>
    <w:rsid w:val="00171A33"/>
    <w:rsid w:val="00171C6A"/>
    <w:rsid w:val="00171E17"/>
    <w:rsid w:val="00172800"/>
    <w:rsid w:val="00172928"/>
    <w:rsid w:val="00173013"/>
    <w:rsid w:val="001730AC"/>
    <w:rsid w:val="0017328E"/>
    <w:rsid w:val="001739C2"/>
    <w:rsid w:val="00173CCF"/>
    <w:rsid w:val="00173E2E"/>
    <w:rsid w:val="001740C1"/>
    <w:rsid w:val="00174784"/>
    <w:rsid w:val="001747CB"/>
    <w:rsid w:val="00174A7A"/>
    <w:rsid w:val="001751CD"/>
    <w:rsid w:val="0017524E"/>
    <w:rsid w:val="001758AD"/>
    <w:rsid w:val="0017599E"/>
    <w:rsid w:val="001759F0"/>
    <w:rsid w:val="00175CDB"/>
    <w:rsid w:val="001763F5"/>
    <w:rsid w:val="0017673D"/>
    <w:rsid w:val="00176946"/>
    <w:rsid w:val="001770C3"/>
    <w:rsid w:val="00177476"/>
    <w:rsid w:val="00177599"/>
    <w:rsid w:val="001776CC"/>
    <w:rsid w:val="0017776F"/>
    <w:rsid w:val="001779D0"/>
    <w:rsid w:val="00177A6C"/>
    <w:rsid w:val="00177AA3"/>
    <w:rsid w:val="00177E9A"/>
    <w:rsid w:val="001800A2"/>
    <w:rsid w:val="001800B0"/>
    <w:rsid w:val="00180534"/>
    <w:rsid w:val="001806ED"/>
    <w:rsid w:val="00180A9A"/>
    <w:rsid w:val="00180CF0"/>
    <w:rsid w:val="00181467"/>
    <w:rsid w:val="00182AE1"/>
    <w:rsid w:val="00182BB4"/>
    <w:rsid w:val="001833D7"/>
    <w:rsid w:val="00183962"/>
    <w:rsid w:val="001839DA"/>
    <w:rsid w:val="00183B2B"/>
    <w:rsid w:val="00183CF2"/>
    <w:rsid w:val="00183F9A"/>
    <w:rsid w:val="00183FEB"/>
    <w:rsid w:val="00184241"/>
    <w:rsid w:val="00185024"/>
    <w:rsid w:val="00185033"/>
    <w:rsid w:val="00185111"/>
    <w:rsid w:val="00185ED8"/>
    <w:rsid w:val="00185F94"/>
    <w:rsid w:val="00186703"/>
    <w:rsid w:val="00186D1D"/>
    <w:rsid w:val="00186E30"/>
    <w:rsid w:val="00186E85"/>
    <w:rsid w:val="00186FAD"/>
    <w:rsid w:val="00186FF9"/>
    <w:rsid w:val="0018701B"/>
    <w:rsid w:val="00187942"/>
    <w:rsid w:val="00187D6F"/>
    <w:rsid w:val="00190560"/>
    <w:rsid w:val="001910F7"/>
    <w:rsid w:val="0019152D"/>
    <w:rsid w:val="00191940"/>
    <w:rsid w:val="00191B7C"/>
    <w:rsid w:val="00191C9F"/>
    <w:rsid w:val="0019209E"/>
    <w:rsid w:val="00192496"/>
    <w:rsid w:val="001925A5"/>
    <w:rsid w:val="00192941"/>
    <w:rsid w:val="00192DEE"/>
    <w:rsid w:val="0019312C"/>
    <w:rsid w:val="00193324"/>
    <w:rsid w:val="001934BE"/>
    <w:rsid w:val="00193737"/>
    <w:rsid w:val="0019376D"/>
    <w:rsid w:val="00193CC4"/>
    <w:rsid w:val="00193DE0"/>
    <w:rsid w:val="00194637"/>
    <w:rsid w:val="00194E32"/>
    <w:rsid w:val="00194FA0"/>
    <w:rsid w:val="0019527B"/>
    <w:rsid w:val="001954FB"/>
    <w:rsid w:val="00195628"/>
    <w:rsid w:val="00195700"/>
    <w:rsid w:val="001958D9"/>
    <w:rsid w:val="00195BE2"/>
    <w:rsid w:val="00195C36"/>
    <w:rsid w:val="00196182"/>
    <w:rsid w:val="001961F3"/>
    <w:rsid w:val="0019664F"/>
    <w:rsid w:val="00196844"/>
    <w:rsid w:val="00196A08"/>
    <w:rsid w:val="00196AF6"/>
    <w:rsid w:val="00196B54"/>
    <w:rsid w:val="001971ED"/>
    <w:rsid w:val="0019769D"/>
    <w:rsid w:val="00197709"/>
    <w:rsid w:val="00197A3C"/>
    <w:rsid w:val="00197C23"/>
    <w:rsid w:val="00197E91"/>
    <w:rsid w:val="001A033C"/>
    <w:rsid w:val="001A04C9"/>
    <w:rsid w:val="001A0794"/>
    <w:rsid w:val="001A0A60"/>
    <w:rsid w:val="001A0CF2"/>
    <w:rsid w:val="001A0D71"/>
    <w:rsid w:val="001A1162"/>
    <w:rsid w:val="001A1609"/>
    <w:rsid w:val="001A1633"/>
    <w:rsid w:val="001A1F2F"/>
    <w:rsid w:val="001A220C"/>
    <w:rsid w:val="001A2640"/>
    <w:rsid w:val="001A2703"/>
    <w:rsid w:val="001A27EF"/>
    <w:rsid w:val="001A3323"/>
    <w:rsid w:val="001A3AB9"/>
    <w:rsid w:val="001A3B51"/>
    <w:rsid w:val="001A3DB7"/>
    <w:rsid w:val="001A448A"/>
    <w:rsid w:val="001A451B"/>
    <w:rsid w:val="001A4A9C"/>
    <w:rsid w:val="001A4B1F"/>
    <w:rsid w:val="001A4FF9"/>
    <w:rsid w:val="001A50AF"/>
    <w:rsid w:val="001A50DA"/>
    <w:rsid w:val="001A51A0"/>
    <w:rsid w:val="001A5448"/>
    <w:rsid w:val="001A5623"/>
    <w:rsid w:val="001A59D6"/>
    <w:rsid w:val="001A63ED"/>
    <w:rsid w:val="001A648E"/>
    <w:rsid w:val="001A65AA"/>
    <w:rsid w:val="001A6605"/>
    <w:rsid w:val="001A669D"/>
    <w:rsid w:val="001A67B9"/>
    <w:rsid w:val="001A6927"/>
    <w:rsid w:val="001A6ED1"/>
    <w:rsid w:val="001A72ED"/>
    <w:rsid w:val="001A745A"/>
    <w:rsid w:val="001A74F6"/>
    <w:rsid w:val="001A75C6"/>
    <w:rsid w:val="001A7967"/>
    <w:rsid w:val="001A7AFC"/>
    <w:rsid w:val="001A7FB3"/>
    <w:rsid w:val="001B0554"/>
    <w:rsid w:val="001B090A"/>
    <w:rsid w:val="001B0C3D"/>
    <w:rsid w:val="001B0E0E"/>
    <w:rsid w:val="001B144B"/>
    <w:rsid w:val="001B1712"/>
    <w:rsid w:val="001B178C"/>
    <w:rsid w:val="001B17F3"/>
    <w:rsid w:val="001B18EE"/>
    <w:rsid w:val="001B197A"/>
    <w:rsid w:val="001B1ABC"/>
    <w:rsid w:val="001B1B4F"/>
    <w:rsid w:val="001B1DD4"/>
    <w:rsid w:val="001B2075"/>
    <w:rsid w:val="001B2415"/>
    <w:rsid w:val="001B2557"/>
    <w:rsid w:val="001B27DC"/>
    <w:rsid w:val="001B284B"/>
    <w:rsid w:val="001B29C4"/>
    <w:rsid w:val="001B2F1A"/>
    <w:rsid w:val="001B2FBD"/>
    <w:rsid w:val="001B3847"/>
    <w:rsid w:val="001B39F3"/>
    <w:rsid w:val="001B3D45"/>
    <w:rsid w:val="001B5266"/>
    <w:rsid w:val="001B5B7A"/>
    <w:rsid w:val="001B5C9B"/>
    <w:rsid w:val="001B5D39"/>
    <w:rsid w:val="001B5F0D"/>
    <w:rsid w:val="001B6088"/>
    <w:rsid w:val="001B64DC"/>
    <w:rsid w:val="001B7077"/>
    <w:rsid w:val="001B70FC"/>
    <w:rsid w:val="001B7253"/>
    <w:rsid w:val="001B76FA"/>
    <w:rsid w:val="001B7AC2"/>
    <w:rsid w:val="001B7C66"/>
    <w:rsid w:val="001B7E3D"/>
    <w:rsid w:val="001B7EE0"/>
    <w:rsid w:val="001B7F42"/>
    <w:rsid w:val="001C0381"/>
    <w:rsid w:val="001C038B"/>
    <w:rsid w:val="001C085C"/>
    <w:rsid w:val="001C0A67"/>
    <w:rsid w:val="001C11EE"/>
    <w:rsid w:val="001C13A8"/>
    <w:rsid w:val="001C1878"/>
    <w:rsid w:val="001C1954"/>
    <w:rsid w:val="001C1FB1"/>
    <w:rsid w:val="001C23C1"/>
    <w:rsid w:val="001C286C"/>
    <w:rsid w:val="001C2A9E"/>
    <w:rsid w:val="001C2EA7"/>
    <w:rsid w:val="001C3421"/>
    <w:rsid w:val="001C3540"/>
    <w:rsid w:val="001C39DE"/>
    <w:rsid w:val="001C3B97"/>
    <w:rsid w:val="001C4AD8"/>
    <w:rsid w:val="001C4EFC"/>
    <w:rsid w:val="001C50F4"/>
    <w:rsid w:val="001C5175"/>
    <w:rsid w:val="001C5210"/>
    <w:rsid w:val="001C525F"/>
    <w:rsid w:val="001C54FE"/>
    <w:rsid w:val="001C59B3"/>
    <w:rsid w:val="001C5AB4"/>
    <w:rsid w:val="001C6080"/>
    <w:rsid w:val="001C6730"/>
    <w:rsid w:val="001C73AA"/>
    <w:rsid w:val="001C7C29"/>
    <w:rsid w:val="001C7C4C"/>
    <w:rsid w:val="001D03CE"/>
    <w:rsid w:val="001D0CF3"/>
    <w:rsid w:val="001D1472"/>
    <w:rsid w:val="001D1769"/>
    <w:rsid w:val="001D1DA4"/>
    <w:rsid w:val="001D1ED7"/>
    <w:rsid w:val="001D1F79"/>
    <w:rsid w:val="001D22AC"/>
    <w:rsid w:val="001D261C"/>
    <w:rsid w:val="001D27B3"/>
    <w:rsid w:val="001D29F9"/>
    <w:rsid w:val="001D2B9C"/>
    <w:rsid w:val="001D33F1"/>
    <w:rsid w:val="001D3EDE"/>
    <w:rsid w:val="001D4384"/>
    <w:rsid w:val="001D4A5A"/>
    <w:rsid w:val="001D4DA8"/>
    <w:rsid w:val="001D4DDA"/>
    <w:rsid w:val="001D583F"/>
    <w:rsid w:val="001D58A2"/>
    <w:rsid w:val="001D59BA"/>
    <w:rsid w:val="001D63C6"/>
    <w:rsid w:val="001D6576"/>
    <w:rsid w:val="001D6A21"/>
    <w:rsid w:val="001D6B1E"/>
    <w:rsid w:val="001D6BFA"/>
    <w:rsid w:val="001D766F"/>
    <w:rsid w:val="001D7939"/>
    <w:rsid w:val="001D79AF"/>
    <w:rsid w:val="001D7A3B"/>
    <w:rsid w:val="001D7ADB"/>
    <w:rsid w:val="001D7F46"/>
    <w:rsid w:val="001D7FD3"/>
    <w:rsid w:val="001E023B"/>
    <w:rsid w:val="001E0575"/>
    <w:rsid w:val="001E0629"/>
    <w:rsid w:val="001E0899"/>
    <w:rsid w:val="001E0CEC"/>
    <w:rsid w:val="001E14A2"/>
    <w:rsid w:val="001E16F2"/>
    <w:rsid w:val="001E1A10"/>
    <w:rsid w:val="001E1A43"/>
    <w:rsid w:val="001E1B76"/>
    <w:rsid w:val="001E1BA6"/>
    <w:rsid w:val="001E2342"/>
    <w:rsid w:val="001E2349"/>
    <w:rsid w:val="001E2583"/>
    <w:rsid w:val="001E2816"/>
    <w:rsid w:val="001E34F6"/>
    <w:rsid w:val="001E36F6"/>
    <w:rsid w:val="001E3D59"/>
    <w:rsid w:val="001E40C5"/>
    <w:rsid w:val="001E46AD"/>
    <w:rsid w:val="001E46CE"/>
    <w:rsid w:val="001E46ED"/>
    <w:rsid w:val="001E4998"/>
    <w:rsid w:val="001E49C4"/>
    <w:rsid w:val="001E523D"/>
    <w:rsid w:val="001E5AA9"/>
    <w:rsid w:val="001E5B83"/>
    <w:rsid w:val="001E5CC9"/>
    <w:rsid w:val="001E6067"/>
    <w:rsid w:val="001E616A"/>
    <w:rsid w:val="001E6BF5"/>
    <w:rsid w:val="001E7304"/>
    <w:rsid w:val="001E7366"/>
    <w:rsid w:val="001E77E7"/>
    <w:rsid w:val="001E7EC0"/>
    <w:rsid w:val="001F008E"/>
    <w:rsid w:val="001F03C2"/>
    <w:rsid w:val="001F0D83"/>
    <w:rsid w:val="001F1178"/>
    <w:rsid w:val="001F125D"/>
    <w:rsid w:val="001F12F6"/>
    <w:rsid w:val="001F157E"/>
    <w:rsid w:val="001F1EC5"/>
    <w:rsid w:val="001F217A"/>
    <w:rsid w:val="001F2520"/>
    <w:rsid w:val="001F31C0"/>
    <w:rsid w:val="001F36D7"/>
    <w:rsid w:val="001F37E5"/>
    <w:rsid w:val="001F3A9C"/>
    <w:rsid w:val="001F3B03"/>
    <w:rsid w:val="001F3BB6"/>
    <w:rsid w:val="001F3BDA"/>
    <w:rsid w:val="001F3DAC"/>
    <w:rsid w:val="001F3EBD"/>
    <w:rsid w:val="001F42A7"/>
    <w:rsid w:val="001F47D7"/>
    <w:rsid w:val="001F4979"/>
    <w:rsid w:val="001F49F6"/>
    <w:rsid w:val="001F51E2"/>
    <w:rsid w:val="001F53FF"/>
    <w:rsid w:val="001F5590"/>
    <w:rsid w:val="001F55D8"/>
    <w:rsid w:val="001F6474"/>
    <w:rsid w:val="001F68CC"/>
    <w:rsid w:val="001F6DA0"/>
    <w:rsid w:val="001F6E81"/>
    <w:rsid w:val="001F7075"/>
    <w:rsid w:val="001F76B1"/>
    <w:rsid w:val="001F7DFE"/>
    <w:rsid w:val="001F7E64"/>
    <w:rsid w:val="001F7EA2"/>
    <w:rsid w:val="0020021F"/>
    <w:rsid w:val="0020045C"/>
    <w:rsid w:val="00200C31"/>
    <w:rsid w:val="00200CDD"/>
    <w:rsid w:val="002012D7"/>
    <w:rsid w:val="002015D4"/>
    <w:rsid w:val="00202178"/>
    <w:rsid w:val="002022A1"/>
    <w:rsid w:val="00202473"/>
    <w:rsid w:val="0020299B"/>
    <w:rsid w:val="00202A56"/>
    <w:rsid w:val="0020316B"/>
    <w:rsid w:val="00203700"/>
    <w:rsid w:val="00203D47"/>
    <w:rsid w:val="002047EC"/>
    <w:rsid w:val="00204928"/>
    <w:rsid w:val="00204A0C"/>
    <w:rsid w:val="00204FE3"/>
    <w:rsid w:val="0020508E"/>
    <w:rsid w:val="00205218"/>
    <w:rsid w:val="0020588A"/>
    <w:rsid w:val="00205916"/>
    <w:rsid w:val="002066B4"/>
    <w:rsid w:val="00206923"/>
    <w:rsid w:val="00207165"/>
    <w:rsid w:val="00207639"/>
    <w:rsid w:val="0020795F"/>
    <w:rsid w:val="00207987"/>
    <w:rsid w:val="00207D5B"/>
    <w:rsid w:val="00210682"/>
    <w:rsid w:val="0021081E"/>
    <w:rsid w:val="002109D5"/>
    <w:rsid w:val="00210ABA"/>
    <w:rsid w:val="00210C08"/>
    <w:rsid w:val="002116A8"/>
    <w:rsid w:val="00211B2C"/>
    <w:rsid w:val="00211BE3"/>
    <w:rsid w:val="00211D16"/>
    <w:rsid w:val="00211D8A"/>
    <w:rsid w:val="00211E3A"/>
    <w:rsid w:val="00212001"/>
    <w:rsid w:val="0021253C"/>
    <w:rsid w:val="002138E3"/>
    <w:rsid w:val="00213CA7"/>
    <w:rsid w:val="0021435A"/>
    <w:rsid w:val="002143CB"/>
    <w:rsid w:val="0021456A"/>
    <w:rsid w:val="0021479E"/>
    <w:rsid w:val="00214AF0"/>
    <w:rsid w:val="002153CF"/>
    <w:rsid w:val="002155C5"/>
    <w:rsid w:val="002155D3"/>
    <w:rsid w:val="00215A38"/>
    <w:rsid w:val="00215E27"/>
    <w:rsid w:val="002162B7"/>
    <w:rsid w:val="0021645D"/>
    <w:rsid w:val="00216C12"/>
    <w:rsid w:val="002171FA"/>
    <w:rsid w:val="0021736F"/>
    <w:rsid w:val="0021745D"/>
    <w:rsid w:val="00217787"/>
    <w:rsid w:val="002178C4"/>
    <w:rsid w:val="00217A09"/>
    <w:rsid w:val="00217D24"/>
    <w:rsid w:val="00217F58"/>
    <w:rsid w:val="002201AF"/>
    <w:rsid w:val="00220862"/>
    <w:rsid w:val="00221003"/>
    <w:rsid w:val="002211C7"/>
    <w:rsid w:val="002211DB"/>
    <w:rsid w:val="0022148F"/>
    <w:rsid w:val="0022157D"/>
    <w:rsid w:val="00221581"/>
    <w:rsid w:val="002219B1"/>
    <w:rsid w:val="00221CF1"/>
    <w:rsid w:val="0022257A"/>
    <w:rsid w:val="00222A1E"/>
    <w:rsid w:val="00222A32"/>
    <w:rsid w:val="00222CFC"/>
    <w:rsid w:val="002231BB"/>
    <w:rsid w:val="00223288"/>
    <w:rsid w:val="002233C0"/>
    <w:rsid w:val="002237D4"/>
    <w:rsid w:val="00223955"/>
    <w:rsid w:val="00223DE5"/>
    <w:rsid w:val="00223EAC"/>
    <w:rsid w:val="00223EB8"/>
    <w:rsid w:val="00223EBE"/>
    <w:rsid w:val="002243DC"/>
    <w:rsid w:val="002244CE"/>
    <w:rsid w:val="00224727"/>
    <w:rsid w:val="00224A1A"/>
    <w:rsid w:val="00224B06"/>
    <w:rsid w:val="00224D37"/>
    <w:rsid w:val="00224E67"/>
    <w:rsid w:val="00224E8E"/>
    <w:rsid w:val="00225F71"/>
    <w:rsid w:val="002261F9"/>
    <w:rsid w:val="00226C22"/>
    <w:rsid w:val="00227010"/>
    <w:rsid w:val="00227315"/>
    <w:rsid w:val="002274B0"/>
    <w:rsid w:val="002275A9"/>
    <w:rsid w:val="002276D5"/>
    <w:rsid w:val="00227760"/>
    <w:rsid w:val="00227E1D"/>
    <w:rsid w:val="00227E67"/>
    <w:rsid w:val="00227E9C"/>
    <w:rsid w:val="00227F2D"/>
    <w:rsid w:val="0023033A"/>
    <w:rsid w:val="00230B19"/>
    <w:rsid w:val="00230E66"/>
    <w:rsid w:val="0023112B"/>
    <w:rsid w:val="00231650"/>
    <w:rsid w:val="002317D8"/>
    <w:rsid w:val="002317F0"/>
    <w:rsid w:val="00231C62"/>
    <w:rsid w:val="002322B6"/>
    <w:rsid w:val="00232E77"/>
    <w:rsid w:val="00233103"/>
    <w:rsid w:val="002334E8"/>
    <w:rsid w:val="0023370E"/>
    <w:rsid w:val="00233C9F"/>
    <w:rsid w:val="00233D70"/>
    <w:rsid w:val="00234093"/>
    <w:rsid w:val="002340AC"/>
    <w:rsid w:val="002340C5"/>
    <w:rsid w:val="0023422E"/>
    <w:rsid w:val="00234344"/>
    <w:rsid w:val="00234683"/>
    <w:rsid w:val="00234741"/>
    <w:rsid w:val="00234743"/>
    <w:rsid w:val="002349ED"/>
    <w:rsid w:val="00234E76"/>
    <w:rsid w:val="002351F5"/>
    <w:rsid w:val="002353BC"/>
    <w:rsid w:val="00235527"/>
    <w:rsid w:val="0023578C"/>
    <w:rsid w:val="00236144"/>
    <w:rsid w:val="00236163"/>
    <w:rsid w:val="00236320"/>
    <w:rsid w:val="002368CC"/>
    <w:rsid w:val="00236951"/>
    <w:rsid w:val="00236FB0"/>
    <w:rsid w:val="00237831"/>
    <w:rsid w:val="00237C64"/>
    <w:rsid w:val="00240A93"/>
    <w:rsid w:val="00240B4C"/>
    <w:rsid w:val="002413F3"/>
    <w:rsid w:val="00241AD2"/>
    <w:rsid w:val="00241EB1"/>
    <w:rsid w:val="00241F32"/>
    <w:rsid w:val="002422C4"/>
    <w:rsid w:val="002422C6"/>
    <w:rsid w:val="00242768"/>
    <w:rsid w:val="0024293C"/>
    <w:rsid w:val="00243BCA"/>
    <w:rsid w:val="00243CE2"/>
    <w:rsid w:val="00243DC3"/>
    <w:rsid w:val="00244911"/>
    <w:rsid w:val="00244B2C"/>
    <w:rsid w:val="00244C84"/>
    <w:rsid w:val="00244EC0"/>
    <w:rsid w:val="002459AF"/>
    <w:rsid w:val="00245A2E"/>
    <w:rsid w:val="00245B64"/>
    <w:rsid w:val="00245C9C"/>
    <w:rsid w:val="0024723F"/>
    <w:rsid w:val="00247886"/>
    <w:rsid w:val="00250AB4"/>
    <w:rsid w:val="00250AED"/>
    <w:rsid w:val="00250C95"/>
    <w:rsid w:val="00252041"/>
    <w:rsid w:val="00252277"/>
    <w:rsid w:val="002523A7"/>
    <w:rsid w:val="0025243A"/>
    <w:rsid w:val="0025402A"/>
    <w:rsid w:val="0025467F"/>
    <w:rsid w:val="00255149"/>
    <w:rsid w:val="00255355"/>
    <w:rsid w:val="00256714"/>
    <w:rsid w:val="00256A15"/>
    <w:rsid w:val="00257437"/>
    <w:rsid w:val="002574C7"/>
    <w:rsid w:val="002574D3"/>
    <w:rsid w:val="002576EF"/>
    <w:rsid w:val="00257A5C"/>
    <w:rsid w:val="00261702"/>
    <w:rsid w:val="00261708"/>
    <w:rsid w:val="00261761"/>
    <w:rsid w:val="002618C1"/>
    <w:rsid w:val="0026209F"/>
    <w:rsid w:val="00262123"/>
    <w:rsid w:val="002621D5"/>
    <w:rsid w:val="00262378"/>
    <w:rsid w:val="00262B4B"/>
    <w:rsid w:val="00262BE4"/>
    <w:rsid w:val="00262DCF"/>
    <w:rsid w:val="00262E4F"/>
    <w:rsid w:val="002634A9"/>
    <w:rsid w:val="002635BC"/>
    <w:rsid w:val="002635DB"/>
    <w:rsid w:val="0026367B"/>
    <w:rsid w:val="002641F9"/>
    <w:rsid w:val="002647E2"/>
    <w:rsid w:val="00264D3B"/>
    <w:rsid w:val="00264DE1"/>
    <w:rsid w:val="0026502A"/>
    <w:rsid w:val="00265495"/>
    <w:rsid w:val="00265D5C"/>
    <w:rsid w:val="00266201"/>
    <w:rsid w:val="00266A1A"/>
    <w:rsid w:val="00266B1A"/>
    <w:rsid w:val="00266C1E"/>
    <w:rsid w:val="00266C20"/>
    <w:rsid w:val="00266E7F"/>
    <w:rsid w:val="002671BB"/>
    <w:rsid w:val="002673F0"/>
    <w:rsid w:val="002674AF"/>
    <w:rsid w:val="0026759B"/>
    <w:rsid w:val="002675A2"/>
    <w:rsid w:val="00267B00"/>
    <w:rsid w:val="002702FE"/>
    <w:rsid w:val="00270548"/>
    <w:rsid w:val="00270695"/>
    <w:rsid w:val="002707D0"/>
    <w:rsid w:val="00270B18"/>
    <w:rsid w:val="00270C23"/>
    <w:rsid w:val="00270FAB"/>
    <w:rsid w:val="00271177"/>
    <w:rsid w:val="002719A9"/>
    <w:rsid w:val="0027230C"/>
    <w:rsid w:val="00272569"/>
    <w:rsid w:val="00272926"/>
    <w:rsid w:val="00272B0B"/>
    <w:rsid w:val="00272E51"/>
    <w:rsid w:val="00272FC6"/>
    <w:rsid w:val="0027366B"/>
    <w:rsid w:val="0027424C"/>
    <w:rsid w:val="002743A0"/>
    <w:rsid w:val="002745D4"/>
    <w:rsid w:val="0027467A"/>
    <w:rsid w:val="00274AF6"/>
    <w:rsid w:val="00274BCB"/>
    <w:rsid w:val="0027521C"/>
    <w:rsid w:val="002753E8"/>
    <w:rsid w:val="00275480"/>
    <w:rsid w:val="002754D9"/>
    <w:rsid w:val="00275582"/>
    <w:rsid w:val="002758BA"/>
    <w:rsid w:val="002766A9"/>
    <w:rsid w:val="0027687D"/>
    <w:rsid w:val="00276C5B"/>
    <w:rsid w:val="002771D7"/>
    <w:rsid w:val="002773E2"/>
    <w:rsid w:val="002775A0"/>
    <w:rsid w:val="00280060"/>
    <w:rsid w:val="00280226"/>
    <w:rsid w:val="00280955"/>
    <w:rsid w:val="0028127B"/>
    <w:rsid w:val="00281375"/>
    <w:rsid w:val="00281741"/>
    <w:rsid w:val="00281D49"/>
    <w:rsid w:val="0028202D"/>
    <w:rsid w:val="00282572"/>
    <w:rsid w:val="00282778"/>
    <w:rsid w:val="00282A5A"/>
    <w:rsid w:val="00283974"/>
    <w:rsid w:val="00284153"/>
    <w:rsid w:val="00284288"/>
    <w:rsid w:val="00284460"/>
    <w:rsid w:val="002846C9"/>
    <w:rsid w:val="002847B8"/>
    <w:rsid w:val="00284B3A"/>
    <w:rsid w:val="00284CCF"/>
    <w:rsid w:val="00285096"/>
    <w:rsid w:val="00285B6A"/>
    <w:rsid w:val="00285D6F"/>
    <w:rsid w:val="00285ED4"/>
    <w:rsid w:val="00285F04"/>
    <w:rsid w:val="002862E5"/>
    <w:rsid w:val="00286588"/>
    <w:rsid w:val="00286878"/>
    <w:rsid w:val="00286BE4"/>
    <w:rsid w:val="00287465"/>
    <w:rsid w:val="002874E9"/>
    <w:rsid w:val="002876E2"/>
    <w:rsid w:val="00287FC2"/>
    <w:rsid w:val="00290274"/>
    <w:rsid w:val="00290572"/>
    <w:rsid w:val="00290880"/>
    <w:rsid w:val="00290899"/>
    <w:rsid w:val="002909E0"/>
    <w:rsid w:val="00290ADD"/>
    <w:rsid w:val="00290FF5"/>
    <w:rsid w:val="00291406"/>
    <w:rsid w:val="0029185D"/>
    <w:rsid w:val="0029196D"/>
    <w:rsid w:val="002919AC"/>
    <w:rsid w:val="00291B45"/>
    <w:rsid w:val="00291BD7"/>
    <w:rsid w:val="00291BF0"/>
    <w:rsid w:val="00291C7F"/>
    <w:rsid w:val="002921E5"/>
    <w:rsid w:val="002925DA"/>
    <w:rsid w:val="002927A2"/>
    <w:rsid w:val="00292A0C"/>
    <w:rsid w:val="00293366"/>
    <w:rsid w:val="0029358E"/>
    <w:rsid w:val="00293879"/>
    <w:rsid w:val="00293C00"/>
    <w:rsid w:val="00294197"/>
    <w:rsid w:val="00294201"/>
    <w:rsid w:val="002945C2"/>
    <w:rsid w:val="0029483D"/>
    <w:rsid w:val="00294905"/>
    <w:rsid w:val="00294C27"/>
    <w:rsid w:val="002951D7"/>
    <w:rsid w:val="002953E1"/>
    <w:rsid w:val="00295CD7"/>
    <w:rsid w:val="00295FB0"/>
    <w:rsid w:val="002962EE"/>
    <w:rsid w:val="00296498"/>
    <w:rsid w:val="002968F8"/>
    <w:rsid w:val="00296909"/>
    <w:rsid w:val="00296B08"/>
    <w:rsid w:val="00296B99"/>
    <w:rsid w:val="00296D90"/>
    <w:rsid w:val="00296DF3"/>
    <w:rsid w:val="00296E2F"/>
    <w:rsid w:val="00297AB4"/>
    <w:rsid w:val="00297CEA"/>
    <w:rsid w:val="002A0A1A"/>
    <w:rsid w:val="002A0B1B"/>
    <w:rsid w:val="002A102C"/>
    <w:rsid w:val="002A10E5"/>
    <w:rsid w:val="002A18A4"/>
    <w:rsid w:val="002A1B89"/>
    <w:rsid w:val="002A1C61"/>
    <w:rsid w:val="002A1EF9"/>
    <w:rsid w:val="002A2025"/>
    <w:rsid w:val="002A214F"/>
    <w:rsid w:val="002A21DC"/>
    <w:rsid w:val="002A2558"/>
    <w:rsid w:val="002A261C"/>
    <w:rsid w:val="002A30C8"/>
    <w:rsid w:val="002A37A8"/>
    <w:rsid w:val="002A458F"/>
    <w:rsid w:val="002A4898"/>
    <w:rsid w:val="002A5514"/>
    <w:rsid w:val="002A5F23"/>
    <w:rsid w:val="002A604E"/>
    <w:rsid w:val="002A6428"/>
    <w:rsid w:val="002A6497"/>
    <w:rsid w:val="002A652F"/>
    <w:rsid w:val="002A65DB"/>
    <w:rsid w:val="002A6800"/>
    <w:rsid w:val="002A6B64"/>
    <w:rsid w:val="002A6E5C"/>
    <w:rsid w:val="002A6F27"/>
    <w:rsid w:val="002A78BF"/>
    <w:rsid w:val="002A7EB2"/>
    <w:rsid w:val="002A7FD4"/>
    <w:rsid w:val="002B030D"/>
    <w:rsid w:val="002B0366"/>
    <w:rsid w:val="002B056D"/>
    <w:rsid w:val="002B0CE2"/>
    <w:rsid w:val="002B1146"/>
    <w:rsid w:val="002B1549"/>
    <w:rsid w:val="002B15F4"/>
    <w:rsid w:val="002B1E27"/>
    <w:rsid w:val="002B246E"/>
    <w:rsid w:val="002B24A0"/>
    <w:rsid w:val="002B2688"/>
    <w:rsid w:val="002B2BF4"/>
    <w:rsid w:val="002B3089"/>
    <w:rsid w:val="002B354F"/>
    <w:rsid w:val="002B36D5"/>
    <w:rsid w:val="002B4A26"/>
    <w:rsid w:val="002B4E1E"/>
    <w:rsid w:val="002B4F49"/>
    <w:rsid w:val="002B54D3"/>
    <w:rsid w:val="002B5AF2"/>
    <w:rsid w:val="002B5EA4"/>
    <w:rsid w:val="002B5F64"/>
    <w:rsid w:val="002B64A7"/>
    <w:rsid w:val="002B652C"/>
    <w:rsid w:val="002B662B"/>
    <w:rsid w:val="002B6FDA"/>
    <w:rsid w:val="002B7E16"/>
    <w:rsid w:val="002C0683"/>
    <w:rsid w:val="002C0863"/>
    <w:rsid w:val="002C0A69"/>
    <w:rsid w:val="002C12E1"/>
    <w:rsid w:val="002C13B6"/>
    <w:rsid w:val="002C16FD"/>
    <w:rsid w:val="002C1D56"/>
    <w:rsid w:val="002C22E6"/>
    <w:rsid w:val="002C2651"/>
    <w:rsid w:val="002C28E7"/>
    <w:rsid w:val="002C2A45"/>
    <w:rsid w:val="002C36A2"/>
    <w:rsid w:val="002C3C82"/>
    <w:rsid w:val="002C3D96"/>
    <w:rsid w:val="002C406F"/>
    <w:rsid w:val="002C4187"/>
    <w:rsid w:val="002C49FD"/>
    <w:rsid w:val="002C49FE"/>
    <w:rsid w:val="002C4A80"/>
    <w:rsid w:val="002C4E7B"/>
    <w:rsid w:val="002C5198"/>
    <w:rsid w:val="002C5635"/>
    <w:rsid w:val="002C6503"/>
    <w:rsid w:val="002C6700"/>
    <w:rsid w:val="002C6DF0"/>
    <w:rsid w:val="002C7119"/>
    <w:rsid w:val="002C7212"/>
    <w:rsid w:val="002C72D3"/>
    <w:rsid w:val="002C74C6"/>
    <w:rsid w:val="002C7564"/>
    <w:rsid w:val="002C7CBC"/>
    <w:rsid w:val="002C7FC8"/>
    <w:rsid w:val="002D0242"/>
    <w:rsid w:val="002D08B1"/>
    <w:rsid w:val="002D0F61"/>
    <w:rsid w:val="002D14C1"/>
    <w:rsid w:val="002D1571"/>
    <w:rsid w:val="002D1923"/>
    <w:rsid w:val="002D1BC6"/>
    <w:rsid w:val="002D1F9E"/>
    <w:rsid w:val="002D2544"/>
    <w:rsid w:val="002D279D"/>
    <w:rsid w:val="002D2CE5"/>
    <w:rsid w:val="002D2EC8"/>
    <w:rsid w:val="002D2FAF"/>
    <w:rsid w:val="002D3244"/>
    <w:rsid w:val="002D373A"/>
    <w:rsid w:val="002D37A9"/>
    <w:rsid w:val="002D3A2D"/>
    <w:rsid w:val="002D3A98"/>
    <w:rsid w:val="002D3F1D"/>
    <w:rsid w:val="002D3FA2"/>
    <w:rsid w:val="002D3FBC"/>
    <w:rsid w:val="002D42A6"/>
    <w:rsid w:val="002D52C2"/>
    <w:rsid w:val="002D5775"/>
    <w:rsid w:val="002D5FC9"/>
    <w:rsid w:val="002D600C"/>
    <w:rsid w:val="002D6457"/>
    <w:rsid w:val="002D6BEF"/>
    <w:rsid w:val="002D738A"/>
    <w:rsid w:val="002D759D"/>
    <w:rsid w:val="002D7838"/>
    <w:rsid w:val="002D7A3C"/>
    <w:rsid w:val="002D7E48"/>
    <w:rsid w:val="002E03BE"/>
    <w:rsid w:val="002E040E"/>
    <w:rsid w:val="002E0F47"/>
    <w:rsid w:val="002E16AC"/>
    <w:rsid w:val="002E1B4D"/>
    <w:rsid w:val="002E1C95"/>
    <w:rsid w:val="002E1F1E"/>
    <w:rsid w:val="002E265D"/>
    <w:rsid w:val="002E2825"/>
    <w:rsid w:val="002E282F"/>
    <w:rsid w:val="002E2A7D"/>
    <w:rsid w:val="002E2B9A"/>
    <w:rsid w:val="002E2CDC"/>
    <w:rsid w:val="002E2DE1"/>
    <w:rsid w:val="002E2EB5"/>
    <w:rsid w:val="002E3458"/>
    <w:rsid w:val="002E3675"/>
    <w:rsid w:val="002E3C8A"/>
    <w:rsid w:val="002E3D82"/>
    <w:rsid w:val="002E3D94"/>
    <w:rsid w:val="002E465E"/>
    <w:rsid w:val="002E4845"/>
    <w:rsid w:val="002E4910"/>
    <w:rsid w:val="002E4933"/>
    <w:rsid w:val="002E5009"/>
    <w:rsid w:val="002E51A3"/>
    <w:rsid w:val="002E521D"/>
    <w:rsid w:val="002E5678"/>
    <w:rsid w:val="002E5AAA"/>
    <w:rsid w:val="002E60F6"/>
    <w:rsid w:val="002E6551"/>
    <w:rsid w:val="002E6F7B"/>
    <w:rsid w:val="002E7323"/>
    <w:rsid w:val="002E7426"/>
    <w:rsid w:val="002E794C"/>
    <w:rsid w:val="002E7C6F"/>
    <w:rsid w:val="002E7CFE"/>
    <w:rsid w:val="002F07B0"/>
    <w:rsid w:val="002F0D44"/>
    <w:rsid w:val="002F0DF3"/>
    <w:rsid w:val="002F1855"/>
    <w:rsid w:val="002F1B4A"/>
    <w:rsid w:val="002F1E3C"/>
    <w:rsid w:val="002F21C3"/>
    <w:rsid w:val="002F25FC"/>
    <w:rsid w:val="002F2B92"/>
    <w:rsid w:val="002F2E6C"/>
    <w:rsid w:val="002F3829"/>
    <w:rsid w:val="002F385E"/>
    <w:rsid w:val="002F39CE"/>
    <w:rsid w:val="002F3EF6"/>
    <w:rsid w:val="002F44F0"/>
    <w:rsid w:val="002F496D"/>
    <w:rsid w:val="002F5399"/>
    <w:rsid w:val="002F5BFB"/>
    <w:rsid w:val="002F5CFB"/>
    <w:rsid w:val="002F653E"/>
    <w:rsid w:val="002F69EE"/>
    <w:rsid w:val="002F6D8B"/>
    <w:rsid w:val="002F6ED8"/>
    <w:rsid w:val="002F71F5"/>
    <w:rsid w:val="002F72F0"/>
    <w:rsid w:val="002F7489"/>
    <w:rsid w:val="002F77AE"/>
    <w:rsid w:val="002F7AEA"/>
    <w:rsid w:val="002F7C40"/>
    <w:rsid w:val="0030061B"/>
    <w:rsid w:val="003008F1"/>
    <w:rsid w:val="00300E3F"/>
    <w:rsid w:val="00300F69"/>
    <w:rsid w:val="00300FAB"/>
    <w:rsid w:val="00301884"/>
    <w:rsid w:val="003019B3"/>
    <w:rsid w:val="00301CCA"/>
    <w:rsid w:val="00301E07"/>
    <w:rsid w:val="00302205"/>
    <w:rsid w:val="00302841"/>
    <w:rsid w:val="00303201"/>
    <w:rsid w:val="0030343A"/>
    <w:rsid w:val="00303595"/>
    <w:rsid w:val="003035B4"/>
    <w:rsid w:val="00303DF3"/>
    <w:rsid w:val="00304C3B"/>
    <w:rsid w:val="00304D91"/>
    <w:rsid w:val="00305526"/>
    <w:rsid w:val="003057C5"/>
    <w:rsid w:val="00305E5C"/>
    <w:rsid w:val="00305EA3"/>
    <w:rsid w:val="0030648C"/>
    <w:rsid w:val="00306586"/>
    <w:rsid w:val="00306AE5"/>
    <w:rsid w:val="00306C17"/>
    <w:rsid w:val="00307188"/>
    <w:rsid w:val="003071AE"/>
    <w:rsid w:val="00307926"/>
    <w:rsid w:val="00307BD1"/>
    <w:rsid w:val="00310A56"/>
    <w:rsid w:val="00310AFB"/>
    <w:rsid w:val="00310E63"/>
    <w:rsid w:val="00311717"/>
    <w:rsid w:val="00311BEB"/>
    <w:rsid w:val="003122F2"/>
    <w:rsid w:val="0031284B"/>
    <w:rsid w:val="00312C2E"/>
    <w:rsid w:val="00312E04"/>
    <w:rsid w:val="003133DD"/>
    <w:rsid w:val="00313DEC"/>
    <w:rsid w:val="00314357"/>
    <w:rsid w:val="00314605"/>
    <w:rsid w:val="00314DE6"/>
    <w:rsid w:val="00315079"/>
    <w:rsid w:val="00315179"/>
    <w:rsid w:val="00315360"/>
    <w:rsid w:val="003154AA"/>
    <w:rsid w:val="003154ED"/>
    <w:rsid w:val="0031555D"/>
    <w:rsid w:val="003160FC"/>
    <w:rsid w:val="003163DF"/>
    <w:rsid w:val="003163F0"/>
    <w:rsid w:val="003169BE"/>
    <w:rsid w:val="00316ADD"/>
    <w:rsid w:val="003175F0"/>
    <w:rsid w:val="00317E53"/>
    <w:rsid w:val="00317F6C"/>
    <w:rsid w:val="00320749"/>
    <w:rsid w:val="0032077B"/>
    <w:rsid w:val="00320C16"/>
    <w:rsid w:val="00320DB4"/>
    <w:rsid w:val="00320F78"/>
    <w:rsid w:val="00320FDD"/>
    <w:rsid w:val="00321314"/>
    <w:rsid w:val="003220B1"/>
    <w:rsid w:val="00322499"/>
    <w:rsid w:val="00322DEF"/>
    <w:rsid w:val="0032314E"/>
    <w:rsid w:val="00323C3C"/>
    <w:rsid w:val="00323C97"/>
    <w:rsid w:val="00323F7A"/>
    <w:rsid w:val="003243E9"/>
    <w:rsid w:val="003256ED"/>
    <w:rsid w:val="003260A3"/>
    <w:rsid w:val="0032689A"/>
    <w:rsid w:val="00326ACD"/>
    <w:rsid w:val="00326CC9"/>
    <w:rsid w:val="00326D94"/>
    <w:rsid w:val="00326DFA"/>
    <w:rsid w:val="003274DF"/>
    <w:rsid w:val="00327694"/>
    <w:rsid w:val="003277CD"/>
    <w:rsid w:val="00327A05"/>
    <w:rsid w:val="00327E6D"/>
    <w:rsid w:val="00330199"/>
    <w:rsid w:val="00330534"/>
    <w:rsid w:val="00330F12"/>
    <w:rsid w:val="003310B0"/>
    <w:rsid w:val="003317FE"/>
    <w:rsid w:val="00331F5A"/>
    <w:rsid w:val="00332114"/>
    <w:rsid w:val="003322F0"/>
    <w:rsid w:val="0033282E"/>
    <w:rsid w:val="0033290E"/>
    <w:rsid w:val="0033295F"/>
    <w:rsid w:val="00333117"/>
    <w:rsid w:val="00333334"/>
    <w:rsid w:val="003333CD"/>
    <w:rsid w:val="00333642"/>
    <w:rsid w:val="00333C95"/>
    <w:rsid w:val="00333E26"/>
    <w:rsid w:val="00333F90"/>
    <w:rsid w:val="00334198"/>
    <w:rsid w:val="003346B9"/>
    <w:rsid w:val="00334722"/>
    <w:rsid w:val="00334795"/>
    <w:rsid w:val="0033481F"/>
    <w:rsid w:val="003352E8"/>
    <w:rsid w:val="003353A4"/>
    <w:rsid w:val="003357E7"/>
    <w:rsid w:val="00335A0D"/>
    <w:rsid w:val="00335E66"/>
    <w:rsid w:val="003361D3"/>
    <w:rsid w:val="0033644D"/>
    <w:rsid w:val="003368FE"/>
    <w:rsid w:val="00336B22"/>
    <w:rsid w:val="00336B48"/>
    <w:rsid w:val="00337225"/>
    <w:rsid w:val="0033729D"/>
    <w:rsid w:val="00337316"/>
    <w:rsid w:val="00337346"/>
    <w:rsid w:val="0033762B"/>
    <w:rsid w:val="0033793D"/>
    <w:rsid w:val="003379E1"/>
    <w:rsid w:val="00337C9D"/>
    <w:rsid w:val="003406F3"/>
    <w:rsid w:val="00340770"/>
    <w:rsid w:val="00340A05"/>
    <w:rsid w:val="00340A11"/>
    <w:rsid w:val="00340D10"/>
    <w:rsid w:val="00340F02"/>
    <w:rsid w:val="0034163B"/>
    <w:rsid w:val="003416AE"/>
    <w:rsid w:val="00341C48"/>
    <w:rsid w:val="003423AA"/>
    <w:rsid w:val="00342ADE"/>
    <w:rsid w:val="003439C1"/>
    <w:rsid w:val="00343A22"/>
    <w:rsid w:val="00343A64"/>
    <w:rsid w:val="00343AB9"/>
    <w:rsid w:val="00343CBF"/>
    <w:rsid w:val="00344151"/>
    <w:rsid w:val="0034422C"/>
    <w:rsid w:val="003445A4"/>
    <w:rsid w:val="00344B42"/>
    <w:rsid w:val="00344E20"/>
    <w:rsid w:val="00346112"/>
    <w:rsid w:val="00346EAF"/>
    <w:rsid w:val="0034765F"/>
    <w:rsid w:val="0034767A"/>
    <w:rsid w:val="003476F9"/>
    <w:rsid w:val="00350228"/>
    <w:rsid w:val="003504EC"/>
    <w:rsid w:val="003505AE"/>
    <w:rsid w:val="00350C16"/>
    <w:rsid w:val="00350E00"/>
    <w:rsid w:val="00351229"/>
    <w:rsid w:val="0035184F"/>
    <w:rsid w:val="00351AFF"/>
    <w:rsid w:val="00351D94"/>
    <w:rsid w:val="00351DC9"/>
    <w:rsid w:val="00351DDA"/>
    <w:rsid w:val="00351EE1"/>
    <w:rsid w:val="00352160"/>
    <w:rsid w:val="00352184"/>
    <w:rsid w:val="0035245D"/>
    <w:rsid w:val="003526DC"/>
    <w:rsid w:val="00352C42"/>
    <w:rsid w:val="00352E0B"/>
    <w:rsid w:val="00352FFA"/>
    <w:rsid w:val="003538AF"/>
    <w:rsid w:val="00353D0F"/>
    <w:rsid w:val="0035415E"/>
    <w:rsid w:val="003542B3"/>
    <w:rsid w:val="00354366"/>
    <w:rsid w:val="00354424"/>
    <w:rsid w:val="00354A1D"/>
    <w:rsid w:val="00355742"/>
    <w:rsid w:val="003557E4"/>
    <w:rsid w:val="00355A92"/>
    <w:rsid w:val="00355E1A"/>
    <w:rsid w:val="00355F49"/>
    <w:rsid w:val="00356652"/>
    <w:rsid w:val="00356795"/>
    <w:rsid w:val="00356CD8"/>
    <w:rsid w:val="00356E4C"/>
    <w:rsid w:val="003572C0"/>
    <w:rsid w:val="003572C4"/>
    <w:rsid w:val="0035738B"/>
    <w:rsid w:val="003579FE"/>
    <w:rsid w:val="00357ABA"/>
    <w:rsid w:val="00357AF4"/>
    <w:rsid w:val="00360645"/>
    <w:rsid w:val="00361531"/>
    <w:rsid w:val="00361719"/>
    <w:rsid w:val="00361AFA"/>
    <w:rsid w:val="00362360"/>
    <w:rsid w:val="00362C25"/>
    <w:rsid w:val="00363022"/>
    <w:rsid w:val="003634A6"/>
    <w:rsid w:val="003634E4"/>
    <w:rsid w:val="00363783"/>
    <w:rsid w:val="00363813"/>
    <w:rsid w:val="00363B44"/>
    <w:rsid w:val="00363E4D"/>
    <w:rsid w:val="00364710"/>
    <w:rsid w:val="003649C0"/>
    <w:rsid w:val="0036523C"/>
    <w:rsid w:val="00365451"/>
    <w:rsid w:val="00365873"/>
    <w:rsid w:val="00365D37"/>
    <w:rsid w:val="003663F0"/>
    <w:rsid w:val="00366835"/>
    <w:rsid w:val="00366CBE"/>
    <w:rsid w:val="00366F57"/>
    <w:rsid w:val="00367355"/>
    <w:rsid w:val="0036771D"/>
    <w:rsid w:val="00367768"/>
    <w:rsid w:val="0036789C"/>
    <w:rsid w:val="00367C32"/>
    <w:rsid w:val="003700AB"/>
    <w:rsid w:val="003703BE"/>
    <w:rsid w:val="0037041E"/>
    <w:rsid w:val="003705E6"/>
    <w:rsid w:val="00370C51"/>
    <w:rsid w:val="00371177"/>
    <w:rsid w:val="00371307"/>
    <w:rsid w:val="0037149E"/>
    <w:rsid w:val="00371CC4"/>
    <w:rsid w:val="0037236B"/>
    <w:rsid w:val="003724F8"/>
    <w:rsid w:val="003728CC"/>
    <w:rsid w:val="00372CEB"/>
    <w:rsid w:val="00373B9F"/>
    <w:rsid w:val="0037516A"/>
    <w:rsid w:val="00375315"/>
    <w:rsid w:val="0037546F"/>
    <w:rsid w:val="00376084"/>
    <w:rsid w:val="003762E5"/>
    <w:rsid w:val="0037658E"/>
    <w:rsid w:val="0037683B"/>
    <w:rsid w:val="0037697E"/>
    <w:rsid w:val="003769C8"/>
    <w:rsid w:val="00376C99"/>
    <w:rsid w:val="00377404"/>
    <w:rsid w:val="00377462"/>
    <w:rsid w:val="003776CF"/>
    <w:rsid w:val="00377854"/>
    <w:rsid w:val="00377B0E"/>
    <w:rsid w:val="00377C91"/>
    <w:rsid w:val="00377EEF"/>
    <w:rsid w:val="00380660"/>
    <w:rsid w:val="0038067C"/>
    <w:rsid w:val="003807A2"/>
    <w:rsid w:val="0038096E"/>
    <w:rsid w:val="00380984"/>
    <w:rsid w:val="00380D65"/>
    <w:rsid w:val="00381420"/>
    <w:rsid w:val="0038157C"/>
    <w:rsid w:val="003817A2"/>
    <w:rsid w:val="003822D5"/>
    <w:rsid w:val="0038241C"/>
    <w:rsid w:val="00382E3F"/>
    <w:rsid w:val="0038333D"/>
    <w:rsid w:val="0038341C"/>
    <w:rsid w:val="0038343D"/>
    <w:rsid w:val="0038399E"/>
    <w:rsid w:val="00383E20"/>
    <w:rsid w:val="00384169"/>
    <w:rsid w:val="003841A0"/>
    <w:rsid w:val="0038432B"/>
    <w:rsid w:val="0038471D"/>
    <w:rsid w:val="00385563"/>
    <w:rsid w:val="00385FDB"/>
    <w:rsid w:val="00386001"/>
    <w:rsid w:val="00386116"/>
    <w:rsid w:val="00386166"/>
    <w:rsid w:val="00386855"/>
    <w:rsid w:val="00386F2C"/>
    <w:rsid w:val="00387009"/>
    <w:rsid w:val="00387407"/>
    <w:rsid w:val="0038753D"/>
    <w:rsid w:val="003902A5"/>
    <w:rsid w:val="00390416"/>
    <w:rsid w:val="00390519"/>
    <w:rsid w:val="00390B3C"/>
    <w:rsid w:val="00390BBB"/>
    <w:rsid w:val="00390DF0"/>
    <w:rsid w:val="00391905"/>
    <w:rsid w:val="00391A67"/>
    <w:rsid w:val="00391B1F"/>
    <w:rsid w:val="0039237B"/>
    <w:rsid w:val="00392541"/>
    <w:rsid w:val="00392D0A"/>
    <w:rsid w:val="00392EAC"/>
    <w:rsid w:val="003932D7"/>
    <w:rsid w:val="003938AE"/>
    <w:rsid w:val="00393D01"/>
    <w:rsid w:val="003941A5"/>
    <w:rsid w:val="00394799"/>
    <w:rsid w:val="00394CDF"/>
    <w:rsid w:val="00394DFC"/>
    <w:rsid w:val="00394E53"/>
    <w:rsid w:val="00395781"/>
    <w:rsid w:val="003961F5"/>
    <w:rsid w:val="003962AC"/>
    <w:rsid w:val="003963F6"/>
    <w:rsid w:val="0039670B"/>
    <w:rsid w:val="00396C8E"/>
    <w:rsid w:val="00396CFC"/>
    <w:rsid w:val="00396E66"/>
    <w:rsid w:val="00397617"/>
    <w:rsid w:val="00397750"/>
    <w:rsid w:val="0039787D"/>
    <w:rsid w:val="003979A3"/>
    <w:rsid w:val="00397A9C"/>
    <w:rsid w:val="00397B81"/>
    <w:rsid w:val="00397C87"/>
    <w:rsid w:val="003A012F"/>
    <w:rsid w:val="003A05A8"/>
    <w:rsid w:val="003A0644"/>
    <w:rsid w:val="003A082D"/>
    <w:rsid w:val="003A095F"/>
    <w:rsid w:val="003A0D00"/>
    <w:rsid w:val="003A1CF8"/>
    <w:rsid w:val="003A2C0B"/>
    <w:rsid w:val="003A2D3C"/>
    <w:rsid w:val="003A2D70"/>
    <w:rsid w:val="003A2E8A"/>
    <w:rsid w:val="003A30F5"/>
    <w:rsid w:val="003A3654"/>
    <w:rsid w:val="003A36DE"/>
    <w:rsid w:val="003A39F4"/>
    <w:rsid w:val="003A3FC3"/>
    <w:rsid w:val="003A5A02"/>
    <w:rsid w:val="003A5C42"/>
    <w:rsid w:val="003A6B74"/>
    <w:rsid w:val="003A6BDA"/>
    <w:rsid w:val="003A6C28"/>
    <w:rsid w:val="003A6D48"/>
    <w:rsid w:val="003A767B"/>
    <w:rsid w:val="003A770B"/>
    <w:rsid w:val="003A78A0"/>
    <w:rsid w:val="003A7E68"/>
    <w:rsid w:val="003B00E8"/>
    <w:rsid w:val="003B0366"/>
    <w:rsid w:val="003B06A9"/>
    <w:rsid w:val="003B0D85"/>
    <w:rsid w:val="003B0E98"/>
    <w:rsid w:val="003B1291"/>
    <w:rsid w:val="003B16A4"/>
    <w:rsid w:val="003B1731"/>
    <w:rsid w:val="003B1A68"/>
    <w:rsid w:val="003B2336"/>
    <w:rsid w:val="003B283E"/>
    <w:rsid w:val="003B3179"/>
    <w:rsid w:val="003B3877"/>
    <w:rsid w:val="003B3A64"/>
    <w:rsid w:val="003B3ACD"/>
    <w:rsid w:val="003B3B53"/>
    <w:rsid w:val="003B3D9E"/>
    <w:rsid w:val="003B41ED"/>
    <w:rsid w:val="003B45CE"/>
    <w:rsid w:val="003B5B2F"/>
    <w:rsid w:val="003B5FCD"/>
    <w:rsid w:val="003B6B68"/>
    <w:rsid w:val="003B6C9D"/>
    <w:rsid w:val="003B6DCF"/>
    <w:rsid w:val="003B712B"/>
    <w:rsid w:val="003B7384"/>
    <w:rsid w:val="003B7422"/>
    <w:rsid w:val="003B7AC3"/>
    <w:rsid w:val="003C0624"/>
    <w:rsid w:val="003C1379"/>
    <w:rsid w:val="003C14D0"/>
    <w:rsid w:val="003C1BF3"/>
    <w:rsid w:val="003C1E70"/>
    <w:rsid w:val="003C1EE9"/>
    <w:rsid w:val="003C259C"/>
    <w:rsid w:val="003C2C19"/>
    <w:rsid w:val="003C33F3"/>
    <w:rsid w:val="003C353B"/>
    <w:rsid w:val="003C3AA5"/>
    <w:rsid w:val="003C3CD9"/>
    <w:rsid w:val="003C4314"/>
    <w:rsid w:val="003C472D"/>
    <w:rsid w:val="003C4B2F"/>
    <w:rsid w:val="003C4DD5"/>
    <w:rsid w:val="003C4E27"/>
    <w:rsid w:val="003C4E4B"/>
    <w:rsid w:val="003C54F4"/>
    <w:rsid w:val="003C56C7"/>
    <w:rsid w:val="003C5A29"/>
    <w:rsid w:val="003C5A49"/>
    <w:rsid w:val="003C5A6E"/>
    <w:rsid w:val="003C60D7"/>
    <w:rsid w:val="003C6256"/>
    <w:rsid w:val="003C6600"/>
    <w:rsid w:val="003C694A"/>
    <w:rsid w:val="003C6DBC"/>
    <w:rsid w:val="003C7128"/>
    <w:rsid w:val="003C7535"/>
    <w:rsid w:val="003C75CC"/>
    <w:rsid w:val="003C7F7B"/>
    <w:rsid w:val="003D032E"/>
    <w:rsid w:val="003D0411"/>
    <w:rsid w:val="003D0615"/>
    <w:rsid w:val="003D0F7A"/>
    <w:rsid w:val="003D10F0"/>
    <w:rsid w:val="003D1436"/>
    <w:rsid w:val="003D18ED"/>
    <w:rsid w:val="003D1AB6"/>
    <w:rsid w:val="003D1CA8"/>
    <w:rsid w:val="003D2036"/>
    <w:rsid w:val="003D23B2"/>
    <w:rsid w:val="003D2C26"/>
    <w:rsid w:val="003D2F7E"/>
    <w:rsid w:val="003D3171"/>
    <w:rsid w:val="003D3196"/>
    <w:rsid w:val="003D340A"/>
    <w:rsid w:val="003D37B8"/>
    <w:rsid w:val="003D3869"/>
    <w:rsid w:val="003D38AC"/>
    <w:rsid w:val="003D3D45"/>
    <w:rsid w:val="003D3E90"/>
    <w:rsid w:val="003D3EE5"/>
    <w:rsid w:val="003D4490"/>
    <w:rsid w:val="003D4960"/>
    <w:rsid w:val="003D49B0"/>
    <w:rsid w:val="003D49F7"/>
    <w:rsid w:val="003D4E11"/>
    <w:rsid w:val="003D513C"/>
    <w:rsid w:val="003D53B3"/>
    <w:rsid w:val="003D544C"/>
    <w:rsid w:val="003D5480"/>
    <w:rsid w:val="003D5729"/>
    <w:rsid w:val="003D5877"/>
    <w:rsid w:val="003D5D98"/>
    <w:rsid w:val="003D6595"/>
    <w:rsid w:val="003D6BB5"/>
    <w:rsid w:val="003D6C11"/>
    <w:rsid w:val="003D70D9"/>
    <w:rsid w:val="003D72E8"/>
    <w:rsid w:val="003D73E7"/>
    <w:rsid w:val="003D750D"/>
    <w:rsid w:val="003D75B7"/>
    <w:rsid w:val="003D79DE"/>
    <w:rsid w:val="003D7F00"/>
    <w:rsid w:val="003D7F94"/>
    <w:rsid w:val="003E08DE"/>
    <w:rsid w:val="003E0B22"/>
    <w:rsid w:val="003E0F3C"/>
    <w:rsid w:val="003E1215"/>
    <w:rsid w:val="003E19B4"/>
    <w:rsid w:val="003E1AA6"/>
    <w:rsid w:val="003E1B56"/>
    <w:rsid w:val="003E1CA0"/>
    <w:rsid w:val="003E2022"/>
    <w:rsid w:val="003E26F1"/>
    <w:rsid w:val="003E2E61"/>
    <w:rsid w:val="003E339D"/>
    <w:rsid w:val="003E35A2"/>
    <w:rsid w:val="003E376A"/>
    <w:rsid w:val="003E3D4E"/>
    <w:rsid w:val="003E460A"/>
    <w:rsid w:val="003E47D8"/>
    <w:rsid w:val="003E4D40"/>
    <w:rsid w:val="003E4EAD"/>
    <w:rsid w:val="003E4F79"/>
    <w:rsid w:val="003E50C6"/>
    <w:rsid w:val="003E50E7"/>
    <w:rsid w:val="003E54E0"/>
    <w:rsid w:val="003E590B"/>
    <w:rsid w:val="003E5B7A"/>
    <w:rsid w:val="003E6701"/>
    <w:rsid w:val="003E670C"/>
    <w:rsid w:val="003E6721"/>
    <w:rsid w:val="003E6B46"/>
    <w:rsid w:val="003E6B4F"/>
    <w:rsid w:val="003E783F"/>
    <w:rsid w:val="003E7A62"/>
    <w:rsid w:val="003E7A71"/>
    <w:rsid w:val="003E7D2D"/>
    <w:rsid w:val="003E7FC8"/>
    <w:rsid w:val="003F01CE"/>
    <w:rsid w:val="003F0375"/>
    <w:rsid w:val="003F0D66"/>
    <w:rsid w:val="003F0E75"/>
    <w:rsid w:val="003F13A7"/>
    <w:rsid w:val="003F144F"/>
    <w:rsid w:val="003F145A"/>
    <w:rsid w:val="003F1619"/>
    <w:rsid w:val="003F16E9"/>
    <w:rsid w:val="003F1C68"/>
    <w:rsid w:val="003F2061"/>
    <w:rsid w:val="003F2A31"/>
    <w:rsid w:val="003F301C"/>
    <w:rsid w:val="003F32EB"/>
    <w:rsid w:val="003F38C9"/>
    <w:rsid w:val="003F3A3C"/>
    <w:rsid w:val="003F3B33"/>
    <w:rsid w:val="003F3BF0"/>
    <w:rsid w:val="003F4D6F"/>
    <w:rsid w:val="003F4E54"/>
    <w:rsid w:val="003F5056"/>
    <w:rsid w:val="003F53D7"/>
    <w:rsid w:val="003F53D8"/>
    <w:rsid w:val="003F58A9"/>
    <w:rsid w:val="003F5D66"/>
    <w:rsid w:val="003F5F09"/>
    <w:rsid w:val="003F5F0F"/>
    <w:rsid w:val="003F6441"/>
    <w:rsid w:val="003F6AF0"/>
    <w:rsid w:val="003F6CEF"/>
    <w:rsid w:val="003F6EDF"/>
    <w:rsid w:val="003F7179"/>
    <w:rsid w:val="003F728C"/>
    <w:rsid w:val="003F73C7"/>
    <w:rsid w:val="003F79CA"/>
    <w:rsid w:val="004000CC"/>
    <w:rsid w:val="00400138"/>
    <w:rsid w:val="004003AB"/>
    <w:rsid w:val="00400748"/>
    <w:rsid w:val="00400984"/>
    <w:rsid w:val="00400DFE"/>
    <w:rsid w:val="00401D27"/>
    <w:rsid w:val="00402137"/>
    <w:rsid w:val="004024CC"/>
    <w:rsid w:val="00402918"/>
    <w:rsid w:val="00402AD5"/>
    <w:rsid w:val="00402D15"/>
    <w:rsid w:val="00402DAB"/>
    <w:rsid w:val="00402DB9"/>
    <w:rsid w:val="00402E7F"/>
    <w:rsid w:val="00402F6A"/>
    <w:rsid w:val="00403271"/>
    <w:rsid w:val="00403404"/>
    <w:rsid w:val="0040386A"/>
    <w:rsid w:val="004038AB"/>
    <w:rsid w:val="00403AD6"/>
    <w:rsid w:val="004041AE"/>
    <w:rsid w:val="004042E1"/>
    <w:rsid w:val="004042FA"/>
    <w:rsid w:val="004044DE"/>
    <w:rsid w:val="0040481D"/>
    <w:rsid w:val="00404955"/>
    <w:rsid w:val="00404B04"/>
    <w:rsid w:val="00404B19"/>
    <w:rsid w:val="00404F3C"/>
    <w:rsid w:val="00405457"/>
    <w:rsid w:val="004057B7"/>
    <w:rsid w:val="00405996"/>
    <w:rsid w:val="00405C23"/>
    <w:rsid w:val="00406185"/>
    <w:rsid w:val="004066AA"/>
    <w:rsid w:val="00406E0B"/>
    <w:rsid w:val="00407054"/>
    <w:rsid w:val="00407476"/>
    <w:rsid w:val="00407AA9"/>
    <w:rsid w:val="00407B20"/>
    <w:rsid w:val="00407C01"/>
    <w:rsid w:val="00407C65"/>
    <w:rsid w:val="00410857"/>
    <w:rsid w:val="00410D41"/>
    <w:rsid w:val="0041109F"/>
    <w:rsid w:val="0041116C"/>
    <w:rsid w:val="00411544"/>
    <w:rsid w:val="00411A87"/>
    <w:rsid w:val="00412378"/>
    <w:rsid w:val="0041252F"/>
    <w:rsid w:val="0041284F"/>
    <w:rsid w:val="004128DE"/>
    <w:rsid w:val="00413276"/>
    <w:rsid w:val="004132DB"/>
    <w:rsid w:val="00413A28"/>
    <w:rsid w:val="00413DB9"/>
    <w:rsid w:val="00413DF1"/>
    <w:rsid w:val="004140C6"/>
    <w:rsid w:val="004145EF"/>
    <w:rsid w:val="004147B4"/>
    <w:rsid w:val="00414C9D"/>
    <w:rsid w:val="00415021"/>
    <w:rsid w:val="004154A4"/>
    <w:rsid w:val="0041589A"/>
    <w:rsid w:val="00415A4F"/>
    <w:rsid w:val="00415F3F"/>
    <w:rsid w:val="00416051"/>
    <w:rsid w:val="00416450"/>
    <w:rsid w:val="0041651C"/>
    <w:rsid w:val="004166EE"/>
    <w:rsid w:val="00416B1C"/>
    <w:rsid w:val="00416B95"/>
    <w:rsid w:val="00416D34"/>
    <w:rsid w:val="00416EDF"/>
    <w:rsid w:val="00416EE4"/>
    <w:rsid w:val="00416FCA"/>
    <w:rsid w:val="0041740E"/>
    <w:rsid w:val="00417745"/>
    <w:rsid w:val="0042051B"/>
    <w:rsid w:val="00420E34"/>
    <w:rsid w:val="0042125B"/>
    <w:rsid w:val="004215F4"/>
    <w:rsid w:val="004223F5"/>
    <w:rsid w:val="00422F9F"/>
    <w:rsid w:val="00423F7D"/>
    <w:rsid w:val="00424666"/>
    <w:rsid w:val="00424D14"/>
    <w:rsid w:val="00424F57"/>
    <w:rsid w:val="004257AF"/>
    <w:rsid w:val="00425998"/>
    <w:rsid w:val="00425B2C"/>
    <w:rsid w:val="0042740E"/>
    <w:rsid w:val="00427877"/>
    <w:rsid w:val="00427C32"/>
    <w:rsid w:val="00427EBC"/>
    <w:rsid w:val="00427ECE"/>
    <w:rsid w:val="00427FF2"/>
    <w:rsid w:val="00430686"/>
    <w:rsid w:val="0043087C"/>
    <w:rsid w:val="00430945"/>
    <w:rsid w:val="004309FC"/>
    <w:rsid w:val="00430AE5"/>
    <w:rsid w:val="00430C42"/>
    <w:rsid w:val="00430C74"/>
    <w:rsid w:val="00430C90"/>
    <w:rsid w:val="00430ED8"/>
    <w:rsid w:val="00431140"/>
    <w:rsid w:val="00431318"/>
    <w:rsid w:val="00431BA4"/>
    <w:rsid w:val="00432D17"/>
    <w:rsid w:val="00432E09"/>
    <w:rsid w:val="00432ED0"/>
    <w:rsid w:val="0043305B"/>
    <w:rsid w:val="00433CBA"/>
    <w:rsid w:val="00434224"/>
    <w:rsid w:val="004342D9"/>
    <w:rsid w:val="00434358"/>
    <w:rsid w:val="00435B06"/>
    <w:rsid w:val="00436C5B"/>
    <w:rsid w:val="004371E3"/>
    <w:rsid w:val="00437659"/>
    <w:rsid w:val="0043772E"/>
    <w:rsid w:val="00437C83"/>
    <w:rsid w:val="00437F76"/>
    <w:rsid w:val="00440040"/>
    <w:rsid w:val="004402D7"/>
    <w:rsid w:val="00440378"/>
    <w:rsid w:val="00440812"/>
    <w:rsid w:val="00440946"/>
    <w:rsid w:val="00440B96"/>
    <w:rsid w:val="00440F29"/>
    <w:rsid w:val="00441342"/>
    <w:rsid w:val="0044135F"/>
    <w:rsid w:val="0044161C"/>
    <w:rsid w:val="0044174D"/>
    <w:rsid w:val="00441C8D"/>
    <w:rsid w:val="00441FA9"/>
    <w:rsid w:val="0044264D"/>
    <w:rsid w:val="004427F4"/>
    <w:rsid w:val="00442B73"/>
    <w:rsid w:val="00442E64"/>
    <w:rsid w:val="00442FB4"/>
    <w:rsid w:val="004436CB"/>
    <w:rsid w:val="004438AC"/>
    <w:rsid w:val="00443919"/>
    <w:rsid w:val="0044399C"/>
    <w:rsid w:val="00443DFB"/>
    <w:rsid w:val="00443E4A"/>
    <w:rsid w:val="0044458F"/>
    <w:rsid w:val="00444F4E"/>
    <w:rsid w:val="00445249"/>
    <w:rsid w:val="00445800"/>
    <w:rsid w:val="00445B89"/>
    <w:rsid w:val="00445EFB"/>
    <w:rsid w:val="00446132"/>
    <w:rsid w:val="00446251"/>
    <w:rsid w:val="00446432"/>
    <w:rsid w:val="00446803"/>
    <w:rsid w:val="00446D3A"/>
    <w:rsid w:val="00446F67"/>
    <w:rsid w:val="00447103"/>
    <w:rsid w:val="0044755E"/>
    <w:rsid w:val="00447BE2"/>
    <w:rsid w:val="004500B9"/>
    <w:rsid w:val="0045056C"/>
    <w:rsid w:val="0045092C"/>
    <w:rsid w:val="00450B9A"/>
    <w:rsid w:val="00451D99"/>
    <w:rsid w:val="00451E98"/>
    <w:rsid w:val="00451EBD"/>
    <w:rsid w:val="00452409"/>
    <w:rsid w:val="00452D08"/>
    <w:rsid w:val="00453E10"/>
    <w:rsid w:val="00454C50"/>
    <w:rsid w:val="00454D25"/>
    <w:rsid w:val="00455A1F"/>
    <w:rsid w:val="00455BD0"/>
    <w:rsid w:val="0045667C"/>
    <w:rsid w:val="004566A7"/>
    <w:rsid w:val="0045686F"/>
    <w:rsid w:val="004568AA"/>
    <w:rsid w:val="00456CD9"/>
    <w:rsid w:val="00456EAF"/>
    <w:rsid w:val="004574A2"/>
    <w:rsid w:val="00457E76"/>
    <w:rsid w:val="0046002C"/>
    <w:rsid w:val="00460328"/>
    <w:rsid w:val="00460423"/>
    <w:rsid w:val="00460A6E"/>
    <w:rsid w:val="00460E02"/>
    <w:rsid w:val="004612B7"/>
    <w:rsid w:val="00461375"/>
    <w:rsid w:val="00461529"/>
    <w:rsid w:val="00461563"/>
    <w:rsid w:val="00461A85"/>
    <w:rsid w:val="00461D9F"/>
    <w:rsid w:val="0046267D"/>
    <w:rsid w:val="0046287A"/>
    <w:rsid w:val="004638C5"/>
    <w:rsid w:val="00463966"/>
    <w:rsid w:val="0046486B"/>
    <w:rsid w:val="004649BA"/>
    <w:rsid w:val="00464B1C"/>
    <w:rsid w:val="00464E98"/>
    <w:rsid w:val="00465033"/>
    <w:rsid w:val="004657C1"/>
    <w:rsid w:val="004657DA"/>
    <w:rsid w:val="00465E72"/>
    <w:rsid w:val="00465FAF"/>
    <w:rsid w:val="004662E0"/>
    <w:rsid w:val="0046679F"/>
    <w:rsid w:val="0046706E"/>
    <w:rsid w:val="004670D0"/>
    <w:rsid w:val="0046783B"/>
    <w:rsid w:val="00467F63"/>
    <w:rsid w:val="004703FF"/>
    <w:rsid w:val="00470656"/>
    <w:rsid w:val="004707EB"/>
    <w:rsid w:val="004708EB"/>
    <w:rsid w:val="00470B53"/>
    <w:rsid w:val="004710E0"/>
    <w:rsid w:val="004715F5"/>
    <w:rsid w:val="0047182D"/>
    <w:rsid w:val="00471878"/>
    <w:rsid w:val="004718A1"/>
    <w:rsid w:val="00471C01"/>
    <w:rsid w:val="00471E14"/>
    <w:rsid w:val="0047200C"/>
    <w:rsid w:val="004725D8"/>
    <w:rsid w:val="00472ED7"/>
    <w:rsid w:val="00473083"/>
    <w:rsid w:val="004731C7"/>
    <w:rsid w:val="00473972"/>
    <w:rsid w:val="00473C0B"/>
    <w:rsid w:val="00473F2C"/>
    <w:rsid w:val="004744B6"/>
    <w:rsid w:val="00474566"/>
    <w:rsid w:val="00474B6E"/>
    <w:rsid w:val="00475242"/>
    <w:rsid w:val="004752A3"/>
    <w:rsid w:val="0047542A"/>
    <w:rsid w:val="00475930"/>
    <w:rsid w:val="00475B83"/>
    <w:rsid w:val="00476309"/>
    <w:rsid w:val="00476649"/>
    <w:rsid w:val="00476E4B"/>
    <w:rsid w:val="00477585"/>
    <w:rsid w:val="00477714"/>
    <w:rsid w:val="00477DFA"/>
    <w:rsid w:val="004802B4"/>
    <w:rsid w:val="004806B4"/>
    <w:rsid w:val="00480929"/>
    <w:rsid w:val="004809C7"/>
    <w:rsid w:val="00480FE4"/>
    <w:rsid w:val="004814B0"/>
    <w:rsid w:val="004814F9"/>
    <w:rsid w:val="00481682"/>
    <w:rsid w:val="00481D7D"/>
    <w:rsid w:val="00481F91"/>
    <w:rsid w:val="0048255A"/>
    <w:rsid w:val="00482653"/>
    <w:rsid w:val="00482742"/>
    <w:rsid w:val="00482AE0"/>
    <w:rsid w:val="00482CD7"/>
    <w:rsid w:val="00482D4B"/>
    <w:rsid w:val="00482DC5"/>
    <w:rsid w:val="0048305E"/>
    <w:rsid w:val="004838AF"/>
    <w:rsid w:val="00483B41"/>
    <w:rsid w:val="00484731"/>
    <w:rsid w:val="00484D24"/>
    <w:rsid w:val="00484E3B"/>
    <w:rsid w:val="0048501E"/>
    <w:rsid w:val="00485025"/>
    <w:rsid w:val="00485219"/>
    <w:rsid w:val="00485518"/>
    <w:rsid w:val="00485763"/>
    <w:rsid w:val="004859BD"/>
    <w:rsid w:val="00485A85"/>
    <w:rsid w:val="004865C8"/>
    <w:rsid w:val="00486946"/>
    <w:rsid w:val="00486D6C"/>
    <w:rsid w:val="004874E6"/>
    <w:rsid w:val="0048751D"/>
    <w:rsid w:val="00487590"/>
    <w:rsid w:val="00487A62"/>
    <w:rsid w:val="00487A63"/>
    <w:rsid w:val="00487A80"/>
    <w:rsid w:val="00490761"/>
    <w:rsid w:val="00490784"/>
    <w:rsid w:val="00490C80"/>
    <w:rsid w:val="004911D9"/>
    <w:rsid w:val="004917A5"/>
    <w:rsid w:val="004917BC"/>
    <w:rsid w:val="004918FA"/>
    <w:rsid w:val="00491C4B"/>
    <w:rsid w:val="00492750"/>
    <w:rsid w:val="0049292A"/>
    <w:rsid w:val="00493AE8"/>
    <w:rsid w:val="0049412B"/>
    <w:rsid w:val="00494A6B"/>
    <w:rsid w:val="00494F59"/>
    <w:rsid w:val="00495014"/>
    <w:rsid w:val="00495068"/>
    <w:rsid w:val="00495286"/>
    <w:rsid w:val="004954D1"/>
    <w:rsid w:val="00495646"/>
    <w:rsid w:val="00495E8D"/>
    <w:rsid w:val="004964B7"/>
    <w:rsid w:val="004966C6"/>
    <w:rsid w:val="00496829"/>
    <w:rsid w:val="00496FDB"/>
    <w:rsid w:val="004976C4"/>
    <w:rsid w:val="004978CF"/>
    <w:rsid w:val="004A02F2"/>
    <w:rsid w:val="004A08BA"/>
    <w:rsid w:val="004A0A33"/>
    <w:rsid w:val="004A0BDC"/>
    <w:rsid w:val="004A0D52"/>
    <w:rsid w:val="004A0F89"/>
    <w:rsid w:val="004A1191"/>
    <w:rsid w:val="004A12E0"/>
    <w:rsid w:val="004A14F1"/>
    <w:rsid w:val="004A163B"/>
    <w:rsid w:val="004A1CA3"/>
    <w:rsid w:val="004A226C"/>
    <w:rsid w:val="004A242D"/>
    <w:rsid w:val="004A286D"/>
    <w:rsid w:val="004A2ED1"/>
    <w:rsid w:val="004A35A9"/>
    <w:rsid w:val="004A371F"/>
    <w:rsid w:val="004A38A5"/>
    <w:rsid w:val="004A3A6D"/>
    <w:rsid w:val="004A3C0B"/>
    <w:rsid w:val="004A3C7C"/>
    <w:rsid w:val="004A3DFC"/>
    <w:rsid w:val="004A4210"/>
    <w:rsid w:val="004A46BC"/>
    <w:rsid w:val="004A4CD6"/>
    <w:rsid w:val="004A51F2"/>
    <w:rsid w:val="004A5837"/>
    <w:rsid w:val="004A5C9B"/>
    <w:rsid w:val="004A701A"/>
    <w:rsid w:val="004A7687"/>
    <w:rsid w:val="004A76DF"/>
    <w:rsid w:val="004A77F3"/>
    <w:rsid w:val="004A7879"/>
    <w:rsid w:val="004A7953"/>
    <w:rsid w:val="004A7A3C"/>
    <w:rsid w:val="004A901C"/>
    <w:rsid w:val="004B038A"/>
    <w:rsid w:val="004B0986"/>
    <w:rsid w:val="004B0B19"/>
    <w:rsid w:val="004B0BF9"/>
    <w:rsid w:val="004B0BFB"/>
    <w:rsid w:val="004B0FC6"/>
    <w:rsid w:val="004B12EE"/>
    <w:rsid w:val="004B13A6"/>
    <w:rsid w:val="004B1C41"/>
    <w:rsid w:val="004B1DA2"/>
    <w:rsid w:val="004B1EA3"/>
    <w:rsid w:val="004B21FE"/>
    <w:rsid w:val="004B224B"/>
    <w:rsid w:val="004B29C5"/>
    <w:rsid w:val="004B2ED9"/>
    <w:rsid w:val="004B30DF"/>
    <w:rsid w:val="004B3695"/>
    <w:rsid w:val="004B380F"/>
    <w:rsid w:val="004B384C"/>
    <w:rsid w:val="004B418D"/>
    <w:rsid w:val="004B439D"/>
    <w:rsid w:val="004B4564"/>
    <w:rsid w:val="004B4B63"/>
    <w:rsid w:val="004B4D01"/>
    <w:rsid w:val="004B4D74"/>
    <w:rsid w:val="004B4F18"/>
    <w:rsid w:val="004B5F12"/>
    <w:rsid w:val="004B6328"/>
    <w:rsid w:val="004B648F"/>
    <w:rsid w:val="004B664B"/>
    <w:rsid w:val="004B674A"/>
    <w:rsid w:val="004B685D"/>
    <w:rsid w:val="004B6D84"/>
    <w:rsid w:val="004B6FC1"/>
    <w:rsid w:val="004B78C6"/>
    <w:rsid w:val="004C0149"/>
    <w:rsid w:val="004C0573"/>
    <w:rsid w:val="004C06A7"/>
    <w:rsid w:val="004C0BBC"/>
    <w:rsid w:val="004C1085"/>
    <w:rsid w:val="004C16AE"/>
    <w:rsid w:val="004C1A8D"/>
    <w:rsid w:val="004C26F1"/>
    <w:rsid w:val="004C2860"/>
    <w:rsid w:val="004C2976"/>
    <w:rsid w:val="004C2E38"/>
    <w:rsid w:val="004C2FC3"/>
    <w:rsid w:val="004C3516"/>
    <w:rsid w:val="004C35FC"/>
    <w:rsid w:val="004C3811"/>
    <w:rsid w:val="004C4322"/>
    <w:rsid w:val="004C49CD"/>
    <w:rsid w:val="004C5188"/>
    <w:rsid w:val="004C5847"/>
    <w:rsid w:val="004C6B14"/>
    <w:rsid w:val="004C74CA"/>
    <w:rsid w:val="004C75F4"/>
    <w:rsid w:val="004C771A"/>
    <w:rsid w:val="004C7900"/>
    <w:rsid w:val="004D099D"/>
    <w:rsid w:val="004D0F0E"/>
    <w:rsid w:val="004D1129"/>
    <w:rsid w:val="004D1474"/>
    <w:rsid w:val="004D170E"/>
    <w:rsid w:val="004D1D6F"/>
    <w:rsid w:val="004D1D78"/>
    <w:rsid w:val="004D1EF2"/>
    <w:rsid w:val="004D2415"/>
    <w:rsid w:val="004D2560"/>
    <w:rsid w:val="004D276B"/>
    <w:rsid w:val="004D29A9"/>
    <w:rsid w:val="004D2C18"/>
    <w:rsid w:val="004D2E85"/>
    <w:rsid w:val="004D32F2"/>
    <w:rsid w:val="004D45E1"/>
    <w:rsid w:val="004D4A72"/>
    <w:rsid w:val="004D52E8"/>
    <w:rsid w:val="004D5D93"/>
    <w:rsid w:val="004D6319"/>
    <w:rsid w:val="004D66B0"/>
    <w:rsid w:val="004D676B"/>
    <w:rsid w:val="004D6A71"/>
    <w:rsid w:val="004D6E0E"/>
    <w:rsid w:val="004D70D3"/>
    <w:rsid w:val="004D71E3"/>
    <w:rsid w:val="004D7262"/>
    <w:rsid w:val="004D72F9"/>
    <w:rsid w:val="004D73B7"/>
    <w:rsid w:val="004D73EE"/>
    <w:rsid w:val="004D7BA4"/>
    <w:rsid w:val="004E001E"/>
    <w:rsid w:val="004E075C"/>
    <w:rsid w:val="004E09F6"/>
    <w:rsid w:val="004E0A77"/>
    <w:rsid w:val="004E0B8B"/>
    <w:rsid w:val="004E0BFD"/>
    <w:rsid w:val="004E0E53"/>
    <w:rsid w:val="004E1F0B"/>
    <w:rsid w:val="004E2149"/>
    <w:rsid w:val="004E228E"/>
    <w:rsid w:val="004E22B3"/>
    <w:rsid w:val="004E29D8"/>
    <w:rsid w:val="004E2AA6"/>
    <w:rsid w:val="004E2ABD"/>
    <w:rsid w:val="004E2B1B"/>
    <w:rsid w:val="004E30B9"/>
    <w:rsid w:val="004E3233"/>
    <w:rsid w:val="004E354B"/>
    <w:rsid w:val="004E35C5"/>
    <w:rsid w:val="004E3795"/>
    <w:rsid w:val="004E3A6F"/>
    <w:rsid w:val="004E3FB2"/>
    <w:rsid w:val="004E4117"/>
    <w:rsid w:val="004E48BF"/>
    <w:rsid w:val="004E4E28"/>
    <w:rsid w:val="004E522B"/>
    <w:rsid w:val="004E5495"/>
    <w:rsid w:val="004E5675"/>
    <w:rsid w:val="004E56F3"/>
    <w:rsid w:val="004E594E"/>
    <w:rsid w:val="004E5BDD"/>
    <w:rsid w:val="004E5C2E"/>
    <w:rsid w:val="004E5CD1"/>
    <w:rsid w:val="004E5ECA"/>
    <w:rsid w:val="004E6063"/>
    <w:rsid w:val="004E6427"/>
    <w:rsid w:val="004E6435"/>
    <w:rsid w:val="004E664E"/>
    <w:rsid w:val="004E66A5"/>
    <w:rsid w:val="004E66A6"/>
    <w:rsid w:val="004E6B0A"/>
    <w:rsid w:val="004E6C52"/>
    <w:rsid w:val="004E7014"/>
    <w:rsid w:val="004E7281"/>
    <w:rsid w:val="004E77F4"/>
    <w:rsid w:val="004E7847"/>
    <w:rsid w:val="004E787A"/>
    <w:rsid w:val="004E7A65"/>
    <w:rsid w:val="004E7B87"/>
    <w:rsid w:val="004E7B91"/>
    <w:rsid w:val="004F00C6"/>
    <w:rsid w:val="004F012F"/>
    <w:rsid w:val="004F0140"/>
    <w:rsid w:val="004F0156"/>
    <w:rsid w:val="004F01FB"/>
    <w:rsid w:val="004F0637"/>
    <w:rsid w:val="004F0680"/>
    <w:rsid w:val="004F0ABE"/>
    <w:rsid w:val="004F1602"/>
    <w:rsid w:val="004F16DD"/>
    <w:rsid w:val="004F1851"/>
    <w:rsid w:val="004F1B0B"/>
    <w:rsid w:val="004F1EB1"/>
    <w:rsid w:val="004F21B5"/>
    <w:rsid w:val="004F230F"/>
    <w:rsid w:val="004F2328"/>
    <w:rsid w:val="004F24F6"/>
    <w:rsid w:val="004F2EF1"/>
    <w:rsid w:val="004F31D9"/>
    <w:rsid w:val="004F3244"/>
    <w:rsid w:val="004F3439"/>
    <w:rsid w:val="004F34D0"/>
    <w:rsid w:val="004F34E9"/>
    <w:rsid w:val="004F3D90"/>
    <w:rsid w:val="004F4E60"/>
    <w:rsid w:val="004F4E6D"/>
    <w:rsid w:val="004F56CD"/>
    <w:rsid w:val="004F5DE1"/>
    <w:rsid w:val="004F6417"/>
    <w:rsid w:val="004F6B72"/>
    <w:rsid w:val="004F7160"/>
    <w:rsid w:val="004F7A83"/>
    <w:rsid w:val="004F7BAB"/>
    <w:rsid w:val="004F7F3B"/>
    <w:rsid w:val="0050027C"/>
    <w:rsid w:val="0050028C"/>
    <w:rsid w:val="005002F1"/>
    <w:rsid w:val="00500426"/>
    <w:rsid w:val="0050089C"/>
    <w:rsid w:val="00500B42"/>
    <w:rsid w:val="00500DBB"/>
    <w:rsid w:val="00500F06"/>
    <w:rsid w:val="00501207"/>
    <w:rsid w:val="00501972"/>
    <w:rsid w:val="00501E7D"/>
    <w:rsid w:val="00502047"/>
    <w:rsid w:val="00502343"/>
    <w:rsid w:val="00502DC9"/>
    <w:rsid w:val="00502F42"/>
    <w:rsid w:val="005032B6"/>
    <w:rsid w:val="00503388"/>
    <w:rsid w:val="0050343F"/>
    <w:rsid w:val="00503889"/>
    <w:rsid w:val="0050497E"/>
    <w:rsid w:val="00504CFC"/>
    <w:rsid w:val="00504D89"/>
    <w:rsid w:val="0050517A"/>
    <w:rsid w:val="00505567"/>
    <w:rsid w:val="005055E1"/>
    <w:rsid w:val="0050579F"/>
    <w:rsid w:val="005057C4"/>
    <w:rsid w:val="00505F03"/>
    <w:rsid w:val="00505FE5"/>
    <w:rsid w:val="005063AF"/>
    <w:rsid w:val="00506462"/>
    <w:rsid w:val="00506C48"/>
    <w:rsid w:val="00506DF0"/>
    <w:rsid w:val="005074E4"/>
    <w:rsid w:val="0050795D"/>
    <w:rsid w:val="00507B3D"/>
    <w:rsid w:val="00510115"/>
    <w:rsid w:val="005101F4"/>
    <w:rsid w:val="005106F5"/>
    <w:rsid w:val="00510C79"/>
    <w:rsid w:val="00510F73"/>
    <w:rsid w:val="005111E0"/>
    <w:rsid w:val="0051197C"/>
    <w:rsid w:val="00511B34"/>
    <w:rsid w:val="00511DE2"/>
    <w:rsid w:val="005123CE"/>
    <w:rsid w:val="00512F6B"/>
    <w:rsid w:val="00513171"/>
    <w:rsid w:val="005132D7"/>
    <w:rsid w:val="00513820"/>
    <w:rsid w:val="005138BA"/>
    <w:rsid w:val="00513D82"/>
    <w:rsid w:val="00513EF4"/>
    <w:rsid w:val="00513F2C"/>
    <w:rsid w:val="005140CA"/>
    <w:rsid w:val="0051421E"/>
    <w:rsid w:val="0051457F"/>
    <w:rsid w:val="00514775"/>
    <w:rsid w:val="005147F0"/>
    <w:rsid w:val="00514C96"/>
    <w:rsid w:val="00514DC8"/>
    <w:rsid w:val="0051500A"/>
    <w:rsid w:val="00515540"/>
    <w:rsid w:val="005155BA"/>
    <w:rsid w:val="005156E4"/>
    <w:rsid w:val="00515901"/>
    <w:rsid w:val="00515A2D"/>
    <w:rsid w:val="00515A75"/>
    <w:rsid w:val="0051649D"/>
    <w:rsid w:val="005167C9"/>
    <w:rsid w:val="005167DA"/>
    <w:rsid w:val="00516A84"/>
    <w:rsid w:val="00516D9E"/>
    <w:rsid w:val="00516E15"/>
    <w:rsid w:val="00516E6F"/>
    <w:rsid w:val="00516EE9"/>
    <w:rsid w:val="00516F2C"/>
    <w:rsid w:val="00516FC5"/>
    <w:rsid w:val="00517D11"/>
    <w:rsid w:val="00517F6C"/>
    <w:rsid w:val="005200BA"/>
    <w:rsid w:val="005202BF"/>
    <w:rsid w:val="0052035F"/>
    <w:rsid w:val="0052054B"/>
    <w:rsid w:val="0052065D"/>
    <w:rsid w:val="00520692"/>
    <w:rsid w:val="005207F9"/>
    <w:rsid w:val="0052095B"/>
    <w:rsid w:val="00520A4B"/>
    <w:rsid w:val="00520BA8"/>
    <w:rsid w:val="00521149"/>
    <w:rsid w:val="005214CD"/>
    <w:rsid w:val="00521964"/>
    <w:rsid w:val="00522140"/>
    <w:rsid w:val="005222C8"/>
    <w:rsid w:val="00522443"/>
    <w:rsid w:val="00522530"/>
    <w:rsid w:val="00522A53"/>
    <w:rsid w:val="00522C45"/>
    <w:rsid w:val="005233AD"/>
    <w:rsid w:val="0052365B"/>
    <w:rsid w:val="00523B76"/>
    <w:rsid w:val="005247D1"/>
    <w:rsid w:val="00524F4F"/>
    <w:rsid w:val="005256B2"/>
    <w:rsid w:val="00526185"/>
    <w:rsid w:val="00526213"/>
    <w:rsid w:val="0052656D"/>
    <w:rsid w:val="00526654"/>
    <w:rsid w:val="0052668B"/>
    <w:rsid w:val="00526A78"/>
    <w:rsid w:val="00526B52"/>
    <w:rsid w:val="00526BBA"/>
    <w:rsid w:val="0052765B"/>
    <w:rsid w:val="00527D13"/>
    <w:rsid w:val="00527DD7"/>
    <w:rsid w:val="005301FF"/>
    <w:rsid w:val="00530230"/>
    <w:rsid w:val="005303FF"/>
    <w:rsid w:val="00530A28"/>
    <w:rsid w:val="00530A82"/>
    <w:rsid w:val="00530D3A"/>
    <w:rsid w:val="00531574"/>
    <w:rsid w:val="0053167A"/>
    <w:rsid w:val="005317D2"/>
    <w:rsid w:val="00531B5D"/>
    <w:rsid w:val="00532080"/>
    <w:rsid w:val="00532973"/>
    <w:rsid w:val="00532EE1"/>
    <w:rsid w:val="00533078"/>
    <w:rsid w:val="0053310B"/>
    <w:rsid w:val="005335BB"/>
    <w:rsid w:val="0053454E"/>
    <w:rsid w:val="005345DC"/>
    <w:rsid w:val="0053534E"/>
    <w:rsid w:val="00535525"/>
    <w:rsid w:val="00535FB9"/>
    <w:rsid w:val="0053604D"/>
    <w:rsid w:val="00536321"/>
    <w:rsid w:val="005363E9"/>
    <w:rsid w:val="005364F7"/>
    <w:rsid w:val="00536D90"/>
    <w:rsid w:val="00536ED8"/>
    <w:rsid w:val="005371AA"/>
    <w:rsid w:val="0053751D"/>
    <w:rsid w:val="0053763A"/>
    <w:rsid w:val="00537705"/>
    <w:rsid w:val="0053772F"/>
    <w:rsid w:val="00537F37"/>
    <w:rsid w:val="005405C9"/>
    <w:rsid w:val="005406D3"/>
    <w:rsid w:val="00540A6C"/>
    <w:rsid w:val="005416D2"/>
    <w:rsid w:val="0054206F"/>
    <w:rsid w:val="005420AC"/>
    <w:rsid w:val="00542478"/>
    <w:rsid w:val="00542979"/>
    <w:rsid w:val="00543CC4"/>
    <w:rsid w:val="00544A36"/>
    <w:rsid w:val="00544D5F"/>
    <w:rsid w:val="005455D8"/>
    <w:rsid w:val="0054563F"/>
    <w:rsid w:val="005458E7"/>
    <w:rsid w:val="00545E23"/>
    <w:rsid w:val="00546380"/>
    <w:rsid w:val="0054662A"/>
    <w:rsid w:val="0054674A"/>
    <w:rsid w:val="00546C75"/>
    <w:rsid w:val="00546EDB"/>
    <w:rsid w:val="00547457"/>
    <w:rsid w:val="0054786A"/>
    <w:rsid w:val="00547B0A"/>
    <w:rsid w:val="00547C48"/>
    <w:rsid w:val="00547D77"/>
    <w:rsid w:val="00547FE6"/>
    <w:rsid w:val="00550009"/>
    <w:rsid w:val="00550252"/>
    <w:rsid w:val="00550772"/>
    <w:rsid w:val="005507B4"/>
    <w:rsid w:val="0055093B"/>
    <w:rsid w:val="00551A17"/>
    <w:rsid w:val="00552064"/>
    <w:rsid w:val="0055211D"/>
    <w:rsid w:val="005521A4"/>
    <w:rsid w:val="00552872"/>
    <w:rsid w:val="00552934"/>
    <w:rsid w:val="00552B3E"/>
    <w:rsid w:val="00552D74"/>
    <w:rsid w:val="005534BC"/>
    <w:rsid w:val="00553693"/>
    <w:rsid w:val="00553879"/>
    <w:rsid w:val="00553A63"/>
    <w:rsid w:val="00553AD7"/>
    <w:rsid w:val="005540AD"/>
    <w:rsid w:val="00554121"/>
    <w:rsid w:val="005544F0"/>
    <w:rsid w:val="00554917"/>
    <w:rsid w:val="00554ED0"/>
    <w:rsid w:val="00555883"/>
    <w:rsid w:val="00555AED"/>
    <w:rsid w:val="0055604E"/>
    <w:rsid w:val="005561DF"/>
    <w:rsid w:val="00556861"/>
    <w:rsid w:val="00556D21"/>
    <w:rsid w:val="00557141"/>
    <w:rsid w:val="00557255"/>
    <w:rsid w:val="0055740F"/>
    <w:rsid w:val="005574DE"/>
    <w:rsid w:val="005577B4"/>
    <w:rsid w:val="005604F7"/>
    <w:rsid w:val="005605F2"/>
    <w:rsid w:val="00560B26"/>
    <w:rsid w:val="00560E53"/>
    <w:rsid w:val="00561B46"/>
    <w:rsid w:val="00561EE2"/>
    <w:rsid w:val="00562053"/>
    <w:rsid w:val="005620B0"/>
    <w:rsid w:val="00562753"/>
    <w:rsid w:val="00562BDE"/>
    <w:rsid w:val="00562EF3"/>
    <w:rsid w:val="005630A6"/>
    <w:rsid w:val="0056364C"/>
    <w:rsid w:val="005638D5"/>
    <w:rsid w:val="00563F07"/>
    <w:rsid w:val="00563F1B"/>
    <w:rsid w:val="005641DB"/>
    <w:rsid w:val="00564565"/>
    <w:rsid w:val="0056487E"/>
    <w:rsid w:val="00564E8D"/>
    <w:rsid w:val="00565A19"/>
    <w:rsid w:val="00565E1E"/>
    <w:rsid w:val="005662DF"/>
    <w:rsid w:val="00566A33"/>
    <w:rsid w:val="00566E4B"/>
    <w:rsid w:val="00566F00"/>
    <w:rsid w:val="005673E8"/>
    <w:rsid w:val="00567E48"/>
    <w:rsid w:val="0057028D"/>
    <w:rsid w:val="005702CF"/>
    <w:rsid w:val="00571045"/>
    <w:rsid w:val="005711CE"/>
    <w:rsid w:val="00571206"/>
    <w:rsid w:val="0057204C"/>
    <w:rsid w:val="00572464"/>
    <w:rsid w:val="0057286D"/>
    <w:rsid w:val="00572973"/>
    <w:rsid w:val="00572B4F"/>
    <w:rsid w:val="00573024"/>
    <w:rsid w:val="00573274"/>
    <w:rsid w:val="00573E12"/>
    <w:rsid w:val="00574348"/>
    <w:rsid w:val="00574B7E"/>
    <w:rsid w:val="00574E4A"/>
    <w:rsid w:val="00574E70"/>
    <w:rsid w:val="00574E98"/>
    <w:rsid w:val="00575E69"/>
    <w:rsid w:val="00576107"/>
    <w:rsid w:val="005764D8"/>
    <w:rsid w:val="00576501"/>
    <w:rsid w:val="005769F4"/>
    <w:rsid w:val="00576B69"/>
    <w:rsid w:val="00577A59"/>
    <w:rsid w:val="00577C2E"/>
    <w:rsid w:val="005801E7"/>
    <w:rsid w:val="00580265"/>
    <w:rsid w:val="00580500"/>
    <w:rsid w:val="005806F7"/>
    <w:rsid w:val="00580727"/>
    <w:rsid w:val="00580875"/>
    <w:rsid w:val="005808B5"/>
    <w:rsid w:val="00581D29"/>
    <w:rsid w:val="0058222B"/>
    <w:rsid w:val="005825C5"/>
    <w:rsid w:val="00582996"/>
    <w:rsid w:val="00582CBD"/>
    <w:rsid w:val="00582E5A"/>
    <w:rsid w:val="00582F5E"/>
    <w:rsid w:val="00583B55"/>
    <w:rsid w:val="00583C76"/>
    <w:rsid w:val="00583FC2"/>
    <w:rsid w:val="0058431B"/>
    <w:rsid w:val="00584501"/>
    <w:rsid w:val="0058466E"/>
    <w:rsid w:val="005847C6"/>
    <w:rsid w:val="0058544A"/>
    <w:rsid w:val="005854EA"/>
    <w:rsid w:val="0058588E"/>
    <w:rsid w:val="00585930"/>
    <w:rsid w:val="00586024"/>
    <w:rsid w:val="005860B5"/>
    <w:rsid w:val="00586518"/>
    <w:rsid w:val="00586ADF"/>
    <w:rsid w:val="00586DFA"/>
    <w:rsid w:val="00586E68"/>
    <w:rsid w:val="005874D5"/>
    <w:rsid w:val="00587A49"/>
    <w:rsid w:val="005903AC"/>
    <w:rsid w:val="00590631"/>
    <w:rsid w:val="00590F0C"/>
    <w:rsid w:val="00590F60"/>
    <w:rsid w:val="0059185A"/>
    <w:rsid w:val="00591887"/>
    <w:rsid w:val="005918DB"/>
    <w:rsid w:val="005919D4"/>
    <w:rsid w:val="00592384"/>
    <w:rsid w:val="005923C8"/>
    <w:rsid w:val="005928EC"/>
    <w:rsid w:val="00593A90"/>
    <w:rsid w:val="00593D18"/>
    <w:rsid w:val="00593E29"/>
    <w:rsid w:val="00593F1E"/>
    <w:rsid w:val="00594379"/>
    <w:rsid w:val="00594476"/>
    <w:rsid w:val="005948CB"/>
    <w:rsid w:val="0059496C"/>
    <w:rsid w:val="00594A44"/>
    <w:rsid w:val="00594BD4"/>
    <w:rsid w:val="00594BE1"/>
    <w:rsid w:val="00594C1A"/>
    <w:rsid w:val="00594ED2"/>
    <w:rsid w:val="00594F39"/>
    <w:rsid w:val="0059508D"/>
    <w:rsid w:val="00595333"/>
    <w:rsid w:val="00595603"/>
    <w:rsid w:val="00595BBC"/>
    <w:rsid w:val="0059642A"/>
    <w:rsid w:val="00596508"/>
    <w:rsid w:val="00596721"/>
    <w:rsid w:val="00596BA3"/>
    <w:rsid w:val="005970FC"/>
    <w:rsid w:val="00597235"/>
    <w:rsid w:val="005974A5"/>
    <w:rsid w:val="005975B9"/>
    <w:rsid w:val="00597770"/>
    <w:rsid w:val="005A00C9"/>
    <w:rsid w:val="005A0B09"/>
    <w:rsid w:val="005A0CEB"/>
    <w:rsid w:val="005A0DB5"/>
    <w:rsid w:val="005A10DB"/>
    <w:rsid w:val="005A1430"/>
    <w:rsid w:val="005A18A9"/>
    <w:rsid w:val="005A1AF2"/>
    <w:rsid w:val="005A2326"/>
    <w:rsid w:val="005A2643"/>
    <w:rsid w:val="005A2D3A"/>
    <w:rsid w:val="005A2E4E"/>
    <w:rsid w:val="005A2FBE"/>
    <w:rsid w:val="005A3235"/>
    <w:rsid w:val="005A32C6"/>
    <w:rsid w:val="005A3861"/>
    <w:rsid w:val="005A3B2A"/>
    <w:rsid w:val="005A412D"/>
    <w:rsid w:val="005A4F71"/>
    <w:rsid w:val="005A5587"/>
    <w:rsid w:val="005A59E4"/>
    <w:rsid w:val="005A60B4"/>
    <w:rsid w:val="005A633C"/>
    <w:rsid w:val="005A6342"/>
    <w:rsid w:val="005A653C"/>
    <w:rsid w:val="005A662F"/>
    <w:rsid w:val="005A6671"/>
    <w:rsid w:val="005A6710"/>
    <w:rsid w:val="005A6831"/>
    <w:rsid w:val="005A6866"/>
    <w:rsid w:val="005A695E"/>
    <w:rsid w:val="005A6DB4"/>
    <w:rsid w:val="005A6FA4"/>
    <w:rsid w:val="005A7005"/>
    <w:rsid w:val="005A70A4"/>
    <w:rsid w:val="005A7700"/>
    <w:rsid w:val="005A7885"/>
    <w:rsid w:val="005A7918"/>
    <w:rsid w:val="005A7C09"/>
    <w:rsid w:val="005B0258"/>
    <w:rsid w:val="005B045F"/>
    <w:rsid w:val="005B04A6"/>
    <w:rsid w:val="005B04D4"/>
    <w:rsid w:val="005B0683"/>
    <w:rsid w:val="005B0C05"/>
    <w:rsid w:val="005B0C2D"/>
    <w:rsid w:val="005B0CF8"/>
    <w:rsid w:val="005B0D32"/>
    <w:rsid w:val="005B0E36"/>
    <w:rsid w:val="005B12D9"/>
    <w:rsid w:val="005B13EF"/>
    <w:rsid w:val="005B1AC6"/>
    <w:rsid w:val="005B1AFC"/>
    <w:rsid w:val="005B1F66"/>
    <w:rsid w:val="005B238E"/>
    <w:rsid w:val="005B2481"/>
    <w:rsid w:val="005B2679"/>
    <w:rsid w:val="005B2E32"/>
    <w:rsid w:val="005B2E52"/>
    <w:rsid w:val="005B2F94"/>
    <w:rsid w:val="005B32AB"/>
    <w:rsid w:val="005B4050"/>
    <w:rsid w:val="005B41C1"/>
    <w:rsid w:val="005B4430"/>
    <w:rsid w:val="005B4DB0"/>
    <w:rsid w:val="005B58B2"/>
    <w:rsid w:val="005B5ABF"/>
    <w:rsid w:val="005B5C88"/>
    <w:rsid w:val="005B5FC3"/>
    <w:rsid w:val="005B6277"/>
    <w:rsid w:val="005B665F"/>
    <w:rsid w:val="005B68DB"/>
    <w:rsid w:val="005B6FC1"/>
    <w:rsid w:val="005B6FC9"/>
    <w:rsid w:val="005B72DD"/>
    <w:rsid w:val="005B79C2"/>
    <w:rsid w:val="005B7ACD"/>
    <w:rsid w:val="005C0572"/>
    <w:rsid w:val="005C05EF"/>
    <w:rsid w:val="005C08AE"/>
    <w:rsid w:val="005C0CD4"/>
    <w:rsid w:val="005C12E2"/>
    <w:rsid w:val="005C13DC"/>
    <w:rsid w:val="005C1A51"/>
    <w:rsid w:val="005C1DC9"/>
    <w:rsid w:val="005C224B"/>
    <w:rsid w:val="005C233E"/>
    <w:rsid w:val="005C248B"/>
    <w:rsid w:val="005C27C2"/>
    <w:rsid w:val="005C290C"/>
    <w:rsid w:val="005C2A94"/>
    <w:rsid w:val="005C3038"/>
    <w:rsid w:val="005C319F"/>
    <w:rsid w:val="005C3256"/>
    <w:rsid w:val="005C363A"/>
    <w:rsid w:val="005C3665"/>
    <w:rsid w:val="005C38DB"/>
    <w:rsid w:val="005C3AED"/>
    <w:rsid w:val="005C3B81"/>
    <w:rsid w:val="005C3C00"/>
    <w:rsid w:val="005C405B"/>
    <w:rsid w:val="005C4130"/>
    <w:rsid w:val="005C4DD4"/>
    <w:rsid w:val="005C5021"/>
    <w:rsid w:val="005C525D"/>
    <w:rsid w:val="005C561F"/>
    <w:rsid w:val="005C57D2"/>
    <w:rsid w:val="005C58C5"/>
    <w:rsid w:val="005C6204"/>
    <w:rsid w:val="005C67A6"/>
    <w:rsid w:val="005C685A"/>
    <w:rsid w:val="005C6D09"/>
    <w:rsid w:val="005C6D32"/>
    <w:rsid w:val="005C7037"/>
    <w:rsid w:val="005C71ED"/>
    <w:rsid w:val="005C7272"/>
    <w:rsid w:val="005C7476"/>
    <w:rsid w:val="005C75F9"/>
    <w:rsid w:val="005C77BA"/>
    <w:rsid w:val="005C7B82"/>
    <w:rsid w:val="005D03B9"/>
    <w:rsid w:val="005D0907"/>
    <w:rsid w:val="005D0B79"/>
    <w:rsid w:val="005D0BD5"/>
    <w:rsid w:val="005D0E4F"/>
    <w:rsid w:val="005D151A"/>
    <w:rsid w:val="005D19F2"/>
    <w:rsid w:val="005D1D99"/>
    <w:rsid w:val="005D211F"/>
    <w:rsid w:val="005D229B"/>
    <w:rsid w:val="005D23B6"/>
    <w:rsid w:val="005D26D8"/>
    <w:rsid w:val="005D3800"/>
    <w:rsid w:val="005D3878"/>
    <w:rsid w:val="005D3B4C"/>
    <w:rsid w:val="005D47E7"/>
    <w:rsid w:val="005D4AE6"/>
    <w:rsid w:val="005D4F25"/>
    <w:rsid w:val="005D569E"/>
    <w:rsid w:val="005D5E04"/>
    <w:rsid w:val="005D6067"/>
    <w:rsid w:val="005D621D"/>
    <w:rsid w:val="005D74F8"/>
    <w:rsid w:val="005D79C6"/>
    <w:rsid w:val="005D7A7F"/>
    <w:rsid w:val="005D7B6B"/>
    <w:rsid w:val="005D7DCA"/>
    <w:rsid w:val="005D7FC0"/>
    <w:rsid w:val="005E046C"/>
    <w:rsid w:val="005E05AC"/>
    <w:rsid w:val="005E06CD"/>
    <w:rsid w:val="005E09E8"/>
    <w:rsid w:val="005E0C06"/>
    <w:rsid w:val="005E0C98"/>
    <w:rsid w:val="005E1007"/>
    <w:rsid w:val="005E104D"/>
    <w:rsid w:val="005E1055"/>
    <w:rsid w:val="005E13D5"/>
    <w:rsid w:val="005E173C"/>
    <w:rsid w:val="005E1CFC"/>
    <w:rsid w:val="005E1E55"/>
    <w:rsid w:val="005E2113"/>
    <w:rsid w:val="005E21AF"/>
    <w:rsid w:val="005E22A2"/>
    <w:rsid w:val="005E22A9"/>
    <w:rsid w:val="005E2514"/>
    <w:rsid w:val="005E27AA"/>
    <w:rsid w:val="005E28C1"/>
    <w:rsid w:val="005E2ADC"/>
    <w:rsid w:val="005E2ED1"/>
    <w:rsid w:val="005E3EDB"/>
    <w:rsid w:val="005E4597"/>
    <w:rsid w:val="005E46FE"/>
    <w:rsid w:val="005E485A"/>
    <w:rsid w:val="005E4CB2"/>
    <w:rsid w:val="005E4CED"/>
    <w:rsid w:val="005E4E74"/>
    <w:rsid w:val="005E4EA2"/>
    <w:rsid w:val="005E4ED6"/>
    <w:rsid w:val="005E4F7F"/>
    <w:rsid w:val="005E55A2"/>
    <w:rsid w:val="005E59EA"/>
    <w:rsid w:val="005E5A88"/>
    <w:rsid w:val="005E62A5"/>
    <w:rsid w:val="005E7244"/>
    <w:rsid w:val="005E74E6"/>
    <w:rsid w:val="005E7E66"/>
    <w:rsid w:val="005F001A"/>
    <w:rsid w:val="005F0669"/>
    <w:rsid w:val="005F07E4"/>
    <w:rsid w:val="005F0817"/>
    <w:rsid w:val="005F09AF"/>
    <w:rsid w:val="005F0F39"/>
    <w:rsid w:val="005F1313"/>
    <w:rsid w:val="005F1F54"/>
    <w:rsid w:val="005F230C"/>
    <w:rsid w:val="005F24A8"/>
    <w:rsid w:val="005F29FC"/>
    <w:rsid w:val="005F2E42"/>
    <w:rsid w:val="005F3091"/>
    <w:rsid w:val="005F37A1"/>
    <w:rsid w:val="005F3926"/>
    <w:rsid w:val="005F3D91"/>
    <w:rsid w:val="005F40A6"/>
    <w:rsid w:val="005F4375"/>
    <w:rsid w:val="005F44A6"/>
    <w:rsid w:val="005F4696"/>
    <w:rsid w:val="005F4BDF"/>
    <w:rsid w:val="005F550E"/>
    <w:rsid w:val="005F5AEE"/>
    <w:rsid w:val="005F603F"/>
    <w:rsid w:val="005F61CA"/>
    <w:rsid w:val="005F62BA"/>
    <w:rsid w:val="005F6524"/>
    <w:rsid w:val="005F65BC"/>
    <w:rsid w:val="005F668F"/>
    <w:rsid w:val="005F6B3F"/>
    <w:rsid w:val="005F71D2"/>
    <w:rsid w:val="005F7880"/>
    <w:rsid w:val="005F7995"/>
    <w:rsid w:val="005F7BAD"/>
    <w:rsid w:val="005F7BBD"/>
    <w:rsid w:val="005F7D5B"/>
    <w:rsid w:val="005F96D2"/>
    <w:rsid w:val="005FA94F"/>
    <w:rsid w:val="0060069F"/>
    <w:rsid w:val="006008F1"/>
    <w:rsid w:val="00600981"/>
    <w:rsid w:val="0060123E"/>
    <w:rsid w:val="00601317"/>
    <w:rsid w:val="006014FB"/>
    <w:rsid w:val="0060165D"/>
    <w:rsid w:val="006019F9"/>
    <w:rsid w:val="00601DAD"/>
    <w:rsid w:val="00601E65"/>
    <w:rsid w:val="0060221A"/>
    <w:rsid w:val="006023E3"/>
    <w:rsid w:val="006027AC"/>
    <w:rsid w:val="00602B41"/>
    <w:rsid w:val="006033A4"/>
    <w:rsid w:val="006034C5"/>
    <w:rsid w:val="006044FC"/>
    <w:rsid w:val="00604DE8"/>
    <w:rsid w:val="00604EDC"/>
    <w:rsid w:val="00604EDD"/>
    <w:rsid w:val="00604EF1"/>
    <w:rsid w:val="0060558E"/>
    <w:rsid w:val="0060588E"/>
    <w:rsid w:val="00605994"/>
    <w:rsid w:val="00605ABA"/>
    <w:rsid w:val="00606362"/>
    <w:rsid w:val="006065A1"/>
    <w:rsid w:val="00606796"/>
    <w:rsid w:val="0060689D"/>
    <w:rsid w:val="00607234"/>
    <w:rsid w:val="0060764D"/>
    <w:rsid w:val="006077C9"/>
    <w:rsid w:val="00607BF1"/>
    <w:rsid w:val="00607CC4"/>
    <w:rsid w:val="00607EA9"/>
    <w:rsid w:val="0061036E"/>
    <w:rsid w:val="0061037B"/>
    <w:rsid w:val="006104A0"/>
    <w:rsid w:val="006108C4"/>
    <w:rsid w:val="00610B61"/>
    <w:rsid w:val="00611608"/>
    <w:rsid w:val="00611F3F"/>
    <w:rsid w:val="00612087"/>
    <w:rsid w:val="0061214C"/>
    <w:rsid w:val="00612995"/>
    <w:rsid w:val="00612B8A"/>
    <w:rsid w:val="00612C25"/>
    <w:rsid w:val="00612D6A"/>
    <w:rsid w:val="00612DE6"/>
    <w:rsid w:val="006136C5"/>
    <w:rsid w:val="00613981"/>
    <w:rsid w:val="00613AE2"/>
    <w:rsid w:val="00613B28"/>
    <w:rsid w:val="0061508C"/>
    <w:rsid w:val="0061580A"/>
    <w:rsid w:val="00615A00"/>
    <w:rsid w:val="00615D96"/>
    <w:rsid w:val="00616962"/>
    <w:rsid w:val="00616D33"/>
    <w:rsid w:val="00616EA6"/>
    <w:rsid w:val="0061746A"/>
    <w:rsid w:val="006174AA"/>
    <w:rsid w:val="00617997"/>
    <w:rsid w:val="00617A14"/>
    <w:rsid w:val="0062029F"/>
    <w:rsid w:val="00620308"/>
    <w:rsid w:val="00620500"/>
    <w:rsid w:val="00620C01"/>
    <w:rsid w:val="0062129B"/>
    <w:rsid w:val="00621359"/>
    <w:rsid w:val="006213A0"/>
    <w:rsid w:val="00621811"/>
    <w:rsid w:val="00621E64"/>
    <w:rsid w:val="00622733"/>
    <w:rsid w:val="00622738"/>
    <w:rsid w:val="00622819"/>
    <w:rsid w:val="00622832"/>
    <w:rsid w:val="0062293C"/>
    <w:rsid w:val="00622B39"/>
    <w:rsid w:val="00623003"/>
    <w:rsid w:val="006233A0"/>
    <w:rsid w:val="0062343F"/>
    <w:rsid w:val="006234EA"/>
    <w:rsid w:val="00623664"/>
    <w:rsid w:val="00623865"/>
    <w:rsid w:val="00623953"/>
    <w:rsid w:val="0062463A"/>
    <w:rsid w:val="00624712"/>
    <w:rsid w:val="00624C67"/>
    <w:rsid w:val="00625379"/>
    <w:rsid w:val="00625454"/>
    <w:rsid w:val="00625BBF"/>
    <w:rsid w:val="00625D3C"/>
    <w:rsid w:val="00625D6C"/>
    <w:rsid w:val="00625E21"/>
    <w:rsid w:val="00626168"/>
    <w:rsid w:val="0062691C"/>
    <w:rsid w:val="00626E77"/>
    <w:rsid w:val="00626F83"/>
    <w:rsid w:val="00627350"/>
    <w:rsid w:val="00627512"/>
    <w:rsid w:val="0062779D"/>
    <w:rsid w:val="006303BB"/>
    <w:rsid w:val="0063097B"/>
    <w:rsid w:val="00630B5C"/>
    <w:rsid w:val="00631025"/>
    <w:rsid w:val="006311C2"/>
    <w:rsid w:val="00631670"/>
    <w:rsid w:val="00632088"/>
    <w:rsid w:val="00632D3C"/>
    <w:rsid w:val="00632EDA"/>
    <w:rsid w:val="006337C7"/>
    <w:rsid w:val="00633B37"/>
    <w:rsid w:val="006342D0"/>
    <w:rsid w:val="00634760"/>
    <w:rsid w:val="006347B7"/>
    <w:rsid w:val="00634A1E"/>
    <w:rsid w:val="00634C81"/>
    <w:rsid w:val="00634EB2"/>
    <w:rsid w:val="00634F79"/>
    <w:rsid w:val="00634FA8"/>
    <w:rsid w:val="006351F6"/>
    <w:rsid w:val="006356F1"/>
    <w:rsid w:val="00635B00"/>
    <w:rsid w:val="00635FA6"/>
    <w:rsid w:val="006360BC"/>
    <w:rsid w:val="006364A8"/>
    <w:rsid w:val="00636A61"/>
    <w:rsid w:val="00636F26"/>
    <w:rsid w:val="00637444"/>
    <w:rsid w:val="00637B24"/>
    <w:rsid w:val="006402BD"/>
    <w:rsid w:val="0064063A"/>
    <w:rsid w:val="00640A86"/>
    <w:rsid w:val="00640DA9"/>
    <w:rsid w:val="00640E5F"/>
    <w:rsid w:val="00640FD7"/>
    <w:rsid w:val="00641484"/>
    <w:rsid w:val="006419A8"/>
    <w:rsid w:val="00642513"/>
    <w:rsid w:val="0064364C"/>
    <w:rsid w:val="0064443C"/>
    <w:rsid w:val="0064515B"/>
    <w:rsid w:val="0064530C"/>
    <w:rsid w:val="0064534A"/>
    <w:rsid w:val="006453B6"/>
    <w:rsid w:val="00645599"/>
    <w:rsid w:val="00645785"/>
    <w:rsid w:val="006457F5"/>
    <w:rsid w:val="00645C18"/>
    <w:rsid w:val="00646208"/>
    <w:rsid w:val="00646E20"/>
    <w:rsid w:val="00646F04"/>
    <w:rsid w:val="00647227"/>
    <w:rsid w:val="006473F8"/>
    <w:rsid w:val="006475F6"/>
    <w:rsid w:val="0064767E"/>
    <w:rsid w:val="00647990"/>
    <w:rsid w:val="00647B4B"/>
    <w:rsid w:val="0065012B"/>
    <w:rsid w:val="0065020F"/>
    <w:rsid w:val="00650773"/>
    <w:rsid w:val="00650A57"/>
    <w:rsid w:val="00650B30"/>
    <w:rsid w:val="00651390"/>
    <w:rsid w:val="006513B5"/>
    <w:rsid w:val="0065206D"/>
    <w:rsid w:val="00652147"/>
    <w:rsid w:val="006521AD"/>
    <w:rsid w:val="006523A8"/>
    <w:rsid w:val="0065291C"/>
    <w:rsid w:val="00652BAD"/>
    <w:rsid w:val="0065311A"/>
    <w:rsid w:val="00653289"/>
    <w:rsid w:val="00653B01"/>
    <w:rsid w:val="00653E0A"/>
    <w:rsid w:val="00654468"/>
    <w:rsid w:val="00654506"/>
    <w:rsid w:val="00654E7D"/>
    <w:rsid w:val="0065503D"/>
    <w:rsid w:val="0065509B"/>
    <w:rsid w:val="00655F4E"/>
    <w:rsid w:val="00656366"/>
    <w:rsid w:val="006564DC"/>
    <w:rsid w:val="00656595"/>
    <w:rsid w:val="006565C2"/>
    <w:rsid w:val="00656AB9"/>
    <w:rsid w:val="00656E73"/>
    <w:rsid w:val="00656F23"/>
    <w:rsid w:val="006571DF"/>
    <w:rsid w:val="00657857"/>
    <w:rsid w:val="00657AA8"/>
    <w:rsid w:val="00657D1F"/>
    <w:rsid w:val="0066046B"/>
    <w:rsid w:val="00660C23"/>
    <w:rsid w:val="00660D8B"/>
    <w:rsid w:val="00660F63"/>
    <w:rsid w:val="00661970"/>
    <w:rsid w:val="00662286"/>
    <w:rsid w:val="00662530"/>
    <w:rsid w:val="00662C07"/>
    <w:rsid w:val="006631B5"/>
    <w:rsid w:val="00663C00"/>
    <w:rsid w:val="00663FBA"/>
    <w:rsid w:val="00664316"/>
    <w:rsid w:val="00664735"/>
    <w:rsid w:val="00664AAB"/>
    <w:rsid w:val="00664D7F"/>
    <w:rsid w:val="00665A77"/>
    <w:rsid w:val="00665AB0"/>
    <w:rsid w:val="00665B3E"/>
    <w:rsid w:val="00665F5D"/>
    <w:rsid w:val="006664D8"/>
    <w:rsid w:val="00666544"/>
    <w:rsid w:val="00666946"/>
    <w:rsid w:val="00667170"/>
    <w:rsid w:val="006673CC"/>
    <w:rsid w:val="006674E0"/>
    <w:rsid w:val="006675B7"/>
    <w:rsid w:val="00667AEC"/>
    <w:rsid w:val="00667AF9"/>
    <w:rsid w:val="006700B4"/>
    <w:rsid w:val="006703D5"/>
    <w:rsid w:val="00670A33"/>
    <w:rsid w:val="00670E1E"/>
    <w:rsid w:val="00670E56"/>
    <w:rsid w:val="00671119"/>
    <w:rsid w:val="00671826"/>
    <w:rsid w:val="0067213A"/>
    <w:rsid w:val="0067216E"/>
    <w:rsid w:val="006728DB"/>
    <w:rsid w:val="00672F28"/>
    <w:rsid w:val="00672FAE"/>
    <w:rsid w:val="006732D9"/>
    <w:rsid w:val="0067356C"/>
    <w:rsid w:val="00673B77"/>
    <w:rsid w:val="00674A25"/>
    <w:rsid w:val="00674A8C"/>
    <w:rsid w:val="00674C52"/>
    <w:rsid w:val="00674D77"/>
    <w:rsid w:val="00675516"/>
    <w:rsid w:val="00675648"/>
    <w:rsid w:val="0067574D"/>
    <w:rsid w:val="0067578F"/>
    <w:rsid w:val="00675F0F"/>
    <w:rsid w:val="0067617F"/>
    <w:rsid w:val="00676A85"/>
    <w:rsid w:val="00677133"/>
    <w:rsid w:val="00677557"/>
    <w:rsid w:val="006775B0"/>
    <w:rsid w:val="00677DEB"/>
    <w:rsid w:val="00680338"/>
    <w:rsid w:val="00680654"/>
    <w:rsid w:val="00680DA2"/>
    <w:rsid w:val="00680EA3"/>
    <w:rsid w:val="00680EA7"/>
    <w:rsid w:val="006810EF"/>
    <w:rsid w:val="0068119F"/>
    <w:rsid w:val="006813F3"/>
    <w:rsid w:val="0068155F"/>
    <w:rsid w:val="00681735"/>
    <w:rsid w:val="00681D07"/>
    <w:rsid w:val="00681D26"/>
    <w:rsid w:val="00681F54"/>
    <w:rsid w:val="006822E6"/>
    <w:rsid w:val="006823D2"/>
    <w:rsid w:val="0068294F"/>
    <w:rsid w:val="006836EE"/>
    <w:rsid w:val="0068420B"/>
    <w:rsid w:val="006842C0"/>
    <w:rsid w:val="00684624"/>
    <w:rsid w:val="006847CC"/>
    <w:rsid w:val="00684BC7"/>
    <w:rsid w:val="00684DB1"/>
    <w:rsid w:val="0068545C"/>
    <w:rsid w:val="00685621"/>
    <w:rsid w:val="00685899"/>
    <w:rsid w:val="00685902"/>
    <w:rsid w:val="006859C6"/>
    <w:rsid w:val="00685F4D"/>
    <w:rsid w:val="006863BD"/>
    <w:rsid w:val="0068688C"/>
    <w:rsid w:val="00687C65"/>
    <w:rsid w:val="006904E1"/>
    <w:rsid w:val="00690693"/>
    <w:rsid w:val="00690748"/>
    <w:rsid w:val="0069097F"/>
    <w:rsid w:val="00690983"/>
    <w:rsid w:val="006915A5"/>
    <w:rsid w:val="006918D7"/>
    <w:rsid w:val="00691960"/>
    <w:rsid w:val="00691965"/>
    <w:rsid w:val="00691E34"/>
    <w:rsid w:val="00692005"/>
    <w:rsid w:val="00692554"/>
    <w:rsid w:val="00692777"/>
    <w:rsid w:val="0069323F"/>
    <w:rsid w:val="00693419"/>
    <w:rsid w:val="006934BB"/>
    <w:rsid w:val="006935FA"/>
    <w:rsid w:val="00693667"/>
    <w:rsid w:val="006937D1"/>
    <w:rsid w:val="00693834"/>
    <w:rsid w:val="00693DA3"/>
    <w:rsid w:val="00693FE3"/>
    <w:rsid w:val="006943C8"/>
    <w:rsid w:val="00694C2C"/>
    <w:rsid w:val="00694D2D"/>
    <w:rsid w:val="00694D30"/>
    <w:rsid w:val="00694FA1"/>
    <w:rsid w:val="00695246"/>
    <w:rsid w:val="0069542A"/>
    <w:rsid w:val="0069555C"/>
    <w:rsid w:val="006957D5"/>
    <w:rsid w:val="006958BF"/>
    <w:rsid w:val="0069598F"/>
    <w:rsid w:val="006959C8"/>
    <w:rsid w:val="00695B3D"/>
    <w:rsid w:val="00695D1F"/>
    <w:rsid w:val="00695FEB"/>
    <w:rsid w:val="0069631A"/>
    <w:rsid w:val="00696488"/>
    <w:rsid w:val="006964F2"/>
    <w:rsid w:val="0069679B"/>
    <w:rsid w:val="00696DA2"/>
    <w:rsid w:val="0069735D"/>
    <w:rsid w:val="006976BE"/>
    <w:rsid w:val="00697B74"/>
    <w:rsid w:val="00697ECE"/>
    <w:rsid w:val="006A08E4"/>
    <w:rsid w:val="006A09A1"/>
    <w:rsid w:val="006A0F65"/>
    <w:rsid w:val="006A1402"/>
    <w:rsid w:val="006A14D2"/>
    <w:rsid w:val="006A1B97"/>
    <w:rsid w:val="006A1D89"/>
    <w:rsid w:val="006A2046"/>
    <w:rsid w:val="006A21B3"/>
    <w:rsid w:val="006A2803"/>
    <w:rsid w:val="006A2D0A"/>
    <w:rsid w:val="006A3229"/>
    <w:rsid w:val="006A3A00"/>
    <w:rsid w:val="006A3A4E"/>
    <w:rsid w:val="006A514A"/>
    <w:rsid w:val="006A54F2"/>
    <w:rsid w:val="006A55B3"/>
    <w:rsid w:val="006A637A"/>
    <w:rsid w:val="006A6838"/>
    <w:rsid w:val="006A6BE4"/>
    <w:rsid w:val="006A713E"/>
    <w:rsid w:val="006A75B6"/>
    <w:rsid w:val="006A76BE"/>
    <w:rsid w:val="006A7745"/>
    <w:rsid w:val="006A7CF5"/>
    <w:rsid w:val="006A7D20"/>
    <w:rsid w:val="006A7F96"/>
    <w:rsid w:val="006AB013"/>
    <w:rsid w:val="006B0137"/>
    <w:rsid w:val="006B0263"/>
    <w:rsid w:val="006B04EF"/>
    <w:rsid w:val="006B0932"/>
    <w:rsid w:val="006B0A9D"/>
    <w:rsid w:val="006B0C62"/>
    <w:rsid w:val="006B0D56"/>
    <w:rsid w:val="006B1A04"/>
    <w:rsid w:val="006B1BCA"/>
    <w:rsid w:val="006B2359"/>
    <w:rsid w:val="006B241F"/>
    <w:rsid w:val="006B2740"/>
    <w:rsid w:val="006B2FAC"/>
    <w:rsid w:val="006B2FC3"/>
    <w:rsid w:val="006B3966"/>
    <w:rsid w:val="006B3ACA"/>
    <w:rsid w:val="006B3DF6"/>
    <w:rsid w:val="006B4383"/>
    <w:rsid w:val="006B47A5"/>
    <w:rsid w:val="006B47C8"/>
    <w:rsid w:val="006B4999"/>
    <w:rsid w:val="006B4CAA"/>
    <w:rsid w:val="006B5877"/>
    <w:rsid w:val="006B6077"/>
    <w:rsid w:val="006B648B"/>
    <w:rsid w:val="006B6505"/>
    <w:rsid w:val="006B782A"/>
    <w:rsid w:val="006B7A19"/>
    <w:rsid w:val="006B7E2F"/>
    <w:rsid w:val="006C04F6"/>
    <w:rsid w:val="006C07C3"/>
    <w:rsid w:val="006C09E9"/>
    <w:rsid w:val="006C0ADA"/>
    <w:rsid w:val="006C0CC3"/>
    <w:rsid w:val="006C1127"/>
    <w:rsid w:val="006C11FF"/>
    <w:rsid w:val="006C18E4"/>
    <w:rsid w:val="006C2248"/>
    <w:rsid w:val="006C2CF8"/>
    <w:rsid w:val="006C2D7B"/>
    <w:rsid w:val="006C31AF"/>
    <w:rsid w:val="006C3294"/>
    <w:rsid w:val="006C3D85"/>
    <w:rsid w:val="006C4096"/>
    <w:rsid w:val="006C420B"/>
    <w:rsid w:val="006C4949"/>
    <w:rsid w:val="006C4A72"/>
    <w:rsid w:val="006C4CEE"/>
    <w:rsid w:val="006C4CFA"/>
    <w:rsid w:val="006C5140"/>
    <w:rsid w:val="006C528D"/>
    <w:rsid w:val="006C549B"/>
    <w:rsid w:val="006C58DD"/>
    <w:rsid w:val="006C594F"/>
    <w:rsid w:val="006C59C2"/>
    <w:rsid w:val="006C5B3C"/>
    <w:rsid w:val="006C5D31"/>
    <w:rsid w:val="006C5F6F"/>
    <w:rsid w:val="006C6799"/>
    <w:rsid w:val="006C6A5D"/>
    <w:rsid w:val="006C6C8B"/>
    <w:rsid w:val="006C6D19"/>
    <w:rsid w:val="006C6EDF"/>
    <w:rsid w:val="006C7A46"/>
    <w:rsid w:val="006C7A54"/>
    <w:rsid w:val="006D10E1"/>
    <w:rsid w:val="006D153B"/>
    <w:rsid w:val="006D1A34"/>
    <w:rsid w:val="006D1D40"/>
    <w:rsid w:val="006D1F71"/>
    <w:rsid w:val="006D2254"/>
    <w:rsid w:val="006D2284"/>
    <w:rsid w:val="006D247B"/>
    <w:rsid w:val="006D24CE"/>
    <w:rsid w:val="006D27AF"/>
    <w:rsid w:val="006D29AD"/>
    <w:rsid w:val="006D2AA8"/>
    <w:rsid w:val="006D31CC"/>
    <w:rsid w:val="006D33AC"/>
    <w:rsid w:val="006D35BC"/>
    <w:rsid w:val="006D37C1"/>
    <w:rsid w:val="006D44DB"/>
    <w:rsid w:val="006D4715"/>
    <w:rsid w:val="006D4AFD"/>
    <w:rsid w:val="006D4B40"/>
    <w:rsid w:val="006D54D1"/>
    <w:rsid w:val="006D5C47"/>
    <w:rsid w:val="006D689C"/>
    <w:rsid w:val="006D68FB"/>
    <w:rsid w:val="006D693B"/>
    <w:rsid w:val="006D6BE0"/>
    <w:rsid w:val="006D6DEE"/>
    <w:rsid w:val="006D73FC"/>
    <w:rsid w:val="006D7944"/>
    <w:rsid w:val="006E01C5"/>
    <w:rsid w:val="006E05F9"/>
    <w:rsid w:val="006E09B8"/>
    <w:rsid w:val="006E14C2"/>
    <w:rsid w:val="006E1B5C"/>
    <w:rsid w:val="006E1E43"/>
    <w:rsid w:val="006E2041"/>
    <w:rsid w:val="006E210B"/>
    <w:rsid w:val="006E25C0"/>
    <w:rsid w:val="006E3011"/>
    <w:rsid w:val="006E3668"/>
    <w:rsid w:val="006E38A0"/>
    <w:rsid w:val="006E3976"/>
    <w:rsid w:val="006E437F"/>
    <w:rsid w:val="006E45D6"/>
    <w:rsid w:val="006E4A70"/>
    <w:rsid w:val="006E520E"/>
    <w:rsid w:val="006E59EE"/>
    <w:rsid w:val="006E62BC"/>
    <w:rsid w:val="006E646C"/>
    <w:rsid w:val="006E6507"/>
    <w:rsid w:val="006E65DB"/>
    <w:rsid w:val="006E65EF"/>
    <w:rsid w:val="006E6798"/>
    <w:rsid w:val="006E6ADA"/>
    <w:rsid w:val="006E6BB4"/>
    <w:rsid w:val="006E7D3E"/>
    <w:rsid w:val="006E7DA6"/>
    <w:rsid w:val="006E7FB7"/>
    <w:rsid w:val="006F0C0C"/>
    <w:rsid w:val="006F106F"/>
    <w:rsid w:val="006F124E"/>
    <w:rsid w:val="006F1288"/>
    <w:rsid w:val="006F17B8"/>
    <w:rsid w:val="006F196C"/>
    <w:rsid w:val="006F1A15"/>
    <w:rsid w:val="006F1E3E"/>
    <w:rsid w:val="006F2046"/>
    <w:rsid w:val="006F28B9"/>
    <w:rsid w:val="006F2907"/>
    <w:rsid w:val="006F2C35"/>
    <w:rsid w:val="006F348F"/>
    <w:rsid w:val="006F3636"/>
    <w:rsid w:val="006F3777"/>
    <w:rsid w:val="006F3C62"/>
    <w:rsid w:val="006F3EFA"/>
    <w:rsid w:val="006F47F8"/>
    <w:rsid w:val="006F4CC6"/>
    <w:rsid w:val="006F517D"/>
    <w:rsid w:val="006F565B"/>
    <w:rsid w:val="006F56BA"/>
    <w:rsid w:val="006F5E9A"/>
    <w:rsid w:val="006F62A1"/>
    <w:rsid w:val="006F64BE"/>
    <w:rsid w:val="006F64C6"/>
    <w:rsid w:val="006F6708"/>
    <w:rsid w:val="006F6803"/>
    <w:rsid w:val="006F6861"/>
    <w:rsid w:val="006F692D"/>
    <w:rsid w:val="006F6C92"/>
    <w:rsid w:val="006F6DE2"/>
    <w:rsid w:val="006F6F03"/>
    <w:rsid w:val="006F727E"/>
    <w:rsid w:val="006F730A"/>
    <w:rsid w:val="00700315"/>
    <w:rsid w:val="00700864"/>
    <w:rsid w:val="0070090A"/>
    <w:rsid w:val="00700AFF"/>
    <w:rsid w:val="0070149F"/>
    <w:rsid w:val="007017FB"/>
    <w:rsid w:val="00701A2C"/>
    <w:rsid w:val="00701D9F"/>
    <w:rsid w:val="00701DD8"/>
    <w:rsid w:val="007027C1"/>
    <w:rsid w:val="00702A32"/>
    <w:rsid w:val="00702C2F"/>
    <w:rsid w:val="00703253"/>
    <w:rsid w:val="00703408"/>
    <w:rsid w:val="007034A9"/>
    <w:rsid w:val="007038CC"/>
    <w:rsid w:val="00703AC6"/>
    <w:rsid w:val="007040A5"/>
    <w:rsid w:val="007040FD"/>
    <w:rsid w:val="00704116"/>
    <w:rsid w:val="007048CD"/>
    <w:rsid w:val="00704A07"/>
    <w:rsid w:val="00704BFD"/>
    <w:rsid w:val="007059C3"/>
    <w:rsid w:val="00705A9E"/>
    <w:rsid w:val="007060E1"/>
    <w:rsid w:val="0070633F"/>
    <w:rsid w:val="00706504"/>
    <w:rsid w:val="00706FFE"/>
    <w:rsid w:val="0070712B"/>
    <w:rsid w:val="00707643"/>
    <w:rsid w:val="007078AD"/>
    <w:rsid w:val="00707BCC"/>
    <w:rsid w:val="00710246"/>
    <w:rsid w:val="007108B4"/>
    <w:rsid w:val="007110BA"/>
    <w:rsid w:val="00711856"/>
    <w:rsid w:val="00711A28"/>
    <w:rsid w:val="007123BE"/>
    <w:rsid w:val="0071254D"/>
    <w:rsid w:val="007127FF"/>
    <w:rsid w:val="00712CF3"/>
    <w:rsid w:val="00712EB5"/>
    <w:rsid w:val="0071352D"/>
    <w:rsid w:val="007139B2"/>
    <w:rsid w:val="00714169"/>
    <w:rsid w:val="0071425B"/>
    <w:rsid w:val="0071430E"/>
    <w:rsid w:val="00714360"/>
    <w:rsid w:val="00714520"/>
    <w:rsid w:val="00714DE5"/>
    <w:rsid w:val="007153DA"/>
    <w:rsid w:val="00715671"/>
    <w:rsid w:val="00715711"/>
    <w:rsid w:val="00715A65"/>
    <w:rsid w:val="00715EBD"/>
    <w:rsid w:val="00716057"/>
    <w:rsid w:val="00717748"/>
    <w:rsid w:val="00720831"/>
    <w:rsid w:val="00720E27"/>
    <w:rsid w:val="0072105E"/>
    <w:rsid w:val="00721200"/>
    <w:rsid w:val="007212D1"/>
    <w:rsid w:val="007214DE"/>
    <w:rsid w:val="007216BE"/>
    <w:rsid w:val="00721714"/>
    <w:rsid w:val="00721A64"/>
    <w:rsid w:val="00721DC1"/>
    <w:rsid w:val="00721E77"/>
    <w:rsid w:val="00721F38"/>
    <w:rsid w:val="00721F61"/>
    <w:rsid w:val="00722AC7"/>
    <w:rsid w:val="00722DD4"/>
    <w:rsid w:val="00722F60"/>
    <w:rsid w:val="00723144"/>
    <w:rsid w:val="0072332F"/>
    <w:rsid w:val="0072427A"/>
    <w:rsid w:val="00724389"/>
    <w:rsid w:val="007246D6"/>
    <w:rsid w:val="00724F18"/>
    <w:rsid w:val="00725587"/>
    <w:rsid w:val="0072567A"/>
    <w:rsid w:val="00725828"/>
    <w:rsid w:val="00725C45"/>
    <w:rsid w:val="007260A2"/>
    <w:rsid w:val="0072617B"/>
    <w:rsid w:val="0072664D"/>
    <w:rsid w:val="00726693"/>
    <w:rsid w:val="00727260"/>
    <w:rsid w:val="00727747"/>
    <w:rsid w:val="007277E3"/>
    <w:rsid w:val="00727BF1"/>
    <w:rsid w:val="00727EB8"/>
    <w:rsid w:val="00730629"/>
    <w:rsid w:val="00731074"/>
    <w:rsid w:val="0073111D"/>
    <w:rsid w:val="007312F9"/>
    <w:rsid w:val="00731A54"/>
    <w:rsid w:val="00731C66"/>
    <w:rsid w:val="00732039"/>
    <w:rsid w:val="007322F1"/>
    <w:rsid w:val="007328DA"/>
    <w:rsid w:val="00732972"/>
    <w:rsid w:val="00732BD5"/>
    <w:rsid w:val="00732D15"/>
    <w:rsid w:val="00732FEA"/>
    <w:rsid w:val="0073312B"/>
    <w:rsid w:val="007334FC"/>
    <w:rsid w:val="007337E2"/>
    <w:rsid w:val="00733B96"/>
    <w:rsid w:val="00733CF1"/>
    <w:rsid w:val="00733DE6"/>
    <w:rsid w:val="00734117"/>
    <w:rsid w:val="0073430F"/>
    <w:rsid w:val="0073468F"/>
    <w:rsid w:val="00734717"/>
    <w:rsid w:val="007347B9"/>
    <w:rsid w:val="00734982"/>
    <w:rsid w:val="00734A5A"/>
    <w:rsid w:val="00734C29"/>
    <w:rsid w:val="00734D3E"/>
    <w:rsid w:val="00734F6C"/>
    <w:rsid w:val="00734F72"/>
    <w:rsid w:val="00734FA7"/>
    <w:rsid w:val="007353FE"/>
    <w:rsid w:val="00735624"/>
    <w:rsid w:val="0073578E"/>
    <w:rsid w:val="00735E7C"/>
    <w:rsid w:val="00735EBF"/>
    <w:rsid w:val="00736004"/>
    <w:rsid w:val="007361A4"/>
    <w:rsid w:val="00736B15"/>
    <w:rsid w:val="00736F85"/>
    <w:rsid w:val="00737124"/>
    <w:rsid w:val="0073729F"/>
    <w:rsid w:val="007376C7"/>
    <w:rsid w:val="00737E7B"/>
    <w:rsid w:val="00740341"/>
    <w:rsid w:val="0074088B"/>
    <w:rsid w:val="007411FA"/>
    <w:rsid w:val="00741336"/>
    <w:rsid w:val="0074192C"/>
    <w:rsid w:val="0074196F"/>
    <w:rsid w:val="00741A06"/>
    <w:rsid w:val="00741A40"/>
    <w:rsid w:val="00742032"/>
    <w:rsid w:val="007421E1"/>
    <w:rsid w:val="007422D0"/>
    <w:rsid w:val="00742784"/>
    <w:rsid w:val="007430C6"/>
    <w:rsid w:val="00743435"/>
    <w:rsid w:val="00743724"/>
    <w:rsid w:val="00743F73"/>
    <w:rsid w:val="007440E9"/>
    <w:rsid w:val="00744201"/>
    <w:rsid w:val="00744238"/>
    <w:rsid w:val="00744508"/>
    <w:rsid w:val="00744755"/>
    <w:rsid w:val="00744E53"/>
    <w:rsid w:val="00744F3F"/>
    <w:rsid w:val="00744F6F"/>
    <w:rsid w:val="00744FD3"/>
    <w:rsid w:val="0074545A"/>
    <w:rsid w:val="007456F3"/>
    <w:rsid w:val="007458F2"/>
    <w:rsid w:val="007459D1"/>
    <w:rsid w:val="00746007"/>
    <w:rsid w:val="00746338"/>
    <w:rsid w:val="0074648C"/>
    <w:rsid w:val="00746695"/>
    <w:rsid w:val="00746A08"/>
    <w:rsid w:val="00746D7D"/>
    <w:rsid w:val="007470A5"/>
    <w:rsid w:val="007476AA"/>
    <w:rsid w:val="007478CE"/>
    <w:rsid w:val="00750460"/>
    <w:rsid w:val="007507E3"/>
    <w:rsid w:val="00750DE8"/>
    <w:rsid w:val="00751227"/>
    <w:rsid w:val="007524BC"/>
    <w:rsid w:val="00752858"/>
    <w:rsid w:val="00752880"/>
    <w:rsid w:val="00752E1D"/>
    <w:rsid w:val="00753200"/>
    <w:rsid w:val="0075352F"/>
    <w:rsid w:val="00754040"/>
    <w:rsid w:val="00754143"/>
    <w:rsid w:val="007541FF"/>
    <w:rsid w:val="00754301"/>
    <w:rsid w:val="0075458B"/>
    <w:rsid w:val="007547B2"/>
    <w:rsid w:val="00754802"/>
    <w:rsid w:val="007548DB"/>
    <w:rsid w:val="0075498B"/>
    <w:rsid w:val="00754ABD"/>
    <w:rsid w:val="00754FD1"/>
    <w:rsid w:val="00755067"/>
    <w:rsid w:val="007556C9"/>
    <w:rsid w:val="00755CDF"/>
    <w:rsid w:val="00755F2C"/>
    <w:rsid w:val="007562B6"/>
    <w:rsid w:val="0075662F"/>
    <w:rsid w:val="00756788"/>
    <w:rsid w:val="00756F9C"/>
    <w:rsid w:val="00757267"/>
    <w:rsid w:val="007577B3"/>
    <w:rsid w:val="00757E11"/>
    <w:rsid w:val="00757F6D"/>
    <w:rsid w:val="00757FBC"/>
    <w:rsid w:val="0075CE7D"/>
    <w:rsid w:val="00760A50"/>
    <w:rsid w:val="00760B11"/>
    <w:rsid w:val="00761283"/>
    <w:rsid w:val="00761433"/>
    <w:rsid w:val="0076175B"/>
    <w:rsid w:val="00761F1F"/>
    <w:rsid w:val="00762132"/>
    <w:rsid w:val="00762641"/>
    <w:rsid w:val="00762661"/>
    <w:rsid w:val="00762739"/>
    <w:rsid w:val="007627D6"/>
    <w:rsid w:val="007628D8"/>
    <w:rsid w:val="0076291D"/>
    <w:rsid w:val="00763187"/>
    <w:rsid w:val="007635B2"/>
    <w:rsid w:val="0076360F"/>
    <w:rsid w:val="00763910"/>
    <w:rsid w:val="00763FB4"/>
    <w:rsid w:val="0076436B"/>
    <w:rsid w:val="007644C1"/>
    <w:rsid w:val="00764AB2"/>
    <w:rsid w:val="00764C52"/>
    <w:rsid w:val="00764E7E"/>
    <w:rsid w:val="007652DE"/>
    <w:rsid w:val="007659B8"/>
    <w:rsid w:val="007659FC"/>
    <w:rsid w:val="00765E94"/>
    <w:rsid w:val="00765E9A"/>
    <w:rsid w:val="007661F8"/>
    <w:rsid w:val="007663B6"/>
    <w:rsid w:val="00766499"/>
    <w:rsid w:val="0076701A"/>
    <w:rsid w:val="00767189"/>
    <w:rsid w:val="00767D70"/>
    <w:rsid w:val="0077008C"/>
    <w:rsid w:val="007703B0"/>
    <w:rsid w:val="00770C11"/>
    <w:rsid w:val="00770CB9"/>
    <w:rsid w:val="00770D60"/>
    <w:rsid w:val="00770E24"/>
    <w:rsid w:val="00771230"/>
    <w:rsid w:val="007715AB"/>
    <w:rsid w:val="007716F2"/>
    <w:rsid w:val="00771803"/>
    <w:rsid w:val="00771905"/>
    <w:rsid w:val="0077199B"/>
    <w:rsid w:val="00771A52"/>
    <w:rsid w:val="00771AC3"/>
    <w:rsid w:val="007720AA"/>
    <w:rsid w:val="007722BA"/>
    <w:rsid w:val="00772411"/>
    <w:rsid w:val="007724D4"/>
    <w:rsid w:val="00772784"/>
    <w:rsid w:val="00772799"/>
    <w:rsid w:val="007728C7"/>
    <w:rsid w:val="00772908"/>
    <w:rsid w:val="00773213"/>
    <w:rsid w:val="00773457"/>
    <w:rsid w:val="007737E1"/>
    <w:rsid w:val="00773B8D"/>
    <w:rsid w:val="00773B94"/>
    <w:rsid w:val="00773D52"/>
    <w:rsid w:val="00773DC7"/>
    <w:rsid w:val="00774BD4"/>
    <w:rsid w:val="00774D94"/>
    <w:rsid w:val="00775252"/>
    <w:rsid w:val="00775593"/>
    <w:rsid w:val="00775680"/>
    <w:rsid w:val="007764B4"/>
    <w:rsid w:val="007767B0"/>
    <w:rsid w:val="007776AC"/>
    <w:rsid w:val="00777BEE"/>
    <w:rsid w:val="00780095"/>
    <w:rsid w:val="0078045A"/>
    <w:rsid w:val="00780E61"/>
    <w:rsid w:val="007813C9"/>
    <w:rsid w:val="00781B5A"/>
    <w:rsid w:val="00781C03"/>
    <w:rsid w:val="00782627"/>
    <w:rsid w:val="007826B2"/>
    <w:rsid w:val="00782C6E"/>
    <w:rsid w:val="00783043"/>
    <w:rsid w:val="00783C3D"/>
    <w:rsid w:val="00783C68"/>
    <w:rsid w:val="007840CE"/>
    <w:rsid w:val="00784424"/>
    <w:rsid w:val="0078460D"/>
    <w:rsid w:val="00784D2A"/>
    <w:rsid w:val="007850FE"/>
    <w:rsid w:val="00785616"/>
    <w:rsid w:val="00785B0A"/>
    <w:rsid w:val="00785B7E"/>
    <w:rsid w:val="00785B91"/>
    <w:rsid w:val="00786193"/>
    <w:rsid w:val="007861B3"/>
    <w:rsid w:val="00786361"/>
    <w:rsid w:val="007866AE"/>
    <w:rsid w:val="00786A89"/>
    <w:rsid w:val="00786C03"/>
    <w:rsid w:val="00786EAA"/>
    <w:rsid w:val="007877CB"/>
    <w:rsid w:val="00787C96"/>
    <w:rsid w:val="00787E94"/>
    <w:rsid w:val="00790096"/>
    <w:rsid w:val="00790097"/>
    <w:rsid w:val="00790592"/>
    <w:rsid w:val="007907B5"/>
    <w:rsid w:val="00790821"/>
    <w:rsid w:val="00790BE2"/>
    <w:rsid w:val="00790CAF"/>
    <w:rsid w:val="00790D12"/>
    <w:rsid w:val="00790F05"/>
    <w:rsid w:val="007915E1"/>
    <w:rsid w:val="00791892"/>
    <w:rsid w:val="00791984"/>
    <w:rsid w:val="007919B3"/>
    <w:rsid w:val="00791A41"/>
    <w:rsid w:val="00791AE2"/>
    <w:rsid w:val="00791E15"/>
    <w:rsid w:val="00792F15"/>
    <w:rsid w:val="00792F2C"/>
    <w:rsid w:val="00793383"/>
    <w:rsid w:val="007934F6"/>
    <w:rsid w:val="00793564"/>
    <w:rsid w:val="00793B2B"/>
    <w:rsid w:val="00793C59"/>
    <w:rsid w:val="00793DC5"/>
    <w:rsid w:val="007940EF"/>
    <w:rsid w:val="007945B6"/>
    <w:rsid w:val="00795D56"/>
    <w:rsid w:val="00795DBD"/>
    <w:rsid w:val="00796586"/>
    <w:rsid w:val="00796AF5"/>
    <w:rsid w:val="00796D6B"/>
    <w:rsid w:val="00797EEA"/>
    <w:rsid w:val="00797F35"/>
    <w:rsid w:val="0079E3AA"/>
    <w:rsid w:val="007A0182"/>
    <w:rsid w:val="007A06AA"/>
    <w:rsid w:val="007A07BC"/>
    <w:rsid w:val="007A0F27"/>
    <w:rsid w:val="007A15A5"/>
    <w:rsid w:val="007A1863"/>
    <w:rsid w:val="007A1F77"/>
    <w:rsid w:val="007A21A0"/>
    <w:rsid w:val="007A30EC"/>
    <w:rsid w:val="007A357A"/>
    <w:rsid w:val="007A36A5"/>
    <w:rsid w:val="007A36CD"/>
    <w:rsid w:val="007A3858"/>
    <w:rsid w:val="007A491E"/>
    <w:rsid w:val="007A4B7C"/>
    <w:rsid w:val="007A4BE4"/>
    <w:rsid w:val="007A5C64"/>
    <w:rsid w:val="007A5D00"/>
    <w:rsid w:val="007A64AF"/>
    <w:rsid w:val="007A65A2"/>
    <w:rsid w:val="007A676D"/>
    <w:rsid w:val="007A6A55"/>
    <w:rsid w:val="007A6C12"/>
    <w:rsid w:val="007A6C66"/>
    <w:rsid w:val="007A70EE"/>
    <w:rsid w:val="007A725F"/>
    <w:rsid w:val="007A7612"/>
    <w:rsid w:val="007A7A29"/>
    <w:rsid w:val="007A7B09"/>
    <w:rsid w:val="007A7B8F"/>
    <w:rsid w:val="007A7D1A"/>
    <w:rsid w:val="007B0209"/>
    <w:rsid w:val="007B0435"/>
    <w:rsid w:val="007B0579"/>
    <w:rsid w:val="007B08AB"/>
    <w:rsid w:val="007B0AAE"/>
    <w:rsid w:val="007B11D2"/>
    <w:rsid w:val="007B14D8"/>
    <w:rsid w:val="007B1C60"/>
    <w:rsid w:val="007B1EF5"/>
    <w:rsid w:val="007B2058"/>
    <w:rsid w:val="007B27D9"/>
    <w:rsid w:val="007B2A91"/>
    <w:rsid w:val="007B2C47"/>
    <w:rsid w:val="007B2F8E"/>
    <w:rsid w:val="007B318C"/>
    <w:rsid w:val="007B3321"/>
    <w:rsid w:val="007B3801"/>
    <w:rsid w:val="007B3E84"/>
    <w:rsid w:val="007B3F45"/>
    <w:rsid w:val="007B4497"/>
    <w:rsid w:val="007B45B1"/>
    <w:rsid w:val="007B474F"/>
    <w:rsid w:val="007B494E"/>
    <w:rsid w:val="007B4DE3"/>
    <w:rsid w:val="007B4E18"/>
    <w:rsid w:val="007B5034"/>
    <w:rsid w:val="007B54B5"/>
    <w:rsid w:val="007B5C3E"/>
    <w:rsid w:val="007B5DDD"/>
    <w:rsid w:val="007B638D"/>
    <w:rsid w:val="007B6405"/>
    <w:rsid w:val="007B6469"/>
    <w:rsid w:val="007B6680"/>
    <w:rsid w:val="007B68A3"/>
    <w:rsid w:val="007B690F"/>
    <w:rsid w:val="007B6971"/>
    <w:rsid w:val="007B6A12"/>
    <w:rsid w:val="007B6E56"/>
    <w:rsid w:val="007B72DC"/>
    <w:rsid w:val="007B7334"/>
    <w:rsid w:val="007B7611"/>
    <w:rsid w:val="007B77A8"/>
    <w:rsid w:val="007B7820"/>
    <w:rsid w:val="007B7A21"/>
    <w:rsid w:val="007B7A86"/>
    <w:rsid w:val="007B7BF9"/>
    <w:rsid w:val="007B7C7C"/>
    <w:rsid w:val="007C001D"/>
    <w:rsid w:val="007C0642"/>
    <w:rsid w:val="007C1391"/>
    <w:rsid w:val="007C14AD"/>
    <w:rsid w:val="007C18C2"/>
    <w:rsid w:val="007C1985"/>
    <w:rsid w:val="007C1BAD"/>
    <w:rsid w:val="007C2279"/>
    <w:rsid w:val="007C2A84"/>
    <w:rsid w:val="007C2EE9"/>
    <w:rsid w:val="007C2F47"/>
    <w:rsid w:val="007C2F62"/>
    <w:rsid w:val="007C3E61"/>
    <w:rsid w:val="007C3E8D"/>
    <w:rsid w:val="007C431F"/>
    <w:rsid w:val="007C4C01"/>
    <w:rsid w:val="007C4D98"/>
    <w:rsid w:val="007C4E5D"/>
    <w:rsid w:val="007C5242"/>
    <w:rsid w:val="007C5392"/>
    <w:rsid w:val="007C53E0"/>
    <w:rsid w:val="007C5728"/>
    <w:rsid w:val="007C5CA5"/>
    <w:rsid w:val="007C5D7A"/>
    <w:rsid w:val="007C5DC1"/>
    <w:rsid w:val="007C61C1"/>
    <w:rsid w:val="007C6599"/>
    <w:rsid w:val="007C68BA"/>
    <w:rsid w:val="007C6CC2"/>
    <w:rsid w:val="007C6CEE"/>
    <w:rsid w:val="007C6D8E"/>
    <w:rsid w:val="007C6F04"/>
    <w:rsid w:val="007C6F13"/>
    <w:rsid w:val="007D00DC"/>
    <w:rsid w:val="007D04F6"/>
    <w:rsid w:val="007D0690"/>
    <w:rsid w:val="007D0AC8"/>
    <w:rsid w:val="007D0C2B"/>
    <w:rsid w:val="007D0E18"/>
    <w:rsid w:val="007D1162"/>
    <w:rsid w:val="007D1235"/>
    <w:rsid w:val="007D142B"/>
    <w:rsid w:val="007D174E"/>
    <w:rsid w:val="007D1957"/>
    <w:rsid w:val="007D1CF6"/>
    <w:rsid w:val="007D1FB5"/>
    <w:rsid w:val="007D2047"/>
    <w:rsid w:val="007D24F0"/>
    <w:rsid w:val="007D2520"/>
    <w:rsid w:val="007D2BDE"/>
    <w:rsid w:val="007D3531"/>
    <w:rsid w:val="007D36B5"/>
    <w:rsid w:val="007D3B28"/>
    <w:rsid w:val="007D3C27"/>
    <w:rsid w:val="007D4247"/>
    <w:rsid w:val="007D5235"/>
    <w:rsid w:val="007D54CB"/>
    <w:rsid w:val="007D5728"/>
    <w:rsid w:val="007D5B8E"/>
    <w:rsid w:val="007D5C08"/>
    <w:rsid w:val="007D5F09"/>
    <w:rsid w:val="007D629F"/>
    <w:rsid w:val="007D67EA"/>
    <w:rsid w:val="007D6CC7"/>
    <w:rsid w:val="007D70E8"/>
    <w:rsid w:val="007D72B8"/>
    <w:rsid w:val="007D759A"/>
    <w:rsid w:val="007D7B20"/>
    <w:rsid w:val="007E0299"/>
    <w:rsid w:val="007E0773"/>
    <w:rsid w:val="007E103E"/>
    <w:rsid w:val="007E15E9"/>
    <w:rsid w:val="007E1C81"/>
    <w:rsid w:val="007E1D4E"/>
    <w:rsid w:val="007E2096"/>
    <w:rsid w:val="007E225E"/>
    <w:rsid w:val="007E28E6"/>
    <w:rsid w:val="007E2D91"/>
    <w:rsid w:val="007E2F78"/>
    <w:rsid w:val="007E2FDD"/>
    <w:rsid w:val="007E340E"/>
    <w:rsid w:val="007E34D4"/>
    <w:rsid w:val="007E3A99"/>
    <w:rsid w:val="007E3AAD"/>
    <w:rsid w:val="007E3BC9"/>
    <w:rsid w:val="007E4279"/>
    <w:rsid w:val="007E49AD"/>
    <w:rsid w:val="007E4DB7"/>
    <w:rsid w:val="007E5022"/>
    <w:rsid w:val="007E502C"/>
    <w:rsid w:val="007E56AF"/>
    <w:rsid w:val="007E5EED"/>
    <w:rsid w:val="007E6086"/>
    <w:rsid w:val="007E62C6"/>
    <w:rsid w:val="007E652B"/>
    <w:rsid w:val="007E67C4"/>
    <w:rsid w:val="007E6DD4"/>
    <w:rsid w:val="007E6FE4"/>
    <w:rsid w:val="007E703C"/>
    <w:rsid w:val="007E74AD"/>
    <w:rsid w:val="007E784A"/>
    <w:rsid w:val="007E7854"/>
    <w:rsid w:val="007F00C5"/>
    <w:rsid w:val="007F079C"/>
    <w:rsid w:val="007F1502"/>
    <w:rsid w:val="007F16FC"/>
    <w:rsid w:val="007F1708"/>
    <w:rsid w:val="007F181C"/>
    <w:rsid w:val="007F185E"/>
    <w:rsid w:val="007F1D17"/>
    <w:rsid w:val="007F1FF6"/>
    <w:rsid w:val="007F23A4"/>
    <w:rsid w:val="007F2B5D"/>
    <w:rsid w:val="007F2C82"/>
    <w:rsid w:val="007F3219"/>
    <w:rsid w:val="007F32F7"/>
    <w:rsid w:val="007F3A0A"/>
    <w:rsid w:val="007F43D5"/>
    <w:rsid w:val="007F43E5"/>
    <w:rsid w:val="007F44D4"/>
    <w:rsid w:val="007F4604"/>
    <w:rsid w:val="007F463D"/>
    <w:rsid w:val="007F4876"/>
    <w:rsid w:val="007F4B3B"/>
    <w:rsid w:val="007F4E60"/>
    <w:rsid w:val="007F509D"/>
    <w:rsid w:val="007F5241"/>
    <w:rsid w:val="007F588B"/>
    <w:rsid w:val="007F5C1C"/>
    <w:rsid w:val="007F5DE6"/>
    <w:rsid w:val="007F6B13"/>
    <w:rsid w:val="007F6C0D"/>
    <w:rsid w:val="007F6D82"/>
    <w:rsid w:val="007F6F5F"/>
    <w:rsid w:val="007F75D9"/>
    <w:rsid w:val="007F7899"/>
    <w:rsid w:val="007F7903"/>
    <w:rsid w:val="007F7C2F"/>
    <w:rsid w:val="00800442"/>
    <w:rsid w:val="00800BDD"/>
    <w:rsid w:val="00800DC4"/>
    <w:rsid w:val="00800E73"/>
    <w:rsid w:val="00800EE3"/>
    <w:rsid w:val="00801600"/>
    <w:rsid w:val="00801763"/>
    <w:rsid w:val="008019BB"/>
    <w:rsid w:val="00801BF2"/>
    <w:rsid w:val="00801F27"/>
    <w:rsid w:val="00801F28"/>
    <w:rsid w:val="00802708"/>
    <w:rsid w:val="008027E4"/>
    <w:rsid w:val="00802BC9"/>
    <w:rsid w:val="00802CF8"/>
    <w:rsid w:val="00802E4A"/>
    <w:rsid w:val="008031BF"/>
    <w:rsid w:val="008038CA"/>
    <w:rsid w:val="00804019"/>
    <w:rsid w:val="0080411D"/>
    <w:rsid w:val="0080419B"/>
    <w:rsid w:val="00804516"/>
    <w:rsid w:val="008045CF"/>
    <w:rsid w:val="00804B53"/>
    <w:rsid w:val="00804EC4"/>
    <w:rsid w:val="00804F61"/>
    <w:rsid w:val="0080522E"/>
    <w:rsid w:val="00805A3A"/>
    <w:rsid w:val="00806BB0"/>
    <w:rsid w:val="00806C54"/>
    <w:rsid w:val="00807333"/>
    <w:rsid w:val="00807776"/>
    <w:rsid w:val="00810005"/>
    <w:rsid w:val="00810036"/>
    <w:rsid w:val="008102CD"/>
    <w:rsid w:val="008104A2"/>
    <w:rsid w:val="0081058D"/>
    <w:rsid w:val="00810844"/>
    <w:rsid w:val="00810972"/>
    <w:rsid w:val="00810F6D"/>
    <w:rsid w:val="0081104B"/>
    <w:rsid w:val="00811538"/>
    <w:rsid w:val="00811A1A"/>
    <w:rsid w:val="00811E68"/>
    <w:rsid w:val="00812160"/>
    <w:rsid w:val="00812234"/>
    <w:rsid w:val="00812235"/>
    <w:rsid w:val="0081269D"/>
    <w:rsid w:val="0081359F"/>
    <w:rsid w:val="0081377D"/>
    <w:rsid w:val="00813EF8"/>
    <w:rsid w:val="00814522"/>
    <w:rsid w:val="00814786"/>
    <w:rsid w:val="00814A49"/>
    <w:rsid w:val="00814D78"/>
    <w:rsid w:val="00815674"/>
    <w:rsid w:val="00815B3C"/>
    <w:rsid w:val="00815BB1"/>
    <w:rsid w:val="00815BD7"/>
    <w:rsid w:val="00816429"/>
    <w:rsid w:val="008167BB"/>
    <w:rsid w:val="008169CE"/>
    <w:rsid w:val="00816FF0"/>
    <w:rsid w:val="00817403"/>
    <w:rsid w:val="008177FE"/>
    <w:rsid w:val="00817CCD"/>
    <w:rsid w:val="0081BE4C"/>
    <w:rsid w:val="008200DC"/>
    <w:rsid w:val="00820177"/>
    <w:rsid w:val="00820503"/>
    <w:rsid w:val="008206D3"/>
    <w:rsid w:val="0082085C"/>
    <w:rsid w:val="00820AB7"/>
    <w:rsid w:val="00820C65"/>
    <w:rsid w:val="00820E29"/>
    <w:rsid w:val="008214A7"/>
    <w:rsid w:val="00821523"/>
    <w:rsid w:val="0082176E"/>
    <w:rsid w:val="008217E1"/>
    <w:rsid w:val="008217E7"/>
    <w:rsid w:val="00821928"/>
    <w:rsid w:val="0082217E"/>
    <w:rsid w:val="00822EE3"/>
    <w:rsid w:val="0082345E"/>
    <w:rsid w:val="00823B2F"/>
    <w:rsid w:val="0082408A"/>
    <w:rsid w:val="0082408C"/>
    <w:rsid w:val="0082432F"/>
    <w:rsid w:val="00824EBA"/>
    <w:rsid w:val="00825B43"/>
    <w:rsid w:val="00825E72"/>
    <w:rsid w:val="0082657F"/>
    <w:rsid w:val="00827562"/>
    <w:rsid w:val="008277DB"/>
    <w:rsid w:val="00827CAC"/>
    <w:rsid w:val="00827FBC"/>
    <w:rsid w:val="008301BF"/>
    <w:rsid w:val="00830513"/>
    <w:rsid w:val="0083088D"/>
    <w:rsid w:val="00830EAC"/>
    <w:rsid w:val="00831C23"/>
    <w:rsid w:val="0083220E"/>
    <w:rsid w:val="00832314"/>
    <w:rsid w:val="008323DF"/>
    <w:rsid w:val="008327D9"/>
    <w:rsid w:val="00832947"/>
    <w:rsid w:val="00832E41"/>
    <w:rsid w:val="0083324A"/>
    <w:rsid w:val="008332E7"/>
    <w:rsid w:val="00833368"/>
    <w:rsid w:val="0083336F"/>
    <w:rsid w:val="008337BC"/>
    <w:rsid w:val="0083382B"/>
    <w:rsid w:val="00833E5E"/>
    <w:rsid w:val="00834135"/>
    <w:rsid w:val="008348D1"/>
    <w:rsid w:val="00834A34"/>
    <w:rsid w:val="00834A5D"/>
    <w:rsid w:val="00834F47"/>
    <w:rsid w:val="00834FC2"/>
    <w:rsid w:val="00835124"/>
    <w:rsid w:val="008355D7"/>
    <w:rsid w:val="00835650"/>
    <w:rsid w:val="0083569D"/>
    <w:rsid w:val="00835BC6"/>
    <w:rsid w:val="008360A0"/>
    <w:rsid w:val="00837EC9"/>
    <w:rsid w:val="00837F9C"/>
    <w:rsid w:val="0083F29A"/>
    <w:rsid w:val="0084007F"/>
    <w:rsid w:val="00840450"/>
    <w:rsid w:val="00840BA5"/>
    <w:rsid w:val="00840D5B"/>
    <w:rsid w:val="008410C6"/>
    <w:rsid w:val="008413D3"/>
    <w:rsid w:val="0084154F"/>
    <w:rsid w:val="0084156F"/>
    <w:rsid w:val="00842447"/>
    <w:rsid w:val="008424F5"/>
    <w:rsid w:val="00842AC1"/>
    <w:rsid w:val="00842C4E"/>
    <w:rsid w:val="00842FC0"/>
    <w:rsid w:val="00843265"/>
    <w:rsid w:val="0084393A"/>
    <w:rsid w:val="00843DB7"/>
    <w:rsid w:val="0084403C"/>
    <w:rsid w:val="0084452D"/>
    <w:rsid w:val="008447FE"/>
    <w:rsid w:val="00844A39"/>
    <w:rsid w:val="00844A96"/>
    <w:rsid w:val="008450CE"/>
    <w:rsid w:val="00845413"/>
    <w:rsid w:val="008455A8"/>
    <w:rsid w:val="0084565B"/>
    <w:rsid w:val="008457F8"/>
    <w:rsid w:val="00845945"/>
    <w:rsid w:val="00845D5D"/>
    <w:rsid w:val="00845EF8"/>
    <w:rsid w:val="0084609B"/>
    <w:rsid w:val="00846CAC"/>
    <w:rsid w:val="00846F2C"/>
    <w:rsid w:val="00846F31"/>
    <w:rsid w:val="008471D6"/>
    <w:rsid w:val="0084724E"/>
    <w:rsid w:val="00847D37"/>
    <w:rsid w:val="00847EC0"/>
    <w:rsid w:val="00847F51"/>
    <w:rsid w:val="008504A8"/>
    <w:rsid w:val="008504BB"/>
    <w:rsid w:val="0085068F"/>
    <w:rsid w:val="00850859"/>
    <w:rsid w:val="00850A91"/>
    <w:rsid w:val="00850B7F"/>
    <w:rsid w:val="00851737"/>
    <w:rsid w:val="008517C4"/>
    <w:rsid w:val="0085185E"/>
    <w:rsid w:val="0085194B"/>
    <w:rsid w:val="00851DF6"/>
    <w:rsid w:val="0085211B"/>
    <w:rsid w:val="00852267"/>
    <w:rsid w:val="00852826"/>
    <w:rsid w:val="0085282F"/>
    <w:rsid w:val="008528E4"/>
    <w:rsid w:val="0085291A"/>
    <w:rsid w:val="008529EA"/>
    <w:rsid w:val="00852C38"/>
    <w:rsid w:val="00853877"/>
    <w:rsid w:val="008538C2"/>
    <w:rsid w:val="00853D9F"/>
    <w:rsid w:val="0085420D"/>
    <w:rsid w:val="008542AD"/>
    <w:rsid w:val="00854430"/>
    <w:rsid w:val="008548E2"/>
    <w:rsid w:val="00854AF2"/>
    <w:rsid w:val="00854B52"/>
    <w:rsid w:val="00854D30"/>
    <w:rsid w:val="00854EE6"/>
    <w:rsid w:val="00855031"/>
    <w:rsid w:val="008557FF"/>
    <w:rsid w:val="008558D2"/>
    <w:rsid w:val="00855C51"/>
    <w:rsid w:val="00855D52"/>
    <w:rsid w:val="00855E1A"/>
    <w:rsid w:val="00855E63"/>
    <w:rsid w:val="0085602F"/>
    <w:rsid w:val="008565E2"/>
    <w:rsid w:val="00856A86"/>
    <w:rsid w:val="0085706D"/>
    <w:rsid w:val="008571FA"/>
    <w:rsid w:val="0085763D"/>
    <w:rsid w:val="0085784F"/>
    <w:rsid w:val="0085788F"/>
    <w:rsid w:val="00857A01"/>
    <w:rsid w:val="00860736"/>
    <w:rsid w:val="0086082B"/>
    <w:rsid w:val="008608CF"/>
    <w:rsid w:val="008608D6"/>
    <w:rsid w:val="008611F4"/>
    <w:rsid w:val="00861FC8"/>
    <w:rsid w:val="00862041"/>
    <w:rsid w:val="008620A2"/>
    <w:rsid w:val="0086214D"/>
    <w:rsid w:val="008626A8"/>
    <w:rsid w:val="0086270B"/>
    <w:rsid w:val="00862899"/>
    <w:rsid w:val="00862935"/>
    <w:rsid w:val="00862A83"/>
    <w:rsid w:val="00862BB3"/>
    <w:rsid w:val="00862EA2"/>
    <w:rsid w:val="00863023"/>
    <w:rsid w:val="00863234"/>
    <w:rsid w:val="00863D68"/>
    <w:rsid w:val="00863EC3"/>
    <w:rsid w:val="0086410A"/>
    <w:rsid w:val="00864142"/>
    <w:rsid w:val="00864208"/>
    <w:rsid w:val="00864292"/>
    <w:rsid w:val="00864541"/>
    <w:rsid w:val="00864BD7"/>
    <w:rsid w:val="00864D46"/>
    <w:rsid w:val="00865389"/>
    <w:rsid w:val="008653A2"/>
    <w:rsid w:val="008653B9"/>
    <w:rsid w:val="00865931"/>
    <w:rsid w:val="00865A3C"/>
    <w:rsid w:val="00865E9F"/>
    <w:rsid w:val="0086608D"/>
    <w:rsid w:val="00866A2D"/>
    <w:rsid w:val="00866BBE"/>
    <w:rsid w:val="00866E2F"/>
    <w:rsid w:val="00866FEF"/>
    <w:rsid w:val="00867388"/>
    <w:rsid w:val="008673A5"/>
    <w:rsid w:val="00867BB7"/>
    <w:rsid w:val="00867EEC"/>
    <w:rsid w:val="0087018E"/>
    <w:rsid w:val="00870222"/>
    <w:rsid w:val="00870293"/>
    <w:rsid w:val="008707F7"/>
    <w:rsid w:val="008715A7"/>
    <w:rsid w:val="0087199B"/>
    <w:rsid w:val="008719B9"/>
    <w:rsid w:val="00871BF7"/>
    <w:rsid w:val="00871CD3"/>
    <w:rsid w:val="008725B2"/>
    <w:rsid w:val="00872635"/>
    <w:rsid w:val="00872A7F"/>
    <w:rsid w:val="00872F93"/>
    <w:rsid w:val="0087309E"/>
    <w:rsid w:val="00873DDC"/>
    <w:rsid w:val="00874097"/>
    <w:rsid w:val="00874118"/>
    <w:rsid w:val="00874E81"/>
    <w:rsid w:val="008752EC"/>
    <w:rsid w:val="00875761"/>
    <w:rsid w:val="00875ACA"/>
    <w:rsid w:val="00875D4A"/>
    <w:rsid w:val="008760DB"/>
    <w:rsid w:val="00876249"/>
    <w:rsid w:val="008767DD"/>
    <w:rsid w:val="008768D9"/>
    <w:rsid w:val="008769DA"/>
    <w:rsid w:val="00877B33"/>
    <w:rsid w:val="00877B3D"/>
    <w:rsid w:val="00877D2A"/>
    <w:rsid w:val="0088024A"/>
    <w:rsid w:val="00880347"/>
    <w:rsid w:val="008803BD"/>
    <w:rsid w:val="00880439"/>
    <w:rsid w:val="008805A2"/>
    <w:rsid w:val="008805EB"/>
    <w:rsid w:val="008806F1"/>
    <w:rsid w:val="00880A04"/>
    <w:rsid w:val="00880B6D"/>
    <w:rsid w:val="008814D7"/>
    <w:rsid w:val="00881BA6"/>
    <w:rsid w:val="00881EEC"/>
    <w:rsid w:val="0088232F"/>
    <w:rsid w:val="00882399"/>
    <w:rsid w:val="008823DC"/>
    <w:rsid w:val="008836F1"/>
    <w:rsid w:val="00883BD1"/>
    <w:rsid w:val="00883C4C"/>
    <w:rsid w:val="00884154"/>
    <w:rsid w:val="00884798"/>
    <w:rsid w:val="008847C6"/>
    <w:rsid w:val="00884C4E"/>
    <w:rsid w:val="00884D3F"/>
    <w:rsid w:val="008852E0"/>
    <w:rsid w:val="0088531D"/>
    <w:rsid w:val="008857DE"/>
    <w:rsid w:val="0088585A"/>
    <w:rsid w:val="00885A1A"/>
    <w:rsid w:val="00885D89"/>
    <w:rsid w:val="00885DF0"/>
    <w:rsid w:val="00885EA7"/>
    <w:rsid w:val="0088601F"/>
    <w:rsid w:val="00886435"/>
    <w:rsid w:val="00886AB3"/>
    <w:rsid w:val="00886E65"/>
    <w:rsid w:val="00886F3C"/>
    <w:rsid w:val="008877FD"/>
    <w:rsid w:val="00887867"/>
    <w:rsid w:val="0088792F"/>
    <w:rsid w:val="00887C50"/>
    <w:rsid w:val="00890924"/>
    <w:rsid w:val="0089094C"/>
    <w:rsid w:val="00890E42"/>
    <w:rsid w:val="00891192"/>
    <w:rsid w:val="00891954"/>
    <w:rsid w:val="00891EBF"/>
    <w:rsid w:val="00891FAF"/>
    <w:rsid w:val="00892AFB"/>
    <w:rsid w:val="008933C6"/>
    <w:rsid w:val="00893734"/>
    <w:rsid w:val="0089377B"/>
    <w:rsid w:val="008938DF"/>
    <w:rsid w:val="00893CF4"/>
    <w:rsid w:val="00893F78"/>
    <w:rsid w:val="0089416F"/>
    <w:rsid w:val="00894356"/>
    <w:rsid w:val="00894540"/>
    <w:rsid w:val="00894CED"/>
    <w:rsid w:val="0089510A"/>
    <w:rsid w:val="0089553C"/>
    <w:rsid w:val="008959F6"/>
    <w:rsid w:val="00895AE2"/>
    <w:rsid w:val="00895CAA"/>
    <w:rsid w:val="00895DD4"/>
    <w:rsid w:val="008963B1"/>
    <w:rsid w:val="008963C1"/>
    <w:rsid w:val="008967A7"/>
    <w:rsid w:val="00896EBD"/>
    <w:rsid w:val="0089752D"/>
    <w:rsid w:val="008A074B"/>
    <w:rsid w:val="008A08DA"/>
    <w:rsid w:val="008A0B34"/>
    <w:rsid w:val="008A1117"/>
    <w:rsid w:val="008A14EA"/>
    <w:rsid w:val="008A159D"/>
    <w:rsid w:val="008A18B3"/>
    <w:rsid w:val="008A26DC"/>
    <w:rsid w:val="008A2893"/>
    <w:rsid w:val="008A2AB5"/>
    <w:rsid w:val="008A2AF8"/>
    <w:rsid w:val="008A3697"/>
    <w:rsid w:val="008A398A"/>
    <w:rsid w:val="008A3F7C"/>
    <w:rsid w:val="008A4273"/>
    <w:rsid w:val="008A4BAA"/>
    <w:rsid w:val="008A5259"/>
    <w:rsid w:val="008A56B3"/>
    <w:rsid w:val="008A5ABA"/>
    <w:rsid w:val="008A5E29"/>
    <w:rsid w:val="008A62F1"/>
    <w:rsid w:val="008A6E57"/>
    <w:rsid w:val="008A7845"/>
    <w:rsid w:val="008B0071"/>
    <w:rsid w:val="008B014C"/>
    <w:rsid w:val="008B0271"/>
    <w:rsid w:val="008B04FC"/>
    <w:rsid w:val="008B06E6"/>
    <w:rsid w:val="008B0782"/>
    <w:rsid w:val="008B07A4"/>
    <w:rsid w:val="008B0A41"/>
    <w:rsid w:val="008B0E77"/>
    <w:rsid w:val="008B1328"/>
    <w:rsid w:val="008B144A"/>
    <w:rsid w:val="008B14F2"/>
    <w:rsid w:val="008B1F3B"/>
    <w:rsid w:val="008B23A6"/>
    <w:rsid w:val="008B2E24"/>
    <w:rsid w:val="008B3108"/>
    <w:rsid w:val="008B3596"/>
    <w:rsid w:val="008B376A"/>
    <w:rsid w:val="008B38F4"/>
    <w:rsid w:val="008B3DDE"/>
    <w:rsid w:val="008B4773"/>
    <w:rsid w:val="008B4C09"/>
    <w:rsid w:val="008B4C14"/>
    <w:rsid w:val="008B5064"/>
    <w:rsid w:val="008B5469"/>
    <w:rsid w:val="008B63DE"/>
    <w:rsid w:val="008B647E"/>
    <w:rsid w:val="008B6E1E"/>
    <w:rsid w:val="008B7258"/>
    <w:rsid w:val="008B72BF"/>
    <w:rsid w:val="008C024B"/>
    <w:rsid w:val="008C067F"/>
    <w:rsid w:val="008C07B9"/>
    <w:rsid w:val="008C0CAB"/>
    <w:rsid w:val="008C1014"/>
    <w:rsid w:val="008C12F0"/>
    <w:rsid w:val="008C165A"/>
    <w:rsid w:val="008C169E"/>
    <w:rsid w:val="008C170D"/>
    <w:rsid w:val="008C2479"/>
    <w:rsid w:val="008C25FD"/>
    <w:rsid w:val="008C2686"/>
    <w:rsid w:val="008C2756"/>
    <w:rsid w:val="008C289D"/>
    <w:rsid w:val="008C3081"/>
    <w:rsid w:val="008C30C6"/>
    <w:rsid w:val="008C38B4"/>
    <w:rsid w:val="008C396F"/>
    <w:rsid w:val="008C3D48"/>
    <w:rsid w:val="008C3D6A"/>
    <w:rsid w:val="008C4075"/>
    <w:rsid w:val="008C436E"/>
    <w:rsid w:val="008C4D0F"/>
    <w:rsid w:val="008C4FA4"/>
    <w:rsid w:val="008C5060"/>
    <w:rsid w:val="008C552E"/>
    <w:rsid w:val="008C6518"/>
    <w:rsid w:val="008C6675"/>
    <w:rsid w:val="008C69B6"/>
    <w:rsid w:val="008C7173"/>
    <w:rsid w:val="008C77DD"/>
    <w:rsid w:val="008C7AFE"/>
    <w:rsid w:val="008D07E3"/>
    <w:rsid w:val="008D08B1"/>
    <w:rsid w:val="008D0945"/>
    <w:rsid w:val="008D0B48"/>
    <w:rsid w:val="008D15A2"/>
    <w:rsid w:val="008D1799"/>
    <w:rsid w:val="008D1B04"/>
    <w:rsid w:val="008D1BB8"/>
    <w:rsid w:val="008D1CDB"/>
    <w:rsid w:val="008D1E3C"/>
    <w:rsid w:val="008D2098"/>
    <w:rsid w:val="008D2213"/>
    <w:rsid w:val="008D2985"/>
    <w:rsid w:val="008D2BCF"/>
    <w:rsid w:val="008D35FA"/>
    <w:rsid w:val="008D378B"/>
    <w:rsid w:val="008D4169"/>
    <w:rsid w:val="008D4670"/>
    <w:rsid w:val="008D5686"/>
    <w:rsid w:val="008D5CEE"/>
    <w:rsid w:val="008D622B"/>
    <w:rsid w:val="008D6607"/>
    <w:rsid w:val="008D6BB3"/>
    <w:rsid w:val="008D6EB2"/>
    <w:rsid w:val="008D6EED"/>
    <w:rsid w:val="008D704A"/>
    <w:rsid w:val="008D788F"/>
    <w:rsid w:val="008D7C8D"/>
    <w:rsid w:val="008D7E73"/>
    <w:rsid w:val="008E00DA"/>
    <w:rsid w:val="008E0747"/>
    <w:rsid w:val="008E083E"/>
    <w:rsid w:val="008E0AF0"/>
    <w:rsid w:val="008E1510"/>
    <w:rsid w:val="008E19D2"/>
    <w:rsid w:val="008E20B0"/>
    <w:rsid w:val="008E21BC"/>
    <w:rsid w:val="008E2289"/>
    <w:rsid w:val="008E2750"/>
    <w:rsid w:val="008E27BD"/>
    <w:rsid w:val="008E2B14"/>
    <w:rsid w:val="008E2F67"/>
    <w:rsid w:val="008E313C"/>
    <w:rsid w:val="008E39B4"/>
    <w:rsid w:val="008E4171"/>
    <w:rsid w:val="008E46DC"/>
    <w:rsid w:val="008E4B0C"/>
    <w:rsid w:val="008E4F7D"/>
    <w:rsid w:val="008E51E2"/>
    <w:rsid w:val="008E5362"/>
    <w:rsid w:val="008E58CA"/>
    <w:rsid w:val="008E59DF"/>
    <w:rsid w:val="008E5ABA"/>
    <w:rsid w:val="008E62EC"/>
    <w:rsid w:val="008E6634"/>
    <w:rsid w:val="008E6C7E"/>
    <w:rsid w:val="008E6CBB"/>
    <w:rsid w:val="008E6DD4"/>
    <w:rsid w:val="008E74DE"/>
    <w:rsid w:val="008E7906"/>
    <w:rsid w:val="008E7A09"/>
    <w:rsid w:val="008E7D54"/>
    <w:rsid w:val="008F00E6"/>
    <w:rsid w:val="008F0D75"/>
    <w:rsid w:val="008F13FE"/>
    <w:rsid w:val="008F14CE"/>
    <w:rsid w:val="008F1988"/>
    <w:rsid w:val="008F1A5A"/>
    <w:rsid w:val="008F2042"/>
    <w:rsid w:val="008F2357"/>
    <w:rsid w:val="008F29C2"/>
    <w:rsid w:val="008F302C"/>
    <w:rsid w:val="008F3063"/>
    <w:rsid w:val="008F3172"/>
    <w:rsid w:val="008F3D7A"/>
    <w:rsid w:val="008F3EE4"/>
    <w:rsid w:val="008F4092"/>
    <w:rsid w:val="008F4121"/>
    <w:rsid w:val="008F42E6"/>
    <w:rsid w:val="008F44CF"/>
    <w:rsid w:val="008F51C7"/>
    <w:rsid w:val="008F58F7"/>
    <w:rsid w:val="008F5B2E"/>
    <w:rsid w:val="008F69A4"/>
    <w:rsid w:val="008F6CE2"/>
    <w:rsid w:val="008F6FB5"/>
    <w:rsid w:val="008F6FD6"/>
    <w:rsid w:val="008F720A"/>
    <w:rsid w:val="008F7311"/>
    <w:rsid w:val="008F7521"/>
    <w:rsid w:val="0090007D"/>
    <w:rsid w:val="00900297"/>
    <w:rsid w:val="00900634"/>
    <w:rsid w:val="00900C6F"/>
    <w:rsid w:val="009012FE"/>
    <w:rsid w:val="009017E2"/>
    <w:rsid w:val="00901ACA"/>
    <w:rsid w:val="00901E71"/>
    <w:rsid w:val="0090224B"/>
    <w:rsid w:val="009027D6"/>
    <w:rsid w:val="00902AF7"/>
    <w:rsid w:val="00902C73"/>
    <w:rsid w:val="00903737"/>
    <w:rsid w:val="00903776"/>
    <w:rsid w:val="00903D06"/>
    <w:rsid w:val="0090407F"/>
    <w:rsid w:val="0090417B"/>
    <w:rsid w:val="00904253"/>
    <w:rsid w:val="009044E0"/>
    <w:rsid w:val="00904A79"/>
    <w:rsid w:val="00904DD5"/>
    <w:rsid w:val="009062C5"/>
    <w:rsid w:val="009063E8"/>
    <w:rsid w:val="00906691"/>
    <w:rsid w:val="009066FF"/>
    <w:rsid w:val="009068EC"/>
    <w:rsid w:val="0090712D"/>
    <w:rsid w:val="0090720D"/>
    <w:rsid w:val="0090738B"/>
    <w:rsid w:val="00907482"/>
    <w:rsid w:val="0090781E"/>
    <w:rsid w:val="00907CA2"/>
    <w:rsid w:val="00907DBD"/>
    <w:rsid w:val="00910190"/>
    <w:rsid w:val="0091056E"/>
    <w:rsid w:val="00910A3F"/>
    <w:rsid w:val="00910B83"/>
    <w:rsid w:val="00910CC2"/>
    <w:rsid w:val="00911069"/>
    <w:rsid w:val="0091135A"/>
    <w:rsid w:val="009117DA"/>
    <w:rsid w:val="00911C08"/>
    <w:rsid w:val="009120DA"/>
    <w:rsid w:val="00912C52"/>
    <w:rsid w:val="00912F1B"/>
    <w:rsid w:val="00912FBB"/>
    <w:rsid w:val="00913640"/>
    <w:rsid w:val="00913A4D"/>
    <w:rsid w:val="00913F2C"/>
    <w:rsid w:val="00914420"/>
    <w:rsid w:val="00914696"/>
    <w:rsid w:val="00914850"/>
    <w:rsid w:val="009149C5"/>
    <w:rsid w:val="00914D37"/>
    <w:rsid w:val="009159F8"/>
    <w:rsid w:val="00915D31"/>
    <w:rsid w:val="0091655D"/>
    <w:rsid w:val="009165FC"/>
    <w:rsid w:val="00916884"/>
    <w:rsid w:val="00916C4A"/>
    <w:rsid w:val="00916CB6"/>
    <w:rsid w:val="009171B0"/>
    <w:rsid w:val="009172C4"/>
    <w:rsid w:val="009174F0"/>
    <w:rsid w:val="00917568"/>
    <w:rsid w:val="009175A2"/>
    <w:rsid w:val="00917B07"/>
    <w:rsid w:val="0092008A"/>
    <w:rsid w:val="00920E2A"/>
    <w:rsid w:val="00921FE6"/>
    <w:rsid w:val="009223B7"/>
    <w:rsid w:val="0092240D"/>
    <w:rsid w:val="00922B1E"/>
    <w:rsid w:val="00922B90"/>
    <w:rsid w:val="00922CC5"/>
    <w:rsid w:val="00922D80"/>
    <w:rsid w:val="00923305"/>
    <w:rsid w:val="00923726"/>
    <w:rsid w:val="00924AFC"/>
    <w:rsid w:val="00925A22"/>
    <w:rsid w:val="00925C57"/>
    <w:rsid w:val="00926B37"/>
    <w:rsid w:val="009273F7"/>
    <w:rsid w:val="009275ED"/>
    <w:rsid w:val="00927B09"/>
    <w:rsid w:val="00927D10"/>
    <w:rsid w:val="00927DD4"/>
    <w:rsid w:val="00927E51"/>
    <w:rsid w:val="00930198"/>
    <w:rsid w:val="00930411"/>
    <w:rsid w:val="0093064F"/>
    <w:rsid w:val="00930874"/>
    <w:rsid w:val="00930C9F"/>
    <w:rsid w:val="00930F37"/>
    <w:rsid w:val="00931016"/>
    <w:rsid w:val="00931072"/>
    <w:rsid w:val="009310F2"/>
    <w:rsid w:val="0093144C"/>
    <w:rsid w:val="00932787"/>
    <w:rsid w:val="009327E3"/>
    <w:rsid w:val="00932E53"/>
    <w:rsid w:val="00933DC8"/>
    <w:rsid w:val="009346A4"/>
    <w:rsid w:val="00935692"/>
    <w:rsid w:val="00935CA2"/>
    <w:rsid w:val="00935F27"/>
    <w:rsid w:val="0093637B"/>
    <w:rsid w:val="0093673E"/>
    <w:rsid w:val="00936AA9"/>
    <w:rsid w:val="00936B8A"/>
    <w:rsid w:val="0093759B"/>
    <w:rsid w:val="009375FD"/>
    <w:rsid w:val="0093768E"/>
    <w:rsid w:val="009379E7"/>
    <w:rsid w:val="00937EEA"/>
    <w:rsid w:val="00940B15"/>
    <w:rsid w:val="0094122F"/>
    <w:rsid w:val="009412DB"/>
    <w:rsid w:val="009414D0"/>
    <w:rsid w:val="00941870"/>
    <w:rsid w:val="009421A0"/>
    <w:rsid w:val="00942450"/>
    <w:rsid w:val="009428F9"/>
    <w:rsid w:val="00942E7C"/>
    <w:rsid w:val="0094322A"/>
    <w:rsid w:val="00943591"/>
    <w:rsid w:val="00943A9C"/>
    <w:rsid w:val="00943AC2"/>
    <w:rsid w:val="00943C21"/>
    <w:rsid w:val="00944085"/>
    <w:rsid w:val="009440AE"/>
    <w:rsid w:val="00944451"/>
    <w:rsid w:val="009446EE"/>
    <w:rsid w:val="00944959"/>
    <w:rsid w:val="00944D32"/>
    <w:rsid w:val="00944DAF"/>
    <w:rsid w:val="00944DCA"/>
    <w:rsid w:val="00945038"/>
    <w:rsid w:val="0094512D"/>
    <w:rsid w:val="009458EE"/>
    <w:rsid w:val="00945A76"/>
    <w:rsid w:val="00945DB5"/>
    <w:rsid w:val="009460BC"/>
    <w:rsid w:val="00946297"/>
    <w:rsid w:val="00946430"/>
    <w:rsid w:val="0094646C"/>
    <w:rsid w:val="0094689E"/>
    <w:rsid w:val="00946CC4"/>
    <w:rsid w:val="00946D5D"/>
    <w:rsid w:val="009470B2"/>
    <w:rsid w:val="00947A81"/>
    <w:rsid w:val="00947DEE"/>
    <w:rsid w:val="00950791"/>
    <w:rsid w:val="00950EB3"/>
    <w:rsid w:val="00951075"/>
    <w:rsid w:val="009511CC"/>
    <w:rsid w:val="0095124F"/>
    <w:rsid w:val="009512E2"/>
    <w:rsid w:val="00951A1A"/>
    <w:rsid w:val="00951C7F"/>
    <w:rsid w:val="00951DD4"/>
    <w:rsid w:val="00951E16"/>
    <w:rsid w:val="00951E95"/>
    <w:rsid w:val="00951EA0"/>
    <w:rsid w:val="009532B4"/>
    <w:rsid w:val="00953573"/>
    <w:rsid w:val="009536F8"/>
    <w:rsid w:val="009537E3"/>
    <w:rsid w:val="00953F81"/>
    <w:rsid w:val="0095432D"/>
    <w:rsid w:val="0095437F"/>
    <w:rsid w:val="00954819"/>
    <w:rsid w:val="00954CC7"/>
    <w:rsid w:val="00954EE7"/>
    <w:rsid w:val="009550DB"/>
    <w:rsid w:val="00955814"/>
    <w:rsid w:val="00955E20"/>
    <w:rsid w:val="0095691B"/>
    <w:rsid w:val="00956FD5"/>
    <w:rsid w:val="0095742C"/>
    <w:rsid w:val="009574A1"/>
    <w:rsid w:val="0095795D"/>
    <w:rsid w:val="009579B4"/>
    <w:rsid w:val="0096005F"/>
    <w:rsid w:val="009605AC"/>
    <w:rsid w:val="0096068C"/>
    <w:rsid w:val="0096071A"/>
    <w:rsid w:val="009607E1"/>
    <w:rsid w:val="009608B7"/>
    <w:rsid w:val="00960D61"/>
    <w:rsid w:val="0096101C"/>
    <w:rsid w:val="009614AD"/>
    <w:rsid w:val="009615BE"/>
    <w:rsid w:val="00961743"/>
    <w:rsid w:val="009618B9"/>
    <w:rsid w:val="00961B0F"/>
    <w:rsid w:val="00961D3D"/>
    <w:rsid w:val="00961FA8"/>
    <w:rsid w:val="009627FD"/>
    <w:rsid w:val="00962857"/>
    <w:rsid w:val="009629EF"/>
    <w:rsid w:val="0096377C"/>
    <w:rsid w:val="00963832"/>
    <w:rsid w:val="009639AD"/>
    <w:rsid w:val="00963C7C"/>
    <w:rsid w:val="0096439A"/>
    <w:rsid w:val="00964409"/>
    <w:rsid w:val="00964475"/>
    <w:rsid w:val="0096453B"/>
    <w:rsid w:val="0096457A"/>
    <w:rsid w:val="0096478D"/>
    <w:rsid w:val="00964879"/>
    <w:rsid w:val="00965181"/>
    <w:rsid w:val="00966064"/>
    <w:rsid w:val="009664B9"/>
    <w:rsid w:val="009667A6"/>
    <w:rsid w:val="00967E46"/>
    <w:rsid w:val="00970497"/>
    <w:rsid w:val="0097089D"/>
    <w:rsid w:val="009709D7"/>
    <w:rsid w:val="00970D85"/>
    <w:rsid w:val="009710A9"/>
    <w:rsid w:val="00971473"/>
    <w:rsid w:val="00971BFE"/>
    <w:rsid w:val="0097261F"/>
    <w:rsid w:val="00972729"/>
    <w:rsid w:val="009728C2"/>
    <w:rsid w:val="00972B75"/>
    <w:rsid w:val="00972F28"/>
    <w:rsid w:val="00973386"/>
    <w:rsid w:val="0097348C"/>
    <w:rsid w:val="009739E6"/>
    <w:rsid w:val="00973A6F"/>
    <w:rsid w:val="00974855"/>
    <w:rsid w:val="00974EF5"/>
    <w:rsid w:val="00975070"/>
    <w:rsid w:val="009752DB"/>
    <w:rsid w:val="00975536"/>
    <w:rsid w:val="009759EA"/>
    <w:rsid w:val="00975AA5"/>
    <w:rsid w:val="00975F64"/>
    <w:rsid w:val="00975F9A"/>
    <w:rsid w:val="00975FFD"/>
    <w:rsid w:val="0097602E"/>
    <w:rsid w:val="009767FF"/>
    <w:rsid w:val="00976AC2"/>
    <w:rsid w:val="00976F3D"/>
    <w:rsid w:val="009802B2"/>
    <w:rsid w:val="0098085F"/>
    <w:rsid w:val="0098136E"/>
    <w:rsid w:val="0098196F"/>
    <w:rsid w:val="00981A27"/>
    <w:rsid w:val="00981AAD"/>
    <w:rsid w:val="00981D11"/>
    <w:rsid w:val="00982031"/>
    <w:rsid w:val="00982276"/>
    <w:rsid w:val="009825CC"/>
    <w:rsid w:val="0098281E"/>
    <w:rsid w:val="00982918"/>
    <w:rsid w:val="009829DE"/>
    <w:rsid w:val="00982C97"/>
    <w:rsid w:val="00982E11"/>
    <w:rsid w:val="00982F4C"/>
    <w:rsid w:val="00982F6C"/>
    <w:rsid w:val="009836B9"/>
    <w:rsid w:val="00983E81"/>
    <w:rsid w:val="00983F78"/>
    <w:rsid w:val="009842CD"/>
    <w:rsid w:val="0098456E"/>
    <w:rsid w:val="00985127"/>
    <w:rsid w:val="00985806"/>
    <w:rsid w:val="00985FDC"/>
    <w:rsid w:val="00986114"/>
    <w:rsid w:val="009861EB"/>
    <w:rsid w:val="00986839"/>
    <w:rsid w:val="00986A0F"/>
    <w:rsid w:val="00986CB8"/>
    <w:rsid w:val="0098711B"/>
    <w:rsid w:val="009877B1"/>
    <w:rsid w:val="00990065"/>
    <w:rsid w:val="0099015B"/>
    <w:rsid w:val="00990E39"/>
    <w:rsid w:val="00990E46"/>
    <w:rsid w:val="009911F4"/>
    <w:rsid w:val="009911F6"/>
    <w:rsid w:val="0099127E"/>
    <w:rsid w:val="00991449"/>
    <w:rsid w:val="00991482"/>
    <w:rsid w:val="009916C2"/>
    <w:rsid w:val="00991C12"/>
    <w:rsid w:val="0099222D"/>
    <w:rsid w:val="009925B1"/>
    <w:rsid w:val="0099262E"/>
    <w:rsid w:val="00992D3C"/>
    <w:rsid w:val="00992E47"/>
    <w:rsid w:val="00993175"/>
    <w:rsid w:val="0099329C"/>
    <w:rsid w:val="009933CE"/>
    <w:rsid w:val="00993A6A"/>
    <w:rsid w:val="00993EA9"/>
    <w:rsid w:val="009942C9"/>
    <w:rsid w:val="00994645"/>
    <w:rsid w:val="009946C8"/>
    <w:rsid w:val="009949D0"/>
    <w:rsid w:val="009951D5"/>
    <w:rsid w:val="00995264"/>
    <w:rsid w:val="009953C8"/>
    <w:rsid w:val="00995987"/>
    <w:rsid w:val="009959DE"/>
    <w:rsid w:val="0099662B"/>
    <w:rsid w:val="009966D4"/>
    <w:rsid w:val="00996CF4"/>
    <w:rsid w:val="00996DD6"/>
    <w:rsid w:val="009971F7"/>
    <w:rsid w:val="00997B23"/>
    <w:rsid w:val="00997F85"/>
    <w:rsid w:val="009A0473"/>
    <w:rsid w:val="009A07AE"/>
    <w:rsid w:val="009A0FB7"/>
    <w:rsid w:val="009A113D"/>
    <w:rsid w:val="009A1239"/>
    <w:rsid w:val="009A17F7"/>
    <w:rsid w:val="009A193B"/>
    <w:rsid w:val="009A2946"/>
    <w:rsid w:val="009A307F"/>
    <w:rsid w:val="009A32D1"/>
    <w:rsid w:val="009A34C9"/>
    <w:rsid w:val="009A375F"/>
    <w:rsid w:val="009A3B34"/>
    <w:rsid w:val="009A3C9B"/>
    <w:rsid w:val="009A3E07"/>
    <w:rsid w:val="009A3E70"/>
    <w:rsid w:val="009A4C0F"/>
    <w:rsid w:val="009A5168"/>
    <w:rsid w:val="009A51E1"/>
    <w:rsid w:val="009A56AD"/>
    <w:rsid w:val="009A5DA4"/>
    <w:rsid w:val="009A5ED1"/>
    <w:rsid w:val="009A69CB"/>
    <w:rsid w:val="009A6CEA"/>
    <w:rsid w:val="009A6D3B"/>
    <w:rsid w:val="009A7894"/>
    <w:rsid w:val="009A79CA"/>
    <w:rsid w:val="009B0330"/>
    <w:rsid w:val="009B0897"/>
    <w:rsid w:val="009B0A8C"/>
    <w:rsid w:val="009B12F8"/>
    <w:rsid w:val="009B1584"/>
    <w:rsid w:val="009B1884"/>
    <w:rsid w:val="009B199E"/>
    <w:rsid w:val="009B19B6"/>
    <w:rsid w:val="009B2B64"/>
    <w:rsid w:val="009B3242"/>
    <w:rsid w:val="009B329A"/>
    <w:rsid w:val="009B360F"/>
    <w:rsid w:val="009B366B"/>
    <w:rsid w:val="009B3839"/>
    <w:rsid w:val="009B38F2"/>
    <w:rsid w:val="009B3922"/>
    <w:rsid w:val="009B3CEC"/>
    <w:rsid w:val="009B404C"/>
    <w:rsid w:val="009B40C0"/>
    <w:rsid w:val="009B4AFD"/>
    <w:rsid w:val="009B4B38"/>
    <w:rsid w:val="009B4D1B"/>
    <w:rsid w:val="009B4D79"/>
    <w:rsid w:val="009B5574"/>
    <w:rsid w:val="009B5697"/>
    <w:rsid w:val="009B5898"/>
    <w:rsid w:val="009B5BB8"/>
    <w:rsid w:val="009B5D53"/>
    <w:rsid w:val="009B65FA"/>
    <w:rsid w:val="009B6646"/>
    <w:rsid w:val="009B734A"/>
    <w:rsid w:val="009B776E"/>
    <w:rsid w:val="009B796F"/>
    <w:rsid w:val="009C012D"/>
    <w:rsid w:val="009C03CE"/>
    <w:rsid w:val="009C0A11"/>
    <w:rsid w:val="009C0C19"/>
    <w:rsid w:val="009C1270"/>
    <w:rsid w:val="009C2111"/>
    <w:rsid w:val="009C2186"/>
    <w:rsid w:val="009C29CE"/>
    <w:rsid w:val="009C2ACD"/>
    <w:rsid w:val="009C30CA"/>
    <w:rsid w:val="009C32C5"/>
    <w:rsid w:val="009C33C6"/>
    <w:rsid w:val="009C349A"/>
    <w:rsid w:val="009C3E71"/>
    <w:rsid w:val="009C4E22"/>
    <w:rsid w:val="009C509C"/>
    <w:rsid w:val="009C52E9"/>
    <w:rsid w:val="009C54F9"/>
    <w:rsid w:val="009C568F"/>
    <w:rsid w:val="009C5724"/>
    <w:rsid w:val="009C6A98"/>
    <w:rsid w:val="009C6BCA"/>
    <w:rsid w:val="009C6D05"/>
    <w:rsid w:val="009C6FD8"/>
    <w:rsid w:val="009C7296"/>
    <w:rsid w:val="009C7463"/>
    <w:rsid w:val="009C7A5D"/>
    <w:rsid w:val="009C7B8A"/>
    <w:rsid w:val="009C7E6E"/>
    <w:rsid w:val="009D02C1"/>
    <w:rsid w:val="009D0626"/>
    <w:rsid w:val="009D062B"/>
    <w:rsid w:val="009D0B4B"/>
    <w:rsid w:val="009D0F9D"/>
    <w:rsid w:val="009D163A"/>
    <w:rsid w:val="009D1688"/>
    <w:rsid w:val="009D17BE"/>
    <w:rsid w:val="009D1F01"/>
    <w:rsid w:val="009D217F"/>
    <w:rsid w:val="009D24D2"/>
    <w:rsid w:val="009D2F49"/>
    <w:rsid w:val="009D33A8"/>
    <w:rsid w:val="009D384F"/>
    <w:rsid w:val="009D3D0D"/>
    <w:rsid w:val="009D3D0F"/>
    <w:rsid w:val="009D404E"/>
    <w:rsid w:val="009D42F4"/>
    <w:rsid w:val="009D4497"/>
    <w:rsid w:val="009D4D19"/>
    <w:rsid w:val="009D514C"/>
    <w:rsid w:val="009D5615"/>
    <w:rsid w:val="009D587E"/>
    <w:rsid w:val="009D5C2D"/>
    <w:rsid w:val="009D5ECC"/>
    <w:rsid w:val="009D6051"/>
    <w:rsid w:val="009D60D0"/>
    <w:rsid w:val="009D63D1"/>
    <w:rsid w:val="009D64C9"/>
    <w:rsid w:val="009D6CC1"/>
    <w:rsid w:val="009D6F1B"/>
    <w:rsid w:val="009D6F82"/>
    <w:rsid w:val="009D7950"/>
    <w:rsid w:val="009D79B5"/>
    <w:rsid w:val="009D7D45"/>
    <w:rsid w:val="009D7D55"/>
    <w:rsid w:val="009D7FF0"/>
    <w:rsid w:val="009DD170"/>
    <w:rsid w:val="009E0330"/>
    <w:rsid w:val="009E03D3"/>
    <w:rsid w:val="009E0E90"/>
    <w:rsid w:val="009E0FE9"/>
    <w:rsid w:val="009E119F"/>
    <w:rsid w:val="009E1326"/>
    <w:rsid w:val="009E138D"/>
    <w:rsid w:val="009E1CE3"/>
    <w:rsid w:val="009E1DFE"/>
    <w:rsid w:val="009E205D"/>
    <w:rsid w:val="009E2081"/>
    <w:rsid w:val="009E2615"/>
    <w:rsid w:val="009E2AE3"/>
    <w:rsid w:val="009E3947"/>
    <w:rsid w:val="009E3F89"/>
    <w:rsid w:val="009E4A43"/>
    <w:rsid w:val="009E4B31"/>
    <w:rsid w:val="009E4C11"/>
    <w:rsid w:val="009E4DBB"/>
    <w:rsid w:val="009E51DF"/>
    <w:rsid w:val="009E5585"/>
    <w:rsid w:val="009E5D52"/>
    <w:rsid w:val="009E5F5B"/>
    <w:rsid w:val="009E60E6"/>
    <w:rsid w:val="009E6385"/>
    <w:rsid w:val="009E6567"/>
    <w:rsid w:val="009E660C"/>
    <w:rsid w:val="009E673E"/>
    <w:rsid w:val="009E68B6"/>
    <w:rsid w:val="009E6C48"/>
    <w:rsid w:val="009E6E2A"/>
    <w:rsid w:val="009E70A3"/>
    <w:rsid w:val="009E77D8"/>
    <w:rsid w:val="009E7AA2"/>
    <w:rsid w:val="009E7D4B"/>
    <w:rsid w:val="009E7DDA"/>
    <w:rsid w:val="009F08A8"/>
    <w:rsid w:val="009F08E1"/>
    <w:rsid w:val="009F0B0B"/>
    <w:rsid w:val="009F0C73"/>
    <w:rsid w:val="009F0DB7"/>
    <w:rsid w:val="009F0DEB"/>
    <w:rsid w:val="009F11B1"/>
    <w:rsid w:val="009F132E"/>
    <w:rsid w:val="009F1577"/>
    <w:rsid w:val="009F1DC8"/>
    <w:rsid w:val="009F1EE9"/>
    <w:rsid w:val="009F2087"/>
    <w:rsid w:val="009F2616"/>
    <w:rsid w:val="009F2BE7"/>
    <w:rsid w:val="009F2C5D"/>
    <w:rsid w:val="009F31B2"/>
    <w:rsid w:val="009F3718"/>
    <w:rsid w:val="009F4065"/>
    <w:rsid w:val="009F408F"/>
    <w:rsid w:val="009F4104"/>
    <w:rsid w:val="009F4266"/>
    <w:rsid w:val="009F4478"/>
    <w:rsid w:val="009F4496"/>
    <w:rsid w:val="009F5608"/>
    <w:rsid w:val="009F566E"/>
    <w:rsid w:val="009F5E74"/>
    <w:rsid w:val="009F6525"/>
    <w:rsid w:val="009F665E"/>
    <w:rsid w:val="009F6FE2"/>
    <w:rsid w:val="009F7228"/>
    <w:rsid w:val="009F762A"/>
    <w:rsid w:val="009F76D8"/>
    <w:rsid w:val="00A00872"/>
    <w:rsid w:val="00A00B6C"/>
    <w:rsid w:val="00A00C9B"/>
    <w:rsid w:val="00A00E3B"/>
    <w:rsid w:val="00A00F71"/>
    <w:rsid w:val="00A01AF8"/>
    <w:rsid w:val="00A01DD2"/>
    <w:rsid w:val="00A022CA"/>
    <w:rsid w:val="00A02482"/>
    <w:rsid w:val="00A02BFE"/>
    <w:rsid w:val="00A0330C"/>
    <w:rsid w:val="00A03610"/>
    <w:rsid w:val="00A038EF"/>
    <w:rsid w:val="00A03A3E"/>
    <w:rsid w:val="00A03D72"/>
    <w:rsid w:val="00A040E5"/>
    <w:rsid w:val="00A04125"/>
    <w:rsid w:val="00A046F8"/>
    <w:rsid w:val="00A05132"/>
    <w:rsid w:val="00A05ADE"/>
    <w:rsid w:val="00A06075"/>
    <w:rsid w:val="00A062BA"/>
    <w:rsid w:val="00A06616"/>
    <w:rsid w:val="00A06D88"/>
    <w:rsid w:val="00A072E2"/>
    <w:rsid w:val="00A07406"/>
    <w:rsid w:val="00A0760A"/>
    <w:rsid w:val="00A07B6D"/>
    <w:rsid w:val="00A07C12"/>
    <w:rsid w:val="00A10B99"/>
    <w:rsid w:val="00A10DF1"/>
    <w:rsid w:val="00A11271"/>
    <w:rsid w:val="00A11710"/>
    <w:rsid w:val="00A11BA8"/>
    <w:rsid w:val="00A11F59"/>
    <w:rsid w:val="00A124CC"/>
    <w:rsid w:val="00A12948"/>
    <w:rsid w:val="00A135D6"/>
    <w:rsid w:val="00A13D84"/>
    <w:rsid w:val="00A146FA"/>
    <w:rsid w:val="00A14770"/>
    <w:rsid w:val="00A14CB5"/>
    <w:rsid w:val="00A14DED"/>
    <w:rsid w:val="00A15BE5"/>
    <w:rsid w:val="00A16240"/>
    <w:rsid w:val="00A16859"/>
    <w:rsid w:val="00A16941"/>
    <w:rsid w:val="00A16E8F"/>
    <w:rsid w:val="00A170B7"/>
    <w:rsid w:val="00A1715D"/>
    <w:rsid w:val="00A177B0"/>
    <w:rsid w:val="00A17EE7"/>
    <w:rsid w:val="00A20463"/>
    <w:rsid w:val="00A205E5"/>
    <w:rsid w:val="00A2067F"/>
    <w:rsid w:val="00A206EB"/>
    <w:rsid w:val="00A207E8"/>
    <w:rsid w:val="00A209C9"/>
    <w:rsid w:val="00A20C74"/>
    <w:rsid w:val="00A20CB2"/>
    <w:rsid w:val="00A20CC5"/>
    <w:rsid w:val="00A21876"/>
    <w:rsid w:val="00A2188F"/>
    <w:rsid w:val="00A22124"/>
    <w:rsid w:val="00A22140"/>
    <w:rsid w:val="00A22422"/>
    <w:rsid w:val="00A22F17"/>
    <w:rsid w:val="00A23629"/>
    <w:rsid w:val="00A23A63"/>
    <w:rsid w:val="00A2411D"/>
    <w:rsid w:val="00A2444F"/>
    <w:rsid w:val="00A2445A"/>
    <w:rsid w:val="00A244A3"/>
    <w:rsid w:val="00A24A77"/>
    <w:rsid w:val="00A24EDE"/>
    <w:rsid w:val="00A25035"/>
    <w:rsid w:val="00A2544B"/>
    <w:rsid w:val="00A257EF"/>
    <w:rsid w:val="00A25928"/>
    <w:rsid w:val="00A25EA5"/>
    <w:rsid w:val="00A26138"/>
    <w:rsid w:val="00A26A05"/>
    <w:rsid w:val="00A26A0E"/>
    <w:rsid w:val="00A26AA8"/>
    <w:rsid w:val="00A2705D"/>
    <w:rsid w:val="00A27092"/>
    <w:rsid w:val="00A27102"/>
    <w:rsid w:val="00A27166"/>
    <w:rsid w:val="00A27696"/>
    <w:rsid w:val="00A278B9"/>
    <w:rsid w:val="00A308BE"/>
    <w:rsid w:val="00A30DF9"/>
    <w:rsid w:val="00A31410"/>
    <w:rsid w:val="00A317CE"/>
    <w:rsid w:val="00A32098"/>
    <w:rsid w:val="00A321F4"/>
    <w:rsid w:val="00A3283A"/>
    <w:rsid w:val="00A32B3D"/>
    <w:rsid w:val="00A33011"/>
    <w:rsid w:val="00A3302D"/>
    <w:rsid w:val="00A3396C"/>
    <w:rsid w:val="00A339F0"/>
    <w:rsid w:val="00A33A9E"/>
    <w:rsid w:val="00A34087"/>
    <w:rsid w:val="00A34AB4"/>
    <w:rsid w:val="00A34CC0"/>
    <w:rsid w:val="00A34F59"/>
    <w:rsid w:val="00A35344"/>
    <w:rsid w:val="00A356B4"/>
    <w:rsid w:val="00A35A09"/>
    <w:rsid w:val="00A35B36"/>
    <w:rsid w:val="00A36160"/>
    <w:rsid w:val="00A365D4"/>
    <w:rsid w:val="00A36B14"/>
    <w:rsid w:val="00A37631"/>
    <w:rsid w:val="00A4030B"/>
    <w:rsid w:val="00A408D7"/>
    <w:rsid w:val="00A40C66"/>
    <w:rsid w:val="00A40D2E"/>
    <w:rsid w:val="00A40E3A"/>
    <w:rsid w:val="00A4109E"/>
    <w:rsid w:val="00A41130"/>
    <w:rsid w:val="00A4147B"/>
    <w:rsid w:val="00A426E3"/>
    <w:rsid w:val="00A42845"/>
    <w:rsid w:val="00A42A73"/>
    <w:rsid w:val="00A42D83"/>
    <w:rsid w:val="00A43DCD"/>
    <w:rsid w:val="00A43F4A"/>
    <w:rsid w:val="00A441A1"/>
    <w:rsid w:val="00A442E2"/>
    <w:rsid w:val="00A44471"/>
    <w:rsid w:val="00A44AF3"/>
    <w:rsid w:val="00A45170"/>
    <w:rsid w:val="00A45FDE"/>
    <w:rsid w:val="00A4635E"/>
    <w:rsid w:val="00A46450"/>
    <w:rsid w:val="00A46D1E"/>
    <w:rsid w:val="00A46E65"/>
    <w:rsid w:val="00A46FDD"/>
    <w:rsid w:val="00A47282"/>
    <w:rsid w:val="00A47BFE"/>
    <w:rsid w:val="00A47CFA"/>
    <w:rsid w:val="00A50C2C"/>
    <w:rsid w:val="00A50E3D"/>
    <w:rsid w:val="00A51BCF"/>
    <w:rsid w:val="00A52010"/>
    <w:rsid w:val="00A52156"/>
    <w:rsid w:val="00A5218A"/>
    <w:rsid w:val="00A52277"/>
    <w:rsid w:val="00A52B2B"/>
    <w:rsid w:val="00A52C30"/>
    <w:rsid w:val="00A5304E"/>
    <w:rsid w:val="00A53148"/>
    <w:rsid w:val="00A53886"/>
    <w:rsid w:val="00A54040"/>
    <w:rsid w:val="00A5475C"/>
    <w:rsid w:val="00A54827"/>
    <w:rsid w:val="00A54D80"/>
    <w:rsid w:val="00A55059"/>
    <w:rsid w:val="00A5519C"/>
    <w:rsid w:val="00A55553"/>
    <w:rsid w:val="00A55924"/>
    <w:rsid w:val="00A55A9D"/>
    <w:rsid w:val="00A55ACD"/>
    <w:rsid w:val="00A5603F"/>
    <w:rsid w:val="00A561DB"/>
    <w:rsid w:val="00A561E0"/>
    <w:rsid w:val="00A56245"/>
    <w:rsid w:val="00A564D7"/>
    <w:rsid w:val="00A5678E"/>
    <w:rsid w:val="00A56A4D"/>
    <w:rsid w:val="00A56A76"/>
    <w:rsid w:val="00A56BC5"/>
    <w:rsid w:val="00A56C7D"/>
    <w:rsid w:val="00A57002"/>
    <w:rsid w:val="00A57661"/>
    <w:rsid w:val="00A57918"/>
    <w:rsid w:val="00A57C01"/>
    <w:rsid w:val="00A57EA0"/>
    <w:rsid w:val="00A602E5"/>
    <w:rsid w:val="00A609CB"/>
    <w:rsid w:val="00A60C5E"/>
    <w:rsid w:val="00A60EE8"/>
    <w:rsid w:val="00A6114D"/>
    <w:rsid w:val="00A6196D"/>
    <w:rsid w:val="00A6284E"/>
    <w:rsid w:val="00A62968"/>
    <w:rsid w:val="00A636E7"/>
    <w:rsid w:val="00A63C23"/>
    <w:rsid w:val="00A63EF6"/>
    <w:rsid w:val="00A64018"/>
    <w:rsid w:val="00A643C8"/>
    <w:rsid w:val="00A64869"/>
    <w:rsid w:val="00A64914"/>
    <w:rsid w:val="00A64ABF"/>
    <w:rsid w:val="00A64FB0"/>
    <w:rsid w:val="00A65009"/>
    <w:rsid w:val="00A6536C"/>
    <w:rsid w:val="00A6586C"/>
    <w:rsid w:val="00A65BFA"/>
    <w:rsid w:val="00A6688C"/>
    <w:rsid w:val="00A66F66"/>
    <w:rsid w:val="00A67395"/>
    <w:rsid w:val="00A6768F"/>
    <w:rsid w:val="00A677F0"/>
    <w:rsid w:val="00A67D97"/>
    <w:rsid w:val="00A7009F"/>
    <w:rsid w:val="00A702D8"/>
    <w:rsid w:val="00A707EC"/>
    <w:rsid w:val="00A7091A"/>
    <w:rsid w:val="00A710CF"/>
    <w:rsid w:val="00A71175"/>
    <w:rsid w:val="00A714BD"/>
    <w:rsid w:val="00A71980"/>
    <w:rsid w:val="00A71A5E"/>
    <w:rsid w:val="00A71E9D"/>
    <w:rsid w:val="00A7227B"/>
    <w:rsid w:val="00A72564"/>
    <w:rsid w:val="00A72588"/>
    <w:rsid w:val="00A72A27"/>
    <w:rsid w:val="00A72DBE"/>
    <w:rsid w:val="00A73861"/>
    <w:rsid w:val="00A738EB"/>
    <w:rsid w:val="00A73BCC"/>
    <w:rsid w:val="00A7405B"/>
    <w:rsid w:val="00A75375"/>
    <w:rsid w:val="00A75607"/>
    <w:rsid w:val="00A7563A"/>
    <w:rsid w:val="00A75975"/>
    <w:rsid w:val="00A75A20"/>
    <w:rsid w:val="00A75A49"/>
    <w:rsid w:val="00A75D1E"/>
    <w:rsid w:val="00A75D99"/>
    <w:rsid w:val="00A75E07"/>
    <w:rsid w:val="00A75E0E"/>
    <w:rsid w:val="00A76207"/>
    <w:rsid w:val="00A76387"/>
    <w:rsid w:val="00A7639B"/>
    <w:rsid w:val="00A764A7"/>
    <w:rsid w:val="00A76520"/>
    <w:rsid w:val="00A77B1A"/>
    <w:rsid w:val="00A802F8"/>
    <w:rsid w:val="00A80493"/>
    <w:rsid w:val="00A80A59"/>
    <w:rsid w:val="00A80D46"/>
    <w:rsid w:val="00A810E4"/>
    <w:rsid w:val="00A8148D"/>
    <w:rsid w:val="00A8178B"/>
    <w:rsid w:val="00A81B77"/>
    <w:rsid w:val="00A81DEE"/>
    <w:rsid w:val="00A81F76"/>
    <w:rsid w:val="00A823BD"/>
    <w:rsid w:val="00A824A3"/>
    <w:rsid w:val="00A8251D"/>
    <w:rsid w:val="00A829A0"/>
    <w:rsid w:val="00A82D85"/>
    <w:rsid w:val="00A830D7"/>
    <w:rsid w:val="00A8343C"/>
    <w:rsid w:val="00A83521"/>
    <w:rsid w:val="00A83545"/>
    <w:rsid w:val="00A8362B"/>
    <w:rsid w:val="00A84130"/>
    <w:rsid w:val="00A841A0"/>
    <w:rsid w:val="00A84329"/>
    <w:rsid w:val="00A84531"/>
    <w:rsid w:val="00A846A8"/>
    <w:rsid w:val="00A84957"/>
    <w:rsid w:val="00A852CD"/>
    <w:rsid w:val="00A855D7"/>
    <w:rsid w:val="00A856E2"/>
    <w:rsid w:val="00A8571B"/>
    <w:rsid w:val="00A86334"/>
    <w:rsid w:val="00A8649F"/>
    <w:rsid w:val="00A867A1"/>
    <w:rsid w:val="00A86B5A"/>
    <w:rsid w:val="00A86F16"/>
    <w:rsid w:val="00A86FD9"/>
    <w:rsid w:val="00A87670"/>
    <w:rsid w:val="00A876FC"/>
    <w:rsid w:val="00A877C4"/>
    <w:rsid w:val="00A879B4"/>
    <w:rsid w:val="00A87D0E"/>
    <w:rsid w:val="00A87DCA"/>
    <w:rsid w:val="00A87E42"/>
    <w:rsid w:val="00A905FE"/>
    <w:rsid w:val="00A90668"/>
    <w:rsid w:val="00A906B8"/>
    <w:rsid w:val="00A90743"/>
    <w:rsid w:val="00A908BE"/>
    <w:rsid w:val="00A91389"/>
    <w:rsid w:val="00A91413"/>
    <w:rsid w:val="00A9205C"/>
    <w:rsid w:val="00A9223D"/>
    <w:rsid w:val="00A92254"/>
    <w:rsid w:val="00A92266"/>
    <w:rsid w:val="00A9273B"/>
    <w:rsid w:val="00A92917"/>
    <w:rsid w:val="00A92B8F"/>
    <w:rsid w:val="00A92BD4"/>
    <w:rsid w:val="00A92E06"/>
    <w:rsid w:val="00A931F0"/>
    <w:rsid w:val="00A93381"/>
    <w:rsid w:val="00A9351B"/>
    <w:rsid w:val="00A93753"/>
    <w:rsid w:val="00A93EA0"/>
    <w:rsid w:val="00A93FB6"/>
    <w:rsid w:val="00A94024"/>
    <w:rsid w:val="00A949A5"/>
    <w:rsid w:val="00A94C02"/>
    <w:rsid w:val="00A95244"/>
    <w:rsid w:val="00A9648D"/>
    <w:rsid w:val="00A97390"/>
    <w:rsid w:val="00A973C6"/>
    <w:rsid w:val="00A97536"/>
    <w:rsid w:val="00A975C1"/>
    <w:rsid w:val="00A977FC"/>
    <w:rsid w:val="00A97D1A"/>
    <w:rsid w:val="00A97F62"/>
    <w:rsid w:val="00AA0399"/>
    <w:rsid w:val="00AA09A8"/>
    <w:rsid w:val="00AA0E14"/>
    <w:rsid w:val="00AA116E"/>
    <w:rsid w:val="00AA1B90"/>
    <w:rsid w:val="00AA1DC5"/>
    <w:rsid w:val="00AA234F"/>
    <w:rsid w:val="00AA23DA"/>
    <w:rsid w:val="00AA247E"/>
    <w:rsid w:val="00AA248C"/>
    <w:rsid w:val="00AA2D02"/>
    <w:rsid w:val="00AA33AD"/>
    <w:rsid w:val="00AA3883"/>
    <w:rsid w:val="00AA3939"/>
    <w:rsid w:val="00AA3BDC"/>
    <w:rsid w:val="00AA48FF"/>
    <w:rsid w:val="00AA4A0E"/>
    <w:rsid w:val="00AA4ADE"/>
    <w:rsid w:val="00AA4F5B"/>
    <w:rsid w:val="00AA52AF"/>
    <w:rsid w:val="00AA5361"/>
    <w:rsid w:val="00AA53B0"/>
    <w:rsid w:val="00AA5710"/>
    <w:rsid w:val="00AA57F8"/>
    <w:rsid w:val="00AA7094"/>
    <w:rsid w:val="00AA75D1"/>
    <w:rsid w:val="00AA7909"/>
    <w:rsid w:val="00AA7ABB"/>
    <w:rsid w:val="00AA7F57"/>
    <w:rsid w:val="00AB0027"/>
    <w:rsid w:val="00AB1077"/>
    <w:rsid w:val="00AB15DF"/>
    <w:rsid w:val="00AB178A"/>
    <w:rsid w:val="00AB17B5"/>
    <w:rsid w:val="00AB1A34"/>
    <w:rsid w:val="00AB1F22"/>
    <w:rsid w:val="00AB25DE"/>
    <w:rsid w:val="00AB3181"/>
    <w:rsid w:val="00AB3232"/>
    <w:rsid w:val="00AB3555"/>
    <w:rsid w:val="00AB396C"/>
    <w:rsid w:val="00AB4899"/>
    <w:rsid w:val="00AB49F5"/>
    <w:rsid w:val="00AB569A"/>
    <w:rsid w:val="00AB5905"/>
    <w:rsid w:val="00AB5A9B"/>
    <w:rsid w:val="00AB60A0"/>
    <w:rsid w:val="00AB625F"/>
    <w:rsid w:val="00AB64E6"/>
    <w:rsid w:val="00AB66EF"/>
    <w:rsid w:val="00AB6718"/>
    <w:rsid w:val="00AB70A7"/>
    <w:rsid w:val="00AB781D"/>
    <w:rsid w:val="00AB7BB0"/>
    <w:rsid w:val="00AB7D7D"/>
    <w:rsid w:val="00AC092C"/>
    <w:rsid w:val="00AC1370"/>
    <w:rsid w:val="00AC140D"/>
    <w:rsid w:val="00AC1864"/>
    <w:rsid w:val="00AC1B8B"/>
    <w:rsid w:val="00AC1F4D"/>
    <w:rsid w:val="00AC2028"/>
    <w:rsid w:val="00AC2300"/>
    <w:rsid w:val="00AC23CC"/>
    <w:rsid w:val="00AC2C59"/>
    <w:rsid w:val="00AC2DB6"/>
    <w:rsid w:val="00AC3384"/>
    <w:rsid w:val="00AC33ED"/>
    <w:rsid w:val="00AC38C5"/>
    <w:rsid w:val="00AC3D93"/>
    <w:rsid w:val="00AC3FEA"/>
    <w:rsid w:val="00AC43B4"/>
    <w:rsid w:val="00AC446B"/>
    <w:rsid w:val="00AC4710"/>
    <w:rsid w:val="00AC4DC6"/>
    <w:rsid w:val="00AC5035"/>
    <w:rsid w:val="00AC57AB"/>
    <w:rsid w:val="00AC5C5A"/>
    <w:rsid w:val="00AC5E19"/>
    <w:rsid w:val="00AC5F31"/>
    <w:rsid w:val="00AC606F"/>
    <w:rsid w:val="00AC6479"/>
    <w:rsid w:val="00AC6481"/>
    <w:rsid w:val="00AC6891"/>
    <w:rsid w:val="00AC6ABB"/>
    <w:rsid w:val="00AC6AEC"/>
    <w:rsid w:val="00AC6C59"/>
    <w:rsid w:val="00AC6E42"/>
    <w:rsid w:val="00AC71DC"/>
    <w:rsid w:val="00AC7631"/>
    <w:rsid w:val="00AC7E5D"/>
    <w:rsid w:val="00AD0026"/>
    <w:rsid w:val="00AD0028"/>
    <w:rsid w:val="00AD073D"/>
    <w:rsid w:val="00AD0AC3"/>
    <w:rsid w:val="00AD0D30"/>
    <w:rsid w:val="00AD0E51"/>
    <w:rsid w:val="00AD0F7D"/>
    <w:rsid w:val="00AD10A4"/>
    <w:rsid w:val="00AD129B"/>
    <w:rsid w:val="00AD12A1"/>
    <w:rsid w:val="00AD15AD"/>
    <w:rsid w:val="00AD1706"/>
    <w:rsid w:val="00AD1902"/>
    <w:rsid w:val="00AD1D17"/>
    <w:rsid w:val="00AD1DD3"/>
    <w:rsid w:val="00AD2706"/>
    <w:rsid w:val="00AD276A"/>
    <w:rsid w:val="00AD2930"/>
    <w:rsid w:val="00AD2AD3"/>
    <w:rsid w:val="00AD34BB"/>
    <w:rsid w:val="00AD3D60"/>
    <w:rsid w:val="00AD4034"/>
    <w:rsid w:val="00AD425B"/>
    <w:rsid w:val="00AD4759"/>
    <w:rsid w:val="00AD49C8"/>
    <w:rsid w:val="00AD4F44"/>
    <w:rsid w:val="00AD4F68"/>
    <w:rsid w:val="00AD563F"/>
    <w:rsid w:val="00AD5DB3"/>
    <w:rsid w:val="00AD5DC5"/>
    <w:rsid w:val="00AD60D4"/>
    <w:rsid w:val="00AD65B4"/>
    <w:rsid w:val="00AD6732"/>
    <w:rsid w:val="00AD682D"/>
    <w:rsid w:val="00AD6B08"/>
    <w:rsid w:val="00AD6E9A"/>
    <w:rsid w:val="00AD70C3"/>
    <w:rsid w:val="00AD71CB"/>
    <w:rsid w:val="00AE02EB"/>
    <w:rsid w:val="00AE05B5"/>
    <w:rsid w:val="00AE1368"/>
    <w:rsid w:val="00AE17F5"/>
    <w:rsid w:val="00AE266B"/>
    <w:rsid w:val="00AE2671"/>
    <w:rsid w:val="00AE2894"/>
    <w:rsid w:val="00AE289E"/>
    <w:rsid w:val="00AE2999"/>
    <w:rsid w:val="00AE2AF1"/>
    <w:rsid w:val="00AE2B79"/>
    <w:rsid w:val="00AE3116"/>
    <w:rsid w:val="00AE318C"/>
    <w:rsid w:val="00AE3303"/>
    <w:rsid w:val="00AE3410"/>
    <w:rsid w:val="00AE3D07"/>
    <w:rsid w:val="00AE4188"/>
    <w:rsid w:val="00AE4303"/>
    <w:rsid w:val="00AE45E6"/>
    <w:rsid w:val="00AE47AA"/>
    <w:rsid w:val="00AE4E4E"/>
    <w:rsid w:val="00AE573A"/>
    <w:rsid w:val="00AE5F9F"/>
    <w:rsid w:val="00AE5FE6"/>
    <w:rsid w:val="00AE687C"/>
    <w:rsid w:val="00AE6D34"/>
    <w:rsid w:val="00AE6E88"/>
    <w:rsid w:val="00AE6F41"/>
    <w:rsid w:val="00AE7992"/>
    <w:rsid w:val="00AE7E53"/>
    <w:rsid w:val="00AF011F"/>
    <w:rsid w:val="00AF032D"/>
    <w:rsid w:val="00AF0485"/>
    <w:rsid w:val="00AF0522"/>
    <w:rsid w:val="00AF0BE0"/>
    <w:rsid w:val="00AF0E3C"/>
    <w:rsid w:val="00AF0F4F"/>
    <w:rsid w:val="00AF128A"/>
    <w:rsid w:val="00AF1511"/>
    <w:rsid w:val="00AF1854"/>
    <w:rsid w:val="00AF1A0A"/>
    <w:rsid w:val="00AF2136"/>
    <w:rsid w:val="00AF25BA"/>
    <w:rsid w:val="00AF2B43"/>
    <w:rsid w:val="00AF363C"/>
    <w:rsid w:val="00AF42F2"/>
    <w:rsid w:val="00AF47AF"/>
    <w:rsid w:val="00AF5279"/>
    <w:rsid w:val="00AF52B7"/>
    <w:rsid w:val="00AF5707"/>
    <w:rsid w:val="00AF6399"/>
    <w:rsid w:val="00AF688D"/>
    <w:rsid w:val="00AF6B61"/>
    <w:rsid w:val="00AF7EB9"/>
    <w:rsid w:val="00B000C8"/>
    <w:rsid w:val="00B00784"/>
    <w:rsid w:val="00B00AEA"/>
    <w:rsid w:val="00B00C9C"/>
    <w:rsid w:val="00B02016"/>
    <w:rsid w:val="00B024B4"/>
    <w:rsid w:val="00B02B71"/>
    <w:rsid w:val="00B02C64"/>
    <w:rsid w:val="00B02C91"/>
    <w:rsid w:val="00B02D5B"/>
    <w:rsid w:val="00B02D78"/>
    <w:rsid w:val="00B0393A"/>
    <w:rsid w:val="00B03DCB"/>
    <w:rsid w:val="00B044EB"/>
    <w:rsid w:val="00B04523"/>
    <w:rsid w:val="00B04CDE"/>
    <w:rsid w:val="00B053FA"/>
    <w:rsid w:val="00B0566C"/>
    <w:rsid w:val="00B0588B"/>
    <w:rsid w:val="00B05BFC"/>
    <w:rsid w:val="00B06008"/>
    <w:rsid w:val="00B06747"/>
    <w:rsid w:val="00B06A29"/>
    <w:rsid w:val="00B06E41"/>
    <w:rsid w:val="00B0716E"/>
    <w:rsid w:val="00B07252"/>
    <w:rsid w:val="00B07770"/>
    <w:rsid w:val="00B07CBB"/>
    <w:rsid w:val="00B07D0D"/>
    <w:rsid w:val="00B07D97"/>
    <w:rsid w:val="00B07E49"/>
    <w:rsid w:val="00B1010C"/>
    <w:rsid w:val="00B103AD"/>
    <w:rsid w:val="00B105F6"/>
    <w:rsid w:val="00B10ED4"/>
    <w:rsid w:val="00B11157"/>
    <w:rsid w:val="00B12579"/>
    <w:rsid w:val="00B126FA"/>
    <w:rsid w:val="00B12973"/>
    <w:rsid w:val="00B129C5"/>
    <w:rsid w:val="00B12ABC"/>
    <w:rsid w:val="00B12DCD"/>
    <w:rsid w:val="00B13207"/>
    <w:rsid w:val="00B13903"/>
    <w:rsid w:val="00B139DF"/>
    <w:rsid w:val="00B14141"/>
    <w:rsid w:val="00B142A3"/>
    <w:rsid w:val="00B143DD"/>
    <w:rsid w:val="00B14424"/>
    <w:rsid w:val="00B1450A"/>
    <w:rsid w:val="00B14705"/>
    <w:rsid w:val="00B14736"/>
    <w:rsid w:val="00B1559F"/>
    <w:rsid w:val="00B15B36"/>
    <w:rsid w:val="00B162E9"/>
    <w:rsid w:val="00B16531"/>
    <w:rsid w:val="00B165AD"/>
    <w:rsid w:val="00B1670D"/>
    <w:rsid w:val="00B16806"/>
    <w:rsid w:val="00B16A2F"/>
    <w:rsid w:val="00B16A82"/>
    <w:rsid w:val="00B16C72"/>
    <w:rsid w:val="00B16D94"/>
    <w:rsid w:val="00B16E1B"/>
    <w:rsid w:val="00B17355"/>
    <w:rsid w:val="00B1739C"/>
    <w:rsid w:val="00B1744F"/>
    <w:rsid w:val="00B20009"/>
    <w:rsid w:val="00B20026"/>
    <w:rsid w:val="00B204B4"/>
    <w:rsid w:val="00B20694"/>
    <w:rsid w:val="00B208BC"/>
    <w:rsid w:val="00B20CA0"/>
    <w:rsid w:val="00B20EA0"/>
    <w:rsid w:val="00B20F26"/>
    <w:rsid w:val="00B2134D"/>
    <w:rsid w:val="00B21F13"/>
    <w:rsid w:val="00B22196"/>
    <w:rsid w:val="00B2224F"/>
    <w:rsid w:val="00B225B4"/>
    <w:rsid w:val="00B227D5"/>
    <w:rsid w:val="00B22B06"/>
    <w:rsid w:val="00B22F38"/>
    <w:rsid w:val="00B230A4"/>
    <w:rsid w:val="00B233A9"/>
    <w:rsid w:val="00B237D2"/>
    <w:rsid w:val="00B2395A"/>
    <w:rsid w:val="00B244C0"/>
    <w:rsid w:val="00B24F1F"/>
    <w:rsid w:val="00B25315"/>
    <w:rsid w:val="00B25720"/>
    <w:rsid w:val="00B25F85"/>
    <w:rsid w:val="00B266F8"/>
    <w:rsid w:val="00B2677F"/>
    <w:rsid w:val="00B26B8C"/>
    <w:rsid w:val="00B27884"/>
    <w:rsid w:val="00B30292"/>
    <w:rsid w:val="00B30509"/>
    <w:rsid w:val="00B30CB8"/>
    <w:rsid w:val="00B30E10"/>
    <w:rsid w:val="00B310F0"/>
    <w:rsid w:val="00B31404"/>
    <w:rsid w:val="00B316C9"/>
    <w:rsid w:val="00B318A9"/>
    <w:rsid w:val="00B32389"/>
    <w:rsid w:val="00B32625"/>
    <w:rsid w:val="00B32A09"/>
    <w:rsid w:val="00B32A73"/>
    <w:rsid w:val="00B32E0E"/>
    <w:rsid w:val="00B3301B"/>
    <w:rsid w:val="00B33176"/>
    <w:rsid w:val="00B33264"/>
    <w:rsid w:val="00B335CC"/>
    <w:rsid w:val="00B33912"/>
    <w:rsid w:val="00B33A27"/>
    <w:rsid w:val="00B33A8C"/>
    <w:rsid w:val="00B33B00"/>
    <w:rsid w:val="00B34195"/>
    <w:rsid w:val="00B343D8"/>
    <w:rsid w:val="00B345CF"/>
    <w:rsid w:val="00B3496B"/>
    <w:rsid w:val="00B35981"/>
    <w:rsid w:val="00B35DFD"/>
    <w:rsid w:val="00B35FE8"/>
    <w:rsid w:val="00B364B3"/>
    <w:rsid w:val="00B36931"/>
    <w:rsid w:val="00B36AD5"/>
    <w:rsid w:val="00B36DCB"/>
    <w:rsid w:val="00B36DD4"/>
    <w:rsid w:val="00B37279"/>
    <w:rsid w:val="00B3728C"/>
    <w:rsid w:val="00B373C9"/>
    <w:rsid w:val="00B376AC"/>
    <w:rsid w:val="00B379DC"/>
    <w:rsid w:val="00B40340"/>
    <w:rsid w:val="00B404A5"/>
    <w:rsid w:val="00B40AD0"/>
    <w:rsid w:val="00B41128"/>
    <w:rsid w:val="00B41180"/>
    <w:rsid w:val="00B41626"/>
    <w:rsid w:val="00B425DC"/>
    <w:rsid w:val="00B4293E"/>
    <w:rsid w:val="00B42942"/>
    <w:rsid w:val="00B42C40"/>
    <w:rsid w:val="00B43ED0"/>
    <w:rsid w:val="00B43FA1"/>
    <w:rsid w:val="00B44166"/>
    <w:rsid w:val="00B44532"/>
    <w:rsid w:val="00B445B3"/>
    <w:rsid w:val="00B4469B"/>
    <w:rsid w:val="00B4486A"/>
    <w:rsid w:val="00B44F2D"/>
    <w:rsid w:val="00B44F74"/>
    <w:rsid w:val="00B44FE3"/>
    <w:rsid w:val="00B45A13"/>
    <w:rsid w:val="00B45E79"/>
    <w:rsid w:val="00B46093"/>
    <w:rsid w:val="00B4660E"/>
    <w:rsid w:val="00B46760"/>
    <w:rsid w:val="00B46F15"/>
    <w:rsid w:val="00B474F7"/>
    <w:rsid w:val="00B4774C"/>
    <w:rsid w:val="00B47866"/>
    <w:rsid w:val="00B47C9C"/>
    <w:rsid w:val="00B500EB"/>
    <w:rsid w:val="00B506AD"/>
    <w:rsid w:val="00B507D0"/>
    <w:rsid w:val="00B50CAE"/>
    <w:rsid w:val="00B5143C"/>
    <w:rsid w:val="00B51992"/>
    <w:rsid w:val="00B51D14"/>
    <w:rsid w:val="00B51E23"/>
    <w:rsid w:val="00B52375"/>
    <w:rsid w:val="00B52E6C"/>
    <w:rsid w:val="00B53484"/>
    <w:rsid w:val="00B53A80"/>
    <w:rsid w:val="00B53C30"/>
    <w:rsid w:val="00B53FEF"/>
    <w:rsid w:val="00B54A39"/>
    <w:rsid w:val="00B54C2A"/>
    <w:rsid w:val="00B554EC"/>
    <w:rsid w:val="00B55BBF"/>
    <w:rsid w:val="00B55DB6"/>
    <w:rsid w:val="00B5621D"/>
    <w:rsid w:val="00B5638E"/>
    <w:rsid w:val="00B5765C"/>
    <w:rsid w:val="00B57985"/>
    <w:rsid w:val="00B57A9A"/>
    <w:rsid w:val="00B57AD7"/>
    <w:rsid w:val="00B57C23"/>
    <w:rsid w:val="00B57E95"/>
    <w:rsid w:val="00B60F63"/>
    <w:rsid w:val="00B611C2"/>
    <w:rsid w:val="00B616C4"/>
    <w:rsid w:val="00B616FD"/>
    <w:rsid w:val="00B61961"/>
    <w:rsid w:val="00B61BDC"/>
    <w:rsid w:val="00B61F13"/>
    <w:rsid w:val="00B62167"/>
    <w:rsid w:val="00B628E1"/>
    <w:rsid w:val="00B62CAC"/>
    <w:rsid w:val="00B633FE"/>
    <w:rsid w:val="00B63A1E"/>
    <w:rsid w:val="00B64240"/>
    <w:rsid w:val="00B64D69"/>
    <w:rsid w:val="00B650DA"/>
    <w:rsid w:val="00B65402"/>
    <w:rsid w:val="00B6565E"/>
    <w:rsid w:val="00B65B6D"/>
    <w:rsid w:val="00B65F51"/>
    <w:rsid w:val="00B66053"/>
    <w:rsid w:val="00B662A7"/>
    <w:rsid w:val="00B66414"/>
    <w:rsid w:val="00B6670D"/>
    <w:rsid w:val="00B66AEF"/>
    <w:rsid w:val="00B66AF8"/>
    <w:rsid w:val="00B66B33"/>
    <w:rsid w:val="00B66B59"/>
    <w:rsid w:val="00B673B9"/>
    <w:rsid w:val="00B673EF"/>
    <w:rsid w:val="00B67612"/>
    <w:rsid w:val="00B67A42"/>
    <w:rsid w:val="00B67D51"/>
    <w:rsid w:val="00B70109"/>
    <w:rsid w:val="00B70319"/>
    <w:rsid w:val="00B705EE"/>
    <w:rsid w:val="00B7071F"/>
    <w:rsid w:val="00B708D5"/>
    <w:rsid w:val="00B70C11"/>
    <w:rsid w:val="00B713C5"/>
    <w:rsid w:val="00B713D2"/>
    <w:rsid w:val="00B7153A"/>
    <w:rsid w:val="00B71A12"/>
    <w:rsid w:val="00B7307E"/>
    <w:rsid w:val="00B73325"/>
    <w:rsid w:val="00B73738"/>
    <w:rsid w:val="00B73812"/>
    <w:rsid w:val="00B738AE"/>
    <w:rsid w:val="00B73B53"/>
    <w:rsid w:val="00B73FE8"/>
    <w:rsid w:val="00B74B4D"/>
    <w:rsid w:val="00B74C6C"/>
    <w:rsid w:val="00B75008"/>
    <w:rsid w:val="00B750D0"/>
    <w:rsid w:val="00B758C9"/>
    <w:rsid w:val="00B75AC8"/>
    <w:rsid w:val="00B75CE2"/>
    <w:rsid w:val="00B75F76"/>
    <w:rsid w:val="00B7616B"/>
    <w:rsid w:val="00B765EA"/>
    <w:rsid w:val="00B76A54"/>
    <w:rsid w:val="00B76CE3"/>
    <w:rsid w:val="00B7705D"/>
    <w:rsid w:val="00B77318"/>
    <w:rsid w:val="00B7768D"/>
    <w:rsid w:val="00B77B47"/>
    <w:rsid w:val="00B8032C"/>
    <w:rsid w:val="00B80B65"/>
    <w:rsid w:val="00B80DFD"/>
    <w:rsid w:val="00B811E9"/>
    <w:rsid w:val="00B81504"/>
    <w:rsid w:val="00B816AC"/>
    <w:rsid w:val="00B81824"/>
    <w:rsid w:val="00B819E3"/>
    <w:rsid w:val="00B81A42"/>
    <w:rsid w:val="00B81FD2"/>
    <w:rsid w:val="00B82437"/>
    <w:rsid w:val="00B82E54"/>
    <w:rsid w:val="00B82E66"/>
    <w:rsid w:val="00B8394C"/>
    <w:rsid w:val="00B83D6F"/>
    <w:rsid w:val="00B83F1C"/>
    <w:rsid w:val="00B84686"/>
    <w:rsid w:val="00B8599B"/>
    <w:rsid w:val="00B85B75"/>
    <w:rsid w:val="00B85FB9"/>
    <w:rsid w:val="00B860AC"/>
    <w:rsid w:val="00B8661F"/>
    <w:rsid w:val="00B86839"/>
    <w:rsid w:val="00B86A98"/>
    <w:rsid w:val="00B86E93"/>
    <w:rsid w:val="00B876C2"/>
    <w:rsid w:val="00B87B8C"/>
    <w:rsid w:val="00B87CB1"/>
    <w:rsid w:val="00B87D5E"/>
    <w:rsid w:val="00B87F4D"/>
    <w:rsid w:val="00B900A0"/>
    <w:rsid w:val="00B90931"/>
    <w:rsid w:val="00B90985"/>
    <w:rsid w:val="00B909FB"/>
    <w:rsid w:val="00B90A1B"/>
    <w:rsid w:val="00B90E25"/>
    <w:rsid w:val="00B91247"/>
    <w:rsid w:val="00B912B9"/>
    <w:rsid w:val="00B91560"/>
    <w:rsid w:val="00B91C3D"/>
    <w:rsid w:val="00B91C5C"/>
    <w:rsid w:val="00B91DE0"/>
    <w:rsid w:val="00B92299"/>
    <w:rsid w:val="00B9251A"/>
    <w:rsid w:val="00B92E76"/>
    <w:rsid w:val="00B93224"/>
    <w:rsid w:val="00B93972"/>
    <w:rsid w:val="00B93DEC"/>
    <w:rsid w:val="00B94544"/>
    <w:rsid w:val="00B946AC"/>
    <w:rsid w:val="00B9479D"/>
    <w:rsid w:val="00B94871"/>
    <w:rsid w:val="00B95232"/>
    <w:rsid w:val="00B953CC"/>
    <w:rsid w:val="00B95627"/>
    <w:rsid w:val="00B95A19"/>
    <w:rsid w:val="00B95AB2"/>
    <w:rsid w:val="00B95BB9"/>
    <w:rsid w:val="00B95E1E"/>
    <w:rsid w:val="00B960C9"/>
    <w:rsid w:val="00B96646"/>
    <w:rsid w:val="00B9691E"/>
    <w:rsid w:val="00B96A01"/>
    <w:rsid w:val="00B96CE6"/>
    <w:rsid w:val="00B9791A"/>
    <w:rsid w:val="00B97A64"/>
    <w:rsid w:val="00B97DC8"/>
    <w:rsid w:val="00BA0018"/>
    <w:rsid w:val="00BA060B"/>
    <w:rsid w:val="00BA0ADD"/>
    <w:rsid w:val="00BA0B76"/>
    <w:rsid w:val="00BA0C35"/>
    <w:rsid w:val="00BA1051"/>
    <w:rsid w:val="00BA14D4"/>
    <w:rsid w:val="00BA153A"/>
    <w:rsid w:val="00BA18A9"/>
    <w:rsid w:val="00BA1ACD"/>
    <w:rsid w:val="00BA22FC"/>
    <w:rsid w:val="00BA2667"/>
    <w:rsid w:val="00BA2AAE"/>
    <w:rsid w:val="00BA2FA1"/>
    <w:rsid w:val="00BA327D"/>
    <w:rsid w:val="00BA339F"/>
    <w:rsid w:val="00BA4B66"/>
    <w:rsid w:val="00BA4C88"/>
    <w:rsid w:val="00BA51AA"/>
    <w:rsid w:val="00BA5327"/>
    <w:rsid w:val="00BA5403"/>
    <w:rsid w:val="00BA5BA3"/>
    <w:rsid w:val="00BA61AA"/>
    <w:rsid w:val="00BA63AE"/>
    <w:rsid w:val="00BA688F"/>
    <w:rsid w:val="00BA6BFD"/>
    <w:rsid w:val="00BA6F96"/>
    <w:rsid w:val="00BA701E"/>
    <w:rsid w:val="00BA72E2"/>
    <w:rsid w:val="00BA7334"/>
    <w:rsid w:val="00BA7590"/>
    <w:rsid w:val="00BA7AAC"/>
    <w:rsid w:val="00BB0A35"/>
    <w:rsid w:val="00BB0D65"/>
    <w:rsid w:val="00BB0F6C"/>
    <w:rsid w:val="00BB102E"/>
    <w:rsid w:val="00BB184F"/>
    <w:rsid w:val="00BB1AE4"/>
    <w:rsid w:val="00BB1F22"/>
    <w:rsid w:val="00BB1F6D"/>
    <w:rsid w:val="00BB2198"/>
    <w:rsid w:val="00BB2415"/>
    <w:rsid w:val="00BB26D3"/>
    <w:rsid w:val="00BB2C7B"/>
    <w:rsid w:val="00BB3213"/>
    <w:rsid w:val="00BB3463"/>
    <w:rsid w:val="00BB3774"/>
    <w:rsid w:val="00BB38A1"/>
    <w:rsid w:val="00BB3AA2"/>
    <w:rsid w:val="00BB3CD9"/>
    <w:rsid w:val="00BB3EBC"/>
    <w:rsid w:val="00BB41F2"/>
    <w:rsid w:val="00BB4226"/>
    <w:rsid w:val="00BB4318"/>
    <w:rsid w:val="00BB4581"/>
    <w:rsid w:val="00BB4656"/>
    <w:rsid w:val="00BB56E9"/>
    <w:rsid w:val="00BB587D"/>
    <w:rsid w:val="00BB59AD"/>
    <w:rsid w:val="00BB6568"/>
    <w:rsid w:val="00BB6642"/>
    <w:rsid w:val="00BB6A51"/>
    <w:rsid w:val="00BB6C94"/>
    <w:rsid w:val="00BB6CE4"/>
    <w:rsid w:val="00BB7241"/>
    <w:rsid w:val="00BB7378"/>
    <w:rsid w:val="00BB760B"/>
    <w:rsid w:val="00BB77E2"/>
    <w:rsid w:val="00BB7C81"/>
    <w:rsid w:val="00BB7DA1"/>
    <w:rsid w:val="00BB7E69"/>
    <w:rsid w:val="00BB7FE0"/>
    <w:rsid w:val="00BC00CE"/>
    <w:rsid w:val="00BC024F"/>
    <w:rsid w:val="00BC03C2"/>
    <w:rsid w:val="00BC09B8"/>
    <w:rsid w:val="00BC0B23"/>
    <w:rsid w:val="00BC10EF"/>
    <w:rsid w:val="00BC162D"/>
    <w:rsid w:val="00BC1737"/>
    <w:rsid w:val="00BC1DA5"/>
    <w:rsid w:val="00BC1E64"/>
    <w:rsid w:val="00BC2648"/>
    <w:rsid w:val="00BC284F"/>
    <w:rsid w:val="00BC2BC4"/>
    <w:rsid w:val="00BC2EAD"/>
    <w:rsid w:val="00BC3049"/>
    <w:rsid w:val="00BC34B2"/>
    <w:rsid w:val="00BC36E8"/>
    <w:rsid w:val="00BC38F6"/>
    <w:rsid w:val="00BC3AED"/>
    <w:rsid w:val="00BC3C99"/>
    <w:rsid w:val="00BC3E11"/>
    <w:rsid w:val="00BC44C0"/>
    <w:rsid w:val="00BC47C4"/>
    <w:rsid w:val="00BC4E40"/>
    <w:rsid w:val="00BC5008"/>
    <w:rsid w:val="00BC51F8"/>
    <w:rsid w:val="00BC538F"/>
    <w:rsid w:val="00BC5708"/>
    <w:rsid w:val="00BC57D4"/>
    <w:rsid w:val="00BC5823"/>
    <w:rsid w:val="00BC58FB"/>
    <w:rsid w:val="00BC66B0"/>
    <w:rsid w:val="00BC6ADA"/>
    <w:rsid w:val="00BC6D7A"/>
    <w:rsid w:val="00BC70FE"/>
    <w:rsid w:val="00BC7BD6"/>
    <w:rsid w:val="00BC7C1D"/>
    <w:rsid w:val="00BD0482"/>
    <w:rsid w:val="00BD0553"/>
    <w:rsid w:val="00BD089E"/>
    <w:rsid w:val="00BD0A36"/>
    <w:rsid w:val="00BD0BEA"/>
    <w:rsid w:val="00BD111A"/>
    <w:rsid w:val="00BD120D"/>
    <w:rsid w:val="00BD1234"/>
    <w:rsid w:val="00BD1D84"/>
    <w:rsid w:val="00BD21DA"/>
    <w:rsid w:val="00BD2361"/>
    <w:rsid w:val="00BD28B0"/>
    <w:rsid w:val="00BD28D4"/>
    <w:rsid w:val="00BD2A9C"/>
    <w:rsid w:val="00BD2D1C"/>
    <w:rsid w:val="00BD2DE4"/>
    <w:rsid w:val="00BD3100"/>
    <w:rsid w:val="00BD39D6"/>
    <w:rsid w:val="00BD3AAF"/>
    <w:rsid w:val="00BD3B0C"/>
    <w:rsid w:val="00BD4289"/>
    <w:rsid w:val="00BD4BAE"/>
    <w:rsid w:val="00BD4E7A"/>
    <w:rsid w:val="00BD5951"/>
    <w:rsid w:val="00BD59AD"/>
    <w:rsid w:val="00BD5AC5"/>
    <w:rsid w:val="00BD613F"/>
    <w:rsid w:val="00BD667E"/>
    <w:rsid w:val="00BD700B"/>
    <w:rsid w:val="00BD7132"/>
    <w:rsid w:val="00BD731B"/>
    <w:rsid w:val="00BD7360"/>
    <w:rsid w:val="00BD7A00"/>
    <w:rsid w:val="00BD7BBC"/>
    <w:rsid w:val="00BE01E5"/>
    <w:rsid w:val="00BE0377"/>
    <w:rsid w:val="00BE0B4C"/>
    <w:rsid w:val="00BE1E4D"/>
    <w:rsid w:val="00BE1FA9"/>
    <w:rsid w:val="00BE24B8"/>
    <w:rsid w:val="00BE2548"/>
    <w:rsid w:val="00BE26E5"/>
    <w:rsid w:val="00BE299F"/>
    <w:rsid w:val="00BE2A38"/>
    <w:rsid w:val="00BE2C94"/>
    <w:rsid w:val="00BE2D0F"/>
    <w:rsid w:val="00BE2DD1"/>
    <w:rsid w:val="00BE2F1E"/>
    <w:rsid w:val="00BE31DC"/>
    <w:rsid w:val="00BE3905"/>
    <w:rsid w:val="00BE3991"/>
    <w:rsid w:val="00BE3AF6"/>
    <w:rsid w:val="00BE3E7C"/>
    <w:rsid w:val="00BE3F3E"/>
    <w:rsid w:val="00BE4131"/>
    <w:rsid w:val="00BE577C"/>
    <w:rsid w:val="00BE5BD0"/>
    <w:rsid w:val="00BE5CDC"/>
    <w:rsid w:val="00BE6966"/>
    <w:rsid w:val="00BE6AFD"/>
    <w:rsid w:val="00BE6BB1"/>
    <w:rsid w:val="00BE6FFD"/>
    <w:rsid w:val="00BE7262"/>
    <w:rsid w:val="00BE75B2"/>
    <w:rsid w:val="00BF0F5A"/>
    <w:rsid w:val="00BF1180"/>
    <w:rsid w:val="00BF1417"/>
    <w:rsid w:val="00BF1D1A"/>
    <w:rsid w:val="00BF2077"/>
    <w:rsid w:val="00BF2191"/>
    <w:rsid w:val="00BF21A2"/>
    <w:rsid w:val="00BF227F"/>
    <w:rsid w:val="00BF2ADE"/>
    <w:rsid w:val="00BF2ED8"/>
    <w:rsid w:val="00BF31EF"/>
    <w:rsid w:val="00BF327E"/>
    <w:rsid w:val="00BF38EC"/>
    <w:rsid w:val="00BF3CE0"/>
    <w:rsid w:val="00BF3F73"/>
    <w:rsid w:val="00BF4200"/>
    <w:rsid w:val="00BF4416"/>
    <w:rsid w:val="00BF4930"/>
    <w:rsid w:val="00BF4D53"/>
    <w:rsid w:val="00BF5052"/>
    <w:rsid w:val="00BF506C"/>
    <w:rsid w:val="00BF508A"/>
    <w:rsid w:val="00BF552E"/>
    <w:rsid w:val="00BF5CE5"/>
    <w:rsid w:val="00BF5FDA"/>
    <w:rsid w:val="00BF6693"/>
    <w:rsid w:val="00BF735B"/>
    <w:rsid w:val="00BF73EE"/>
    <w:rsid w:val="00BF7949"/>
    <w:rsid w:val="00C0049A"/>
    <w:rsid w:val="00C00667"/>
    <w:rsid w:val="00C009B5"/>
    <w:rsid w:val="00C00EDB"/>
    <w:rsid w:val="00C0130B"/>
    <w:rsid w:val="00C013BB"/>
    <w:rsid w:val="00C014AC"/>
    <w:rsid w:val="00C01E70"/>
    <w:rsid w:val="00C01FD5"/>
    <w:rsid w:val="00C02009"/>
    <w:rsid w:val="00C020CD"/>
    <w:rsid w:val="00C02A3B"/>
    <w:rsid w:val="00C02C65"/>
    <w:rsid w:val="00C032A6"/>
    <w:rsid w:val="00C037D7"/>
    <w:rsid w:val="00C03F89"/>
    <w:rsid w:val="00C043A7"/>
    <w:rsid w:val="00C0479F"/>
    <w:rsid w:val="00C048E7"/>
    <w:rsid w:val="00C049ED"/>
    <w:rsid w:val="00C04BAB"/>
    <w:rsid w:val="00C05592"/>
    <w:rsid w:val="00C05727"/>
    <w:rsid w:val="00C05E55"/>
    <w:rsid w:val="00C05EA0"/>
    <w:rsid w:val="00C05ED3"/>
    <w:rsid w:val="00C05FCB"/>
    <w:rsid w:val="00C06CB9"/>
    <w:rsid w:val="00C06E81"/>
    <w:rsid w:val="00C07257"/>
    <w:rsid w:val="00C0779C"/>
    <w:rsid w:val="00C07938"/>
    <w:rsid w:val="00C102F9"/>
    <w:rsid w:val="00C104DF"/>
    <w:rsid w:val="00C106B0"/>
    <w:rsid w:val="00C108C1"/>
    <w:rsid w:val="00C10A22"/>
    <w:rsid w:val="00C10AED"/>
    <w:rsid w:val="00C10E4A"/>
    <w:rsid w:val="00C10E70"/>
    <w:rsid w:val="00C10FCF"/>
    <w:rsid w:val="00C114B0"/>
    <w:rsid w:val="00C1190E"/>
    <w:rsid w:val="00C11A41"/>
    <w:rsid w:val="00C11ED8"/>
    <w:rsid w:val="00C11FE1"/>
    <w:rsid w:val="00C12295"/>
    <w:rsid w:val="00C1257B"/>
    <w:rsid w:val="00C126E7"/>
    <w:rsid w:val="00C12736"/>
    <w:rsid w:val="00C12B1A"/>
    <w:rsid w:val="00C12B7D"/>
    <w:rsid w:val="00C13827"/>
    <w:rsid w:val="00C138D3"/>
    <w:rsid w:val="00C139F3"/>
    <w:rsid w:val="00C13D74"/>
    <w:rsid w:val="00C13F65"/>
    <w:rsid w:val="00C14255"/>
    <w:rsid w:val="00C146E0"/>
    <w:rsid w:val="00C149F8"/>
    <w:rsid w:val="00C14CDA"/>
    <w:rsid w:val="00C1593F"/>
    <w:rsid w:val="00C15AFF"/>
    <w:rsid w:val="00C15D4A"/>
    <w:rsid w:val="00C16515"/>
    <w:rsid w:val="00C1659D"/>
    <w:rsid w:val="00C16CE0"/>
    <w:rsid w:val="00C16F74"/>
    <w:rsid w:val="00C17048"/>
    <w:rsid w:val="00C1766B"/>
    <w:rsid w:val="00C177D2"/>
    <w:rsid w:val="00C17922"/>
    <w:rsid w:val="00C17C44"/>
    <w:rsid w:val="00C20044"/>
    <w:rsid w:val="00C20C35"/>
    <w:rsid w:val="00C21458"/>
    <w:rsid w:val="00C217C4"/>
    <w:rsid w:val="00C21B9B"/>
    <w:rsid w:val="00C221AE"/>
    <w:rsid w:val="00C2273B"/>
    <w:rsid w:val="00C22A97"/>
    <w:rsid w:val="00C2432F"/>
    <w:rsid w:val="00C24855"/>
    <w:rsid w:val="00C25085"/>
    <w:rsid w:val="00C250DC"/>
    <w:rsid w:val="00C251C5"/>
    <w:rsid w:val="00C25579"/>
    <w:rsid w:val="00C2570B"/>
    <w:rsid w:val="00C257E0"/>
    <w:rsid w:val="00C25815"/>
    <w:rsid w:val="00C25C4E"/>
    <w:rsid w:val="00C25EC7"/>
    <w:rsid w:val="00C2626F"/>
    <w:rsid w:val="00C26C76"/>
    <w:rsid w:val="00C27252"/>
    <w:rsid w:val="00C2750E"/>
    <w:rsid w:val="00C276BB"/>
    <w:rsid w:val="00C279AA"/>
    <w:rsid w:val="00C301F2"/>
    <w:rsid w:val="00C303BB"/>
    <w:rsid w:val="00C30987"/>
    <w:rsid w:val="00C30A70"/>
    <w:rsid w:val="00C30F38"/>
    <w:rsid w:val="00C30FC8"/>
    <w:rsid w:val="00C31185"/>
    <w:rsid w:val="00C3149B"/>
    <w:rsid w:val="00C31588"/>
    <w:rsid w:val="00C317D2"/>
    <w:rsid w:val="00C3196B"/>
    <w:rsid w:val="00C319FA"/>
    <w:rsid w:val="00C31AF1"/>
    <w:rsid w:val="00C31B28"/>
    <w:rsid w:val="00C31B9F"/>
    <w:rsid w:val="00C31D7A"/>
    <w:rsid w:val="00C321B6"/>
    <w:rsid w:val="00C329E4"/>
    <w:rsid w:val="00C33311"/>
    <w:rsid w:val="00C339CE"/>
    <w:rsid w:val="00C33B40"/>
    <w:rsid w:val="00C33B69"/>
    <w:rsid w:val="00C33EEA"/>
    <w:rsid w:val="00C3474B"/>
    <w:rsid w:val="00C3493B"/>
    <w:rsid w:val="00C34CBA"/>
    <w:rsid w:val="00C34E19"/>
    <w:rsid w:val="00C350F4"/>
    <w:rsid w:val="00C35215"/>
    <w:rsid w:val="00C35C02"/>
    <w:rsid w:val="00C35CC6"/>
    <w:rsid w:val="00C35EA7"/>
    <w:rsid w:val="00C35EBA"/>
    <w:rsid w:val="00C360AD"/>
    <w:rsid w:val="00C36180"/>
    <w:rsid w:val="00C36549"/>
    <w:rsid w:val="00C375EA"/>
    <w:rsid w:val="00C37B19"/>
    <w:rsid w:val="00C37EBC"/>
    <w:rsid w:val="00C37F4C"/>
    <w:rsid w:val="00C4060B"/>
    <w:rsid w:val="00C40B92"/>
    <w:rsid w:val="00C414A5"/>
    <w:rsid w:val="00C414E2"/>
    <w:rsid w:val="00C417F0"/>
    <w:rsid w:val="00C41D96"/>
    <w:rsid w:val="00C42194"/>
    <w:rsid w:val="00C42259"/>
    <w:rsid w:val="00C4230F"/>
    <w:rsid w:val="00C4243B"/>
    <w:rsid w:val="00C425F2"/>
    <w:rsid w:val="00C426FE"/>
    <w:rsid w:val="00C42A04"/>
    <w:rsid w:val="00C42A2F"/>
    <w:rsid w:val="00C42EE3"/>
    <w:rsid w:val="00C43446"/>
    <w:rsid w:val="00C43B15"/>
    <w:rsid w:val="00C43C42"/>
    <w:rsid w:val="00C44087"/>
    <w:rsid w:val="00C44392"/>
    <w:rsid w:val="00C44687"/>
    <w:rsid w:val="00C44E9A"/>
    <w:rsid w:val="00C44F98"/>
    <w:rsid w:val="00C4559F"/>
    <w:rsid w:val="00C45642"/>
    <w:rsid w:val="00C45849"/>
    <w:rsid w:val="00C46A6F"/>
    <w:rsid w:val="00C46B80"/>
    <w:rsid w:val="00C46C59"/>
    <w:rsid w:val="00C46E5E"/>
    <w:rsid w:val="00C475F2"/>
    <w:rsid w:val="00C4787C"/>
    <w:rsid w:val="00C508FB"/>
    <w:rsid w:val="00C508FE"/>
    <w:rsid w:val="00C50C29"/>
    <w:rsid w:val="00C51061"/>
    <w:rsid w:val="00C5122E"/>
    <w:rsid w:val="00C51CD5"/>
    <w:rsid w:val="00C51E81"/>
    <w:rsid w:val="00C51FE7"/>
    <w:rsid w:val="00C525A6"/>
    <w:rsid w:val="00C5283E"/>
    <w:rsid w:val="00C52B2F"/>
    <w:rsid w:val="00C52BB6"/>
    <w:rsid w:val="00C5322C"/>
    <w:rsid w:val="00C534F0"/>
    <w:rsid w:val="00C53909"/>
    <w:rsid w:val="00C53E71"/>
    <w:rsid w:val="00C53EE6"/>
    <w:rsid w:val="00C5408B"/>
    <w:rsid w:val="00C5442F"/>
    <w:rsid w:val="00C546FF"/>
    <w:rsid w:val="00C54890"/>
    <w:rsid w:val="00C54995"/>
    <w:rsid w:val="00C54CD4"/>
    <w:rsid w:val="00C54D70"/>
    <w:rsid w:val="00C55F2A"/>
    <w:rsid w:val="00C55F85"/>
    <w:rsid w:val="00C56079"/>
    <w:rsid w:val="00C565A0"/>
    <w:rsid w:val="00C56875"/>
    <w:rsid w:val="00C56A1F"/>
    <w:rsid w:val="00C56D39"/>
    <w:rsid w:val="00C56E4D"/>
    <w:rsid w:val="00C57100"/>
    <w:rsid w:val="00C6030C"/>
    <w:rsid w:val="00C60C6C"/>
    <w:rsid w:val="00C61285"/>
    <w:rsid w:val="00C613B8"/>
    <w:rsid w:val="00C617ED"/>
    <w:rsid w:val="00C620DB"/>
    <w:rsid w:val="00C62219"/>
    <w:rsid w:val="00C6247E"/>
    <w:rsid w:val="00C624E5"/>
    <w:rsid w:val="00C62686"/>
    <w:rsid w:val="00C62BFD"/>
    <w:rsid w:val="00C62EE3"/>
    <w:rsid w:val="00C62F25"/>
    <w:rsid w:val="00C6302D"/>
    <w:rsid w:val="00C63280"/>
    <w:rsid w:val="00C635D5"/>
    <w:rsid w:val="00C63625"/>
    <w:rsid w:val="00C637D3"/>
    <w:rsid w:val="00C6397C"/>
    <w:rsid w:val="00C63E6B"/>
    <w:rsid w:val="00C63FB1"/>
    <w:rsid w:val="00C64385"/>
    <w:rsid w:val="00C64999"/>
    <w:rsid w:val="00C649EA"/>
    <w:rsid w:val="00C65012"/>
    <w:rsid w:val="00C653F0"/>
    <w:rsid w:val="00C658D4"/>
    <w:rsid w:val="00C65FE0"/>
    <w:rsid w:val="00C666B5"/>
    <w:rsid w:val="00C66E02"/>
    <w:rsid w:val="00C67637"/>
    <w:rsid w:val="00C712A4"/>
    <w:rsid w:val="00C71475"/>
    <w:rsid w:val="00C7189D"/>
    <w:rsid w:val="00C71B65"/>
    <w:rsid w:val="00C71C99"/>
    <w:rsid w:val="00C71DE8"/>
    <w:rsid w:val="00C72276"/>
    <w:rsid w:val="00C72903"/>
    <w:rsid w:val="00C7326F"/>
    <w:rsid w:val="00C73500"/>
    <w:rsid w:val="00C73A76"/>
    <w:rsid w:val="00C73FE8"/>
    <w:rsid w:val="00C7433B"/>
    <w:rsid w:val="00C74447"/>
    <w:rsid w:val="00C74666"/>
    <w:rsid w:val="00C746E4"/>
    <w:rsid w:val="00C74787"/>
    <w:rsid w:val="00C74F87"/>
    <w:rsid w:val="00C752F6"/>
    <w:rsid w:val="00C7537B"/>
    <w:rsid w:val="00C75745"/>
    <w:rsid w:val="00C76027"/>
    <w:rsid w:val="00C761F0"/>
    <w:rsid w:val="00C76259"/>
    <w:rsid w:val="00C763E4"/>
    <w:rsid w:val="00C76A62"/>
    <w:rsid w:val="00C76B4C"/>
    <w:rsid w:val="00C76F4F"/>
    <w:rsid w:val="00C77401"/>
    <w:rsid w:val="00C8041C"/>
    <w:rsid w:val="00C8054B"/>
    <w:rsid w:val="00C80975"/>
    <w:rsid w:val="00C80B32"/>
    <w:rsid w:val="00C80BCB"/>
    <w:rsid w:val="00C81091"/>
    <w:rsid w:val="00C8140B"/>
    <w:rsid w:val="00C81B07"/>
    <w:rsid w:val="00C81F0B"/>
    <w:rsid w:val="00C81F3A"/>
    <w:rsid w:val="00C826A3"/>
    <w:rsid w:val="00C8273C"/>
    <w:rsid w:val="00C82CE3"/>
    <w:rsid w:val="00C82F63"/>
    <w:rsid w:val="00C83C87"/>
    <w:rsid w:val="00C84182"/>
    <w:rsid w:val="00C843D5"/>
    <w:rsid w:val="00C847E5"/>
    <w:rsid w:val="00C85BF1"/>
    <w:rsid w:val="00C86302"/>
    <w:rsid w:val="00C873BB"/>
    <w:rsid w:val="00C87BEC"/>
    <w:rsid w:val="00C87CD9"/>
    <w:rsid w:val="00C87F7E"/>
    <w:rsid w:val="00C90185"/>
    <w:rsid w:val="00C90965"/>
    <w:rsid w:val="00C90B7B"/>
    <w:rsid w:val="00C9180F"/>
    <w:rsid w:val="00C91C2C"/>
    <w:rsid w:val="00C91E9F"/>
    <w:rsid w:val="00C92012"/>
    <w:rsid w:val="00C92286"/>
    <w:rsid w:val="00C92BB3"/>
    <w:rsid w:val="00C92C07"/>
    <w:rsid w:val="00C93158"/>
    <w:rsid w:val="00C935A6"/>
    <w:rsid w:val="00C93778"/>
    <w:rsid w:val="00C93BF6"/>
    <w:rsid w:val="00C93E3F"/>
    <w:rsid w:val="00C9443C"/>
    <w:rsid w:val="00C944C0"/>
    <w:rsid w:val="00C94CF6"/>
    <w:rsid w:val="00C95098"/>
    <w:rsid w:val="00C95501"/>
    <w:rsid w:val="00C95502"/>
    <w:rsid w:val="00C955A8"/>
    <w:rsid w:val="00C96092"/>
    <w:rsid w:val="00C96232"/>
    <w:rsid w:val="00C96381"/>
    <w:rsid w:val="00C969EB"/>
    <w:rsid w:val="00C96BAA"/>
    <w:rsid w:val="00C96E51"/>
    <w:rsid w:val="00C971A1"/>
    <w:rsid w:val="00CA0127"/>
    <w:rsid w:val="00CA06C5"/>
    <w:rsid w:val="00CA13BA"/>
    <w:rsid w:val="00CA18D8"/>
    <w:rsid w:val="00CA1A81"/>
    <w:rsid w:val="00CA1C9D"/>
    <w:rsid w:val="00CA1CE5"/>
    <w:rsid w:val="00CA2052"/>
    <w:rsid w:val="00CA29A2"/>
    <w:rsid w:val="00CA2FAB"/>
    <w:rsid w:val="00CA3363"/>
    <w:rsid w:val="00CA3423"/>
    <w:rsid w:val="00CA3690"/>
    <w:rsid w:val="00CA3A64"/>
    <w:rsid w:val="00CA3D8E"/>
    <w:rsid w:val="00CA3FC2"/>
    <w:rsid w:val="00CA4312"/>
    <w:rsid w:val="00CA4552"/>
    <w:rsid w:val="00CA492E"/>
    <w:rsid w:val="00CA49BE"/>
    <w:rsid w:val="00CA4F37"/>
    <w:rsid w:val="00CA511C"/>
    <w:rsid w:val="00CA5321"/>
    <w:rsid w:val="00CA55F0"/>
    <w:rsid w:val="00CA56C2"/>
    <w:rsid w:val="00CA5C2D"/>
    <w:rsid w:val="00CA5C9A"/>
    <w:rsid w:val="00CA606B"/>
    <w:rsid w:val="00CA6104"/>
    <w:rsid w:val="00CA61D4"/>
    <w:rsid w:val="00CA6336"/>
    <w:rsid w:val="00CA67FC"/>
    <w:rsid w:val="00CA69A2"/>
    <w:rsid w:val="00CA6A06"/>
    <w:rsid w:val="00CA753B"/>
    <w:rsid w:val="00CA7B13"/>
    <w:rsid w:val="00CA7C02"/>
    <w:rsid w:val="00CA7CD5"/>
    <w:rsid w:val="00CA7FD0"/>
    <w:rsid w:val="00CAE361"/>
    <w:rsid w:val="00CB0F3F"/>
    <w:rsid w:val="00CB12CE"/>
    <w:rsid w:val="00CB156B"/>
    <w:rsid w:val="00CB16E3"/>
    <w:rsid w:val="00CB1705"/>
    <w:rsid w:val="00CB1E6E"/>
    <w:rsid w:val="00CB228F"/>
    <w:rsid w:val="00CB2859"/>
    <w:rsid w:val="00CB28A0"/>
    <w:rsid w:val="00CB29F5"/>
    <w:rsid w:val="00CB2A77"/>
    <w:rsid w:val="00CB2BBE"/>
    <w:rsid w:val="00CB2BED"/>
    <w:rsid w:val="00CB3038"/>
    <w:rsid w:val="00CB3CAF"/>
    <w:rsid w:val="00CB3F93"/>
    <w:rsid w:val="00CB4A21"/>
    <w:rsid w:val="00CB4EA1"/>
    <w:rsid w:val="00CB52C9"/>
    <w:rsid w:val="00CB598E"/>
    <w:rsid w:val="00CB61D8"/>
    <w:rsid w:val="00CB6663"/>
    <w:rsid w:val="00CB6CC5"/>
    <w:rsid w:val="00CB7202"/>
    <w:rsid w:val="00CB7C22"/>
    <w:rsid w:val="00CB7C94"/>
    <w:rsid w:val="00CB7E85"/>
    <w:rsid w:val="00CC00F3"/>
    <w:rsid w:val="00CC04D8"/>
    <w:rsid w:val="00CC098B"/>
    <w:rsid w:val="00CC0E2D"/>
    <w:rsid w:val="00CC1428"/>
    <w:rsid w:val="00CC1541"/>
    <w:rsid w:val="00CC17E1"/>
    <w:rsid w:val="00CC1CDA"/>
    <w:rsid w:val="00CC1E40"/>
    <w:rsid w:val="00CC1F49"/>
    <w:rsid w:val="00CC2399"/>
    <w:rsid w:val="00CC2B91"/>
    <w:rsid w:val="00CC2C70"/>
    <w:rsid w:val="00CC2E72"/>
    <w:rsid w:val="00CC3409"/>
    <w:rsid w:val="00CC34BD"/>
    <w:rsid w:val="00CC350B"/>
    <w:rsid w:val="00CC3589"/>
    <w:rsid w:val="00CC4922"/>
    <w:rsid w:val="00CC4CCD"/>
    <w:rsid w:val="00CC4F2F"/>
    <w:rsid w:val="00CC5719"/>
    <w:rsid w:val="00CC5C1F"/>
    <w:rsid w:val="00CC62A8"/>
    <w:rsid w:val="00CC6714"/>
    <w:rsid w:val="00CC6B47"/>
    <w:rsid w:val="00CC72A7"/>
    <w:rsid w:val="00CD0034"/>
    <w:rsid w:val="00CD07D5"/>
    <w:rsid w:val="00CD09BB"/>
    <w:rsid w:val="00CD18E2"/>
    <w:rsid w:val="00CD247C"/>
    <w:rsid w:val="00CD24B7"/>
    <w:rsid w:val="00CD252E"/>
    <w:rsid w:val="00CD2578"/>
    <w:rsid w:val="00CD2717"/>
    <w:rsid w:val="00CD27EE"/>
    <w:rsid w:val="00CD2C91"/>
    <w:rsid w:val="00CD2E0C"/>
    <w:rsid w:val="00CD36BD"/>
    <w:rsid w:val="00CD3980"/>
    <w:rsid w:val="00CD3A5C"/>
    <w:rsid w:val="00CD3B4E"/>
    <w:rsid w:val="00CD401D"/>
    <w:rsid w:val="00CD407A"/>
    <w:rsid w:val="00CD4098"/>
    <w:rsid w:val="00CD44E7"/>
    <w:rsid w:val="00CD464C"/>
    <w:rsid w:val="00CD4754"/>
    <w:rsid w:val="00CD4773"/>
    <w:rsid w:val="00CD4A0F"/>
    <w:rsid w:val="00CD4AD2"/>
    <w:rsid w:val="00CD57A5"/>
    <w:rsid w:val="00CD5B74"/>
    <w:rsid w:val="00CD5C24"/>
    <w:rsid w:val="00CD5EB0"/>
    <w:rsid w:val="00CD5FFB"/>
    <w:rsid w:val="00CD61DE"/>
    <w:rsid w:val="00CD6256"/>
    <w:rsid w:val="00CD64F0"/>
    <w:rsid w:val="00CD6BBE"/>
    <w:rsid w:val="00CD6EF1"/>
    <w:rsid w:val="00CD6F90"/>
    <w:rsid w:val="00CD714B"/>
    <w:rsid w:val="00CD7346"/>
    <w:rsid w:val="00CD755A"/>
    <w:rsid w:val="00CD76B0"/>
    <w:rsid w:val="00CD77C6"/>
    <w:rsid w:val="00CD78EF"/>
    <w:rsid w:val="00CD7EB8"/>
    <w:rsid w:val="00CD9EA1"/>
    <w:rsid w:val="00CDDA5F"/>
    <w:rsid w:val="00CE0230"/>
    <w:rsid w:val="00CE048B"/>
    <w:rsid w:val="00CE04F7"/>
    <w:rsid w:val="00CE0581"/>
    <w:rsid w:val="00CE06E7"/>
    <w:rsid w:val="00CE07A8"/>
    <w:rsid w:val="00CE0BA5"/>
    <w:rsid w:val="00CE0D44"/>
    <w:rsid w:val="00CE15F6"/>
    <w:rsid w:val="00CE1971"/>
    <w:rsid w:val="00CE1BC8"/>
    <w:rsid w:val="00CE2013"/>
    <w:rsid w:val="00CE2469"/>
    <w:rsid w:val="00CE26AF"/>
    <w:rsid w:val="00CE274F"/>
    <w:rsid w:val="00CE2AC4"/>
    <w:rsid w:val="00CE2F13"/>
    <w:rsid w:val="00CE35D7"/>
    <w:rsid w:val="00CE436A"/>
    <w:rsid w:val="00CE48FA"/>
    <w:rsid w:val="00CE4B3A"/>
    <w:rsid w:val="00CE5122"/>
    <w:rsid w:val="00CE543F"/>
    <w:rsid w:val="00CE54BB"/>
    <w:rsid w:val="00CE5847"/>
    <w:rsid w:val="00CE5D0F"/>
    <w:rsid w:val="00CE6130"/>
    <w:rsid w:val="00CE6E69"/>
    <w:rsid w:val="00CE6F02"/>
    <w:rsid w:val="00CE7072"/>
    <w:rsid w:val="00CE76F9"/>
    <w:rsid w:val="00CE7862"/>
    <w:rsid w:val="00CE794A"/>
    <w:rsid w:val="00CE7E95"/>
    <w:rsid w:val="00CF0847"/>
    <w:rsid w:val="00CF087F"/>
    <w:rsid w:val="00CF0CB6"/>
    <w:rsid w:val="00CF0CFE"/>
    <w:rsid w:val="00CF0FBE"/>
    <w:rsid w:val="00CF15C0"/>
    <w:rsid w:val="00CF180A"/>
    <w:rsid w:val="00CF1C7E"/>
    <w:rsid w:val="00CF224C"/>
    <w:rsid w:val="00CF2426"/>
    <w:rsid w:val="00CF24A0"/>
    <w:rsid w:val="00CF2929"/>
    <w:rsid w:val="00CF2B7C"/>
    <w:rsid w:val="00CF3210"/>
    <w:rsid w:val="00CF3394"/>
    <w:rsid w:val="00CF36B4"/>
    <w:rsid w:val="00CF38DC"/>
    <w:rsid w:val="00CF3A2D"/>
    <w:rsid w:val="00CF3C14"/>
    <w:rsid w:val="00CF4842"/>
    <w:rsid w:val="00CF4B2E"/>
    <w:rsid w:val="00CF4EEB"/>
    <w:rsid w:val="00CF5004"/>
    <w:rsid w:val="00CF5162"/>
    <w:rsid w:val="00CF562D"/>
    <w:rsid w:val="00CF56A2"/>
    <w:rsid w:val="00CF5703"/>
    <w:rsid w:val="00CF57FC"/>
    <w:rsid w:val="00CF58DB"/>
    <w:rsid w:val="00CF6795"/>
    <w:rsid w:val="00CF67DF"/>
    <w:rsid w:val="00CF6AB4"/>
    <w:rsid w:val="00CF6C81"/>
    <w:rsid w:val="00CF6D05"/>
    <w:rsid w:val="00CF6FD1"/>
    <w:rsid w:val="00CF7260"/>
    <w:rsid w:val="00CF766F"/>
    <w:rsid w:val="00CF77BE"/>
    <w:rsid w:val="00D00061"/>
    <w:rsid w:val="00D003AF"/>
    <w:rsid w:val="00D004D8"/>
    <w:rsid w:val="00D007EA"/>
    <w:rsid w:val="00D00847"/>
    <w:rsid w:val="00D0096F"/>
    <w:rsid w:val="00D00F1D"/>
    <w:rsid w:val="00D011DC"/>
    <w:rsid w:val="00D01384"/>
    <w:rsid w:val="00D015AC"/>
    <w:rsid w:val="00D015F1"/>
    <w:rsid w:val="00D01748"/>
    <w:rsid w:val="00D0179D"/>
    <w:rsid w:val="00D020A3"/>
    <w:rsid w:val="00D020F4"/>
    <w:rsid w:val="00D02956"/>
    <w:rsid w:val="00D02A61"/>
    <w:rsid w:val="00D02E14"/>
    <w:rsid w:val="00D0305E"/>
    <w:rsid w:val="00D033B7"/>
    <w:rsid w:val="00D03F7C"/>
    <w:rsid w:val="00D047B3"/>
    <w:rsid w:val="00D05AD2"/>
    <w:rsid w:val="00D05D97"/>
    <w:rsid w:val="00D05E94"/>
    <w:rsid w:val="00D05F45"/>
    <w:rsid w:val="00D05F53"/>
    <w:rsid w:val="00D0617C"/>
    <w:rsid w:val="00D0659C"/>
    <w:rsid w:val="00D06B63"/>
    <w:rsid w:val="00D079EC"/>
    <w:rsid w:val="00D07ACB"/>
    <w:rsid w:val="00D07AE1"/>
    <w:rsid w:val="00D07B0A"/>
    <w:rsid w:val="00D07C42"/>
    <w:rsid w:val="00D103B1"/>
    <w:rsid w:val="00D105F0"/>
    <w:rsid w:val="00D10674"/>
    <w:rsid w:val="00D10E32"/>
    <w:rsid w:val="00D10F2C"/>
    <w:rsid w:val="00D111E4"/>
    <w:rsid w:val="00D11622"/>
    <w:rsid w:val="00D11677"/>
    <w:rsid w:val="00D118EC"/>
    <w:rsid w:val="00D11B0D"/>
    <w:rsid w:val="00D11E83"/>
    <w:rsid w:val="00D121CB"/>
    <w:rsid w:val="00D124D2"/>
    <w:rsid w:val="00D125BE"/>
    <w:rsid w:val="00D125C8"/>
    <w:rsid w:val="00D125E9"/>
    <w:rsid w:val="00D12A20"/>
    <w:rsid w:val="00D12EAA"/>
    <w:rsid w:val="00D1371D"/>
    <w:rsid w:val="00D13FE4"/>
    <w:rsid w:val="00D14AFD"/>
    <w:rsid w:val="00D14C00"/>
    <w:rsid w:val="00D14D92"/>
    <w:rsid w:val="00D14DF9"/>
    <w:rsid w:val="00D151CA"/>
    <w:rsid w:val="00D151ED"/>
    <w:rsid w:val="00D15306"/>
    <w:rsid w:val="00D15CDD"/>
    <w:rsid w:val="00D15E94"/>
    <w:rsid w:val="00D15FD5"/>
    <w:rsid w:val="00D1602F"/>
    <w:rsid w:val="00D16417"/>
    <w:rsid w:val="00D16613"/>
    <w:rsid w:val="00D166D7"/>
    <w:rsid w:val="00D16ABD"/>
    <w:rsid w:val="00D16DB3"/>
    <w:rsid w:val="00D171D3"/>
    <w:rsid w:val="00D172AA"/>
    <w:rsid w:val="00D175A1"/>
    <w:rsid w:val="00D177C1"/>
    <w:rsid w:val="00D17E2B"/>
    <w:rsid w:val="00D1E37D"/>
    <w:rsid w:val="00D205BF"/>
    <w:rsid w:val="00D2071E"/>
    <w:rsid w:val="00D20C22"/>
    <w:rsid w:val="00D20C9D"/>
    <w:rsid w:val="00D20D4C"/>
    <w:rsid w:val="00D2121F"/>
    <w:rsid w:val="00D214D8"/>
    <w:rsid w:val="00D21C1F"/>
    <w:rsid w:val="00D2224C"/>
    <w:rsid w:val="00D2235A"/>
    <w:rsid w:val="00D229B2"/>
    <w:rsid w:val="00D22E58"/>
    <w:rsid w:val="00D22EAC"/>
    <w:rsid w:val="00D22F1D"/>
    <w:rsid w:val="00D23A43"/>
    <w:rsid w:val="00D23E67"/>
    <w:rsid w:val="00D24415"/>
    <w:rsid w:val="00D2538E"/>
    <w:rsid w:val="00D25812"/>
    <w:rsid w:val="00D25DDB"/>
    <w:rsid w:val="00D26975"/>
    <w:rsid w:val="00D26998"/>
    <w:rsid w:val="00D269D7"/>
    <w:rsid w:val="00D26D4F"/>
    <w:rsid w:val="00D26D93"/>
    <w:rsid w:val="00D26FB1"/>
    <w:rsid w:val="00D27B6B"/>
    <w:rsid w:val="00D27C23"/>
    <w:rsid w:val="00D27E24"/>
    <w:rsid w:val="00D3051F"/>
    <w:rsid w:val="00D307B5"/>
    <w:rsid w:val="00D30907"/>
    <w:rsid w:val="00D30CEA"/>
    <w:rsid w:val="00D31014"/>
    <w:rsid w:val="00D31497"/>
    <w:rsid w:val="00D3241D"/>
    <w:rsid w:val="00D3270C"/>
    <w:rsid w:val="00D32BC1"/>
    <w:rsid w:val="00D32DD7"/>
    <w:rsid w:val="00D32DDF"/>
    <w:rsid w:val="00D334A1"/>
    <w:rsid w:val="00D33643"/>
    <w:rsid w:val="00D33CBB"/>
    <w:rsid w:val="00D33CF7"/>
    <w:rsid w:val="00D3427E"/>
    <w:rsid w:val="00D343F3"/>
    <w:rsid w:val="00D3487A"/>
    <w:rsid w:val="00D34B93"/>
    <w:rsid w:val="00D34D12"/>
    <w:rsid w:val="00D34EFC"/>
    <w:rsid w:val="00D352EC"/>
    <w:rsid w:val="00D35471"/>
    <w:rsid w:val="00D3552B"/>
    <w:rsid w:val="00D355CC"/>
    <w:rsid w:val="00D35642"/>
    <w:rsid w:val="00D359E4"/>
    <w:rsid w:val="00D35A62"/>
    <w:rsid w:val="00D35FEC"/>
    <w:rsid w:val="00D36569"/>
    <w:rsid w:val="00D36C29"/>
    <w:rsid w:val="00D36E0F"/>
    <w:rsid w:val="00D36FD6"/>
    <w:rsid w:val="00D3714A"/>
    <w:rsid w:val="00D3741F"/>
    <w:rsid w:val="00D3747B"/>
    <w:rsid w:val="00D376E5"/>
    <w:rsid w:val="00D377ED"/>
    <w:rsid w:val="00D37D2D"/>
    <w:rsid w:val="00D3C68A"/>
    <w:rsid w:val="00D40527"/>
    <w:rsid w:val="00D40A8C"/>
    <w:rsid w:val="00D40C4D"/>
    <w:rsid w:val="00D40C61"/>
    <w:rsid w:val="00D40C75"/>
    <w:rsid w:val="00D41148"/>
    <w:rsid w:val="00D412C2"/>
    <w:rsid w:val="00D418EC"/>
    <w:rsid w:val="00D42163"/>
    <w:rsid w:val="00D421D1"/>
    <w:rsid w:val="00D423C7"/>
    <w:rsid w:val="00D428BD"/>
    <w:rsid w:val="00D43180"/>
    <w:rsid w:val="00D4346D"/>
    <w:rsid w:val="00D449BE"/>
    <w:rsid w:val="00D45A5E"/>
    <w:rsid w:val="00D45FEC"/>
    <w:rsid w:val="00D46EAB"/>
    <w:rsid w:val="00D46F93"/>
    <w:rsid w:val="00D473FF"/>
    <w:rsid w:val="00D477E9"/>
    <w:rsid w:val="00D47AE6"/>
    <w:rsid w:val="00D50029"/>
    <w:rsid w:val="00D50098"/>
    <w:rsid w:val="00D504CA"/>
    <w:rsid w:val="00D50F20"/>
    <w:rsid w:val="00D51821"/>
    <w:rsid w:val="00D51E8B"/>
    <w:rsid w:val="00D522D2"/>
    <w:rsid w:val="00D5380A"/>
    <w:rsid w:val="00D538DF"/>
    <w:rsid w:val="00D53B61"/>
    <w:rsid w:val="00D53B8C"/>
    <w:rsid w:val="00D54924"/>
    <w:rsid w:val="00D54CE5"/>
    <w:rsid w:val="00D55A5A"/>
    <w:rsid w:val="00D55BD7"/>
    <w:rsid w:val="00D5612A"/>
    <w:rsid w:val="00D561C9"/>
    <w:rsid w:val="00D5637D"/>
    <w:rsid w:val="00D56F88"/>
    <w:rsid w:val="00D577AA"/>
    <w:rsid w:val="00D578CE"/>
    <w:rsid w:val="00D57D5E"/>
    <w:rsid w:val="00D57D69"/>
    <w:rsid w:val="00D57E67"/>
    <w:rsid w:val="00D6007B"/>
    <w:rsid w:val="00D6025D"/>
    <w:rsid w:val="00D60475"/>
    <w:rsid w:val="00D61353"/>
    <w:rsid w:val="00D61821"/>
    <w:rsid w:val="00D61E18"/>
    <w:rsid w:val="00D61E40"/>
    <w:rsid w:val="00D62473"/>
    <w:rsid w:val="00D628E2"/>
    <w:rsid w:val="00D62C99"/>
    <w:rsid w:val="00D62CC4"/>
    <w:rsid w:val="00D62D1E"/>
    <w:rsid w:val="00D630C0"/>
    <w:rsid w:val="00D6316A"/>
    <w:rsid w:val="00D63341"/>
    <w:rsid w:val="00D6384B"/>
    <w:rsid w:val="00D6393E"/>
    <w:rsid w:val="00D63EA6"/>
    <w:rsid w:val="00D643B9"/>
    <w:rsid w:val="00D644CE"/>
    <w:rsid w:val="00D64986"/>
    <w:rsid w:val="00D64C5D"/>
    <w:rsid w:val="00D654C0"/>
    <w:rsid w:val="00D656DC"/>
    <w:rsid w:val="00D65A62"/>
    <w:rsid w:val="00D65BD9"/>
    <w:rsid w:val="00D65D00"/>
    <w:rsid w:val="00D663D2"/>
    <w:rsid w:val="00D663E1"/>
    <w:rsid w:val="00D66542"/>
    <w:rsid w:val="00D66A60"/>
    <w:rsid w:val="00D66B67"/>
    <w:rsid w:val="00D66F43"/>
    <w:rsid w:val="00D67097"/>
    <w:rsid w:val="00D67494"/>
    <w:rsid w:val="00D67555"/>
    <w:rsid w:val="00D677E7"/>
    <w:rsid w:val="00D67A2C"/>
    <w:rsid w:val="00D67E13"/>
    <w:rsid w:val="00D70230"/>
    <w:rsid w:val="00D713FD"/>
    <w:rsid w:val="00D7190A"/>
    <w:rsid w:val="00D71EFB"/>
    <w:rsid w:val="00D71FE5"/>
    <w:rsid w:val="00D72724"/>
    <w:rsid w:val="00D7289F"/>
    <w:rsid w:val="00D72A06"/>
    <w:rsid w:val="00D72F64"/>
    <w:rsid w:val="00D73082"/>
    <w:rsid w:val="00D73828"/>
    <w:rsid w:val="00D73A6E"/>
    <w:rsid w:val="00D73FEE"/>
    <w:rsid w:val="00D74268"/>
    <w:rsid w:val="00D74B6D"/>
    <w:rsid w:val="00D74F82"/>
    <w:rsid w:val="00D757D7"/>
    <w:rsid w:val="00D757E9"/>
    <w:rsid w:val="00D75A56"/>
    <w:rsid w:val="00D76238"/>
    <w:rsid w:val="00D762B7"/>
    <w:rsid w:val="00D7707E"/>
    <w:rsid w:val="00D773CC"/>
    <w:rsid w:val="00D775E2"/>
    <w:rsid w:val="00D776A3"/>
    <w:rsid w:val="00D77B8E"/>
    <w:rsid w:val="00D77F03"/>
    <w:rsid w:val="00D806D1"/>
    <w:rsid w:val="00D8131F"/>
    <w:rsid w:val="00D81353"/>
    <w:rsid w:val="00D815C2"/>
    <w:rsid w:val="00D817C5"/>
    <w:rsid w:val="00D818D9"/>
    <w:rsid w:val="00D81C5D"/>
    <w:rsid w:val="00D81C64"/>
    <w:rsid w:val="00D8216F"/>
    <w:rsid w:val="00D82510"/>
    <w:rsid w:val="00D82B87"/>
    <w:rsid w:val="00D83253"/>
    <w:rsid w:val="00D83943"/>
    <w:rsid w:val="00D83A2F"/>
    <w:rsid w:val="00D8491A"/>
    <w:rsid w:val="00D849D3"/>
    <w:rsid w:val="00D84F94"/>
    <w:rsid w:val="00D8507A"/>
    <w:rsid w:val="00D85425"/>
    <w:rsid w:val="00D860DF"/>
    <w:rsid w:val="00D86253"/>
    <w:rsid w:val="00D86336"/>
    <w:rsid w:val="00D86CC3"/>
    <w:rsid w:val="00D87053"/>
    <w:rsid w:val="00D87832"/>
    <w:rsid w:val="00D878F2"/>
    <w:rsid w:val="00D879EC"/>
    <w:rsid w:val="00D87AA2"/>
    <w:rsid w:val="00D90634"/>
    <w:rsid w:val="00D90A5E"/>
    <w:rsid w:val="00D90A6D"/>
    <w:rsid w:val="00D90ED7"/>
    <w:rsid w:val="00D9186B"/>
    <w:rsid w:val="00D918A5"/>
    <w:rsid w:val="00D91E2B"/>
    <w:rsid w:val="00D92325"/>
    <w:rsid w:val="00D92AC2"/>
    <w:rsid w:val="00D92C41"/>
    <w:rsid w:val="00D931EE"/>
    <w:rsid w:val="00D933AA"/>
    <w:rsid w:val="00D93737"/>
    <w:rsid w:val="00D93ADE"/>
    <w:rsid w:val="00D93DF8"/>
    <w:rsid w:val="00D946C3"/>
    <w:rsid w:val="00D94789"/>
    <w:rsid w:val="00D947AD"/>
    <w:rsid w:val="00D94DAE"/>
    <w:rsid w:val="00D953C1"/>
    <w:rsid w:val="00D95FEA"/>
    <w:rsid w:val="00D960EE"/>
    <w:rsid w:val="00D9613D"/>
    <w:rsid w:val="00D963A9"/>
    <w:rsid w:val="00D964F0"/>
    <w:rsid w:val="00D96FAE"/>
    <w:rsid w:val="00D96FE4"/>
    <w:rsid w:val="00D970F0"/>
    <w:rsid w:val="00D9724D"/>
    <w:rsid w:val="00D977DA"/>
    <w:rsid w:val="00D97A6C"/>
    <w:rsid w:val="00D97D80"/>
    <w:rsid w:val="00DA0069"/>
    <w:rsid w:val="00DA03AB"/>
    <w:rsid w:val="00DA050C"/>
    <w:rsid w:val="00DA05E2"/>
    <w:rsid w:val="00DA169D"/>
    <w:rsid w:val="00DA1935"/>
    <w:rsid w:val="00DA1C2C"/>
    <w:rsid w:val="00DA2015"/>
    <w:rsid w:val="00DA20A4"/>
    <w:rsid w:val="00DA32F2"/>
    <w:rsid w:val="00DA3AF7"/>
    <w:rsid w:val="00DA3B6F"/>
    <w:rsid w:val="00DA3C36"/>
    <w:rsid w:val="00DA4097"/>
    <w:rsid w:val="00DA440B"/>
    <w:rsid w:val="00DA4734"/>
    <w:rsid w:val="00DA4A06"/>
    <w:rsid w:val="00DA4FA3"/>
    <w:rsid w:val="00DA4FBA"/>
    <w:rsid w:val="00DA5236"/>
    <w:rsid w:val="00DA5355"/>
    <w:rsid w:val="00DA5F48"/>
    <w:rsid w:val="00DA615D"/>
    <w:rsid w:val="00DA6B0A"/>
    <w:rsid w:val="00DA748E"/>
    <w:rsid w:val="00DA75D4"/>
    <w:rsid w:val="00DA75E0"/>
    <w:rsid w:val="00DA777B"/>
    <w:rsid w:val="00DA7D7A"/>
    <w:rsid w:val="00DA7E37"/>
    <w:rsid w:val="00DA7EE1"/>
    <w:rsid w:val="00DB07F3"/>
    <w:rsid w:val="00DB0844"/>
    <w:rsid w:val="00DB1157"/>
    <w:rsid w:val="00DB149E"/>
    <w:rsid w:val="00DB1AF0"/>
    <w:rsid w:val="00DB2038"/>
    <w:rsid w:val="00DB2C8C"/>
    <w:rsid w:val="00DB2EF2"/>
    <w:rsid w:val="00DB342E"/>
    <w:rsid w:val="00DB3997"/>
    <w:rsid w:val="00DB3B53"/>
    <w:rsid w:val="00DB3CA9"/>
    <w:rsid w:val="00DB4097"/>
    <w:rsid w:val="00DB45A0"/>
    <w:rsid w:val="00DB4938"/>
    <w:rsid w:val="00DB49ED"/>
    <w:rsid w:val="00DB4B06"/>
    <w:rsid w:val="00DB4E9B"/>
    <w:rsid w:val="00DB511B"/>
    <w:rsid w:val="00DB53BD"/>
    <w:rsid w:val="00DB553C"/>
    <w:rsid w:val="00DB5A3E"/>
    <w:rsid w:val="00DB5FBA"/>
    <w:rsid w:val="00DB60BD"/>
    <w:rsid w:val="00DB66E8"/>
    <w:rsid w:val="00DB6D5A"/>
    <w:rsid w:val="00DB71EA"/>
    <w:rsid w:val="00DB7627"/>
    <w:rsid w:val="00DB78DC"/>
    <w:rsid w:val="00DB7975"/>
    <w:rsid w:val="00DB7B95"/>
    <w:rsid w:val="00DB7C67"/>
    <w:rsid w:val="00DC0132"/>
    <w:rsid w:val="00DC0437"/>
    <w:rsid w:val="00DC0910"/>
    <w:rsid w:val="00DC093A"/>
    <w:rsid w:val="00DC09EF"/>
    <w:rsid w:val="00DC0B85"/>
    <w:rsid w:val="00DC0BAC"/>
    <w:rsid w:val="00DC0EC8"/>
    <w:rsid w:val="00DC106C"/>
    <w:rsid w:val="00DC14A2"/>
    <w:rsid w:val="00DC1527"/>
    <w:rsid w:val="00DC1CCA"/>
    <w:rsid w:val="00DC1D34"/>
    <w:rsid w:val="00DC21F4"/>
    <w:rsid w:val="00DC2217"/>
    <w:rsid w:val="00DC24AD"/>
    <w:rsid w:val="00DC2BC2"/>
    <w:rsid w:val="00DC2F53"/>
    <w:rsid w:val="00DC3030"/>
    <w:rsid w:val="00DC31F9"/>
    <w:rsid w:val="00DC3AA3"/>
    <w:rsid w:val="00DC3B09"/>
    <w:rsid w:val="00DC3B1D"/>
    <w:rsid w:val="00DC3D2B"/>
    <w:rsid w:val="00DC46F6"/>
    <w:rsid w:val="00DC4AF6"/>
    <w:rsid w:val="00DC4BBD"/>
    <w:rsid w:val="00DC4DD4"/>
    <w:rsid w:val="00DC4F69"/>
    <w:rsid w:val="00DC5089"/>
    <w:rsid w:val="00DC5728"/>
    <w:rsid w:val="00DC5C53"/>
    <w:rsid w:val="00DC5D5D"/>
    <w:rsid w:val="00DC5D63"/>
    <w:rsid w:val="00DC63FB"/>
    <w:rsid w:val="00DC65D1"/>
    <w:rsid w:val="00DC6A97"/>
    <w:rsid w:val="00DC6B7F"/>
    <w:rsid w:val="00DC6C7B"/>
    <w:rsid w:val="00DC6E52"/>
    <w:rsid w:val="00DC6F85"/>
    <w:rsid w:val="00DC7467"/>
    <w:rsid w:val="00DD0141"/>
    <w:rsid w:val="00DD0269"/>
    <w:rsid w:val="00DD0890"/>
    <w:rsid w:val="00DD0BE9"/>
    <w:rsid w:val="00DD0F72"/>
    <w:rsid w:val="00DD0F92"/>
    <w:rsid w:val="00DD135F"/>
    <w:rsid w:val="00DD17AE"/>
    <w:rsid w:val="00DD2A01"/>
    <w:rsid w:val="00DD32F1"/>
    <w:rsid w:val="00DD3453"/>
    <w:rsid w:val="00DD382F"/>
    <w:rsid w:val="00DD3FA8"/>
    <w:rsid w:val="00DD43B6"/>
    <w:rsid w:val="00DD51E5"/>
    <w:rsid w:val="00DD5271"/>
    <w:rsid w:val="00DD59F3"/>
    <w:rsid w:val="00DD5A85"/>
    <w:rsid w:val="00DD5B22"/>
    <w:rsid w:val="00DD6185"/>
    <w:rsid w:val="00DD63A1"/>
    <w:rsid w:val="00DD69F3"/>
    <w:rsid w:val="00DD6CC2"/>
    <w:rsid w:val="00DD6EBC"/>
    <w:rsid w:val="00DD703B"/>
    <w:rsid w:val="00DD7271"/>
    <w:rsid w:val="00DD73EB"/>
    <w:rsid w:val="00DD750B"/>
    <w:rsid w:val="00DD7863"/>
    <w:rsid w:val="00DD7A63"/>
    <w:rsid w:val="00DD7B29"/>
    <w:rsid w:val="00DE02F0"/>
    <w:rsid w:val="00DE0354"/>
    <w:rsid w:val="00DE14DF"/>
    <w:rsid w:val="00DE1AE0"/>
    <w:rsid w:val="00DE1D23"/>
    <w:rsid w:val="00DE1F26"/>
    <w:rsid w:val="00DE2016"/>
    <w:rsid w:val="00DE21DA"/>
    <w:rsid w:val="00DE227E"/>
    <w:rsid w:val="00DE2654"/>
    <w:rsid w:val="00DE2CCD"/>
    <w:rsid w:val="00DE2E01"/>
    <w:rsid w:val="00DE3003"/>
    <w:rsid w:val="00DE335A"/>
    <w:rsid w:val="00DE3AA5"/>
    <w:rsid w:val="00DE4212"/>
    <w:rsid w:val="00DE4615"/>
    <w:rsid w:val="00DE4642"/>
    <w:rsid w:val="00DE5031"/>
    <w:rsid w:val="00DE5048"/>
    <w:rsid w:val="00DE51E9"/>
    <w:rsid w:val="00DE5722"/>
    <w:rsid w:val="00DE593B"/>
    <w:rsid w:val="00DE599E"/>
    <w:rsid w:val="00DE5CC2"/>
    <w:rsid w:val="00DE5CE3"/>
    <w:rsid w:val="00DE5D53"/>
    <w:rsid w:val="00DE660B"/>
    <w:rsid w:val="00DE663E"/>
    <w:rsid w:val="00DE69AB"/>
    <w:rsid w:val="00DE733F"/>
    <w:rsid w:val="00DE77C5"/>
    <w:rsid w:val="00DE7BC1"/>
    <w:rsid w:val="00DE7C60"/>
    <w:rsid w:val="00DE7CA6"/>
    <w:rsid w:val="00DE7CAE"/>
    <w:rsid w:val="00DE7D2B"/>
    <w:rsid w:val="00DE7FA4"/>
    <w:rsid w:val="00DF0014"/>
    <w:rsid w:val="00DF07C2"/>
    <w:rsid w:val="00DF1317"/>
    <w:rsid w:val="00DF1A14"/>
    <w:rsid w:val="00DF2128"/>
    <w:rsid w:val="00DF2305"/>
    <w:rsid w:val="00DF2B4E"/>
    <w:rsid w:val="00DF32F2"/>
    <w:rsid w:val="00DF554B"/>
    <w:rsid w:val="00DF5B97"/>
    <w:rsid w:val="00DF5B9E"/>
    <w:rsid w:val="00DF60AA"/>
    <w:rsid w:val="00DF60DD"/>
    <w:rsid w:val="00DF7280"/>
    <w:rsid w:val="00DF76CC"/>
    <w:rsid w:val="00DF798D"/>
    <w:rsid w:val="00DF7BF9"/>
    <w:rsid w:val="00E00028"/>
    <w:rsid w:val="00E0024F"/>
    <w:rsid w:val="00E00380"/>
    <w:rsid w:val="00E0048D"/>
    <w:rsid w:val="00E00AF4"/>
    <w:rsid w:val="00E00CA2"/>
    <w:rsid w:val="00E00CB6"/>
    <w:rsid w:val="00E00CDA"/>
    <w:rsid w:val="00E01167"/>
    <w:rsid w:val="00E0183C"/>
    <w:rsid w:val="00E01924"/>
    <w:rsid w:val="00E01C14"/>
    <w:rsid w:val="00E01DC9"/>
    <w:rsid w:val="00E01FE7"/>
    <w:rsid w:val="00E02195"/>
    <w:rsid w:val="00E024F0"/>
    <w:rsid w:val="00E02750"/>
    <w:rsid w:val="00E02BFA"/>
    <w:rsid w:val="00E02DCE"/>
    <w:rsid w:val="00E02F48"/>
    <w:rsid w:val="00E03057"/>
    <w:rsid w:val="00E039D9"/>
    <w:rsid w:val="00E039E8"/>
    <w:rsid w:val="00E03CCD"/>
    <w:rsid w:val="00E03CF3"/>
    <w:rsid w:val="00E03E32"/>
    <w:rsid w:val="00E041B9"/>
    <w:rsid w:val="00E043EB"/>
    <w:rsid w:val="00E04503"/>
    <w:rsid w:val="00E046B3"/>
    <w:rsid w:val="00E04719"/>
    <w:rsid w:val="00E04E2D"/>
    <w:rsid w:val="00E05112"/>
    <w:rsid w:val="00E05434"/>
    <w:rsid w:val="00E056F1"/>
    <w:rsid w:val="00E058A4"/>
    <w:rsid w:val="00E059CE"/>
    <w:rsid w:val="00E05FBE"/>
    <w:rsid w:val="00E061CE"/>
    <w:rsid w:val="00E06573"/>
    <w:rsid w:val="00E066F4"/>
    <w:rsid w:val="00E0694B"/>
    <w:rsid w:val="00E06A64"/>
    <w:rsid w:val="00E06DA4"/>
    <w:rsid w:val="00E073A1"/>
    <w:rsid w:val="00E0745C"/>
    <w:rsid w:val="00E07A41"/>
    <w:rsid w:val="00E07BEC"/>
    <w:rsid w:val="00E106F3"/>
    <w:rsid w:val="00E10E66"/>
    <w:rsid w:val="00E10F60"/>
    <w:rsid w:val="00E1125E"/>
    <w:rsid w:val="00E113FF"/>
    <w:rsid w:val="00E11598"/>
    <w:rsid w:val="00E11E64"/>
    <w:rsid w:val="00E127BB"/>
    <w:rsid w:val="00E12ACD"/>
    <w:rsid w:val="00E13275"/>
    <w:rsid w:val="00E13379"/>
    <w:rsid w:val="00E133EA"/>
    <w:rsid w:val="00E13806"/>
    <w:rsid w:val="00E13859"/>
    <w:rsid w:val="00E13C31"/>
    <w:rsid w:val="00E13F53"/>
    <w:rsid w:val="00E149EA"/>
    <w:rsid w:val="00E14E60"/>
    <w:rsid w:val="00E1509E"/>
    <w:rsid w:val="00E1566A"/>
    <w:rsid w:val="00E15A4E"/>
    <w:rsid w:val="00E15B2D"/>
    <w:rsid w:val="00E15C2C"/>
    <w:rsid w:val="00E15FCD"/>
    <w:rsid w:val="00E160F4"/>
    <w:rsid w:val="00E1650A"/>
    <w:rsid w:val="00E16DFE"/>
    <w:rsid w:val="00E177A1"/>
    <w:rsid w:val="00E177DF"/>
    <w:rsid w:val="00E17C48"/>
    <w:rsid w:val="00E17FE9"/>
    <w:rsid w:val="00E20180"/>
    <w:rsid w:val="00E209DF"/>
    <w:rsid w:val="00E20DCF"/>
    <w:rsid w:val="00E20E05"/>
    <w:rsid w:val="00E20E3E"/>
    <w:rsid w:val="00E20E6C"/>
    <w:rsid w:val="00E21092"/>
    <w:rsid w:val="00E210BA"/>
    <w:rsid w:val="00E21786"/>
    <w:rsid w:val="00E217EA"/>
    <w:rsid w:val="00E21D0F"/>
    <w:rsid w:val="00E21ED2"/>
    <w:rsid w:val="00E221BA"/>
    <w:rsid w:val="00E221EF"/>
    <w:rsid w:val="00E223BE"/>
    <w:rsid w:val="00E2276F"/>
    <w:rsid w:val="00E22C1F"/>
    <w:rsid w:val="00E23D8E"/>
    <w:rsid w:val="00E23F01"/>
    <w:rsid w:val="00E2405E"/>
    <w:rsid w:val="00E2430D"/>
    <w:rsid w:val="00E252BA"/>
    <w:rsid w:val="00E25758"/>
    <w:rsid w:val="00E259A5"/>
    <w:rsid w:val="00E259F9"/>
    <w:rsid w:val="00E25A3A"/>
    <w:rsid w:val="00E25B8D"/>
    <w:rsid w:val="00E25E49"/>
    <w:rsid w:val="00E25F91"/>
    <w:rsid w:val="00E2688A"/>
    <w:rsid w:val="00E271CC"/>
    <w:rsid w:val="00E274C1"/>
    <w:rsid w:val="00E27FB9"/>
    <w:rsid w:val="00E300A4"/>
    <w:rsid w:val="00E3023D"/>
    <w:rsid w:val="00E30256"/>
    <w:rsid w:val="00E30834"/>
    <w:rsid w:val="00E30B18"/>
    <w:rsid w:val="00E3123E"/>
    <w:rsid w:val="00E3139B"/>
    <w:rsid w:val="00E31437"/>
    <w:rsid w:val="00E314F0"/>
    <w:rsid w:val="00E314F7"/>
    <w:rsid w:val="00E31596"/>
    <w:rsid w:val="00E31E60"/>
    <w:rsid w:val="00E31FBD"/>
    <w:rsid w:val="00E32910"/>
    <w:rsid w:val="00E32917"/>
    <w:rsid w:val="00E32AA2"/>
    <w:rsid w:val="00E32BBB"/>
    <w:rsid w:val="00E32C93"/>
    <w:rsid w:val="00E33412"/>
    <w:rsid w:val="00E33B70"/>
    <w:rsid w:val="00E33CCC"/>
    <w:rsid w:val="00E33E9E"/>
    <w:rsid w:val="00E347AF"/>
    <w:rsid w:val="00E348CB"/>
    <w:rsid w:val="00E35110"/>
    <w:rsid w:val="00E353EA"/>
    <w:rsid w:val="00E3554F"/>
    <w:rsid w:val="00E3567B"/>
    <w:rsid w:val="00E357F5"/>
    <w:rsid w:val="00E3592F"/>
    <w:rsid w:val="00E35B21"/>
    <w:rsid w:val="00E35D4B"/>
    <w:rsid w:val="00E36056"/>
    <w:rsid w:val="00E36ACB"/>
    <w:rsid w:val="00E36B54"/>
    <w:rsid w:val="00E36CCE"/>
    <w:rsid w:val="00E37772"/>
    <w:rsid w:val="00E37958"/>
    <w:rsid w:val="00E4000F"/>
    <w:rsid w:val="00E402DC"/>
    <w:rsid w:val="00E40695"/>
    <w:rsid w:val="00E4075E"/>
    <w:rsid w:val="00E40CC2"/>
    <w:rsid w:val="00E41197"/>
    <w:rsid w:val="00E417CA"/>
    <w:rsid w:val="00E41933"/>
    <w:rsid w:val="00E41C54"/>
    <w:rsid w:val="00E42A13"/>
    <w:rsid w:val="00E433B2"/>
    <w:rsid w:val="00E43626"/>
    <w:rsid w:val="00E4374A"/>
    <w:rsid w:val="00E44DDB"/>
    <w:rsid w:val="00E450AC"/>
    <w:rsid w:val="00E453B4"/>
    <w:rsid w:val="00E458A8"/>
    <w:rsid w:val="00E45A0E"/>
    <w:rsid w:val="00E45FA8"/>
    <w:rsid w:val="00E46191"/>
    <w:rsid w:val="00E46266"/>
    <w:rsid w:val="00E464CA"/>
    <w:rsid w:val="00E4659D"/>
    <w:rsid w:val="00E46670"/>
    <w:rsid w:val="00E46A7A"/>
    <w:rsid w:val="00E46AB2"/>
    <w:rsid w:val="00E46CFA"/>
    <w:rsid w:val="00E47067"/>
    <w:rsid w:val="00E471BC"/>
    <w:rsid w:val="00E473D3"/>
    <w:rsid w:val="00E47A4E"/>
    <w:rsid w:val="00E501DF"/>
    <w:rsid w:val="00E50534"/>
    <w:rsid w:val="00E5064A"/>
    <w:rsid w:val="00E506BB"/>
    <w:rsid w:val="00E506DE"/>
    <w:rsid w:val="00E50838"/>
    <w:rsid w:val="00E50E9E"/>
    <w:rsid w:val="00E5101D"/>
    <w:rsid w:val="00E51514"/>
    <w:rsid w:val="00E51D38"/>
    <w:rsid w:val="00E5200C"/>
    <w:rsid w:val="00E52339"/>
    <w:rsid w:val="00E526AE"/>
    <w:rsid w:val="00E52D50"/>
    <w:rsid w:val="00E53223"/>
    <w:rsid w:val="00E53270"/>
    <w:rsid w:val="00E536A5"/>
    <w:rsid w:val="00E53B63"/>
    <w:rsid w:val="00E53B91"/>
    <w:rsid w:val="00E54C88"/>
    <w:rsid w:val="00E54D13"/>
    <w:rsid w:val="00E55B79"/>
    <w:rsid w:val="00E55B97"/>
    <w:rsid w:val="00E55CC5"/>
    <w:rsid w:val="00E565CB"/>
    <w:rsid w:val="00E56BF4"/>
    <w:rsid w:val="00E56D1C"/>
    <w:rsid w:val="00E570D4"/>
    <w:rsid w:val="00E571F6"/>
    <w:rsid w:val="00E57561"/>
    <w:rsid w:val="00E578E0"/>
    <w:rsid w:val="00E606E0"/>
    <w:rsid w:val="00E6073B"/>
    <w:rsid w:val="00E60AE4"/>
    <w:rsid w:val="00E61C12"/>
    <w:rsid w:val="00E61D73"/>
    <w:rsid w:val="00E61E28"/>
    <w:rsid w:val="00E61FE3"/>
    <w:rsid w:val="00E6203D"/>
    <w:rsid w:val="00E624AC"/>
    <w:rsid w:val="00E6262E"/>
    <w:rsid w:val="00E627E3"/>
    <w:rsid w:val="00E62A72"/>
    <w:rsid w:val="00E6348D"/>
    <w:rsid w:val="00E63AB0"/>
    <w:rsid w:val="00E63E60"/>
    <w:rsid w:val="00E64000"/>
    <w:rsid w:val="00E64002"/>
    <w:rsid w:val="00E6454D"/>
    <w:rsid w:val="00E645AB"/>
    <w:rsid w:val="00E646AA"/>
    <w:rsid w:val="00E649F5"/>
    <w:rsid w:val="00E64D91"/>
    <w:rsid w:val="00E64E26"/>
    <w:rsid w:val="00E64F94"/>
    <w:rsid w:val="00E64FB1"/>
    <w:rsid w:val="00E6591A"/>
    <w:rsid w:val="00E65AF3"/>
    <w:rsid w:val="00E66040"/>
    <w:rsid w:val="00E6605E"/>
    <w:rsid w:val="00E66316"/>
    <w:rsid w:val="00E6663F"/>
    <w:rsid w:val="00E668F4"/>
    <w:rsid w:val="00E66C2E"/>
    <w:rsid w:val="00E66ECA"/>
    <w:rsid w:val="00E67043"/>
    <w:rsid w:val="00E67316"/>
    <w:rsid w:val="00E67490"/>
    <w:rsid w:val="00E67A91"/>
    <w:rsid w:val="00E67FCE"/>
    <w:rsid w:val="00E70A17"/>
    <w:rsid w:val="00E70BDE"/>
    <w:rsid w:val="00E70BF2"/>
    <w:rsid w:val="00E70CE7"/>
    <w:rsid w:val="00E7118C"/>
    <w:rsid w:val="00E7128F"/>
    <w:rsid w:val="00E71AFF"/>
    <w:rsid w:val="00E71DEB"/>
    <w:rsid w:val="00E71E12"/>
    <w:rsid w:val="00E720F1"/>
    <w:rsid w:val="00E72F7E"/>
    <w:rsid w:val="00E72FC1"/>
    <w:rsid w:val="00E735EE"/>
    <w:rsid w:val="00E7369C"/>
    <w:rsid w:val="00E73BDA"/>
    <w:rsid w:val="00E748EE"/>
    <w:rsid w:val="00E74DF5"/>
    <w:rsid w:val="00E752C9"/>
    <w:rsid w:val="00E75A9C"/>
    <w:rsid w:val="00E75D2D"/>
    <w:rsid w:val="00E75DC0"/>
    <w:rsid w:val="00E75DFD"/>
    <w:rsid w:val="00E76305"/>
    <w:rsid w:val="00E764FD"/>
    <w:rsid w:val="00E767F3"/>
    <w:rsid w:val="00E76E7D"/>
    <w:rsid w:val="00E7701F"/>
    <w:rsid w:val="00E77160"/>
    <w:rsid w:val="00E80088"/>
    <w:rsid w:val="00E8016F"/>
    <w:rsid w:val="00E8032C"/>
    <w:rsid w:val="00E8095C"/>
    <w:rsid w:val="00E80F89"/>
    <w:rsid w:val="00E8157D"/>
    <w:rsid w:val="00E816A2"/>
    <w:rsid w:val="00E816BC"/>
    <w:rsid w:val="00E819DB"/>
    <w:rsid w:val="00E81B0F"/>
    <w:rsid w:val="00E81B79"/>
    <w:rsid w:val="00E8202C"/>
    <w:rsid w:val="00E82F24"/>
    <w:rsid w:val="00E82FD0"/>
    <w:rsid w:val="00E830F1"/>
    <w:rsid w:val="00E83130"/>
    <w:rsid w:val="00E836BA"/>
    <w:rsid w:val="00E83B13"/>
    <w:rsid w:val="00E83B86"/>
    <w:rsid w:val="00E8408B"/>
    <w:rsid w:val="00E84D13"/>
    <w:rsid w:val="00E852BF"/>
    <w:rsid w:val="00E853B8"/>
    <w:rsid w:val="00E85532"/>
    <w:rsid w:val="00E85A04"/>
    <w:rsid w:val="00E85D4E"/>
    <w:rsid w:val="00E85DB5"/>
    <w:rsid w:val="00E86036"/>
    <w:rsid w:val="00E865C7"/>
    <w:rsid w:val="00E865DB"/>
    <w:rsid w:val="00E8729B"/>
    <w:rsid w:val="00E87804"/>
    <w:rsid w:val="00E87805"/>
    <w:rsid w:val="00E87880"/>
    <w:rsid w:val="00E87B0C"/>
    <w:rsid w:val="00E903F9"/>
    <w:rsid w:val="00E9052D"/>
    <w:rsid w:val="00E90598"/>
    <w:rsid w:val="00E906CD"/>
    <w:rsid w:val="00E91008"/>
    <w:rsid w:val="00E913FC"/>
    <w:rsid w:val="00E9149F"/>
    <w:rsid w:val="00E91806"/>
    <w:rsid w:val="00E91B88"/>
    <w:rsid w:val="00E91BC4"/>
    <w:rsid w:val="00E926CD"/>
    <w:rsid w:val="00E92772"/>
    <w:rsid w:val="00E927AE"/>
    <w:rsid w:val="00E92CB5"/>
    <w:rsid w:val="00E92E90"/>
    <w:rsid w:val="00E931DE"/>
    <w:rsid w:val="00E9337E"/>
    <w:rsid w:val="00E934C7"/>
    <w:rsid w:val="00E93525"/>
    <w:rsid w:val="00E94086"/>
    <w:rsid w:val="00E94694"/>
    <w:rsid w:val="00E950CE"/>
    <w:rsid w:val="00E95100"/>
    <w:rsid w:val="00E95212"/>
    <w:rsid w:val="00E957CC"/>
    <w:rsid w:val="00E95EAD"/>
    <w:rsid w:val="00E962D6"/>
    <w:rsid w:val="00E96F7D"/>
    <w:rsid w:val="00E96FCB"/>
    <w:rsid w:val="00E9717F"/>
    <w:rsid w:val="00E973C6"/>
    <w:rsid w:val="00EA0077"/>
    <w:rsid w:val="00EA0094"/>
    <w:rsid w:val="00EA01B3"/>
    <w:rsid w:val="00EA13FA"/>
    <w:rsid w:val="00EA150C"/>
    <w:rsid w:val="00EA1613"/>
    <w:rsid w:val="00EA239F"/>
    <w:rsid w:val="00EA2AC1"/>
    <w:rsid w:val="00EA2D00"/>
    <w:rsid w:val="00EA2DE4"/>
    <w:rsid w:val="00EA30A6"/>
    <w:rsid w:val="00EA3333"/>
    <w:rsid w:val="00EA3608"/>
    <w:rsid w:val="00EA3609"/>
    <w:rsid w:val="00EA3A66"/>
    <w:rsid w:val="00EA43A6"/>
    <w:rsid w:val="00EA46CF"/>
    <w:rsid w:val="00EA49EC"/>
    <w:rsid w:val="00EA4A3A"/>
    <w:rsid w:val="00EA4AA8"/>
    <w:rsid w:val="00EA4E2E"/>
    <w:rsid w:val="00EA4FC4"/>
    <w:rsid w:val="00EA5509"/>
    <w:rsid w:val="00EA55F3"/>
    <w:rsid w:val="00EA5950"/>
    <w:rsid w:val="00EA6223"/>
    <w:rsid w:val="00EA70E8"/>
    <w:rsid w:val="00EA7842"/>
    <w:rsid w:val="00EA7A38"/>
    <w:rsid w:val="00EA7A9B"/>
    <w:rsid w:val="00EA7B94"/>
    <w:rsid w:val="00EA7ED5"/>
    <w:rsid w:val="00EB0055"/>
    <w:rsid w:val="00EB0313"/>
    <w:rsid w:val="00EB05F6"/>
    <w:rsid w:val="00EB08EC"/>
    <w:rsid w:val="00EB0D69"/>
    <w:rsid w:val="00EB0FFA"/>
    <w:rsid w:val="00EB1209"/>
    <w:rsid w:val="00EB162B"/>
    <w:rsid w:val="00EB25AC"/>
    <w:rsid w:val="00EB267C"/>
    <w:rsid w:val="00EB2FC0"/>
    <w:rsid w:val="00EB3356"/>
    <w:rsid w:val="00EB35DC"/>
    <w:rsid w:val="00EB3A12"/>
    <w:rsid w:val="00EB3FF8"/>
    <w:rsid w:val="00EB4180"/>
    <w:rsid w:val="00EB4395"/>
    <w:rsid w:val="00EB4D29"/>
    <w:rsid w:val="00EB4E5A"/>
    <w:rsid w:val="00EB500A"/>
    <w:rsid w:val="00EB59D2"/>
    <w:rsid w:val="00EB5C6D"/>
    <w:rsid w:val="00EB5D80"/>
    <w:rsid w:val="00EB60A5"/>
    <w:rsid w:val="00EB6455"/>
    <w:rsid w:val="00EB6A4D"/>
    <w:rsid w:val="00EB7743"/>
    <w:rsid w:val="00EB7A80"/>
    <w:rsid w:val="00EC076E"/>
    <w:rsid w:val="00EC0C37"/>
    <w:rsid w:val="00EC0CF1"/>
    <w:rsid w:val="00EC1066"/>
    <w:rsid w:val="00EC122C"/>
    <w:rsid w:val="00EC134B"/>
    <w:rsid w:val="00EC13B1"/>
    <w:rsid w:val="00EC1404"/>
    <w:rsid w:val="00EC1492"/>
    <w:rsid w:val="00EC14AF"/>
    <w:rsid w:val="00EC1E10"/>
    <w:rsid w:val="00EC1EB7"/>
    <w:rsid w:val="00EC2040"/>
    <w:rsid w:val="00EC23D7"/>
    <w:rsid w:val="00EC2EAE"/>
    <w:rsid w:val="00EC2FD7"/>
    <w:rsid w:val="00EC3078"/>
    <w:rsid w:val="00EC32F7"/>
    <w:rsid w:val="00EC3629"/>
    <w:rsid w:val="00EC38B1"/>
    <w:rsid w:val="00EC3A89"/>
    <w:rsid w:val="00EC4421"/>
    <w:rsid w:val="00EC480E"/>
    <w:rsid w:val="00EC4D5C"/>
    <w:rsid w:val="00EC50D6"/>
    <w:rsid w:val="00EC5246"/>
    <w:rsid w:val="00EC5256"/>
    <w:rsid w:val="00EC5302"/>
    <w:rsid w:val="00EC5665"/>
    <w:rsid w:val="00EC5721"/>
    <w:rsid w:val="00EC5D61"/>
    <w:rsid w:val="00EC6111"/>
    <w:rsid w:val="00EC650A"/>
    <w:rsid w:val="00EC6BAE"/>
    <w:rsid w:val="00EC6C73"/>
    <w:rsid w:val="00EC6EE1"/>
    <w:rsid w:val="00EC6F59"/>
    <w:rsid w:val="00EC790E"/>
    <w:rsid w:val="00EC7D7A"/>
    <w:rsid w:val="00ED062F"/>
    <w:rsid w:val="00ED0B75"/>
    <w:rsid w:val="00ED11C7"/>
    <w:rsid w:val="00ED170D"/>
    <w:rsid w:val="00ED171B"/>
    <w:rsid w:val="00ED1881"/>
    <w:rsid w:val="00ED2461"/>
    <w:rsid w:val="00ED26FA"/>
    <w:rsid w:val="00ED2EC6"/>
    <w:rsid w:val="00ED2F65"/>
    <w:rsid w:val="00ED2FE8"/>
    <w:rsid w:val="00ED32BA"/>
    <w:rsid w:val="00ED342D"/>
    <w:rsid w:val="00ED397B"/>
    <w:rsid w:val="00ED3A52"/>
    <w:rsid w:val="00ED3F59"/>
    <w:rsid w:val="00ED4712"/>
    <w:rsid w:val="00ED481B"/>
    <w:rsid w:val="00ED4CBE"/>
    <w:rsid w:val="00ED4DB2"/>
    <w:rsid w:val="00ED4F72"/>
    <w:rsid w:val="00ED513E"/>
    <w:rsid w:val="00ED563E"/>
    <w:rsid w:val="00ED58E0"/>
    <w:rsid w:val="00ED5E09"/>
    <w:rsid w:val="00ED6082"/>
    <w:rsid w:val="00ED6C62"/>
    <w:rsid w:val="00ED6C6F"/>
    <w:rsid w:val="00ED7409"/>
    <w:rsid w:val="00ED760E"/>
    <w:rsid w:val="00ED7DEC"/>
    <w:rsid w:val="00ED7DF3"/>
    <w:rsid w:val="00ED8C6B"/>
    <w:rsid w:val="00EE0246"/>
    <w:rsid w:val="00EE02DF"/>
    <w:rsid w:val="00EE0571"/>
    <w:rsid w:val="00EE068E"/>
    <w:rsid w:val="00EE08D1"/>
    <w:rsid w:val="00EE0A28"/>
    <w:rsid w:val="00EE0A88"/>
    <w:rsid w:val="00EE0AE5"/>
    <w:rsid w:val="00EE0BB0"/>
    <w:rsid w:val="00EE0D9D"/>
    <w:rsid w:val="00EE1571"/>
    <w:rsid w:val="00EE1C31"/>
    <w:rsid w:val="00EE1DA7"/>
    <w:rsid w:val="00EE2028"/>
    <w:rsid w:val="00EE2723"/>
    <w:rsid w:val="00EE332B"/>
    <w:rsid w:val="00EE3A24"/>
    <w:rsid w:val="00EE3E33"/>
    <w:rsid w:val="00EE46BE"/>
    <w:rsid w:val="00EE482E"/>
    <w:rsid w:val="00EE4997"/>
    <w:rsid w:val="00EE530A"/>
    <w:rsid w:val="00EE5441"/>
    <w:rsid w:val="00EE5740"/>
    <w:rsid w:val="00EE6099"/>
    <w:rsid w:val="00EE60F9"/>
    <w:rsid w:val="00EE6122"/>
    <w:rsid w:val="00EE6294"/>
    <w:rsid w:val="00EE69C0"/>
    <w:rsid w:val="00EE79C0"/>
    <w:rsid w:val="00EE7A7B"/>
    <w:rsid w:val="00EE7E93"/>
    <w:rsid w:val="00EEFAD3"/>
    <w:rsid w:val="00EF021E"/>
    <w:rsid w:val="00EF08EA"/>
    <w:rsid w:val="00EF0B26"/>
    <w:rsid w:val="00EF0BE5"/>
    <w:rsid w:val="00EF0DDE"/>
    <w:rsid w:val="00EF1658"/>
    <w:rsid w:val="00EF1AEF"/>
    <w:rsid w:val="00EF1B6B"/>
    <w:rsid w:val="00EF1C1F"/>
    <w:rsid w:val="00EF348F"/>
    <w:rsid w:val="00EF3DD4"/>
    <w:rsid w:val="00EF3E9F"/>
    <w:rsid w:val="00EF3EC3"/>
    <w:rsid w:val="00EF4A20"/>
    <w:rsid w:val="00EF4B42"/>
    <w:rsid w:val="00EF5174"/>
    <w:rsid w:val="00EF5310"/>
    <w:rsid w:val="00EF5EDC"/>
    <w:rsid w:val="00EF61A3"/>
    <w:rsid w:val="00EF6545"/>
    <w:rsid w:val="00EF6724"/>
    <w:rsid w:val="00EF6F77"/>
    <w:rsid w:val="00EF7875"/>
    <w:rsid w:val="00EF7CAE"/>
    <w:rsid w:val="00EF7DE8"/>
    <w:rsid w:val="00F00039"/>
    <w:rsid w:val="00F000C3"/>
    <w:rsid w:val="00F004F3"/>
    <w:rsid w:val="00F00738"/>
    <w:rsid w:val="00F00BEB"/>
    <w:rsid w:val="00F01119"/>
    <w:rsid w:val="00F01284"/>
    <w:rsid w:val="00F01712"/>
    <w:rsid w:val="00F01A7A"/>
    <w:rsid w:val="00F01B9D"/>
    <w:rsid w:val="00F01C2D"/>
    <w:rsid w:val="00F01E29"/>
    <w:rsid w:val="00F022D9"/>
    <w:rsid w:val="00F0266D"/>
    <w:rsid w:val="00F02851"/>
    <w:rsid w:val="00F02AF6"/>
    <w:rsid w:val="00F03220"/>
    <w:rsid w:val="00F0347C"/>
    <w:rsid w:val="00F03A15"/>
    <w:rsid w:val="00F03A54"/>
    <w:rsid w:val="00F03E71"/>
    <w:rsid w:val="00F0413A"/>
    <w:rsid w:val="00F0419E"/>
    <w:rsid w:val="00F04244"/>
    <w:rsid w:val="00F0424F"/>
    <w:rsid w:val="00F04351"/>
    <w:rsid w:val="00F04835"/>
    <w:rsid w:val="00F04B38"/>
    <w:rsid w:val="00F04C9F"/>
    <w:rsid w:val="00F05568"/>
    <w:rsid w:val="00F05976"/>
    <w:rsid w:val="00F05A4E"/>
    <w:rsid w:val="00F05AF1"/>
    <w:rsid w:val="00F05C52"/>
    <w:rsid w:val="00F05D5D"/>
    <w:rsid w:val="00F067B5"/>
    <w:rsid w:val="00F06A6E"/>
    <w:rsid w:val="00F06B7D"/>
    <w:rsid w:val="00F06E09"/>
    <w:rsid w:val="00F0768D"/>
    <w:rsid w:val="00F0778C"/>
    <w:rsid w:val="00F07820"/>
    <w:rsid w:val="00F07927"/>
    <w:rsid w:val="00F10026"/>
    <w:rsid w:val="00F100FB"/>
    <w:rsid w:val="00F10478"/>
    <w:rsid w:val="00F10A3E"/>
    <w:rsid w:val="00F111FE"/>
    <w:rsid w:val="00F114E8"/>
    <w:rsid w:val="00F11624"/>
    <w:rsid w:val="00F11BE6"/>
    <w:rsid w:val="00F12096"/>
    <w:rsid w:val="00F121B5"/>
    <w:rsid w:val="00F12D95"/>
    <w:rsid w:val="00F12EF8"/>
    <w:rsid w:val="00F13752"/>
    <w:rsid w:val="00F138FC"/>
    <w:rsid w:val="00F13B27"/>
    <w:rsid w:val="00F13C7B"/>
    <w:rsid w:val="00F13CB5"/>
    <w:rsid w:val="00F1422C"/>
    <w:rsid w:val="00F1429E"/>
    <w:rsid w:val="00F145FE"/>
    <w:rsid w:val="00F1469C"/>
    <w:rsid w:val="00F1472C"/>
    <w:rsid w:val="00F14930"/>
    <w:rsid w:val="00F14A54"/>
    <w:rsid w:val="00F14C55"/>
    <w:rsid w:val="00F14E23"/>
    <w:rsid w:val="00F15B92"/>
    <w:rsid w:val="00F15CBD"/>
    <w:rsid w:val="00F16165"/>
    <w:rsid w:val="00F161C9"/>
    <w:rsid w:val="00F16276"/>
    <w:rsid w:val="00F16303"/>
    <w:rsid w:val="00F163E8"/>
    <w:rsid w:val="00F164EC"/>
    <w:rsid w:val="00F168E8"/>
    <w:rsid w:val="00F16AC3"/>
    <w:rsid w:val="00F16C8B"/>
    <w:rsid w:val="00F174A6"/>
    <w:rsid w:val="00F1762E"/>
    <w:rsid w:val="00F17906"/>
    <w:rsid w:val="00F17C9F"/>
    <w:rsid w:val="00F17CD2"/>
    <w:rsid w:val="00F17DD7"/>
    <w:rsid w:val="00F17E6C"/>
    <w:rsid w:val="00F17FD3"/>
    <w:rsid w:val="00F2071D"/>
    <w:rsid w:val="00F20AFC"/>
    <w:rsid w:val="00F20C39"/>
    <w:rsid w:val="00F21097"/>
    <w:rsid w:val="00F214F7"/>
    <w:rsid w:val="00F21629"/>
    <w:rsid w:val="00F21765"/>
    <w:rsid w:val="00F219D1"/>
    <w:rsid w:val="00F21D20"/>
    <w:rsid w:val="00F226F4"/>
    <w:rsid w:val="00F22C94"/>
    <w:rsid w:val="00F22E8A"/>
    <w:rsid w:val="00F2318E"/>
    <w:rsid w:val="00F23640"/>
    <w:rsid w:val="00F236E0"/>
    <w:rsid w:val="00F237E2"/>
    <w:rsid w:val="00F238F4"/>
    <w:rsid w:val="00F23A22"/>
    <w:rsid w:val="00F23AE5"/>
    <w:rsid w:val="00F23B9D"/>
    <w:rsid w:val="00F23BFE"/>
    <w:rsid w:val="00F240EC"/>
    <w:rsid w:val="00F242A9"/>
    <w:rsid w:val="00F2444C"/>
    <w:rsid w:val="00F24651"/>
    <w:rsid w:val="00F246A9"/>
    <w:rsid w:val="00F249FD"/>
    <w:rsid w:val="00F24DC4"/>
    <w:rsid w:val="00F24E74"/>
    <w:rsid w:val="00F25243"/>
    <w:rsid w:val="00F252F7"/>
    <w:rsid w:val="00F2547C"/>
    <w:rsid w:val="00F25687"/>
    <w:rsid w:val="00F25739"/>
    <w:rsid w:val="00F2582A"/>
    <w:rsid w:val="00F258F8"/>
    <w:rsid w:val="00F25A25"/>
    <w:rsid w:val="00F25D1D"/>
    <w:rsid w:val="00F25DD2"/>
    <w:rsid w:val="00F25F4E"/>
    <w:rsid w:val="00F262D5"/>
    <w:rsid w:val="00F2710A"/>
    <w:rsid w:val="00F273C4"/>
    <w:rsid w:val="00F27A69"/>
    <w:rsid w:val="00F27BFC"/>
    <w:rsid w:val="00F27D0D"/>
    <w:rsid w:val="00F27D9F"/>
    <w:rsid w:val="00F27FE2"/>
    <w:rsid w:val="00F3013C"/>
    <w:rsid w:val="00F3017E"/>
    <w:rsid w:val="00F303DB"/>
    <w:rsid w:val="00F30872"/>
    <w:rsid w:val="00F3125E"/>
    <w:rsid w:val="00F31E6D"/>
    <w:rsid w:val="00F322E2"/>
    <w:rsid w:val="00F32802"/>
    <w:rsid w:val="00F32A87"/>
    <w:rsid w:val="00F33519"/>
    <w:rsid w:val="00F33727"/>
    <w:rsid w:val="00F33A11"/>
    <w:rsid w:val="00F33CC8"/>
    <w:rsid w:val="00F3405E"/>
    <w:rsid w:val="00F340B2"/>
    <w:rsid w:val="00F34BE4"/>
    <w:rsid w:val="00F350F6"/>
    <w:rsid w:val="00F35371"/>
    <w:rsid w:val="00F355E3"/>
    <w:rsid w:val="00F35C85"/>
    <w:rsid w:val="00F35DFC"/>
    <w:rsid w:val="00F36A54"/>
    <w:rsid w:val="00F36A6B"/>
    <w:rsid w:val="00F36B69"/>
    <w:rsid w:val="00F36BCE"/>
    <w:rsid w:val="00F36F7A"/>
    <w:rsid w:val="00F372B2"/>
    <w:rsid w:val="00F37A1A"/>
    <w:rsid w:val="00F37AC3"/>
    <w:rsid w:val="00F37D86"/>
    <w:rsid w:val="00F40079"/>
    <w:rsid w:val="00F4009B"/>
    <w:rsid w:val="00F400BE"/>
    <w:rsid w:val="00F40A3B"/>
    <w:rsid w:val="00F40F8F"/>
    <w:rsid w:val="00F411A8"/>
    <w:rsid w:val="00F4144F"/>
    <w:rsid w:val="00F41818"/>
    <w:rsid w:val="00F41942"/>
    <w:rsid w:val="00F41A53"/>
    <w:rsid w:val="00F4223B"/>
    <w:rsid w:val="00F42277"/>
    <w:rsid w:val="00F422FC"/>
    <w:rsid w:val="00F427B3"/>
    <w:rsid w:val="00F436FC"/>
    <w:rsid w:val="00F437A3"/>
    <w:rsid w:val="00F43905"/>
    <w:rsid w:val="00F447D9"/>
    <w:rsid w:val="00F44827"/>
    <w:rsid w:val="00F44831"/>
    <w:rsid w:val="00F45480"/>
    <w:rsid w:val="00F458A7"/>
    <w:rsid w:val="00F45E62"/>
    <w:rsid w:val="00F45FE6"/>
    <w:rsid w:val="00F46330"/>
    <w:rsid w:val="00F46441"/>
    <w:rsid w:val="00F464FA"/>
    <w:rsid w:val="00F46B5C"/>
    <w:rsid w:val="00F4793F"/>
    <w:rsid w:val="00F50728"/>
    <w:rsid w:val="00F50AAC"/>
    <w:rsid w:val="00F50B7D"/>
    <w:rsid w:val="00F50BB6"/>
    <w:rsid w:val="00F50DD7"/>
    <w:rsid w:val="00F519A5"/>
    <w:rsid w:val="00F519BF"/>
    <w:rsid w:val="00F519FD"/>
    <w:rsid w:val="00F51C29"/>
    <w:rsid w:val="00F51CC4"/>
    <w:rsid w:val="00F5204A"/>
    <w:rsid w:val="00F5260B"/>
    <w:rsid w:val="00F52F77"/>
    <w:rsid w:val="00F531ED"/>
    <w:rsid w:val="00F532E8"/>
    <w:rsid w:val="00F53401"/>
    <w:rsid w:val="00F53926"/>
    <w:rsid w:val="00F53CFC"/>
    <w:rsid w:val="00F54761"/>
    <w:rsid w:val="00F54819"/>
    <w:rsid w:val="00F54C54"/>
    <w:rsid w:val="00F54E05"/>
    <w:rsid w:val="00F55069"/>
    <w:rsid w:val="00F553D5"/>
    <w:rsid w:val="00F554EB"/>
    <w:rsid w:val="00F55793"/>
    <w:rsid w:val="00F5600C"/>
    <w:rsid w:val="00F5601C"/>
    <w:rsid w:val="00F56110"/>
    <w:rsid w:val="00F569F1"/>
    <w:rsid w:val="00F56EB1"/>
    <w:rsid w:val="00F57217"/>
    <w:rsid w:val="00F57A64"/>
    <w:rsid w:val="00F57C11"/>
    <w:rsid w:val="00F57DB8"/>
    <w:rsid w:val="00F57FDC"/>
    <w:rsid w:val="00F60430"/>
    <w:rsid w:val="00F606CA"/>
    <w:rsid w:val="00F60914"/>
    <w:rsid w:val="00F60AFC"/>
    <w:rsid w:val="00F60B04"/>
    <w:rsid w:val="00F60C4C"/>
    <w:rsid w:val="00F60FE0"/>
    <w:rsid w:val="00F61880"/>
    <w:rsid w:val="00F619CB"/>
    <w:rsid w:val="00F61AA5"/>
    <w:rsid w:val="00F61BEC"/>
    <w:rsid w:val="00F61D9C"/>
    <w:rsid w:val="00F6215A"/>
    <w:rsid w:val="00F626A7"/>
    <w:rsid w:val="00F627B3"/>
    <w:rsid w:val="00F628AC"/>
    <w:rsid w:val="00F629D7"/>
    <w:rsid w:val="00F62BC0"/>
    <w:rsid w:val="00F62DBA"/>
    <w:rsid w:val="00F62E38"/>
    <w:rsid w:val="00F63020"/>
    <w:rsid w:val="00F63097"/>
    <w:rsid w:val="00F63469"/>
    <w:rsid w:val="00F63DF2"/>
    <w:rsid w:val="00F6421D"/>
    <w:rsid w:val="00F651C9"/>
    <w:rsid w:val="00F652D2"/>
    <w:rsid w:val="00F6593A"/>
    <w:rsid w:val="00F65DFC"/>
    <w:rsid w:val="00F65F25"/>
    <w:rsid w:val="00F661AB"/>
    <w:rsid w:val="00F6622D"/>
    <w:rsid w:val="00F666B6"/>
    <w:rsid w:val="00F66F3D"/>
    <w:rsid w:val="00F66F6D"/>
    <w:rsid w:val="00F6736B"/>
    <w:rsid w:val="00F67A4F"/>
    <w:rsid w:val="00F7073C"/>
    <w:rsid w:val="00F7079A"/>
    <w:rsid w:val="00F70BBC"/>
    <w:rsid w:val="00F70C1E"/>
    <w:rsid w:val="00F70CAA"/>
    <w:rsid w:val="00F710A3"/>
    <w:rsid w:val="00F71130"/>
    <w:rsid w:val="00F7126D"/>
    <w:rsid w:val="00F712AC"/>
    <w:rsid w:val="00F71789"/>
    <w:rsid w:val="00F71BB9"/>
    <w:rsid w:val="00F71C9A"/>
    <w:rsid w:val="00F71D5E"/>
    <w:rsid w:val="00F7212D"/>
    <w:rsid w:val="00F723DC"/>
    <w:rsid w:val="00F727F2"/>
    <w:rsid w:val="00F72CAA"/>
    <w:rsid w:val="00F72DB3"/>
    <w:rsid w:val="00F731F4"/>
    <w:rsid w:val="00F7381E"/>
    <w:rsid w:val="00F73DE0"/>
    <w:rsid w:val="00F74061"/>
    <w:rsid w:val="00F74497"/>
    <w:rsid w:val="00F745FC"/>
    <w:rsid w:val="00F746E8"/>
    <w:rsid w:val="00F74946"/>
    <w:rsid w:val="00F74B24"/>
    <w:rsid w:val="00F74EE1"/>
    <w:rsid w:val="00F75292"/>
    <w:rsid w:val="00F75752"/>
    <w:rsid w:val="00F75AE6"/>
    <w:rsid w:val="00F75BFB"/>
    <w:rsid w:val="00F762CC"/>
    <w:rsid w:val="00F763EB"/>
    <w:rsid w:val="00F764D9"/>
    <w:rsid w:val="00F76756"/>
    <w:rsid w:val="00F768D3"/>
    <w:rsid w:val="00F76A31"/>
    <w:rsid w:val="00F76CCD"/>
    <w:rsid w:val="00F76D55"/>
    <w:rsid w:val="00F76D8D"/>
    <w:rsid w:val="00F76E76"/>
    <w:rsid w:val="00F7792E"/>
    <w:rsid w:val="00F77F2D"/>
    <w:rsid w:val="00F80560"/>
    <w:rsid w:val="00F805A7"/>
    <w:rsid w:val="00F80643"/>
    <w:rsid w:val="00F80A17"/>
    <w:rsid w:val="00F810A5"/>
    <w:rsid w:val="00F81417"/>
    <w:rsid w:val="00F8199A"/>
    <w:rsid w:val="00F81F98"/>
    <w:rsid w:val="00F82788"/>
    <w:rsid w:val="00F82F42"/>
    <w:rsid w:val="00F832A8"/>
    <w:rsid w:val="00F8351D"/>
    <w:rsid w:val="00F83A14"/>
    <w:rsid w:val="00F83EB8"/>
    <w:rsid w:val="00F83FCE"/>
    <w:rsid w:val="00F845D4"/>
    <w:rsid w:val="00F84A18"/>
    <w:rsid w:val="00F84F85"/>
    <w:rsid w:val="00F852B5"/>
    <w:rsid w:val="00F852E2"/>
    <w:rsid w:val="00F8536F"/>
    <w:rsid w:val="00F8547C"/>
    <w:rsid w:val="00F859E5"/>
    <w:rsid w:val="00F860EB"/>
    <w:rsid w:val="00F86742"/>
    <w:rsid w:val="00F86753"/>
    <w:rsid w:val="00F86773"/>
    <w:rsid w:val="00F8679A"/>
    <w:rsid w:val="00F86ACF"/>
    <w:rsid w:val="00F86E89"/>
    <w:rsid w:val="00F86E8B"/>
    <w:rsid w:val="00F874CC"/>
    <w:rsid w:val="00F90259"/>
    <w:rsid w:val="00F9036E"/>
    <w:rsid w:val="00F90965"/>
    <w:rsid w:val="00F909F4"/>
    <w:rsid w:val="00F90CD9"/>
    <w:rsid w:val="00F91296"/>
    <w:rsid w:val="00F91829"/>
    <w:rsid w:val="00F91D82"/>
    <w:rsid w:val="00F91F98"/>
    <w:rsid w:val="00F9239D"/>
    <w:rsid w:val="00F928F1"/>
    <w:rsid w:val="00F92B5E"/>
    <w:rsid w:val="00F93197"/>
    <w:rsid w:val="00F9340A"/>
    <w:rsid w:val="00F93A0C"/>
    <w:rsid w:val="00F93AC8"/>
    <w:rsid w:val="00F93B21"/>
    <w:rsid w:val="00F94042"/>
    <w:rsid w:val="00F94368"/>
    <w:rsid w:val="00F94A32"/>
    <w:rsid w:val="00F94B6D"/>
    <w:rsid w:val="00F94E1F"/>
    <w:rsid w:val="00F94E94"/>
    <w:rsid w:val="00F95454"/>
    <w:rsid w:val="00F9603E"/>
    <w:rsid w:val="00F96F5D"/>
    <w:rsid w:val="00F970AE"/>
    <w:rsid w:val="00F97765"/>
    <w:rsid w:val="00F97AD5"/>
    <w:rsid w:val="00F97F00"/>
    <w:rsid w:val="00FA011E"/>
    <w:rsid w:val="00FA0742"/>
    <w:rsid w:val="00FA074B"/>
    <w:rsid w:val="00FA080A"/>
    <w:rsid w:val="00FA0A92"/>
    <w:rsid w:val="00FA17E3"/>
    <w:rsid w:val="00FA1818"/>
    <w:rsid w:val="00FA181B"/>
    <w:rsid w:val="00FA1BB7"/>
    <w:rsid w:val="00FA1C78"/>
    <w:rsid w:val="00FA1E6A"/>
    <w:rsid w:val="00FA22C7"/>
    <w:rsid w:val="00FA2D0E"/>
    <w:rsid w:val="00FA2F48"/>
    <w:rsid w:val="00FA353E"/>
    <w:rsid w:val="00FA3BBC"/>
    <w:rsid w:val="00FA3F69"/>
    <w:rsid w:val="00FA4355"/>
    <w:rsid w:val="00FA462D"/>
    <w:rsid w:val="00FA4981"/>
    <w:rsid w:val="00FA4C3D"/>
    <w:rsid w:val="00FA4D5F"/>
    <w:rsid w:val="00FA5575"/>
    <w:rsid w:val="00FA5858"/>
    <w:rsid w:val="00FA5B62"/>
    <w:rsid w:val="00FA5FD0"/>
    <w:rsid w:val="00FA61CA"/>
    <w:rsid w:val="00FA6C9A"/>
    <w:rsid w:val="00FA7454"/>
    <w:rsid w:val="00FA7509"/>
    <w:rsid w:val="00FA78EB"/>
    <w:rsid w:val="00FA7C04"/>
    <w:rsid w:val="00FA7D0C"/>
    <w:rsid w:val="00FB008C"/>
    <w:rsid w:val="00FB07E7"/>
    <w:rsid w:val="00FB0A8F"/>
    <w:rsid w:val="00FB0D4B"/>
    <w:rsid w:val="00FB1023"/>
    <w:rsid w:val="00FB1829"/>
    <w:rsid w:val="00FB1B2D"/>
    <w:rsid w:val="00FB1BAB"/>
    <w:rsid w:val="00FB1D98"/>
    <w:rsid w:val="00FB2035"/>
    <w:rsid w:val="00FB256A"/>
    <w:rsid w:val="00FB2E32"/>
    <w:rsid w:val="00FB301B"/>
    <w:rsid w:val="00FB37FB"/>
    <w:rsid w:val="00FB38DB"/>
    <w:rsid w:val="00FB4168"/>
    <w:rsid w:val="00FB419C"/>
    <w:rsid w:val="00FB4BDA"/>
    <w:rsid w:val="00FB4F32"/>
    <w:rsid w:val="00FB4FE6"/>
    <w:rsid w:val="00FB522E"/>
    <w:rsid w:val="00FB5235"/>
    <w:rsid w:val="00FB5E2D"/>
    <w:rsid w:val="00FB63A4"/>
    <w:rsid w:val="00FB64CB"/>
    <w:rsid w:val="00FB65A1"/>
    <w:rsid w:val="00FB68E0"/>
    <w:rsid w:val="00FB6AE1"/>
    <w:rsid w:val="00FB6B31"/>
    <w:rsid w:val="00FB7585"/>
    <w:rsid w:val="00FB7DCB"/>
    <w:rsid w:val="00FB7FB0"/>
    <w:rsid w:val="00FC0549"/>
    <w:rsid w:val="00FC0835"/>
    <w:rsid w:val="00FC0853"/>
    <w:rsid w:val="00FC0B3A"/>
    <w:rsid w:val="00FC0D0F"/>
    <w:rsid w:val="00FC0D8A"/>
    <w:rsid w:val="00FC0F35"/>
    <w:rsid w:val="00FC103B"/>
    <w:rsid w:val="00FC1069"/>
    <w:rsid w:val="00FC10E0"/>
    <w:rsid w:val="00FC1B15"/>
    <w:rsid w:val="00FC1C9C"/>
    <w:rsid w:val="00FC1CA1"/>
    <w:rsid w:val="00FC1F95"/>
    <w:rsid w:val="00FC23D7"/>
    <w:rsid w:val="00FC2729"/>
    <w:rsid w:val="00FC289F"/>
    <w:rsid w:val="00FC2A6B"/>
    <w:rsid w:val="00FC2AE8"/>
    <w:rsid w:val="00FC35D9"/>
    <w:rsid w:val="00FC3753"/>
    <w:rsid w:val="00FC3BE0"/>
    <w:rsid w:val="00FC4130"/>
    <w:rsid w:val="00FC41DD"/>
    <w:rsid w:val="00FC431F"/>
    <w:rsid w:val="00FC4817"/>
    <w:rsid w:val="00FC4B70"/>
    <w:rsid w:val="00FC50D6"/>
    <w:rsid w:val="00FC527D"/>
    <w:rsid w:val="00FC599C"/>
    <w:rsid w:val="00FC6845"/>
    <w:rsid w:val="00FC74EA"/>
    <w:rsid w:val="00FC7759"/>
    <w:rsid w:val="00FC7F1F"/>
    <w:rsid w:val="00FD0565"/>
    <w:rsid w:val="00FD0DBF"/>
    <w:rsid w:val="00FD0F33"/>
    <w:rsid w:val="00FD1031"/>
    <w:rsid w:val="00FD2293"/>
    <w:rsid w:val="00FD24E9"/>
    <w:rsid w:val="00FD2F78"/>
    <w:rsid w:val="00FD3341"/>
    <w:rsid w:val="00FD3457"/>
    <w:rsid w:val="00FD3542"/>
    <w:rsid w:val="00FD37AD"/>
    <w:rsid w:val="00FD37F5"/>
    <w:rsid w:val="00FD3FE2"/>
    <w:rsid w:val="00FD42D5"/>
    <w:rsid w:val="00FD4363"/>
    <w:rsid w:val="00FD43AD"/>
    <w:rsid w:val="00FD49C3"/>
    <w:rsid w:val="00FD4AB2"/>
    <w:rsid w:val="00FD4CC7"/>
    <w:rsid w:val="00FD4D67"/>
    <w:rsid w:val="00FD5087"/>
    <w:rsid w:val="00FD56E0"/>
    <w:rsid w:val="00FD58D6"/>
    <w:rsid w:val="00FD5902"/>
    <w:rsid w:val="00FD5D10"/>
    <w:rsid w:val="00FD5E7D"/>
    <w:rsid w:val="00FD61D4"/>
    <w:rsid w:val="00FD661A"/>
    <w:rsid w:val="00FD7221"/>
    <w:rsid w:val="00FD7805"/>
    <w:rsid w:val="00FD7C67"/>
    <w:rsid w:val="00FE04B7"/>
    <w:rsid w:val="00FE04F3"/>
    <w:rsid w:val="00FE06C8"/>
    <w:rsid w:val="00FE0A23"/>
    <w:rsid w:val="00FE0D6D"/>
    <w:rsid w:val="00FE0DFC"/>
    <w:rsid w:val="00FE1012"/>
    <w:rsid w:val="00FE113A"/>
    <w:rsid w:val="00FE1D7B"/>
    <w:rsid w:val="00FE2580"/>
    <w:rsid w:val="00FE278A"/>
    <w:rsid w:val="00FE2A12"/>
    <w:rsid w:val="00FE2A49"/>
    <w:rsid w:val="00FE2A8F"/>
    <w:rsid w:val="00FE2B62"/>
    <w:rsid w:val="00FE2E96"/>
    <w:rsid w:val="00FE3424"/>
    <w:rsid w:val="00FE3BC2"/>
    <w:rsid w:val="00FE3F08"/>
    <w:rsid w:val="00FE3F2D"/>
    <w:rsid w:val="00FE4055"/>
    <w:rsid w:val="00FE4D4B"/>
    <w:rsid w:val="00FE4E0C"/>
    <w:rsid w:val="00FE4FD1"/>
    <w:rsid w:val="00FE5798"/>
    <w:rsid w:val="00FE5F6F"/>
    <w:rsid w:val="00FE60F5"/>
    <w:rsid w:val="00FE630D"/>
    <w:rsid w:val="00FE65DA"/>
    <w:rsid w:val="00FE6801"/>
    <w:rsid w:val="00FE6B63"/>
    <w:rsid w:val="00FE6E41"/>
    <w:rsid w:val="00FE701B"/>
    <w:rsid w:val="00FE70A9"/>
    <w:rsid w:val="00FE717B"/>
    <w:rsid w:val="00FE763C"/>
    <w:rsid w:val="00FE7700"/>
    <w:rsid w:val="00FE7FAD"/>
    <w:rsid w:val="00FF05F4"/>
    <w:rsid w:val="00FF1070"/>
    <w:rsid w:val="00FF14D1"/>
    <w:rsid w:val="00FF1758"/>
    <w:rsid w:val="00FF1F35"/>
    <w:rsid w:val="00FF20BC"/>
    <w:rsid w:val="00FF22E0"/>
    <w:rsid w:val="00FF253F"/>
    <w:rsid w:val="00FF337B"/>
    <w:rsid w:val="00FF33CB"/>
    <w:rsid w:val="00FF33DE"/>
    <w:rsid w:val="00FF33FB"/>
    <w:rsid w:val="00FF383F"/>
    <w:rsid w:val="00FF393D"/>
    <w:rsid w:val="00FF3AE0"/>
    <w:rsid w:val="00FF3F39"/>
    <w:rsid w:val="00FF416C"/>
    <w:rsid w:val="00FF4703"/>
    <w:rsid w:val="00FF478A"/>
    <w:rsid w:val="00FF4A3B"/>
    <w:rsid w:val="00FF5040"/>
    <w:rsid w:val="00FF58B5"/>
    <w:rsid w:val="00FF591F"/>
    <w:rsid w:val="00FF5A95"/>
    <w:rsid w:val="00FF64D0"/>
    <w:rsid w:val="00FF69EA"/>
    <w:rsid w:val="00FF6B2A"/>
    <w:rsid w:val="00FF71FD"/>
    <w:rsid w:val="00FF78D8"/>
    <w:rsid w:val="00FF7916"/>
    <w:rsid w:val="010BB674"/>
    <w:rsid w:val="012A4632"/>
    <w:rsid w:val="013DA351"/>
    <w:rsid w:val="0157B15C"/>
    <w:rsid w:val="015ABEAE"/>
    <w:rsid w:val="016066EA"/>
    <w:rsid w:val="01633F37"/>
    <w:rsid w:val="017C07BF"/>
    <w:rsid w:val="017C0EEB"/>
    <w:rsid w:val="0182B9CD"/>
    <w:rsid w:val="0186127B"/>
    <w:rsid w:val="01897A65"/>
    <w:rsid w:val="01954CA3"/>
    <w:rsid w:val="01962CA2"/>
    <w:rsid w:val="019CE2BA"/>
    <w:rsid w:val="01A6C8D7"/>
    <w:rsid w:val="01BEAAAB"/>
    <w:rsid w:val="01C1DBC5"/>
    <w:rsid w:val="01D43C14"/>
    <w:rsid w:val="01DACE5F"/>
    <w:rsid w:val="01DB41CD"/>
    <w:rsid w:val="01F35404"/>
    <w:rsid w:val="01F8CE5E"/>
    <w:rsid w:val="01FB6032"/>
    <w:rsid w:val="022E25BB"/>
    <w:rsid w:val="023112F3"/>
    <w:rsid w:val="0237FABE"/>
    <w:rsid w:val="023EC366"/>
    <w:rsid w:val="0243AEA1"/>
    <w:rsid w:val="024B0558"/>
    <w:rsid w:val="0273A4D2"/>
    <w:rsid w:val="027B84EF"/>
    <w:rsid w:val="02929E44"/>
    <w:rsid w:val="0297258F"/>
    <w:rsid w:val="029CCE78"/>
    <w:rsid w:val="02A721AE"/>
    <w:rsid w:val="02B158D5"/>
    <w:rsid w:val="02BCCABA"/>
    <w:rsid w:val="02CD360B"/>
    <w:rsid w:val="02CE4889"/>
    <w:rsid w:val="02DFB700"/>
    <w:rsid w:val="02F96BFB"/>
    <w:rsid w:val="02F9DAB1"/>
    <w:rsid w:val="0300C91E"/>
    <w:rsid w:val="03290950"/>
    <w:rsid w:val="03438025"/>
    <w:rsid w:val="035504BE"/>
    <w:rsid w:val="03552974"/>
    <w:rsid w:val="035CC59A"/>
    <w:rsid w:val="035D7714"/>
    <w:rsid w:val="03794FD5"/>
    <w:rsid w:val="037ABA0D"/>
    <w:rsid w:val="037F5ED6"/>
    <w:rsid w:val="03814838"/>
    <w:rsid w:val="038229DA"/>
    <w:rsid w:val="03870D32"/>
    <w:rsid w:val="0387F29D"/>
    <w:rsid w:val="039BEBC1"/>
    <w:rsid w:val="03A1F8DE"/>
    <w:rsid w:val="03B76E58"/>
    <w:rsid w:val="03CF8F53"/>
    <w:rsid w:val="03DB9E48"/>
    <w:rsid w:val="03E83678"/>
    <w:rsid w:val="03F226FC"/>
    <w:rsid w:val="03F27890"/>
    <w:rsid w:val="03F722CB"/>
    <w:rsid w:val="0409D384"/>
    <w:rsid w:val="0410D6E0"/>
    <w:rsid w:val="041B9AF8"/>
    <w:rsid w:val="0423124F"/>
    <w:rsid w:val="0425C8D6"/>
    <w:rsid w:val="04277166"/>
    <w:rsid w:val="0446C8F6"/>
    <w:rsid w:val="044C5FB6"/>
    <w:rsid w:val="04518E4A"/>
    <w:rsid w:val="045E8C81"/>
    <w:rsid w:val="04754B30"/>
    <w:rsid w:val="04791317"/>
    <w:rsid w:val="047BD801"/>
    <w:rsid w:val="04857A2A"/>
    <w:rsid w:val="04986C8D"/>
    <w:rsid w:val="04A12053"/>
    <w:rsid w:val="04BC173B"/>
    <w:rsid w:val="04DCBAEF"/>
    <w:rsid w:val="04E21C90"/>
    <w:rsid w:val="04F55A7A"/>
    <w:rsid w:val="0505CC41"/>
    <w:rsid w:val="05100891"/>
    <w:rsid w:val="0520E39D"/>
    <w:rsid w:val="052ABBB6"/>
    <w:rsid w:val="05329AB8"/>
    <w:rsid w:val="0543F001"/>
    <w:rsid w:val="0554CCAF"/>
    <w:rsid w:val="0555B39B"/>
    <w:rsid w:val="05576A97"/>
    <w:rsid w:val="05641F67"/>
    <w:rsid w:val="0572D144"/>
    <w:rsid w:val="0584AF6F"/>
    <w:rsid w:val="0594C0D8"/>
    <w:rsid w:val="05A31865"/>
    <w:rsid w:val="05A4E7A1"/>
    <w:rsid w:val="05AAC667"/>
    <w:rsid w:val="05AEAD11"/>
    <w:rsid w:val="05BC42D8"/>
    <w:rsid w:val="05BD1AE7"/>
    <w:rsid w:val="05C885C8"/>
    <w:rsid w:val="05F571DC"/>
    <w:rsid w:val="05F85AC9"/>
    <w:rsid w:val="05FBFF79"/>
    <w:rsid w:val="0609A47B"/>
    <w:rsid w:val="060E30A1"/>
    <w:rsid w:val="06111B91"/>
    <w:rsid w:val="061DC96F"/>
    <w:rsid w:val="061E44E0"/>
    <w:rsid w:val="06278F06"/>
    <w:rsid w:val="0647F82A"/>
    <w:rsid w:val="064DFA8F"/>
    <w:rsid w:val="06565A30"/>
    <w:rsid w:val="0661B6F6"/>
    <w:rsid w:val="06779EE1"/>
    <w:rsid w:val="068A873D"/>
    <w:rsid w:val="068BA776"/>
    <w:rsid w:val="068BCF7D"/>
    <w:rsid w:val="0692B5AD"/>
    <w:rsid w:val="0698B5F7"/>
    <w:rsid w:val="06A9FD82"/>
    <w:rsid w:val="06B08F6A"/>
    <w:rsid w:val="06BD6A87"/>
    <w:rsid w:val="06C00D96"/>
    <w:rsid w:val="06C5E07B"/>
    <w:rsid w:val="06DE4FB9"/>
    <w:rsid w:val="06EC797E"/>
    <w:rsid w:val="06F143D9"/>
    <w:rsid w:val="06F2D02C"/>
    <w:rsid w:val="06F55067"/>
    <w:rsid w:val="071F7C64"/>
    <w:rsid w:val="0732D090"/>
    <w:rsid w:val="07395DDC"/>
    <w:rsid w:val="0748630C"/>
    <w:rsid w:val="0762B17B"/>
    <w:rsid w:val="07799B12"/>
    <w:rsid w:val="077ABBE4"/>
    <w:rsid w:val="078DCFE3"/>
    <w:rsid w:val="07956F59"/>
    <w:rsid w:val="07BA30D9"/>
    <w:rsid w:val="07C33EAB"/>
    <w:rsid w:val="07C8714B"/>
    <w:rsid w:val="07CB46D0"/>
    <w:rsid w:val="07D0AB5E"/>
    <w:rsid w:val="07DA79FC"/>
    <w:rsid w:val="07DE8AFA"/>
    <w:rsid w:val="07E178C6"/>
    <w:rsid w:val="07E96014"/>
    <w:rsid w:val="07E9664C"/>
    <w:rsid w:val="07FEA1AF"/>
    <w:rsid w:val="080A9797"/>
    <w:rsid w:val="080B1BDC"/>
    <w:rsid w:val="080D6C0B"/>
    <w:rsid w:val="081AFD85"/>
    <w:rsid w:val="081B56FA"/>
    <w:rsid w:val="081DE760"/>
    <w:rsid w:val="0821BDA2"/>
    <w:rsid w:val="083743A3"/>
    <w:rsid w:val="08559819"/>
    <w:rsid w:val="085725A6"/>
    <w:rsid w:val="086A7306"/>
    <w:rsid w:val="08758396"/>
    <w:rsid w:val="087FF3DA"/>
    <w:rsid w:val="08863485"/>
    <w:rsid w:val="088D4A9F"/>
    <w:rsid w:val="088F9B33"/>
    <w:rsid w:val="0899127C"/>
    <w:rsid w:val="089C229F"/>
    <w:rsid w:val="08A27CBB"/>
    <w:rsid w:val="08BB4CC5"/>
    <w:rsid w:val="08CA5BD9"/>
    <w:rsid w:val="08D82407"/>
    <w:rsid w:val="08E5CF9B"/>
    <w:rsid w:val="08E71873"/>
    <w:rsid w:val="08EB37E7"/>
    <w:rsid w:val="08EE7FA8"/>
    <w:rsid w:val="0906AD0E"/>
    <w:rsid w:val="091719C7"/>
    <w:rsid w:val="0917627A"/>
    <w:rsid w:val="09180799"/>
    <w:rsid w:val="09188EB1"/>
    <w:rsid w:val="0920BD61"/>
    <w:rsid w:val="092D1F94"/>
    <w:rsid w:val="09503348"/>
    <w:rsid w:val="09650A3F"/>
    <w:rsid w:val="09673A79"/>
    <w:rsid w:val="097E47A6"/>
    <w:rsid w:val="09861DF3"/>
    <w:rsid w:val="0999AF30"/>
    <w:rsid w:val="099B5698"/>
    <w:rsid w:val="09AA543E"/>
    <w:rsid w:val="09B5B894"/>
    <w:rsid w:val="09C4EE4A"/>
    <w:rsid w:val="09C65C4C"/>
    <w:rsid w:val="09C6670A"/>
    <w:rsid w:val="09CA106F"/>
    <w:rsid w:val="09CF6B3E"/>
    <w:rsid w:val="09D361B4"/>
    <w:rsid w:val="09DEEAFF"/>
    <w:rsid w:val="09E0FAE4"/>
    <w:rsid w:val="09E4EAC6"/>
    <w:rsid w:val="09F381E1"/>
    <w:rsid w:val="09F9168F"/>
    <w:rsid w:val="0A043379"/>
    <w:rsid w:val="0A0C60C2"/>
    <w:rsid w:val="0A1A032B"/>
    <w:rsid w:val="0A1C1274"/>
    <w:rsid w:val="0A20E8BF"/>
    <w:rsid w:val="0A2A4B8E"/>
    <w:rsid w:val="0A2AD568"/>
    <w:rsid w:val="0A441930"/>
    <w:rsid w:val="0A59CABE"/>
    <w:rsid w:val="0A5C5C93"/>
    <w:rsid w:val="0A5FDE38"/>
    <w:rsid w:val="0A62245C"/>
    <w:rsid w:val="0A671C63"/>
    <w:rsid w:val="0A68981E"/>
    <w:rsid w:val="0A6D4A83"/>
    <w:rsid w:val="0A78A064"/>
    <w:rsid w:val="0A79C02E"/>
    <w:rsid w:val="0A7B3B08"/>
    <w:rsid w:val="0A7DAA3F"/>
    <w:rsid w:val="0A842F14"/>
    <w:rsid w:val="0A8474CE"/>
    <w:rsid w:val="0A8A8C5C"/>
    <w:rsid w:val="0A8F236D"/>
    <w:rsid w:val="0AA537EE"/>
    <w:rsid w:val="0AAA79F3"/>
    <w:rsid w:val="0AAE9D21"/>
    <w:rsid w:val="0AC1FF89"/>
    <w:rsid w:val="0AE65345"/>
    <w:rsid w:val="0AE659C1"/>
    <w:rsid w:val="0AE95A6A"/>
    <w:rsid w:val="0AF88837"/>
    <w:rsid w:val="0B0C26B4"/>
    <w:rsid w:val="0B21117C"/>
    <w:rsid w:val="0B24CB4A"/>
    <w:rsid w:val="0B3FB7F4"/>
    <w:rsid w:val="0B45108A"/>
    <w:rsid w:val="0B5926AA"/>
    <w:rsid w:val="0B59E3E4"/>
    <w:rsid w:val="0B60ED4B"/>
    <w:rsid w:val="0B88E62A"/>
    <w:rsid w:val="0B8CA163"/>
    <w:rsid w:val="0B8FF4E5"/>
    <w:rsid w:val="0BA257DA"/>
    <w:rsid w:val="0BA36F90"/>
    <w:rsid w:val="0BA9DEAF"/>
    <w:rsid w:val="0BAD5242"/>
    <w:rsid w:val="0BB900CB"/>
    <w:rsid w:val="0BBD7816"/>
    <w:rsid w:val="0BCF89EC"/>
    <w:rsid w:val="0BF6C2BF"/>
    <w:rsid w:val="0BFA548C"/>
    <w:rsid w:val="0C096C78"/>
    <w:rsid w:val="0C397EE9"/>
    <w:rsid w:val="0C4EAF07"/>
    <w:rsid w:val="0C5CD529"/>
    <w:rsid w:val="0C5DFA51"/>
    <w:rsid w:val="0C60E332"/>
    <w:rsid w:val="0C6F1E05"/>
    <w:rsid w:val="0C7F65D9"/>
    <w:rsid w:val="0C926203"/>
    <w:rsid w:val="0CA316BD"/>
    <w:rsid w:val="0CB9A165"/>
    <w:rsid w:val="0CBDBEB5"/>
    <w:rsid w:val="0CC03D2D"/>
    <w:rsid w:val="0CCB5229"/>
    <w:rsid w:val="0CCC4FA4"/>
    <w:rsid w:val="0CD1299A"/>
    <w:rsid w:val="0CDE08BA"/>
    <w:rsid w:val="0CE58333"/>
    <w:rsid w:val="0CE5BFA9"/>
    <w:rsid w:val="0CF9EA76"/>
    <w:rsid w:val="0D17273D"/>
    <w:rsid w:val="0D22D06C"/>
    <w:rsid w:val="0D31A42E"/>
    <w:rsid w:val="0D3D0000"/>
    <w:rsid w:val="0D4C49E6"/>
    <w:rsid w:val="0D53AAAE"/>
    <w:rsid w:val="0D5699C0"/>
    <w:rsid w:val="0D819FA0"/>
    <w:rsid w:val="0D8C776F"/>
    <w:rsid w:val="0DA37169"/>
    <w:rsid w:val="0DAAF0E4"/>
    <w:rsid w:val="0DAF0996"/>
    <w:rsid w:val="0DAFCE3E"/>
    <w:rsid w:val="0DB183ED"/>
    <w:rsid w:val="0DC1F023"/>
    <w:rsid w:val="0DD16E5E"/>
    <w:rsid w:val="0DD1DEF0"/>
    <w:rsid w:val="0E05F3C4"/>
    <w:rsid w:val="0E0AEE66"/>
    <w:rsid w:val="0E1BAE52"/>
    <w:rsid w:val="0E4C91A7"/>
    <w:rsid w:val="0E518491"/>
    <w:rsid w:val="0E598F16"/>
    <w:rsid w:val="0E629164"/>
    <w:rsid w:val="0E72FFB4"/>
    <w:rsid w:val="0E9781C9"/>
    <w:rsid w:val="0E9B7284"/>
    <w:rsid w:val="0EA7DB0F"/>
    <w:rsid w:val="0EACDD34"/>
    <w:rsid w:val="0EBD1C07"/>
    <w:rsid w:val="0EC6A8F2"/>
    <w:rsid w:val="0ECBEAA5"/>
    <w:rsid w:val="0ECC817C"/>
    <w:rsid w:val="0EDE893F"/>
    <w:rsid w:val="0EE79C67"/>
    <w:rsid w:val="0EE8B22F"/>
    <w:rsid w:val="0EF2F3C1"/>
    <w:rsid w:val="0F071416"/>
    <w:rsid w:val="0F090768"/>
    <w:rsid w:val="0F098A0A"/>
    <w:rsid w:val="0F165DDA"/>
    <w:rsid w:val="0F2C84E4"/>
    <w:rsid w:val="0F3A992C"/>
    <w:rsid w:val="0F5F14E9"/>
    <w:rsid w:val="0F79B02D"/>
    <w:rsid w:val="0F79B112"/>
    <w:rsid w:val="0F80969D"/>
    <w:rsid w:val="0F8CE8F9"/>
    <w:rsid w:val="0F96DEF4"/>
    <w:rsid w:val="0F9C1984"/>
    <w:rsid w:val="0FA6F56E"/>
    <w:rsid w:val="0FB37C42"/>
    <w:rsid w:val="0FBA41DC"/>
    <w:rsid w:val="0FBEA89A"/>
    <w:rsid w:val="0FC538C5"/>
    <w:rsid w:val="0FCFFE3A"/>
    <w:rsid w:val="0FDC67E9"/>
    <w:rsid w:val="0FDDF2E7"/>
    <w:rsid w:val="0FE8A0BD"/>
    <w:rsid w:val="0FED3E19"/>
    <w:rsid w:val="1003FDFE"/>
    <w:rsid w:val="10111BBA"/>
    <w:rsid w:val="102FF2DD"/>
    <w:rsid w:val="103695A0"/>
    <w:rsid w:val="103747C9"/>
    <w:rsid w:val="1042DABC"/>
    <w:rsid w:val="1049F703"/>
    <w:rsid w:val="104ECF3D"/>
    <w:rsid w:val="10574388"/>
    <w:rsid w:val="107A23D2"/>
    <w:rsid w:val="107B7C3D"/>
    <w:rsid w:val="108178EA"/>
    <w:rsid w:val="108D8664"/>
    <w:rsid w:val="109DDCE5"/>
    <w:rsid w:val="10AB5077"/>
    <w:rsid w:val="10AD364D"/>
    <w:rsid w:val="10C49957"/>
    <w:rsid w:val="10CBCBC9"/>
    <w:rsid w:val="10D6EED2"/>
    <w:rsid w:val="10DB8425"/>
    <w:rsid w:val="10E6C671"/>
    <w:rsid w:val="10E9873B"/>
    <w:rsid w:val="10F32BA0"/>
    <w:rsid w:val="10F422AF"/>
    <w:rsid w:val="10FB8CB7"/>
    <w:rsid w:val="11034211"/>
    <w:rsid w:val="110447E8"/>
    <w:rsid w:val="110877A8"/>
    <w:rsid w:val="110F52F4"/>
    <w:rsid w:val="11164B73"/>
    <w:rsid w:val="111894E7"/>
    <w:rsid w:val="113013C3"/>
    <w:rsid w:val="114133AF"/>
    <w:rsid w:val="114872D7"/>
    <w:rsid w:val="1150F23E"/>
    <w:rsid w:val="11610926"/>
    <w:rsid w:val="1163F315"/>
    <w:rsid w:val="1172081D"/>
    <w:rsid w:val="1179D643"/>
    <w:rsid w:val="117BB188"/>
    <w:rsid w:val="118F7C23"/>
    <w:rsid w:val="119616CE"/>
    <w:rsid w:val="1199ED6A"/>
    <w:rsid w:val="119ACB3F"/>
    <w:rsid w:val="11AF86F6"/>
    <w:rsid w:val="11B31700"/>
    <w:rsid w:val="11BA43C3"/>
    <w:rsid w:val="11C16636"/>
    <w:rsid w:val="12045F6C"/>
    <w:rsid w:val="1211A932"/>
    <w:rsid w:val="121242B2"/>
    <w:rsid w:val="1223A877"/>
    <w:rsid w:val="12246503"/>
    <w:rsid w:val="122D74E9"/>
    <w:rsid w:val="122F0891"/>
    <w:rsid w:val="123338D6"/>
    <w:rsid w:val="12368126"/>
    <w:rsid w:val="126F0943"/>
    <w:rsid w:val="127002DC"/>
    <w:rsid w:val="12743783"/>
    <w:rsid w:val="12757BFD"/>
    <w:rsid w:val="1286B7E4"/>
    <w:rsid w:val="129D7C7A"/>
    <w:rsid w:val="12A24D2A"/>
    <w:rsid w:val="12A2A16F"/>
    <w:rsid w:val="12B27B12"/>
    <w:rsid w:val="12BFE9C4"/>
    <w:rsid w:val="12C06153"/>
    <w:rsid w:val="12CB8BCB"/>
    <w:rsid w:val="12CBFD8F"/>
    <w:rsid w:val="12F92FE4"/>
    <w:rsid w:val="1310E620"/>
    <w:rsid w:val="1322E2EB"/>
    <w:rsid w:val="1334F047"/>
    <w:rsid w:val="133533A5"/>
    <w:rsid w:val="133B9963"/>
    <w:rsid w:val="1344A238"/>
    <w:rsid w:val="1352E29C"/>
    <w:rsid w:val="135DBEA6"/>
    <w:rsid w:val="13662C8F"/>
    <w:rsid w:val="136AC303"/>
    <w:rsid w:val="136F0961"/>
    <w:rsid w:val="1371BFFA"/>
    <w:rsid w:val="1388970C"/>
    <w:rsid w:val="13A2DD97"/>
    <w:rsid w:val="13ED162A"/>
    <w:rsid w:val="13EEF1D6"/>
    <w:rsid w:val="13F24974"/>
    <w:rsid w:val="13F67260"/>
    <w:rsid w:val="13F6AC4D"/>
    <w:rsid w:val="141A8153"/>
    <w:rsid w:val="142ACEC0"/>
    <w:rsid w:val="143589EB"/>
    <w:rsid w:val="14386004"/>
    <w:rsid w:val="1441576B"/>
    <w:rsid w:val="1453A282"/>
    <w:rsid w:val="145431B8"/>
    <w:rsid w:val="145EDF58"/>
    <w:rsid w:val="14688A45"/>
    <w:rsid w:val="14743284"/>
    <w:rsid w:val="1494C848"/>
    <w:rsid w:val="1499EE8B"/>
    <w:rsid w:val="149D9C61"/>
    <w:rsid w:val="14C042AC"/>
    <w:rsid w:val="14D69743"/>
    <w:rsid w:val="14E0F5E8"/>
    <w:rsid w:val="14E35743"/>
    <w:rsid w:val="14F12EAB"/>
    <w:rsid w:val="14F34941"/>
    <w:rsid w:val="14FE4288"/>
    <w:rsid w:val="1504F9FC"/>
    <w:rsid w:val="150C15F7"/>
    <w:rsid w:val="15144AB6"/>
    <w:rsid w:val="15288C9C"/>
    <w:rsid w:val="153CB754"/>
    <w:rsid w:val="1547A643"/>
    <w:rsid w:val="155F29C7"/>
    <w:rsid w:val="1567D766"/>
    <w:rsid w:val="1587D2D2"/>
    <w:rsid w:val="1589EEE8"/>
    <w:rsid w:val="158F69F8"/>
    <w:rsid w:val="1593F17C"/>
    <w:rsid w:val="159F3CEC"/>
    <w:rsid w:val="15A64B50"/>
    <w:rsid w:val="15B31E09"/>
    <w:rsid w:val="15D4BE4C"/>
    <w:rsid w:val="15D51D3C"/>
    <w:rsid w:val="15DBE6F0"/>
    <w:rsid w:val="15E2E725"/>
    <w:rsid w:val="15F4635B"/>
    <w:rsid w:val="15F64470"/>
    <w:rsid w:val="15F89D99"/>
    <w:rsid w:val="161002E5"/>
    <w:rsid w:val="161AD48C"/>
    <w:rsid w:val="16296E1F"/>
    <w:rsid w:val="163473F7"/>
    <w:rsid w:val="1636C84B"/>
    <w:rsid w:val="169567BB"/>
    <w:rsid w:val="169D6A5D"/>
    <w:rsid w:val="16A30DB6"/>
    <w:rsid w:val="16AB5ECA"/>
    <w:rsid w:val="16BAEA68"/>
    <w:rsid w:val="16BF8814"/>
    <w:rsid w:val="16C02528"/>
    <w:rsid w:val="16D04675"/>
    <w:rsid w:val="16D94493"/>
    <w:rsid w:val="16E09FE0"/>
    <w:rsid w:val="16E2C7C8"/>
    <w:rsid w:val="16E77623"/>
    <w:rsid w:val="16ED2FBC"/>
    <w:rsid w:val="1714141D"/>
    <w:rsid w:val="1717BAC0"/>
    <w:rsid w:val="17243C9B"/>
    <w:rsid w:val="1729F4F2"/>
    <w:rsid w:val="17316567"/>
    <w:rsid w:val="17334687"/>
    <w:rsid w:val="17377D9E"/>
    <w:rsid w:val="1761B92A"/>
    <w:rsid w:val="17864655"/>
    <w:rsid w:val="179BD18F"/>
    <w:rsid w:val="179FA33F"/>
    <w:rsid w:val="17AA573D"/>
    <w:rsid w:val="17B7224D"/>
    <w:rsid w:val="17B95364"/>
    <w:rsid w:val="17C5B4B5"/>
    <w:rsid w:val="17E4538D"/>
    <w:rsid w:val="17E719CA"/>
    <w:rsid w:val="17EF6999"/>
    <w:rsid w:val="17F9F6D6"/>
    <w:rsid w:val="181F76DA"/>
    <w:rsid w:val="182515DA"/>
    <w:rsid w:val="182AE5D6"/>
    <w:rsid w:val="1831C112"/>
    <w:rsid w:val="18364913"/>
    <w:rsid w:val="18438498"/>
    <w:rsid w:val="184B5B03"/>
    <w:rsid w:val="184E207A"/>
    <w:rsid w:val="185AFC94"/>
    <w:rsid w:val="185F178B"/>
    <w:rsid w:val="186F3E9F"/>
    <w:rsid w:val="18704E65"/>
    <w:rsid w:val="187C46BC"/>
    <w:rsid w:val="187F136B"/>
    <w:rsid w:val="187FC859"/>
    <w:rsid w:val="18851F77"/>
    <w:rsid w:val="18B4F8BE"/>
    <w:rsid w:val="18BC8417"/>
    <w:rsid w:val="18BD5526"/>
    <w:rsid w:val="18C6D1B1"/>
    <w:rsid w:val="18D208AD"/>
    <w:rsid w:val="18DC773A"/>
    <w:rsid w:val="18E411E6"/>
    <w:rsid w:val="18E62764"/>
    <w:rsid w:val="18E9C7B1"/>
    <w:rsid w:val="18EC3AA3"/>
    <w:rsid w:val="18FCFD00"/>
    <w:rsid w:val="1908B98B"/>
    <w:rsid w:val="191FAAED"/>
    <w:rsid w:val="1925E9D8"/>
    <w:rsid w:val="192AE410"/>
    <w:rsid w:val="192F7A6A"/>
    <w:rsid w:val="1939DD84"/>
    <w:rsid w:val="19424D2B"/>
    <w:rsid w:val="19439AB1"/>
    <w:rsid w:val="1963D962"/>
    <w:rsid w:val="196D0720"/>
    <w:rsid w:val="1972E0FC"/>
    <w:rsid w:val="198477F7"/>
    <w:rsid w:val="19865C43"/>
    <w:rsid w:val="19A213CD"/>
    <w:rsid w:val="19AFE94E"/>
    <w:rsid w:val="19B1526E"/>
    <w:rsid w:val="19D8AEA5"/>
    <w:rsid w:val="19E009BC"/>
    <w:rsid w:val="19E1818F"/>
    <w:rsid w:val="19F26713"/>
    <w:rsid w:val="19FDE0A9"/>
    <w:rsid w:val="1A0CF549"/>
    <w:rsid w:val="1A1177BF"/>
    <w:rsid w:val="1A14E40B"/>
    <w:rsid w:val="1A1A17B7"/>
    <w:rsid w:val="1A2F4BB2"/>
    <w:rsid w:val="1A2FC7BF"/>
    <w:rsid w:val="1A3C6EA1"/>
    <w:rsid w:val="1A434F98"/>
    <w:rsid w:val="1A4D0A78"/>
    <w:rsid w:val="1A5E1BD2"/>
    <w:rsid w:val="1A6B7076"/>
    <w:rsid w:val="1A756453"/>
    <w:rsid w:val="1A78187C"/>
    <w:rsid w:val="1A8CFA8E"/>
    <w:rsid w:val="1A95FEF2"/>
    <w:rsid w:val="1A972658"/>
    <w:rsid w:val="1AA596F4"/>
    <w:rsid w:val="1AA69839"/>
    <w:rsid w:val="1AB98DC6"/>
    <w:rsid w:val="1AC4E048"/>
    <w:rsid w:val="1AD0546C"/>
    <w:rsid w:val="1ADA1A46"/>
    <w:rsid w:val="1AE1A011"/>
    <w:rsid w:val="1AE99D67"/>
    <w:rsid w:val="1AEBDF55"/>
    <w:rsid w:val="1AF3B588"/>
    <w:rsid w:val="1AF9B390"/>
    <w:rsid w:val="1B01F8C2"/>
    <w:rsid w:val="1B0A3E3C"/>
    <w:rsid w:val="1B0D9B0B"/>
    <w:rsid w:val="1B154079"/>
    <w:rsid w:val="1B281370"/>
    <w:rsid w:val="1B28C315"/>
    <w:rsid w:val="1B2B04A5"/>
    <w:rsid w:val="1B2B3EE9"/>
    <w:rsid w:val="1B2C8225"/>
    <w:rsid w:val="1B30B4A7"/>
    <w:rsid w:val="1B3B7DFA"/>
    <w:rsid w:val="1B3F3CB8"/>
    <w:rsid w:val="1B5E8A99"/>
    <w:rsid w:val="1B6BB6E7"/>
    <w:rsid w:val="1B716665"/>
    <w:rsid w:val="1B7818C2"/>
    <w:rsid w:val="1B7F9776"/>
    <w:rsid w:val="1B830D62"/>
    <w:rsid w:val="1B908E0D"/>
    <w:rsid w:val="1B98DA96"/>
    <w:rsid w:val="1BA24A26"/>
    <w:rsid w:val="1BA5086C"/>
    <w:rsid w:val="1BABDF5D"/>
    <w:rsid w:val="1BC4316B"/>
    <w:rsid w:val="1BC4B439"/>
    <w:rsid w:val="1BC6A1BC"/>
    <w:rsid w:val="1BE4B719"/>
    <w:rsid w:val="1BF262A4"/>
    <w:rsid w:val="1BF4B513"/>
    <w:rsid w:val="1BFB13A4"/>
    <w:rsid w:val="1C1D8C9F"/>
    <w:rsid w:val="1C27A20D"/>
    <w:rsid w:val="1C346F26"/>
    <w:rsid w:val="1C4D83B6"/>
    <w:rsid w:val="1C5E21BF"/>
    <w:rsid w:val="1C72E273"/>
    <w:rsid w:val="1C78D6ED"/>
    <w:rsid w:val="1C83AEF6"/>
    <w:rsid w:val="1C8E068C"/>
    <w:rsid w:val="1C994350"/>
    <w:rsid w:val="1CA87FE0"/>
    <w:rsid w:val="1CB28DA3"/>
    <w:rsid w:val="1CD84E2D"/>
    <w:rsid w:val="1CDC595C"/>
    <w:rsid w:val="1CDD3151"/>
    <w:rsid w:val="1CDFC0AA"/>
    <w:rsid w:val="1CF2D74D"/>
    <w:rsid w:val="1CFE6DE4"/>
    <w:rsid w:val="1D0010DE"/>
    <w:rsid w:val="1D0299F9"/>
    <w:rsid w:val="1D19A1D0"/>
    <w:rsid w:val="1D28D1E1"/>
    <w:rsid w:val="1D3C9EE5"/>
    <w:rsid w:val="1D3F1CD3"/>
    <w:rsid w:val="1D4F64C6"/>
    <w:rsid w:val="1D5BBE9D"/>
    <w:rsid w:val="1D6FE6D0"/>
    <w:rsid w:val="1D773F11"/>
    <w:rsid w:val="1D80877A"/>
    <w:rsid w:val="1DA51913"/>
    <w:rsid w:val="1DB62AD4"/>
    <w:rsid w:val="1DB74E31"/>
    <w:rsid w:val="1DC36114"/>
    <w:rsid w:val="1DE88194"/>
    <w:rsid w:val="1DED84B6"/>
    <w:rsid w:val="1DF42297"/>
    <w:rsid w:val="1DFA129B"/>
    <w:rsid w:val="1DFE3EAF"/>
    <w:rsid w:val="1E1AF6A3"/>
    <w:rsid w:val="1E34915E"/>
    <w:rsid w:val="1E34C835"/>
    <w:rsid w:val="1E44BAD5"/>
    <w:rsid w:val="1E4814D4"/>
    <w:rsid w:val="1E4A06D7"/>
    <w:rsid w:val="1E5661DF"/>
    <w:rsid w:val="1E6385DC"/>
    <w:rsid w:val="1E771DC4"/>
    <w:rsid w:val="1E7A6992"/>
    <w:rsid w:val="1E8DB39B"/>
    <w:rsid w:val="1E9425A6"/>
    <w:rsid w:val="1E9A06C4"/>
    <w:rsid w:val="1E9A3724"/>
    <w:rsid w:val="1E9EF9BC"/>
    <w:rsid w:val="1EA8B13F"/>
    <w:rsid w:val="1EBDDEC6"/>
    <w:rsid w:val="1EE95B94"/>
    <w:rsid w:val="1EF29FE9"/>
    <w:rsid w:val="1F04D761"/>
    <w:rsid w:val="1F091B0B"/>
    <w:rsid w:val="1F1E3FA3"/>
    <w:rsid w:val="1F29108D"/>
    <w:rsid w:val="1F3D05BD"/>
    <w:rsid w:val="1F539647"/>
    <w:rsid w:val="1F55453E"/>
    <w:rsid w:val="1F5CCEE4"/>
    <w:rsid w:val="1F676B67"/>
    <w:rsid w:val="1F6AA420"/>
    <w:rsid w:val="1F78E38E"/>
    <w:rsid w:val="1F848E95"/>
    <w:rsid w:val="1F957724"/>
    <w:rsid w:val="1F97D02C"/>
    <w:rsid w:val="1F9AD629"/>
    <w:rsid w:val="1FAFB449"/>
    <w:rsid w:val="1FB769AA"/>
    <w:rsid w:val="1FBA7C7D"/>
    <w:rsid w:val="1FBFF920"/>
    <w:rsid w:val="1FC10512"/>
    <w:rsid w:val="1FCF4CFA"/>
    <w:rsid w:val="1FD50823"/>
    <w:rsid w:val="1FDA8A70"/>
    <w:rsid w:val="1FE39A20"/>
    <w:rsid w:val="1FE523D6"/>
    <w:rsid w:val="1FE5523B"/>
    <w:rsid w:val="1FE99909"/>
    <w:rsid w:val="1FF0352D"/>
    <w:rsid w:val="1FF9857E"/>
    <w:rsid w:val="20033BB8"/>
    <w:rsid w:val="2012ADDB"/>
    <w:rsid w:val="20365A88"/>
    <w:rsid w:val="20399D24"/>
    <w:rsid w:val="20469113"/>
    <w:rsid w:val="20480000"/>
    <w:rsid w:val="204AEF2A"/>
    <w:rsid w:val="204E532C"/>
    <w:rsid w:val="205AF9D6"/>
    <w:rsid w:val="206485A7"/>
    <w:rsid w:val="206955F8"/>
    <w:rsid w:val="207E2860"/>
    <w:rsid w:val="208644B1"/>
    <w:rsid w:val="20B38667"/>
    <w:rsid w:val="20C6B525"/>
    <w:rsid w:val="20CB479D"/>
    <w:rsid w:val="20E0DE9B"/>
    <w:rsid w:val="20F81687"/>
    <w:rsid w:val="2100441E"/>
    <w:rsid w:val="2101135A"/>
    <w:rsid w:val="21027799"/>
    <w:rsid w:val="210567F6"/>
    <w:rsid w:val="210CF8FD"/>
    <w:rsid w:val="211BE66C"/>
    <w:rsid w:val="211E36F5"/>
    <w:rsid w:val="2123481C"/>
    <w:rsid w:val="21299013"/>
    <w:rsid w:val="21370B45"/>
    <w:rsid w:val="213DAC89"/>
    <w:rsid w:val="214E9C08"/>
    <w:rsid w:val="216D14F7"/>
    <w:rsid w:val="217F1E1E"/>
    <w:rsid w:val="21899A18"/>
    <w:rsid w:val="218E2A88"/>
    <w:rsid w:val="218FE14A"/>
    <w:rsid w:val="21919619"/>
    <w:rsid w:val="21920A18"/>
    <w:rsid w:val="2199F9AD"/>
    <w:rsid w:val="21B21E1E"/>
    <w:rsid w:val="21BFEB02"/>
    <w:rsid w:val="21C09C3C"/>
    <w:rsid w:val="21C46709"/>
    <w:rsid w:val="21D457E2"/>
    <w:rsid w:val="21EC20F8"/>
    <w:rsid w:val="21F0C0A6"/>
    <w:rsid w:val="21FA23F7"/>
    <w:rsid w:val="2207D329"/>
    <w:rsid w:val="220E035C"/>
    <w:rsid w:val="221FDF87"/>
    <w:rsid w:val="222301C4"/>
    <w:rsid w:val="223CDF93"/>
    <w:rsid w:val="225DB575"/>
    <w:rsid w:val="226ED4E5"/>
    <w:rsid w:val="22702DA2"/>
    <w:rsid w:val="228F615B"/>
    <w:rsid w:val="22910140"/>
    <w:rsid w:val="22932DBF"/>
    <w:rsid w:val="229AAA5A"/>
    <w:rsid w:val="22A2383D"/>
    <w:rsid w:val="22B94465"/>
    <w:rsid w:val="22D50DA9"/>
    <w:rsid w:val="22D5AC7B"/>
    <w:rsid w:val="22D837A5"/>
    <w:rsid w:val="22F7AC16"/>
    <w:rsid w:val="230A7B50"/>
    <w:rsid w:val="230F07A1"/>
    <w:rsid w:val="2318F3D4"/>
    <w:rsid w:val="232C5634"/>
    <w:rsid w:val="232EB4A1"/>
    <w:rsid w:val="23312640"/>
    <w:rsid w:val="234E8406"/>
    <w:rsid w:val="235FC182"/>
    <w:rsid w:val="2378A2CC"/>
    <w:rsid w:val="23867FDC"/>
    <w:rsid w:val="23A383D1"/>
    <w:rsid w:val="23BFECD5"/>
    <w:rsid w:val="23C9BB65"/>
    <w:rsid w:val="23CA0C4D"/>
    <w:rsid w:val="23DC077A"/>
    <w:rsid w:val="23E4CC77"/>
    <w:rsid w:val="23E5A2AB"/>
    <w:rsid w:val="23E873E9"/>
    <w:rsid w:val="23F4192C"/>
    <w:rsid w:val="23FC8012"/>
    <w:rsid w:val="2406C92E"/>
    <w:rsid w:val="240E6E8E"/>
    <w:rsid w:val="24344AB7"/>
    <w:rsid w:val="243FCFB5"/>
    <w:rsid w:val="2451CE37"/>
    <w:rsid w:val="24615805"/>
    <w:rsid w:val="24768BA5"/>
    <w:rsid w:val="2479C177"/>
    <w:rsid w:val="24865816"/>
    <w:rsid w:val="2497E415"/>
    <w:rsid w:val="24B19B57"/>
    <w:rsid w:val="24B45F9D"/>
    <w:rsid w:val="24C14CDD"/>
    <w:rsid w:val="24CDB78B"/>
    <w:rsid w:val="24D563AF"/>
    <w:rsid w:val="24DFC60D"/>
    <w:rsid w:val="24E748D6"/>
    <w:rsid w:val="25246F41"/>
    <w:rsid w:val="2528295C"/>
    <w:rsid w:val="25286168"/>
    <w:rsid w:val="252AAA9A"/>
    <w:rsid w:val="252B96DF"/>
    <w:rsid w:val="253B5406"/>
    <w:rsid w:val="25425A5A"/>
    <w:rsid w:val="255CD7D6"/>
    <w:rsid w:val="2569A86C"/>
    <w:rsid w:val="256A81FC"/>
    <w:rsid w:val="2570760A"/>
    <w:rsid w:val="2571B4AD"/>
    <w:rsid w:val="257B2CA9"/>
    <w:rsid w:val="257FDFB7"/>
    <w:rsid w:val="258328FA"/>
    <w:rsid w:val="2583A293"/>
    <w:rsid w:val="258CB9B4"/>
    <w:rsid w:val="2593DA1B"/>
    <w:rsid w:val="2594A928"/>
    <w:rsid w:val="2598F743"/>
    <w:rsid w:val="25A445F2"/>
    <w:rsid w:val="25E5A12F"/>
    <w:rsid w:val="25E9B528"/>
    <w:rsid w:val="25ED5006"/>
    <w:rsid w:val="260052B9"/>
    <w:rsid w:val="260D64F2"/>
    <w:rsid w:val="261E91CA"/>
    <w:rsid w:val="26209F4F"/>
    <w:rsid w:val="2625BA18"/>
    <w:rsid w:val="262D06DF"/>
    <w:rsid w:val="262E7F81"/>
    <w:rsid w:val="2631888A"/>
    <w:rsid w:val="26323B86"/>
    <w:rsid w:val="263A51ED"/>
    <w:rsid w:val="264B8202"/>
    <w:rsid w:val="264EBCCD"/>
    <w:rsid w:val="26523862"/>
    <w:rsid w:val="265895C6"/>
    <w:rsid w:val="2658FD53"/>
    <w:rsid w:val="26689B3A"/>
    <w:rsid w:val="267E3E02"/>
    <w:rsid w:val="26831937"/>
    <w:rsid w:val="26895340"/>
    <w:rsid w:val="26A3250A"/>
    <w:rsid w:val="26B0320D"/>
    <w:rsid w:val="26BD836C"/>
    <w:rsid w:val="26DCE6FB"/>
    <w:rsid w:val="27073361"/>
    <w:rsid w:val="270757C3"/>
    <w:rsid w:val="2732DC9E"/>
    <w:rsid w:val="273577CE"/>
    <w:rsid w:val="273B7C7E"/>
    <w:rsid w:val="2759F538"/>
    <w:rsid w:val="2765CA7C"/>
    <w:rsid w:val="276BFE5A"/>
    <w:rsid w:val="276CB64F"/>
    <w:rsid w:val="277B74E9"/>
    <w:rsid w:val="279F96EE"/>
    <w:rsid w:val="27D59020"/>
    <w:rsid w:val="27E08F2A"/>
    <w:rsid w:val="27E5DE92"/>
    <w:rsid w:val="27E9001E"/>
    <w:rsid w:val="27F5E1AA"/>
    <w:rsid w:val="28051C73"/>
    <w:rsid w:val="280F0F12"/>
    <w:rsid w:val="282C7685"/>
    <w:rsid w:val="2834F829"/>
    <w:rsid w:val="283E218E"/>
    <w:rsid w:val="28409C82"/>
    <w:rsid w:val="2845286F"/>
    <w:rsid w:val="284B3B6C"/>
    <w:rsid w:val="2857AC5C"/>
    <w:rsid w:val="285F39D7"/>
    <w:rsid w:val="288858CA"/>
    <w:rsid w:val="28888017"/>
    <w:rsid w:val="2891456A"/>
    <w:rsid w:val="28978D48"/>
    <w:rsid w:val="28979C60"/>
    <w:rsid w:val="28A41C12"/>
    <w:rsid w:val="28B50990"/>
    <w:rsid w:val="28B8A943"/>
    <w:rsid w:val="28BA3244"/>
    <w:rsid w:val="28BD3125"/>
    <w:rsid w:val="28CA6D09"/>
    <w:rsid w:val="28D956AB"/>
    <w:rsid w:val="28DC24D9"/>
    <w:rsid w:val="28E2DC0C"/>
    <w:rsid w:val="28E4D10A"/>
    <w:rsid w:val="28E6D6DF"/>
    <w:rsid w:val="28F12FBC"/>
    <w:rsid w:val="291EAC19"/>
    <w:rsid w:val="29327682"/>
    <w:rsid w:val="29340A3D"/>
    <w:rsid w:val="294045FE"/>
    <w:rsid w:val="29444F2D"/>
    <w:rsid w:val="294787E3"/>
    <w:rsid w:val="29547925"/>
    <w:rsid w:val="296654D2"/>
    <w:rsid w:val="29698CBD"/>
    <w:rsid w:val="296E66B3"/>
    <w:rsid w:val="2980A198"/>
    <w:rsid w:val="298B1961"/>
    <w:rsid w:val="29903688"/>
    <w:rsid w:val="2996810A"/>
    <w:rsid w:val="299A0E31"/>
    <w:rsid w:val="29A067C4"/>
    <w:rsid w:val="29A1715F"/>
    <w:rsid w:val="29B3D77D"/>
    <w:rsid w:val="29DAA81D"/>
    <w:rsid w:val="29E90FC1"/>
    <w:rsid w:val="2A1519B4"/>
    <w:rsid w:val="2A25079B"/>
    <w:rsid w:val="2A2EF6A5"/>
    <w:rsid w:val="2A2FB39C"/>
    <w:rsid w:val="2A3CBD3D"/>
    <w:rsid w:val="2A4E0183"/>
    <w:rsid w:val="2A588175"/>
    <w:rsid w:val="2A7170C9"/>
    <w:rsid w:val="2A74088F"/>
    <w:rsid w:val="2A773E15"/>
    <w:rsid w:val="2A7B857F"/>
    <w:rsid w:val="2A88AA23"/>
    <w:rsid w:val="2A8CE836"/>
    <w:rsid w:val="2A912E30"/>
    <w:rsid w:val="2A9AFD87"/>
    <w:rsid w:val="2AA37F36"/>
    <w:rsid w:val="2AB582EC"/>
    <w:rsid w:val="2AB9ACF4"/>
    <w:rsid w:val="2AB9CE6A"/>
    <w:rsid w:val="2AC2C3F3"/>
    <w:rsid w:val="2AC7D6C2"/>
    <w:rsid w:val="2ACC781D"/>
    <w:rsid w:val="2AD9C2AF"/>
    <w:rsid w:val="2AE9313D"/>
    <w:rsid w:val="2AF83C6B"/>
    <w:rsid w:val="2B0AB688"/>
    <w:rsid w:val="2B1ACC12"/>
    <w:rsid w:val="2B1B66C7"/>
    <w:rsid w:val="2B1B70F0"/>
    <w:rsid w:val="2B1DAA01"/>
    <w:rsid w:val="2B210ED9"/>
    <w:rsid w:val="2B3BB477"/>
    <w:rsid w:val="2B488B59"/>
    <w:rsid w:val="2B4A1C26"/>
    <w:rsid w:val="2B6CD450"/>
    <w:rsid w:val="2B76C31A"/>
    <w:rsid w:val="2B824578"/>
    <w:rsid w:val="2B8843C9"/>
    <w:rsid w:val="2B889608"/>
    <w:rsid w:val="2B9140FE"/>
    <w:rsid w:val="2BB49F09"/>
    <w:rsid w:val="2BB4E0C0"/>
    <w:rsid w:val="2BB553AD"/>
    <w:rsid w:val="2BC0D7FC"/>
    <w:rsid w:val="2BC6EE58"/>
    <w:rsid w:val="2BCF3BF7"/>
    <w:rsid w:val="2BD43268"/>
    <w:rsid w:val="2BD9BFFF"/>
    <w:rsid w:val="2BE740C7"/>
    <w:rsid w:val="2BEAF5E1"/>
    <w:rsid w:val="2BEDA2ED"/>
    <w:rsid w:val="2BF08AD0"/>
    <w:rsid w:val="2BF1548D"/>
    <w:rsid w:val="2BF4A835"/>
    <w:rsid w:val="2BFC8718"/>
    <w:rsid w:val="2BFED7BE"/>
    <w:rsid w:val="2C10B57F"/>
    <w:rsid w:val="2C10FFAF"/>
    <w:rsid w:val="2C13E0FD"/>
    <w:rsid w:val="2C1517FF"/>
    <w:rsid w:val="2C1AFE47"/>
    <w:rsid w:val="2C1FED1D"/>
    <w:rsid w:val="2C412B54"/>
    <w:rsid w:val="2C494B90"/>
    <w:rsid w:val="2C564CDB"/>
    <w:rsid w:val="2C627010"/>
    <w:rsid w:val="2C78CE1F"/>
    <w:rsid w:val="2C96E83D"/>
    <w:rsid w:val="2CA8A289"/>
    <w:rsid w:val="2CADAA32"/>
    <w:rsid w:val="2CB7C96C"/>
    <w:rsid w:val="2CB89832"/>
    <w:rsid w:val="2CC65157"/>
    <w:rsid w:val="2CD74C2E"/>
    <w:rsid w:val="2CDC3318"/>
    <w:rsid w:val="2CDF11CB"/>
    <w:rsid w:val="2CEAD99C"/>
    <w:rsid w:val="2D235CE2"/>
    <w:rsid w:val="2D29FE73"/>
    <w:rsid w:val="2D3D3D8E"/>
    <w:rsid w:val="2D4461D6"/>
    <w:rsid w:val="2D48503A"/>
    <w:rsid w:val="2D4F355A"/>
    <w:rsid w:val="2D541289"/>
    <w:rsid w:val="2D568A85"/>
    <w:rsid w:val="2D57F2B6"/>
    <w:rsid w:val="2D64BAAC"/>
    <w:rsid w:val="2D6E5D64"/>
    <w:rsid w:val="2D90A248"/>
    <w:rsid w:val="2DB2AA64"/>
    <w:rsid w:val="2DB2C01E"/>
    <w:rsid w:val="2DD18118"/>
    <w:rsid w:val="2DD50FDF"/>
    <w:rsid w:val="2DD9BE2A"/>
    <w:rsid w:val="2DDA7343"/>
    <w:rsid w:val="2DDFC73C"/>
    <w:rsid w:val="2DE3A057"/>
    <w:rsid w:val="2DE670FC"/>
    <w:rsid w:val="2DEA4C3F"/>
    <w:rsid w:val="2DFEA39C"/>
    <w:rsid w:val="2E04FF6A"/>
    <w:rsid w:val="2E0765D1"/>
    <w:rsid w:val="2E077B60"/>
    <w:rsid w:val="2E0EFDEE"/>
    <w:rsid w:val="2E162FBE"/>
    <w:rsid w:val="2E182B24"/>
    <w:rsid w:val="2E1B55E0"/>
    <w:rsid w:val="2E298D73"/>
    <w:rsid w:val="2E34648F"/>
    <w:rsid w:val="2E3EB9AB"/>
    <w:rsid w:val="2E442DB4"/>
    <w:rsid w:val="2E5E3980"/>
    <w:rsid w:val="2E73FABD"/>
    <w:rsid w:val="2E763628"/>
    <w:rsid w:val="2E78FC89"/>
    <w:rsid w:val="2E7976CC"/>
    <w:rsid w:val="2E7A00A2"/>
    <w:rsid w:val="2E83CA2F"/>
    <w:rsid w:val="2E8604A6"/>
    <w:rsid w:val="2E92CC63"/>
    <w:rsid w:val="2E94428A"/>
    <w:rsid w:val="2E9D461B"/>
    <w:rsid w:val="2EAEC559"/>
    <w:rsid w:val="2EBA2DC7"/>
    <w:rsid w:val="2EC7354C"/>
    <w:rsid w:val="2EC7ADE1"/>
    <w:rsid w:val="2EEA89EE"/>
    <w:rsid w:val="2EF6FD38"/>
    <w:rsid w:val="2F093B53"/>
    <w:rsid w:val="2F12CDD1"/>
    <w:rsid w:val="2F172231"/>
    <w:rsid w:val="2F1CA6E3"/>
    <w:rsid w:val="2F25D270"/>
    <w:rsid w:val="2F2A28DC"/>
    <w:rsid w:val="2F2BBC4C"/>
    <w:rsid w:val="2F4AA7FA"/>
    <w:rsid w:val="2F4D2BA9"/>
    <w:rsid w:val="2F643082"/>
    <w:rsid w:val="2F70296B"/>
    <w:rsid w:val="2F711F24"/>
    <w:rsid w:val="2F8695CA"/>
    <w:rsid w:val="2FA7AA3B"/>
    <w:rsid w:val="2FD7EC79"/>
    <w:rsid w:val="2FDA3FD7"/>
    <w:rsid w:val="2FE8316D"/>
    <w:rsid w:val="2FFF137B"/>
    <w:rsid w:val="3009F420"/>
    <w:rsid w:val="30146CA3"/>
    <w:rsid w:val="301F503B"/>
    <w:rsid w:val="302AC03F"/>
    <w:rsid w:val="3038777D"/>
    <w:rsid w:val="3039167C"/>
    <w:rsid w:val="303E1390"/>
    <w:rsid w:val="306F4C78"/>
    <w:rsid w:val="30762DD2"/>
    <w:rsid w:val="307DE8E3"/>
    <w:rsid w:val="3082C3BE"/>
    <w:rsid w:val="3089B09C"/>
    <w:rsid w:val="30946CF0"/>
    <w:rsid w:val="30988119"/>
    <w:rsid w:val="30B1142C"/>
    <w:rsid w:val="30CD3AF8"/>
    <w:rsid w:val="30CDDC15"/>
    <w:rsid w:val="30D1C23C"/>
    <w:rsid w:val="30D772B8"/>
    <w:rsid w:val="30DA8094"/>
    <w:rsid w:val="30E2243F"/>
    <w:rsid w:val="30E6F911"/>
    <w:rsid w:val="30EDD7F2"/>
    <w:rsid w:val="30EE65C8"/>
    <w:rsid w:val="30EFBDF5"/>
    <w:rsid w:val="30F18C68"/>
    <w:rsid w:val="30F74E48"/>
    <w:rsid w:val="30F79881"/>
    <w:rsid w:val="30F7C494"/>
    <w:rsid w:val="31011F9D"/>
    <w:rsid w:val="311458A7"/>
    <w:rsid w:val="312605D3"/>
    <w:rsid w:val="3130E59B"/>
    <w:rsid w:val="31501265"/>
    <w:rsid w:val="3162A44D"/>
    <w:rsid w:val="3165A88F"/>
    <w:rsid w:val="316C0551"/>
    <w:rsid w:val="31839B93"/>
    <w:rsid w:val="31A8E69C"/>
    <w:rsid w:val="31B2121B"/>
    <w:rsid w:val="31B83B22"/>
    <w:rsid w:val="31C2F2D2"/>
    <w:rsid w:val="31CDF5C8"/>
    <w:rsid w:val="31D84FF1"/>
    <w:rsid w:val="31E1D445"/>
    <w:rsid w:val="31EE527C"/>
    <w:rsid w:val="31EF1716"/>
    <w:rsid w:val="31F9F374"/>
    <w:rsid w:val="32153402"/>
    <w:rsid w:val="321862E8"/>
    <w:rsid w:val="321B2420"/>
    <w:rsid w:val="3225D14D"/>
    <w:rsid w:val="3226094D"/>
    <w:rsid w:val="3227CD77"/>
    <w:rsid w:val="3229FBA8"/>
    <w:rsid w:val="3232FE00"/>
    <w:rsid w:val="323C7CD3"/>
    <w:rsid w:val="323C9F70"/>
    <w:rsid w:val="3244FAC2"/>
    <w:rsid w:val="32564AD7"/>
    <w:rsid w:val="3257EAF1"/>
    <w:rsid w:val="3264B48B"/>
    <w:rsid w:val="326EC71B"/>
    <w:rsid w:val="3282A8E7"/>
    <w:rsid w:val="32918BF8"/>
    <w:rsid w:val="3299C648"/>
    <w:rsid w:val="32A5EF5C"/>
    <w:rsid w:val="32B5382D"/>
    <w:rsid w:val="32C20A9A"/>
    <w:rsid w:val="32C58CF4"/>
    <w:rsid w:val="32C9D1BF"/>
    <w:rsid w:val="32D876AC"/>
    <w:rsid w:val="32E00CAF"/>
    <w:rsid w:val="32E21D5C"/>
    <w:rsid w:val="32E3C9CC"/>
    <w:rsid w:val="32EB971C"/>
    <w:rsid w:val="32F292F4"/>
    <w:rsid w:val="32F416FE"/>
    <w:rsid w:val="32FEBDE7"/>
    <w:rsid w:val="33019752"/>
    <w:rsid w:val="3305CD2F"/>
    <w:rsid w:val="330C57E3"/>
    <w:rsid w:val="33144096"/>
    <w:rsid w:val="333C6C6F"/>
    <w:rsid w:val="333F0654"/>
    <w:rsid w:val="334C525C"/>
    <w:rsid w:val="336807AB"/>
    <w:rsid w:val="3371FAEE"/>
    <w:rsid w:val="3389531B"/>
    <w:rsid w:val="3393DA1F"/>
    <w:rsid w:val="339B8794"/>
    <w:rsid w:val="339E5663"/>
    <w:rsid w:val="33AA5BCC"/>
    <w:rsid w:val="33B2C184"/>
    <w:rsid w:val="33B7D0A6"/>
    <w:rsid w:val="33BF31B9"/>
    <w:rsid w:val="33F83386"/>
    <w:rsid w:val="33F848D5"/>
    <w:rsid w:val="33FDE19D"/>
    <w:rsid w:val="34060E8F"/>
    <w:rsid w:val="34142217"/>
    <w:rsid w:val="342F673B"/>
    <w:rsid w:val="3432A4E8"/>
    <w:rsid w:val="3432E85B"/>
    <w:rsid w:val="343B3812"/>
    <w:rsid w:val="34555818"/>
    <w:rsid w:val="346B95CE"/>
    <w:rsid w:val="346E0461"/>
    <w:rsid w:val="34735D2C"/>
    <w:rsid w:val="3476E617"/>
    <w:rsid w:val="347B268C"/>
    <w:rsid w:val="348FF6AD"/>
    <w:rsid w:val="34900669"/>
    <w:rsid w:val="34A3CDAD"/>
    <w:rsid w:val="34AC1596"/>
    <w:rsid w:val="34B114D4"/>
    <w:rsid w:val="34B3775D"/>
    <w:rsid w:val="34B6091C"/>
    <w:rsid w:val="34BA4209"/>
    <w:rsid w:val="34BC96B9"/>
    <w:rsid w:val="34C9FFA4"/>
    <w:rsid w:val="34D1492D"/>
    <w:rsid w:val="34D4A387"/>
    <w:rsid w:val="34D9A442"/>
    <w:rsid w:val="34E702C0"/>
    <w:rsid w:val="34EDB1CA"/>
    <w:rsid w:val="34F1CA05"/>
    <w:rsid w:val="3538E345"/>
    <w:rsid w:val="353C8271"/>
    <w:rsid w:val="3540E0B4"/>
    <w:rsid w:val="354D8659"/>
    <w:rsid w:val="3550D849"/>
    <w:rsid w:val="35563519"/>
    <w:rsid w:val="356B9FF6"/>
    <w:rsid w:val="35764E4F"/>
    <w:rsid w:val="35837FFB"/>
    <w:rsid w:val="3583CAC2"/>
    <w:rsid w:val="3585B97A"/>
    <w:rsid w:val="358FA9DC"/>
    <w:rsid w:val="35A3FA41"/>
    <w:rsid w:val="35A92692"/>
    <w:rsid w:val="35B1A66C"/>
    <w:rsid w:val="35C02C82"/>
    <w:rsid w:val="35C2ADF9"/>
    <w:rsid w:val="35C31FAE"/>
    <w:rsid w:val="35C5F7DA"/>
    <w:rsid w:val="35D28F0D"/>
    <w:rsid w:val="35DBE175"/>
    <w:rsid w:val="35E406C4"/>
    <w:rsid w:val="35E4C2AF"/>
    <w:rsid w:val="35E7DBBC"/>
    <w:rsid w:val="35EF16D1"/>
    <w:rsid w:val="35F3DB69"/>
    <w:rsid w:val="36118681"/>
    <w:rsid w:val="36284FA3"/>
    <w:rsid w:val="362DD2C0"/>
    <w:rsid w:val="363431C2"/>
    <w:rsid w:val="36388FC0"/>
    <w:rsid w:val="36469C6B"/>
    <w:rsid w:val="3657C57C"/>
    <w:rsid w:val="367838D5"/>
    <w:rsid w:val="3679B44C"/>
    <w:rsid w:val="368DD9DC"/>
    <w:rsid w:val="36A62667"/>
    <w:rsid w:val="36B0E00F"/>
    <w:rsid w:val="36B41AF7"/>
    <w:rsid w:val="36C09C92"/>
    <w:rsid w:val="36C734F9"/>
    <w:rsid w:val="36CEB3AB"/>
    <w:rsid w:val="36D439A5"/>
    <w:rsid w:val="36DC1949"/>
    <w:rsid w:val="36F2A506"/>
    <w:rsid w:val="3707904C"/>
    <w:rsid w:val="37153AC3"/>
    <w:rsid w:val="37162F59"/>
    <w:rsid w:val="371FA288"/>
    <w:rsid w:val="3724111B"/>
    <w:rsid w:val="372EA3FB"/>
    <w:rsid w:val="3730BFC3"/>
    <w:rsid w:val="3744B30F"/>
    <w:rsid w:val="37546721"/>
    <w:rsid w:val="3759CF61"/>
    <w:rsid w:val="375B8477"/>
    <w:rsid w:val="375FD335"/>
    <w:rsid w:val="3781EF20"/>
    <w:rsid w:val="379C925B"/>
    <w:rsid w:val="379E9245"/>
    <w:rsid w:val="37A0C79C"/>
    <w:rsid w:val="37A37006"/>
    <w:rsid w:val="37A81B77"/>
    <w:rsid w:val="37AB5A50"/>
    <w:rsid w:val="37B3956E"/>
    <w:rsid w:val="37B941D6"/>
    <w:rsid w:val="37BA8F3A"/>
    <w:rsid w:val="37C07AE9"/>
    <w:rsid w:val="37C8E9C1"/>
    <w:rsid w:val="37E1C99F"/>
    <w:rsid w:val="37F2B9E2"/>
    <w:rsid w:val="37FE2F4F"/>
    <w:rsid w:val="3809352B"/>
    <w:rsid w:val="380B916D"/>
    <w:rsid w:val="38127777"/>
    <w:rsid w:val="3813448B"/>
    <w:rsid w:val="3818BE4C"/>
    <w:rsid w:val="3823BD6C"/>
    <w:rsid w:val="3823C956"/>
    <w:rsid w:val="3824599D"/>
    <w:rsid w:val="383C2EE0"/>
    <w:rsid w:val="38557881"/>
    <w:rsid w:val="3864A312"/>
    <w:rsid w:val="386D1C58"/>
    <w:rsid w:val="38722EDF"/>
    <w:rsid w:val="3887B7CC"/>
    <w:rsid w:val="388C8E0F"/>
    <w:rsid w:val="38914906"/>
    <w:rsid w:val="38A5F7D3"/>
    <w:rsid w:val="38AE2B28"/>
    <w:rsid w:val="38AE9A74"/>
    <w:rsid w:val="38B82AD7"/>
    <w:rsid w:val="38CE30F3"/>
    <w:rsid w:val="38E17FFF"/>
    <w:rsid w:val="38E2DD24"/>
    <w:rsid w:val="38E44BCC"/>
    <w:rsid w:val="38EFD272"/>
    <w:rsid w:val="38F7F632"/>
    <w:rsid w:val="38FE2CEF"/>
    <w:rsid w:val="390EBE6A"/>
    <w:rsid w:val="39214157"/>
    <w:rsid w:val="3922BEF2"/>
    <w:rsid w:val="392A4FB4"/>
    <w:rsid w:val="392BDE8D"/>
    <w:rsid w:val="39379429"/>
    <w:rsid w:val="3939FD33"/>
    <w:rsid w:val="394E95D3"/>
    <w:rsid w:val="3952C500"/>
    <w:rsid w:val="395AFC54"/>
    <w:rsid w:val="3962720F"/>
    <w:rsid w:val="397AD6FA"/>
    <w:rsid w:val="399003FF"/>
    <w:rsid w:val="399C3C41"/>
    <w:rsid w:val="399C5A75"/>
    <w:rsid w:val="39A09D60"/>
    <w:rsid w:val="39A2378B"/>
    <w:rsid w:val="39A3BC27"/>
    <w:rsid w:val="39AE47D8"/>
    <w:rsid w:val="39B0A78B"/>
    <w:rsid w:val="39C4E3E1"/>
    <w:rsid w:val="39D478A9"/>
    <w:rsid w:val="39D6181C"/>
    <w:rsid w:val="39E21EEB"/>
    <w:rsid w:val="39FED5BB"/>
    <w:rsid w:val="3A0863B8"/>
    <w:rsid w:val="3A0F1739"/>
    <w:rsid w:val="3A1588C7"/>
    <w:rsid w:val="3A230D9B"/>
    <w:rsid w:val="3A23B68F"/>
    <w:rsid w:val="3A242D10"/>
    <w:rsid w:val="3A38E60E"/>
    <w:rsid w:val="3A428EAC"/>
    <w:rsid w:val="3A5EC751"/>
    <w:rsid w:val="3A688B4F"/>
    <w:rsid w:val="3A7ABCD0"/>
    <w:rsid w:val="3A7C2953"/>
    <w:rsid w:val="3A85E526"/>
    <w:rsid w:val="3A89D2E6"/>
    <w:rsid w:val="3A8A1CDF"/>
    <w:rsid w:val="3AAC6129"/>
    <w:rsid w:val="3ABE9F84"/>
    <w:rsid w:val="3AC8EBD5"/>
    <w:rsid w:val="3ACE7A05"/>
    <w:rsid w:val="3ACEC08D"/>
    <w:rsid w:val="3AD34633"/>
    <w:rsid w:val="3ADBD3F7"/>
    <w:rsid w:val="3AFD78D4"/>
    <w:rsid w:val="3B091807"/>
    <w:rsid w:val="3B0F714B"/>
    <w:rsid w:val="3B116B0D"/>
    <w:rsid w:val="3B132FB5"/>
    <w:rsid w:val="3B26148A"/>
    <w:rsid w:val="3B2FAAAD"/>
    <w:rsid w:val="3B3BBFC7"/>
    <w:rsid w:val="3B45A330"/>
    <w:rsid w:val="3B4FC8E2"/>
    <w:rsid w:val="3B56C944"/>
    <w:rsid w:val="3B5DDA17"/>
    <w:rsid w:val="3B67E031"/>
    <w:rsid w:val="3B701559"/>
    <w:rsid w:val="3B741F86"/>
    <w:rsid w:val="3B7C30CC"/>
    <w:rsid w:val="3B95063E"/>
    <w:rsid w:val="3B9925B3"/>
    <w:rsid w:val="3B99458B"/>
    <w:rsid w:val="3B9D21A9"/>
    <w:rsid w:val="3BB12D92"/>
    <w:rsid w:val="3BBFA317"/>
    <w:rsid w:val="3BCAD959"/>
    <w:rsid w:val="3BCAFE50"/>
    <w:rsid w:val="3BD75020"/>
    <w:rsid w:val="3BDBFEA5"/>
    <w:rsid w:val="3BE21898"/>
    <w:rsid w:val="3BFADF57"/>
    <w:rsid w:val="3C019D53"/>
    <w:rsid w:val="3C11C5C7"/>
    <w:rsid w:val="3C55A3EA"/>
    <w:rsid w:val="3C5D1547"/>
    <w:rsid w:val="3C5EEFD0"/>
    <w:rsid w:val="3C6C3DF2"/>
    <w:rsid w:val="3C77FCFF"/>
    <w:rsid w:val="3C9213B9"/>
    <w:rsid w:val="3C98D1E4"/>
    <w:rsid w:val="3C9D2B3B"/>
    <w:rsid w:val="3CAE6D2C"/>
    <w:rsid w:val="3CB8EAC2"/>
    <w:rsid w:val="3CC213F9"/>
    <w:rsid w:val="3CC40E29"/>
    <w:rsid w:val="3CD68DFE"/>
    <w:rsid w:val="3CF4FAA4"/>
    <w:rsid w:val="3D19D8B3"/>
    <w:rsid w:val="3D25F24E"/>
    <w:rsid w:val="3D2733CD"/>
    <w:rsid w:val="3D3F67D1"/>
    <w:rsid w:val="3D471A55"/>
    <w:rsid w:val="3D48F616"/>
    <w:rsid w:val="3D4C3C1E"/>
    <w:rsid w:val="3D5C546D"/>
    <w:rsid w:val="3D68724F"/>
    <w:rsid w:val="3D743271"/>
    <w:rsid w:val="3D81AF85"/>
    <w:rsid w:val="3D826BDA"/>
    <w:rsid w:val="3D8B4903"/>
    <w:rsid w:val="3D8E43D4"/>
    <w:rsid w:val="3D98D3CA"/>
    <w:rsid w:val="3DA6DC47"/>
    <w:rsid w:val="3DA81F13"/>
    <w:rsid w:val="3DB56162"/>
    <w:rsid w:val="3DB779CF"/>
    <w:rsid w:val="3DC7AD24"/>
    <w:rsid w:val="3DD53D99"/>
    <w:rsid w:val="3DD6E51A"/>
    <w:rsid w:val="3DE33B86"/>
    <w:rsid w:val="3DEB4581"/>
    <w:rsid w:val="3E032D41"/>
    <w:rsid w:val="3E15E554"/>
    <w:rsid w:val="3E1FC011"/>
    <w:rsid w:val="3E28B608"/>
    <w:rsid w:val="3E3A0250"/>
    <w:rsid w:val="3E3CB381"/>
    <w:rsid w:val="3E49582D"/>
    <w:rsid w:val="3E62332B"/>
    <w:rsid w:val="3E78E45C"/>
    <w:rsid w:val="3E907D9B"/>
    <w:rsid w:val="3E925C2D"/>
    <w:rsid w:val="3E9A7F4A"/>
    <w:rsid w:val="3E9BCF5C"/>
    <w:rsid w:val="3EBE4D5E"/>
    <w:rsid w:val="3EC8840A"/>
    <w:rsid w:val="3ED8DCE2"/>
    <w:rsid w:val="3F157FA7"/>
    <w:rsid w:val="3F1ABA62"/>
    <w:rsid w:val="3F4F1E5C"/>
    <w:rsid w:val="3F508DD2"/>
    <w:rsid w:val="3F53AA7F"/>
    <w:rsid w:val="3F54D3E7"/>
    <w:rsid w:val="3F6E4D3E"/>
    <w:rsid w:val="3F8FCCD4"/>
    <w:rsid w:val="3F9EFDA2"/>
    <w:rsid w:val="3FA3CC1B"/>
    <w:rsid w:val="3FADDDD6"/>
    <w:rsid w:val="3FBA7DE5"/>
    <w:rsid w:val="3FBFE1C0"/>
    <w:rsid w:val="3FC4472A"/>
    <w:rsid w:val="3FCC1EB0"/>
    <w:rsid w:val="3FD53AED"/>
    <w:rsid w:val="3FE199AB"/>
    <w:rsid w:val="3FF02CF6"/>
    <w:rsid w:val="3FF076A2"/>
    <w:rsid w:val="400F7881"/>
    <w:rsid w:val="4010E166"/>
    <w:rsid w:val="403317A6"/>
    <w:rsid w:val="4054B000"/>
    <w:rsid w:val="40602127"/>
    <w:rsid w:val="40674070"/>
    <w:rsid w:val="406F7CE1"/>
    <w:rsid w:val="409DC712"/>
    <w:rsid w:val="40BBEE03"/>
    <w:rsid w:val="40C5AE90"/>
    <w:rsid w:val="40C777BF"/>
    <w:rsid w:val="40D2E4F5"/>
    <w:rsid w:val="40EFAFF6"/>
    <w:rsid w:val="410274E4"/>
    <w:rsid w:val="41327706"/>
    <w:rsid w:val="413CA095"/>
    <w:rsid w:val="414FDB5B"/>
    <w:rsid w:val="415670DD"/>
    <w:rsid w:val="416CEB77"/>
    <w:rsid w:val="41764FDE"/>
    <w:rsid w:val="41894F0F"/>
    <w:rsid w:val="418C5A63"/>
    <w:rsid w:val="41A55F2A"/>
    <w:rsid w:val="41B5F3AD"/>
    <w:rsid w:val="41D28C5D"/>
    <w:rsid w:val="41DECF58"/>
    <w:rsid w:val="41E16943"/>
    <w:rsid w:val="41E1DBA4"/>
    <w:rsid w:val="41E3D3F9"/>
    <w:rsid w:val="4204DBA4"/>
    <w:rsid w:val="420563C0"/>
    <w:rsid w:val="42191236"/>
    <w:rsid w:val="421C8723"/>
    <w:rsid w:val="421CE60C"/>
    <w:rsid w:val="42234E89"/>
    <w:rsid w:val="422595BB"/>
    <w:rsid w:val="4225D1EE"/>
    <w:rsid w:val="42269F93"/>
    <w:rsid w:val="42549E26"/>
    <w:rsid w:val="4265590A"/>
    <w:rsid w:val="426CD443"/>
    <w:rsid w:val="4270F02F"/>
    <w:rsid w:val="4279EF19"/>
    <w:rsid w:val="427F04BB"/>
    <w:rsid w:val="4288EAC6"/>
    <w:rsid w:val="4293FD13"/>
    <w:rsid w:val="429BA50A"/>
    <w:rsid w:val="42C210B1"/>
    <w:rsid w:val="42C2915A"/>
    <w:rsid w:val="42C3621A"/>
    <w:rsid w:val="42CB5003"/>
    <w:rsid w:val="42CF3939"/>
    <w:rsid w:val="42D25CF2"/>
    <w:rsid w:val="42E52903"/>
    <w:rsid w:val="42EBBD1A"/>
    <w:rsid w:val="42EC17C8"/>
    <w:rsid w:val="42ECC96D"/>
    <w:rsid w:val="42EE0518"/>
    <w:rsid w:val="42FB5A08"/>
    <w:rsid w:val="430087E6"/>
    <w:rsid w:val="43024329"/>
    <w:rsid w:val="43042A3F"/>
    <w:rsid w:val="4309F7BE"/>
    <w:rsid w:val="431E4F3C"/>
    <w:rsid w:val="432AED54"/>
    <w:rsid w:val="433509B5"/>
    <w:rsid w:val="4343EF47"/>
    <w:rsid w:val="434F1CAF"/>
    <w:rsid w:val="4351B6B9"/>
    <w:rsid w:val="435A2D80"/>
    <w:rsid w:val="435C98F3"/>
    <w:rsid w:val="435FFD5D"/>
    <w:rsid w:val="43758E55"/>
    <w:rsid w:val="437E00CD"/>
    <w:rsid w:val="438E25DF"/>
    <w:rsid w:val="43904F0D"/>
    <w:rsid w:val="43A543A6"/>
    <w:rsid w:val="43A73705"/>
    <w:rsid w:val="43D10459"/>
    <w:rsid w:val="43E0E923"/>
    <w:rsid w:val="43E31115"/>
    <w:rsid w:val="43F2ABC5"/>
    <w:rsid w:val="4418CB2C"/>
    <w:rsid w:val="4418E3C9"/>
    <w:rsid w:val="4421DD05"/>
    <w:rsid w:val="442AED1F"/>
    <w:rsid w:val="4434A3B3"/>
    <w:rsid w:val="4438A0A1"/>
    <w:rsid w:val="444A2C8E"/>
    <w:rsid w:val="4456AB14"/>
    <w:rsid w:val="4471E789"/>
    <w:rsid w:val="44757BEE"/>
    <w:rsid w:val="4480DA81"/>
    <w:rsid w:val="44931E0B"/>
    <w:rsid w:val="4494A8C7"/>
    <w:rsid w:val="44ADFDA3"/>
    <w:rsid w:val="44B0C8AA"/>
    <w:rsid w:val="44BDDDA9"/>
    <w:rsid w:val="44CBD771"/>
    <w:rsid w:val="44D0421A"/>
    <w:rsid w:val="44D0D6D4"/>
    <w:rsid w:val="44D13425"/>
    <w:rsid w:val="44D3DF39"/>
    <w:rsid w:val="44DD82CB"/>
    <w:rsid w:val="44DE18F7"/>
    <w:rsid w:val="44F0D86D"/>
    <w:rsid w:val="44FA3131"/>
    <w:rsid w:val="44FB3DF7"/>
    <w:rsid w:val="450091E5"/>
    <w:rsid w:val="45017358"/>
    <w:rsid w:val="450ED77D"/>
    <w:rsid w:val="45119CA5"/>
    <w:rsid w:val="45127EA6"/>
    <w:rsid w:val="45155970"/>
    <w:rsid w:val="452E289E"/>
    <w:rsid w:val="453EDAE4"/>
    <w:rsid w:val="453FB4C1"/>
    <w:rsid w:val="453FECCF"/>
    <w:rsid w:val="454E36AB"/>
    <w:rsid w:val="4553D2E9"/>
    <w:rsid w:val="459442A4"/>
    <w:rsid w:val="45A6EF18"/>
    <w:rsid w:val="45A8D208"/>
    <w:rsid w:val="45B7E381"/>
    <w:rsid w:val="45BBDAD4"/>
    <w:rsid w:val="45D57670"/>
    <w:rsid w:val="45FDCE8F"/>
    <w:rsid w:val="460AC208"/>
    <w:rsid w:val="461A8362"/>
    <w:rsid w:val="463AA1B0"/>
    <w:rsid w:val="463B0640"/>
    <w:rsid w:val="463D1049"/>
    <w:rsid w:val="46446519"/>
    <w:rsid w:val="46539CA5"/>
    <w:rsid w:val="465F46CC"/>
    <w:rsid w:val="467EEA58"/>
    <w:rsid w:val="467F143E"/>
    <w:rsid w:val="469AB52E"/>
    <w:rsid w:val="46A6EF7A"/>
    <w:rsid w:val="46BB264C"/>
    <w:rsid w:val="46D10651"/>
    <w:rsid w:val="46D84E4C"/>
    <w:rsid w:val="46FE40B9"/>
    <w:rsid w:val="4705A602"/>
    <w:rsid w:val="470ADD87"/>
    <w:rsid w:val="471569B7"/>
    <w:rsid w:val="4725EC84"/>
    <w:rsid w:val="472CD3C0"/>
    <w:rsid w:val="47385A57"/>
    <w:rsid w:val="474CF671"/>
    <w:rsid w:val="4761C7B5"/>
    <w:rsid w:val="47630D80"/>
    <w:rsid w:val="476365BA"/>
    <w:rsid w:val="477301AC"/>
    <w:rsid w:val="477995C7"/>
    <w:rsid w:val="477C67F9"/>
    <w:rsid w:val="4790EA24"/>
    <w:rsid w:val="4799D3B3"/>
    <w:rsid w:val="47A7FD14"/>
    <w:rsid w:val="47B6C55F"/>
    <w:rsid w:val="47BD1DA7"/>
    <w:rsid w:val="47D89B74"/>
    <w:rsid w:val="47DFF0E0"/>
    <w:rsid w:val="47E3A32A"/>
    <w:rsid w:val="47E3E416"/>
    <w:rsid w:val="47F65E24"/>
    <w:rsid w:val="47FB3EDB"/>
    <w:rsid w:val="480D9F62"/>
    <w:rsid w:val="48203AF9"/>
    <w:rsid w:val="4823A5A0"/>
    <w:rsid w:val="4824C440"/>
    <w:rsid w:val="485B0734"/>
    <w:rsid w:val="485CBABC"/>
    <w:rsid w:val="485F2309"/>
    <w:rsid w:val="48669DBB"/>
    <w:rsid w:val="486EF5A0"/>
    <w:rsid w:val="48765BEC"/>
    <w:rsid w:val="487F5489"/>
    <w:rsid w:val="4882C46E"/>
    <w:rsid w:val="4889FBFE"/>
    <w:rsid w:val="48936A9D"/>
    <w:rsid w:val="4897DDA6"/>
    <w:rsid w:val="489D1BEC"/>
    <w:rsid w:val="48A5D087"/>
    <w:rsid w:val="48B6E09D"/>
    <w:rsid w:val="48C6F7FE"/>
    <w:rsid w:val="48C86380"/>
    <w:rsid w:val="48CDAD4C"/>
    <w:rsid w:val="48CF30BF"/>
    <w:rsid w:val="48D22AED"/>
    <w:rsid w:val="48D4DDEE"/>
    <w:rsid w:val="48E39B77"/>
    <w:rsid w:val="48E8EAB1"/>
    <w:rsid w:val="48F0AC69"/>
    <w:rsid w:val="48F336CF"/>
    <w:rsid w:val="48F36BFC"/>
    <w:rsid w:val="49071933"/>
    <w:rsid w:val="49092893"/>
    <w:rsid w:val="49182C1E"/>
    <w:rsid w:val="4931FE21"/>
    <w:rsid w:val="4944328C"/>
    <w:rsid w:val="4946A620"/>
    <w:rsid w:val="494A0C0E"/>
    <w:rsid w:val="494B03CF"/>
    <w:rsid w:val="49594383"/>
    <w:rsid w:val="496B3BEA"/>
    <w:rsid w:val="497F76F5"/>
    <w:rsid w:val="49812B1A"/>
    <w:rsid w:val="4982711D"/>
    <w:rsid w:val="49844302"/>
    <w:rsid w:val="498CA4F0"/>
    <w:rsid w:val="499D326A"/>
    <w:rsid w:val="49A4B5A8"/>
    <w:rsid w:val="49DA5DBB"/>
    <w:rsid w:val="49E0CE85"/>
    <w:rsid w:val="49E14E92"/>
    <w:rsid w:val="49E248A0"/>
    <w:rsid w:val="49E91806"/>
    <w:rsid w:val="49FBD128"/>
    <w:rsid w:val="4A00DD66"/>
    <w:rsid w:val="4A026E1C"/>
    <w:rsid w:val="4A23396E"/>
    <w:rsid w:val="4A29D1A3"/>
    <w:rsid w:val="4A2B1C54"/>
    <w:rsid w:val="4A2CD938"/>
    <w:rsid w:val="4A4B6BBD"/>
    <w:rsid w:val="4A542630"/>
    <w:rsid w:val="4A8148EB"/>
    <w:rsid w:val="4A8155D7"/>
    <w:rsid w:val="4A88E1BB"/>
    <w:rsid w:val="4A8BFBB3"/>
    <w:rsid w:val="4AA2AAA3"/>
    <w:rsid w:val="4AA8EC52"/>
    <w:rsid w:val="4AB5D380"/>
    <w:rsid w:val="4ACCA6AE"/>
    <w:rsid w:val="4ADC3136"/>
    <w:rsid w:val="4AE5DC6F"/>
    <w:rsid w:val="4AF92218"/>
    <w:rsid w:val="4AFE5647"/>
    <w:rsid w:val="4B08F2CA"/>
    <w:rsid w:val="4B4283E8"/>
    <w:rsid w:val="4B453E8D"/>
    <w:rsid w:val="4B48B4D2"/>
    <w:rsid w:val="4B5924C6"/>
    <w:rsid w:val="4B598E96"/>
    <w:rsid w:val="4B5B6411"/>
    <w:rsid w:val="4B73648E"/>
    <w:rsid w:val="4B81C02A"/>
    <w:rsid w:val="4B81DC0E"/>
    <w:rsid w:val="4B8E4EC6"/>
    <w:rsid w:val="4BA575F1"/>
    <w:rsid w:val="4BAE513B"/>
    <w:rsid w:val="4BB038EC"/>
    <w:rsid w:val="4BB9B793"/>
    <w:rsid w:val="4BCFB8A0"/>
    <w:rsid w:val="4BD20A99"/>
    <w:rsid w:val="4BD44271"/>
    <w:rsid w:val="4BD5C6E1"/>
    <w:rsid w:val="4BD82236"/>
    <w:rsid w:val="4BD8FA12"/>
    <w:rsid w:val="4BDBCF14"/>
    <w:rsid w:val="4BE8E5E8"/>
    <w:rsid w:val="4BE941DE"/>
    <w:rsid w:val="4C0F4895"/>
    <w:rsid w:val="4C32629D"/>
    <w:rsid w:val="4C36882A"/>
    <w:rsid w:val="4C377D20"/>
    <w:rsid w:val="4C4FA312"/>
    <w:rsid w:val="4C6CF7F1"/>
    <w:rsid w:val="4C7CABBB"/>
    <w:rsid w:val="4C86B7BC"/>
    <w:rsid w:val="4C9EE1F4"/>
    <w:rsid w:val="4CAE93B4"/>
    <w:rsid w:val="4CBE2207"/>
    <w:rsid w:val="4CCBFDB0"/>
    <w:rsid w:val="4CCD4E6F"/>
    <w:rsid w:val="4CCE213C"/>
    <w:rsid w:val="4CF6EAB3"/>
    <w:rsid w:val="4CFADFB6"/>
    <w:rsid w:val="4CFCFDF6"/>
    <w:rsid w:val="4CFD5D9A"/>
    <w:rsid w:val="4D041B38"/>
    <w:rsid w:val="4D1FC48C"/>
    <w:rsid w:val="4D3E7F19"/>
    <w:rsid w:val="4D3F7CBD"/>
    <w:rsid w:val="4D44C11E"/>
    <w:rsid w:val="4D5500B0"/>
    <w:rsid w:val="4D603D80"/>
    <w:rsid w:val="4D617265"/>
    <w:rsid w:val="4D67D027"/>
    <w:rsid w:val="4D86B707"/>
    <w:rsid w:val="4D97F8A2"/>
    <w:rsid w:val="4D9DCA67"/>
    <w:rsid w:val="4DC610EE"/>
    <w:rsid w:val="4DEC3E80"/>
    <w:rsid w:val="4DED548E"/>
    <w:rsid w:val="4DF52F96"/>
    <w:rsid w:val="4DF9C803"/>
    <w:rsid w:val="4E071091"/>
    <w:rsid w:val="4E205588"/>
    <w:rsid w:val="4E230B74"/>
    <w:rsid w:val="4E2A9743"/>
    <w:rsid w:val="4E360A07"/>
    <w:rsid w:val="4E3BC425"/>
    <w:rsid w:val="4E5159E2"/>
    <w:rsid w:val="4E5F68EE"/>
    <w:rsid w:val="4E6E8CEA"/>
    <w:rsid w:val="4E73E387"/>
    <w:rsid w:val="4E765E3E"/>
    <w:rsid w:val="4E78104C"/>
    <w:rsid w:val="4E7C2B63"/>
    <w:rsid w:val="4E850124"/>
    <w:rsid w:val="4E8BCCBE"/>
    <w:rsid w:val="4EA43160"/>
    <w:rsid w:val="4EB3D1CC"/>
    <w:rsid w:val="4EBE6AA1"/>
    <w:rsid w:val="4EC8D921"/>
    <w:rsid w:val="4ECE3893"/>
    <w:rsid w:val="4ED90035"/>
    <w:rsid w:val="4EDE6526"/>
    <w:rsid w:val="4EF90B18"/>
    <w:rsid w:val="4EFD48A5"/>
    <w:rsid w:val="4F029184"/>
    <w:rsid w:val="4F07E483"/>
    <w:rsid w:val="4F0FEBBB"/>
    <w:rsid w:val="4F11AACB"/>
    <w:rsid w:val="4F13E533"/>
    <w:rsid w:val="4F2056EA"/>
    <w:rsid w:val="4F305088"/>
    <w:rsid w:val="4F309EDC"/>
    <w:rsid w:val="4F31246F"/>
    <w:rsid w:val="4F3339E3"/>
    <w:rsid w:val="4F3E629F"/>
    <w:rsid w:val="4F3F38B3"/>
    <w:rsid w:val="4F48A9C7"/>
    <w:rsid w:val="4F53A02C"/>
    <w:rsid w:val="4F54E8B7"/>
    <w:rsid w:val="4F5C0512"/>
    <w:rsid w:val="4F6899C4"/>
    <w:rsid w:val="4F76E2BF"/>
    <w:rsid w:val="4F7AFF24"/>
    <w:rsid w:val="4F803A59"/>
    <w:rsid w:val="4F86FBB5"/>
    <w:rsid w:val="4F8C54B3"/>
    <w:rsid w:val="4F8E3FE3"/>
    <w:rsid w:val="4F996E58"/>
    <w:rsid w:val="4F9E5FAC"/>
    <w:rsid w:val="4FBBD9AE"/>
    <w:rsid w:val="4FEB41AD"/>
    <w:rsid w:val="4FF1C9AE"/>
    <w:rsid w:val="4FF9CF2F"/>
    <w:rsid w:val="4FFA18C5"/>
    <w:rsid w:val="5006EAF6"/>
    <w:rsid w:val="5029DF13"/>
    <w:rsid w:val="502F86F9"/>
    <w:rsid w:val="5034E2B3"/>
    <w:rsid w:val="5063CA1E"/>
    <w:rsid w:val="506A4C57"/>
    <w:rsid w:val="5072A2E6"/>
    <w:rsid w:val="5083B219"/>
    <w:rsid w:val="5088ED62"/>
    <w:rsid w:val="508940B2"/>
    <w:rsid w:val="508B6111"/>
    <w:rsid w:val="509A6BB3"/>
    <w:rsid w:val="50A41C88"/>
    <w:rsid w:val="50AB517A"/>
    <w:rsid w:val="50ACE6E9"/>
    <w:rsid w:val="50B562F7"/>
    <w:rsid w:val="50EAC8DA"/>
    <w:rsid w:val="50FC1392"/>
    <w:rsid w:val="50FCF203"/>
    <w:rsid w:val="511D7D83"/>
    <w:rsid w:val="511EA40D"/>
    <w:rsid w:val="51252BB8"/>
    <w:rsid w:val="5126BB71"/>
    <w:rsid w:val="512FE224"/>
    <w:rsid w:val="5133E0EF"/>
    <w:rsid w:val="51524F10"/>
    <w:rsid w:val="5158ED1D"/>
    <w:rsid w:val="51661F1C"/>
    <w:rsid w:val="5170B452"/>
    <w:rsid w:val="518685D4"/>
    <w:rsid w:val="518DA722"/>
    <w:rsid w:val="5196FBBF"/>
    <w:rsid w:val="519F7DE1"/>
    <w:rsid w:val="51A246DC"/>
    <w:rsid w:val="51A26B53"/>
    <w:rsid w:val="51A61A38"/>
    <w:rsid w:val="51BB165F"/>
    <w:rsid w:val="51C03CD9"/>
    <w:rsid w:val="51C8A185"/>
    <w:rsid w:val="51CB1290"/>
    <w:rsid w:val="51D245B7"/>
    <w:rsid w:val="51D60131"/>
    <w:rsid w:val="51D9765C"/>
    <w:rsid w:val="51EA73A1"/>
    <w:rsid w:val="51F3251D"/>
    <w:rsid w:val="51F5CD16"/>
    <w:rsid w:val="51FD52B8"/>
    <w:rsid w:val="520134FD"/>
    <w:rsid w:val="520B1151"/>
    <w:rsid w:val="520B9A92"/>
    <w:rsid w:val="520D6AF7"/>
    <w:rsid w:val="521F92C4"/>
    <w:rsid w:val="52212486"/>
    <w:rsid w:val="52234BF1"/>
    <w:rsid w:val="52326472"/>
    <w:rsid w:val="52465CD4"/>
    <w:rsid w:val="526D117F"/>
    <w:rsid w:val="52833B23"/>
    <w:rsid w:val="5288BBA4"/>
    <w:rsid w:val="5299390B"/>
    <w:rsid w:val="52A21ABD"/>
    <w:rsid w:val="52A7F911"/>
    <w:rsid w:val="52ADEC09"/>
    <w:rsid w:val="52B28D94"/>
    <w:rsid w:val="52BB77AA"/>
    <w:rsid w:val="52BC519E"/>
    <w:rsid w:val="52CC063A"/>
    <w:rsid w:val="52D077A2"/>
    <w:rsid w:val="52D5165D"/>
    <w:rsid w:val="52D7C5F7"/>
    <w:rsid w:val="52DB200F"/>
    <w:rsid w:val="52E40036"/>
    <w:rsid w:val="52EE6499"/>
    <w:rsid w:val="52F32563"/>
    <w:rsid w:val="530475CD"/>
    <w:rsid w:val="53083ACC"/>
    <w:rsid w:val="53156E91"/>
    <w:rsid w:val="53179B78"/>
    <w:rsid w:val="534169F9"/>
    <w:rsid w:val="534DD9B1"/>
    <w:rsid w:val="535DD74D"/>
    <w:rsid w:val="536F0374"/>
    <w:rsid w:val="53707D7A"/>
    <w:rsid w:val="53723039"/>
    <w:rsid w:val="5375B52C"/>
    <w:rsid w:val="537E00AB"/>
    <w:rsid w:val="53A4C6A8"/>
    <w:rsid w:val="53CE34D3"/>
    <w:rsid w:val="540EA7BF"/>
    <w:rsid w:val="541E1114"/>
    <w:rsid w:val="54456208"/>
    <w:rsid w:val="544C2F53"/>
    <w:rsid w:val="5457419E"/>
    <w:rsid w:val="5475F74F"/>
    <w:rsid w:val="54787E22"/>
    <w:rsid w:val="549B2258"/>
    <w:rsid w:val="549D1355"/>
    <w:rsid w:val="54B002BD"/>
    <w:rsid w:val="54BA22CC"/>
    <w:rsid w:val="54CB7364"/>
    <w:rsid w:val="54CF3B37"/>
    <w:rsid w:val="54D180A0"/>
    <w:rsid w:val="54EC2816"/>
    <w:rsid w:val="54F26668"/>
    <w:rsid w:val="54F9A7AE"/>
    <w:rsid w:val="5516624C"/>
    <w:rsid w:val="551B03A7"/>
    <w:rsid w:val="552E615D"/>
    <w:rsid w:val="55385CAB"/>
    <w:rsid w:val="55435C8C"/>
    <w:rsid w:val="55632D25"/>
    <w:rsid w:val="5563AF51"/>
    <w:rsid w:val="557CF90E"/>
    <w:rsid w:val="557DCC19"/>
    <w:rsid w:val="55864C17"/>
    <w:rsid w:val="558A4B1F"/>
    <w:rsid w:val="558EE5E5"/>
    <w:rsid w:val="55A10BCC"/>
    <w:rsid w:val="55B23520"/>
    <w:rsid w:val="55CDBDC1"/>
    <w:rsid w:val="55D42CB8"/>
    <w:rsid w:val="55D5A382"/>
    <w:rsid w:val="55DB2CED"/>
    <w:rsid w:val="55DFEB0A"/>
    <w:rsid w:val="55E01B4A"/>
    <w:rsid w:val="55E99520"/>
    <w:rsid w:val="55EE55D0"/>
    <w:rsid w:val="55F2F491"/>
    <w:rsid w:val="55F589FD"/>
    <w:rsid w:val="5615131B"/>
    <w:rsid w:val="5616F0B2"/>
    <w:rsid w:val="56174775"/>
    <w:rsid w:val="56191E65"/>
    <w:rsid w:val="561A2E97"/>
    <w:rsid w:val="5622B0E0"/>
    <w:rsid w:val="5640B6C0"/>
    <w:rsid w:val="564F7150"/>
    <w:rsid w:val="565410DA"/>
    <w:rsid w:val="565B4B1A"/>
    <w:rsid w:val="566014CA"/>
    <w:rsid w:val="56628E0D"/>
    <w:rsid w:val="569E3C8F"/>
    <w:rsid w:val="56B1CD86"/>
    <w:rsid w:val="56B21B5B"/>
    <w:rsid w:val="56BE5151"/>
    <w:rsid w:val="56C5EAA8"/>
    <w:rsid w:val="56E27808"/>
    <w:rsid w:val="56EB7E78"/>
    <w:rsid w:val="5703DA9D"/>
    <w:rsid w:val="5737DF7E"/>
    <w:rsid w:val="5744A807"/>
    <w:rsid w:val="5758D637"/>
    <w:rsid w:val="575F4567"/>
    <w:rsid w:val="57672D25"/>
    <w:rsid w:val="5773AD31"/>
    <w:rsid w:val="5775CD8B"/>
    <w:rsid w:val="5787C967"/>
    <w:rsid w:val="5796DCF8"/>
    <w:rsid w:val="579FBE5E"/>
    <w:rsid w:val="57AB53C0"/>
    <w:rsid w:val="57AE43C5"/>
    <w:rsid w:val="57AEEAB5"/>
    <w:rsid w:val="57B4483D"/>
    <w:rsid w:val="57CA4FC5"/>
    <w:rsid w:val="57CC57D8"/>
    <w:rsid w:val="57FE1F8D"/>
    <w:rsid w:val="5800914A"/>
    <w:rsid w:val="58033CC2"/>
    <w:rsid w:val="5810FF0A"/>
    <w:rsid w:val="5826A0EA"/>
    <w:rsid w:val="583A99A1"/>
    <w:rsid w:val="583DE06F"/>
    <w:rsid w:val="584B67F0"/>
    <w:rsid w:val="58699305"/>
    <w:rsid w:val="58710B74"/>
    <w:rsid w:val="58752F06"/>
    <w:rsid w:val="587A52D5"/>
    <w:rsid w:val="58842E2B"/>
    <w:rsid w:val="58980C29"/>
    <w:rsid w:val="58A3DC6C"/>
    <w:rsid w:val="58ADEC59"/>
    <w:rsid w:val="58B4E356"/>
    <w:rsid w:val="58B5FAF6"/>
    <w:rsid w:val="58BA7798"/>
    <w:rsid w:val="58C45F8B"/>
    <w:rsid w:val="58D28BF1"/>
    <w:rsid w:val="58D66994"/>
    <w:rsid w:val="58DB1664"/>
    <w:rsid w:val="5901276A"/>
    <w:rsid w:val="59052598"/>
    <w:rsid w:val="59067819"/>
    <w:rsid w:val="591798BC"/>
    <w:rsid w:val="5937F9CE"/>
    <w:rsid w:val="593F5245"/>
    <w:rsid w:val="5945AF1B"/>
    <w:rsid w:val="594CAB07"/>
    <w:rsid w:val="59552AD2"/>
    <w:rsid w:val="5961184B"/>
    <w:rsid w:val="5965851C"/>
    <w:rsid w:val="599E61B6"/>
    <w:rsid w:val="599E90AA"/>
    <w:rsid w:val="599F8288"/>
    <w:rsid w:val="59A62B20"/>
    <w:rsid w:val="59B8B46B"/>
    <w:rsid w:val="59BB0000"/>
    <w:rsid w:val="59E21304"/>
    <w:rsid w:val="59ED81F1"/>
    <w:rsid w:val="59FFA2A5"/>
    <w:rsid w:val="5A194B3B"/>
    <w:rsid w:val="5A1A18CA"/>
    <w:rsid w:val="5A3294F0"/>
    <w:rsid w:val="5A336BE7"/>
    <w:rsid w:val="5A37E8B6"/>
    <w:rsid w:val="5A3EE930"/>
    <w:rsid w:val="5A44BB0D"/>
    <w:rsid w:val="5A46B656"/>
    <w:rsid w:val="5A5E8F99"/>
    <w:rsid w:val="5A6BBF96"/>
    <w:rsid w:val="5A79E281"/>
    <w:rsid w:val="5A7C2381"/>
    <w:rsid w:val="5A802F79"/>
    <w:rsid w:val="5A82D5CA"/>
    <w:rsid w:val="5AC42683"/>
    <w:rsid w:val="5AC59B88"/>
    <w:rsid w:val="5ACCB9E2"/>
    <w:rsid w:val="5AF253B1"/>
    <w:rsid w:val="5B012F98"/>
    <w:rsid w:val="5B302BD3"/>
    <w:rsid w:val="5B5798CF"/>
    <w:rsid w:val="5B62DED3"/>
    <w:rsid w:val="5B87509C"/>
    <w:rsid w:val="5B875A68"/>
    <w:rsid w:val="5B991F54"/>
    <w:rsid w:val="5B995B98"/>
    <w:rsid w:val="5BB74F32"/>
    <w:rsid w:val="5BBF132B"/>
    <w:rsid w:val="5BC51909"/>
    <w:rsid w:val="5BC71CE3"/>
    <w:rsid w:val="5BD0C0CA"/>
    <w:rsid w:val="5BD4D546"/>
    <w:rsid w:val="5BDBD63A"/>
    <w:rsid w:val="5BE04243"/>
    <w:rsid w:val="5BE0E2D5"/>
    <w:rsid w:val="5BE85174"/>
    <w:rsid w:val="5BFFC360"/>
    <w:rsid w:val="5C091B41"/>
    <w:rsid w:val="5C0B0E3A"/>
    <w:rsid w:val="5C11F4E7"/>
    <w:rsid w:val="5C3EF6AB"/>
    <w:rsid w:val="5C62D046"/>
    <w:rsid w:val="5C69CA6D"/>
    <w:rsid w:val="5C720AFF"/>
    <w:rsid w:val="5C7C4322"/>
    <w:rsid w:val="5C7E0FE7"/>
    <w:rsid w:val="5C81521C"/>
    <w:rsid w:val="5C89AA30"/>
    <w:rsid w:val="5C988F69"/>
    <w:rsid w:val="5C9C82ED"/>
    <w:rsid w:val="5CAF8623"/>
    <w:rsid w:val="5CBAEF2F"/>
    <w:rsid w:val="5CBF3ADC"/>
    <w:rsid w:val="5CD1F03E"/>
    <w:rsid w:val="5D04AE46"/>
    <w:rsid w:val="5D2CBAC4"/>
    <w:rsid w:val="5D344983"/>
    <w:rsid w:val="5D36CD68"/>
    <w:rsid w:val="5D37B454"/>
    <w:rsid w:val="5D485944"/>
    <w:rsid w:val="5D4F22FC"/>
    <w:rsid w:val="5D54E5A0"/>
    <w:rsid w:val="5D698695"/>
    <w:rsid w:val="5D710AB3"/>
    <w:rsid w:val="5D839BAF"/>
    <w:rsid w:val="5DB1C259"/>
    <w:rsid w:val="5DBD7705"/>
    <w:rsid w:val="5DCAB0ED"/>
    <w:rsid w:val="5DD74610"/>
    <w:rsid w:val="5DE4BD21"/>
    <w:rsid w:val="5DF53CCF"/>
    <w:rsid w:val="5DF62529"/>
    <w:rsid w:val="5E076F3B"/>
    <w:rsid w:val="5E21A83B"/>
    <w:rsid w:val="5E3D5D4A"/>
    <w:rsid w:val="5E434663"/>
    <w:rsid w:val="5E438386"/>
    <w:rsid w:val="5E43AB28"/>
    <w:rsid w:val="5E5F5807"/>
    <w:rsid w:val="5E6391FD"/>
    <w:rsid w:val="5E68320E"/>
    <w:rsid w:val="5E6EB4C7"/>
    <w:rsid w:val="5E7C7052"/>
    <w:rsid w:val="5E806ED0"/>
    <w:rsid w:val="5E894E04"/>
    <w:rsid w:val="5E8F3991"/>
    <w:rsid w:val="5E9D1A85"/>
    <w:rsid w:val="5EC91971"/>
    <w:rsid w:val="5ECF8F24"/>
    <w:rsid w:val="5ED08D54"/>
    <w:rsid w:val="5EDE9BD8"/>
    <w:rsid w:val="5EE8AA97"/>
    <w:rsid w:val="5EEC3E0C"/>
    <w:rsid w:val="5EF084DE"/>
    <w:rsid w:val="5EF471BA"/>
    <w:rsid w:val="5EFDE859"/>
    <w:rsid w:val="5EFFB6EF"/>
    <w:rsid w:val="5F06BA84"/>
    <w:rsid w:val="5F0FC092"/>
    <w:rsid w:val="5F1C0D8A"/>
    <w:rsid w:val="5F3233C7"/>
    <w:rsid w:val="5F351CF0"/>
    <w:rsid w:val="5F419964"/>
    <w:rsid w:val="5F5B6FAB"/>
    <w:rsid w:val="5F5C4AD0"/>
    <w:rsid w:val="5F6E5FE3"/>
    <w:rsid w:val="5F8B483B"/>
    <w:rsid w:val="5F9812D1"/>
    <w:rsid w:val="5FB0813A"/>
    <w:rsid w:val="5FC64B89"/>
    <w:rsid w:val="5FCA60ED"/>
    <w:rsid w:val="5FCB6705"/>
    <w:rsid w:val="6002EEB6"/>
    <w:rsid w:val="6007FB37"/>
    <w:rsid w:val="60125AFA"/>
    <w:rsid w:val="601855B3"/>
    <w:rsid w:val="602A5928"/>
    <w:rsid w:val="602D78DD"/>
    <w:rsid w:val="6048CFB9"/>
    <w:rsid w:val="604E19B9"/>
    <w:rsid w:val="6053D031"/>
    <w:rsid w:val="605B2D0B"/>
    <w:rsid w:val="60635125"/>
    <w:rsid w:val="60802A21"/>
    <w:rsid w:val="60819676"/>
    <w:rsid w:val="608E2329"/>
    <w:rsid w:val="60939E01"/>
    <w:rsid w:val="6099B8BA"/>
    <w:rsid w:val="609B0C1D"/>
    <w:rsid w:val="60A384D0"/>
    <w:rsid w:val="60B46C87"/>
    <w:rsid w:val="60C21D8C"/>
    <w:rsid w:val="60C984F0"/>
    <w:rsid w:val="60D15B11"/>
    <w:rsid w:val="60D8EE41"/>
    <w:rsid w:val="60DC64A3"/>
    <w:rsid w:val="60F7CC80"/>
    <w:rsid w:val="60F9B460"/>
    <w:rsid w:val="60FFB8E7"/>
    <w:rsid w:val="610E0583"/>
    <w:rsid w:val="6111ADCF"/>
    <w:rsid w:val="611E6B4F"/>
    <w:rsid w:val="611FA536"/>
    <w:rsid w:val="611FE9BF"/>
    <w:rsid w:val="612808E3"/>
    <w:rsid w:val="6135053B"/>
    <w:rsid w:val="613CE008"/>
    <w:rsid w:val="613D90A0"/>
    <w:rsid w:val="613ED9DB"/>
    <w:rsid w:val="61455901"/>
    <w:rsid w:val="614917EA"/>
    <w:rsid w:val="614DD5B4"/>
    <w:rsid w:val="6153D9E9"/>
    <w:rsid w:val="6155C533"/>
    <w:rsid w:val="615E09F6"/>
    <w:rsid w:val="615F3C64"/>
    <w:rsid w:val="616761CE"/>
    <w:rsid w:val="617280BE"/>
    <w:rsid w:val="617554BB"/>
    <w:rsid w:val="61799803"/>
    <w:rsid w:val="6193C964"/>
    <w:rsid w:val="61964B1E"/>
    <w:rsid w:val="61987B10"/>
    <w:rsid w:val="61995E0F"/>
    <w:rsid w:val="61ABF94D"/>
    <w:rsid w:val="61B42614"/>
    <w:rsid w:val="61D62ABD"/>
    <w:rsid w:val="61D7D049"/>
    <w:rsid w:val="61DE7422"/>
    <w:rsid w:val="61DFB346"/>
    <w:rsid w:val="61F63ED4"/>
    <w:rsid w:val="61FA4C59"/>
    <w:rsid w:val="61FFDDDA"/>
    <w:rsid w:val="6200BC09"/>
    <w:rsid w:val="620CDBC2"/>
    <w:rsid w:val="6210468C"/>
    <w:rsid w:val="622640FA"/>
    <w:rsid w:val="6226F8DB"/>
    <w:rsid w:val="62451817"/>
    <w:rsid w:val="6251025D"/>
    <w:rsid w:val="6280064E"/>
    <w:rsid w:val="628AD3FC"/>
    <w:rsid w:val="628AE631"/>
    <w:rsid w:val="628C0CC5"/>
    <w:rsid w:val="628D6715"/>
    <w:rsid w:val="628EF10F"/>
    <w:rsid w:val="629FE341"/>
    <w:rsid w:val="62A0037C"/>
    <w:rsid w:val="62A04955"/>
    <w:rsid w:val="62B1ADF7"/>
    <w:rsid w:val="62B3170A"/>
    <w:rsid w:val="62C3357D"/>
    <w:rsid w:val="62C4CFF4"/>
    <w:rsid w:val="62D659A6"/>
    <w:rsid w:val="62D95629"/>
    <w:rsid w:val="62DCADC7"/>
    <w:rsid w:val="62E05C4B"/>
    <w:rsid w:val="62ED0637"/>
    <w:rsid w:val="62EDC8A4"/>
    <w:rsid w:val="62F66704"/>
    <w:rsid w:val="630072A5"/>
    <w:rsid w:val="6301CEF2"/>
    <w:rsid w:val="631D5401"/>
    <w:rsid w:val="633ED3B7"/>
    <w:rsid w:val="63483E56"/>
    <w:rsid w:val="634C52AE"/>
    <w:rsid w:val="63555FBB"/>
    <w:rsid w:val="63732EE8"/>
    <w:rsid w:val="6374E55D"/>
    <w:rsid w:val="637965C5"/>
    <w:rsid w:val="6386918C"/>
    <w:rsid w:val="63A6C607"/>
    <w:rsid w:val="63B5CF10"/>
    <w:rsid w:val="63C38D0B"/>
    <w:rsid w:val="63E35369"/>
    <w:rsid w:val="63ED3473"/>
    <w:rsid w:val="63FA9220"/>
    <w:rsid w:val="63FD61B1"/>
    <w:rsid w:val="64045F6D"/>
    <w:rsid w:val="6404E591"/>
    <w:rsid w:val="640B9B21"/>
    <w:rsid w:val="640D8AC4"/>
    <w:rsid w:val="64105461"/>
    <w:rsid w:val="6418FF65"/>
    <w:rsid w:val="641B699F"/>
    <w:rsid w:val="641F0C20"/>
    <w:rsid w:val="64219CC3"/>
    <w:rsid w:val="64399E67"/>
    <w:rsid w:val="643C23ED"/>
    <w:rsid w:val="64516001"/>
    <w:rsid w:val="645DD0D8"/>
    <w:rsid w:val="64653327"/>
    <w:rsid w:val="64775B72"/>
    <w:rsid w:val="64842CA5"/>
    <w:rsid w:val="64848169"/>
    <w:rsid w:val="64977F96"/>
    <w:rsid w:val="64A1C449"/>
    <w:rsid w:val="64BF017E"/>
    <w:rsid w:val="64C6433C"/>
    <w:rsid w:val="64C65F4B"/>
    <w:rsid w:val="64E330DC"/>
    <w:rsid w:val="64EDD274"/>
    <w:rsid w:val="6510B5BE"/>
    <w:rsid w:val="65119B3F"/>
    <w:rsid w:val="653636FD"/>
    <w:rsid w:val="653CDB30"/>
    <w:rsid w:val="6547BBCE"/>
    <w:rsid w:val="65522EEE"/>
    <w:rsid w:val="6558D37F"/>
    <w:rsid w:val="655A9CCB"/>
    <w:rsid w:val="655BEC80"/>
    <w:rsid w:val="656188DE"/>
    <w:rsid w:val="656AE947"/>
    <w:rsid w:val="65784C29"/>
    <w:rsid w:val="658D052C"/>
    <w:rsid w:val="6592AADF"/>
    <w:rsid w:val="659605A6"/>
    <w:rsid w:val="6597B66A"/>
    <w:rsid w:val="65BBF2C2"/>
    <w:rsid w:val="65C1895D"/>
    <w:rsid w:val="65C68479"/>
    <w:rsid w:val="65C9E0D0"/>
    <w:rsid w:val="65CCE0A9"/>
    <w:rsid w:val="65CDB598"/>
    <w:rsid w:val="65D94621"/>
    <w:rsid w:val="65E6EEC3"/>
    <w:rsid w:val="65FD90AF"/>
    <w:rsid w:val="66187087"/>
    <w:rsid w:val="661A37BD"/>
    <w:rsid w:val="6625F4A7"/>
    <w:rsid w:val="6630E935"/>
    <w:rsid w:val="663EA676"/>
    <w:rsid w:val="66425667"/>
    <w:rsid w:val="664D4349"/>
    <w:rsid w:val="664F712B"/>
    <w:rsid w:val="66514D84"/>
    <w:rsid w:val="6659E323"/>
    <w:rsid w:val="666E3942"/>
    <w:rsid w:val="667FE945"/>
    <w:rsid w:val="66826804"/>
    <w:rsid w:val="668BFB44"/>
    <w:rsid w:val="668EE4DC"/>
    <w:rsid w:val="6699BCC1"/>
    <w:rsid w:val="66AB5DFE"/>
    <w:rsid w:val="66CA0343"/>
    <w:rsid w:val="66CF04E7"/>
    <w:rsid w:val="66DD01EC"/>
    <w:rsid w:val="66F18ACE"/>
    <w:rsid w:val="66F5ECD5"/>
    <w:rsid w:val="67020C61"/>
    <w:rsid w:val="6707B4B6"/>
    <w:rsid w:val="6714784A"/>
    <w:rsid w:val="6722950F"/>
    <w:rsid w:val="672C931F"/>
    <w:rsid w:val="673DEAF8"/>
    <w:rsid w:val="67461B11"/>
    <w:rsid w:val="675FC599"/>
    <w:rsid w:val="6767662F"/>
    <w:rsid w:val="67859BF3"/>
    <w:rsid w:val="678822DC"/>
    <w:rsid w:val="6791A294"/>
    <w:rsid w:val="6792BAC7"/>
    <w:rsid w:val="679747AA"/>
    <w:rsid w:val="679CD3E9"/>
    <w:rsid w:val="679FA87E"/>
    <w:rsid w:val="67B265C9"/>
    <w:rsid w:val="67C57F6F"/>
    <w:rsid w:val="67C649F6"/>
    <w:rsid w:val="67D2DD4D"/>
    <w:rsid w:val="67DF9465"/>
    <w:rsid w:val="67E9D2A0"/>
    <w:rsid w:val="67ED1DE5"/>
    <w:rsid w:val="67F34B91"/>
    <w:rsid w:val="67FC44CE"/>
    <w:rsid w:val="6805B41B"/>
    <w:rsid w:val="6807A1C6"/>
    <w:rsid w:val="6808E3F2"/>
    <w:rsid w:val="68098178"/>
    <w:rsid w:val="680BB0F1"/>
    <w:rsid w:val="6816F211"/>
    <w:rsid w:val="6823F204"/>
    <w:rsid w:val="68280DE0"/>
    <w:rsid w:val="682B3ACB"/>
    <w:rsid w:val="682D65CC"/>
    <w:rsid w:val="682DBC15"/>
    <w:rsid w:val="682F2CEA"/>
    <w:rsid w:val="6831A1AC"/>
    <w:rsid w:val="687ADB98"/>
    <w:rsid w:val="6889D5E9"/>
    <w:rsid w:val="689F00BA"/>
    <w:rsid w:val="68A092F4"/>
    <w:rsid w:val="68A52FC2"/>
    <w:rsid w:val="68ABC93C"/>
    <w:rsid w:val="68B3F532"/>
    <w:rsid w:val="68B71F31"/>
    <w:rsid w:val="68BFD287"/>
    <w:rsid w:val="68C473CC"/>
    <w:rsid w:val="68C86380"/>
    <w:rsid w:val="68D53B72"/>
    <w:rsid w:val="68D8056A"/>
    <w:rsid w:val="68E77E35"/>
    <w:rsid w:val="68F711B2"/>
    <w:rsid w:val="68FA3182"/>
    <w:rsid w:val="68FE055F"/>
    <w:rsid w:val="68FF2DD4"/>
    <w:rsid w:val="690B380F"/>
    <w:rsid w:val="69361361"/>
    <w:rsid w:val="6936C971"/>
    <w:rsid w:val="694F5E3F"/>
    <w:rsid w:val="694F8873"/>
    <w:rsid w:val="69583346"/>
    <w:rsid w:val="695EA0B8"/>
    <w:rsid w:val="69620E01"/>
    <w:rsid w:val="696ED077"/>
    <w:rsid w:val="696FCED4"/>
    <w:rsid w:val="697AF50D"/>
    <w:rsid w:val="69862FB6"/>
    <w:rsid w:val="698840D0"/>
    <w:rsid w:val="6996EC66"/>
    <w:rsid w:val="699D64EC"/>
    <w:rsid w:val="699D8DAC"/>
    <w:rsid w:val="699FFEDE"/>
    <w:rsid w:val="69A71BCA"/>
    <w:rsid w:val="69AEA75E"/>
    <w:rsid w:val="69C9ED5F"/>
    <w:rsid w:val="69CA0115"/>
    <w:rsid w:val="69D2024D"/>
    <w:rsid w:val="69E39F00"/>
    <w:rsid w:val="69E3A039"/>
    <w:rsid w:val="69E66B0D"/>
    <w:rsid w:val="69F04928"/>
    <w:rsid w:val="6A0C8FAD"/>
    <w:rsid w:val="6A1D375F"/>
    <w:rsid w:val="6A2ABD83"/>
    <w:rsid w:val="6A3FEBD8"/>
    <w:rsid w:val="6A440C68"/>
    <w:rsid w:val="6A4ACDB5"/>
    <w:rsid w:val="6A58366E"/>
    <w:rsid w:val="6A5CF38E"/>
    <w:rsid w:val="6A6433E1"/>
    <w:rsid w:val="6A643B03"/>
    <w:rsid w:val="6A705807"/>
    <w:rsid w:val="6A731F55"/>
    <w:rsid w:val="6A744FC1"/>
    <w:rsid w:val="6A856419"/>
    <w:rsid w:val="6AA0BA09"/>
    <w:rsid w:val="6AA0CCE6"/>
    <w:rsid w:val="6AA5B8E7"/>
    <w:rsid w:val="6AA75352"/>
    <w:rsid w:val="6AAC5656"/>
    <w:rsid w:val="6AB88960"/>
    <w:rsid w:val="6AC08EC4"/>
    <w:rsid w:val="6AC1FF01"/>
    <w:rsid w:val="6AC71A06"/>
    <w:rsid w:val="6ACC53E6"/>
    <w:rsid w:val="6AE185C6"/>
    <w:rsid w:val="6AE9ADE7"/>
    <w:rsid w:val="6AEBC3DF"/>
    <w:rsid w:val="6AF2EFCB"/>
    <w:rsid w:val="6AF72FAE"/>
    <w:rsid w:val="6AFA3687"/>
    <w:rsid w:val="6B0478FA"/>
    <w:rsid w:val="6B28EBC7"/>
    <w:rsid w:val="6B2DCE25"/>
    <w:rsid w:val="6B3C4393"/>
    <w:rsid w:val="6B5C2622"/>
    <w:rsid w:val="6B644B45"/>
    <w:rsid w:val="6B67B469"/>
    <w:rsid w:val="6B8D2DF7"/>
    <w:rsid w:val="6B95865F"/>
    <w:rsid w:val="6BC3CED9"/>
    <w:rsid w:val="6BCA78D0"/>
    <w:rsid w:val="6BDBECFF"/>
    <w:rsid w:val="6BFF436C"/>
    <w:rsid w:val="6C08F6A4"/>
    <w:rsid w:val="6C143752"/>
    <w:rsid w:val="6C4F184D"/>
    <w:rsid w:val="6C592F3A"/>
    <w:rsid w:val="6C5B8AA0"/>
    <w:rsid w:val="6C5EE4F9"/>
    <w:rsid w:val="6C62AD84"/>
    <w:rsid w:val="6C6B12AD"/>
    <w:rsid w:val="6C6C7516"/>
    <w:rsid w:val="6C7F18D0"/>
    <w:rsid w:val="6C82CA6A"/>
    <w:rsid w:val="6C90C42D"/>
    <w:rsid w:val="6CA329B0"/>
    <w:rsid w:val="6CC7D052"/>
    <w:rsid w:val="6CCE131C"/>
    <w:rsid w:val="6CD1A946"/>
    <w:rsid w:val="6CEE16D4"/>
    <w:rsid w:val="6CEFAE10"/>
    <w:rsid w:val="6CF05CD0"/>
    <w:rsid w:val="6CF70CC5"/>
    <w:rsid w:val="6D21AEEA"/>
    <w:rsid w:val="6D2EBB04"/>
    <w:rsid w:val="6D3E3BB9"/>
    <w:rsid w:val="6D429221"/>
    <w:rsid w:val="6D52F3F8"/>
    <w:rsid w:val="6D606F9E"/>
    <w:rsid w:val="6D624033"/>
    <w:rsid w:val="6D7319DC"/>
    <w:rsid w:val="6D77EEF8"/>
    <w:rsid w:val="6D79732C"/>
    <w:rsid w:val="6D876A35"/>
    <w:rsid w:val="6D93F807"/>
    <w:rsid w:val="6D9785B5"/>
    <w:rsid w:val="6DAB84F4"/>
    <w:rsid w:val="6DDE3C03"/>
    <w:rsid w:val="6DEE852C"/>
    <w:rsid w:val="6DFE1EB2"/>
    <w:rsid w:val="6E00B6D8"/>
    <w:rsid w:val="6E04D315"/>
    <w:rsid w:val="6E11DD0D"/>
    <w:rsid w:val="6E2BECB0"/>
    <w:rsid w:val="6E47D762"/>
    <w:rsid w:val="6E50DC18"/>
    <w:rsid w:val="6E5F1549"/>
    <w:rsid w:val="6E73C4B5"/>
    <w:rsid w:val="6E7D4655"/>
    <w:rsid w:val="6E838F2F"/>
    <w:rsid w:val="6E9B3C11"/>
    <w:rsid w:val="6EB3DDD0"/>
    <w:rsid w:val="6EB67273"/>
    <w:rsid w:val="6EBDDDB7"/>
    <w:rsid w:val="6ECADCAF"/>
    <w:rsid w:val="6ED69118"/>
    <w:rsid w:val="6ED7883E"/>
    <w:rsid w:val="6EEDBA60"/>
    <w:rsid w:val="6EF28DB7"/>
    <w:rsid w:val="6EF8E9F3"/>
    <w:rsid w:val="6F07BDB7"/>
    <w:rsid w:val="6F233377"/>
    <w:rsid w:val="6F6514F4"/>
    <w:rsid w:val="6F6D1C4D"/>
    <w:rsid w:val="6F7BDA68"/>
    <w:rsid w:val="6F889C77"/>
    <w:rsid w:val="6F9005B3"/>
    <w:rsid w:val="6FA35F07"/>
    <w:rsid w:val="6FAD0E4E"/>
    <w:rsid w:val="6FC1EABA"/>
    <w:rsid w:val="6FC827F7"/>
    <w:rsid w:val="6FCF5855"/>
    <w:rsid w:val="6FD4FCA2"/>
    <w:rsid w:val="6FDD66FC"/>
    <w:rsid w:val="6FE17461"/>
    <w:rsid w:val="6FFB73AC"/>
    <w:rsid w:val="7001107D"/>
    <w:rsid w:val="70113A3B"/>
    <w:rsid w:val="7017160F"/>
    <w:rsid w:val="701ABBFF"/>
    <w:rsid w:val="701DDAD3"/>
    <w:rsid w:val="7026B75A"/>
    <w:rsid w:val="70426B89"/>
    <w:rsid w:val="705329FC"/>
    <w:rsid w:val="7054F576"/>
    <w:rsid w:val="70578479"/>
    <w:rsid w:val="705DA862"/>
    <w:rsid w:val="706C3E5C"/>
    <w:rsid w:val="70A1E1FE"/>
    <w:rsid w:val="70A5AEFF"/>
    <w:rsid w:val="70BA2058"/>
    <w:rsid w:val="70C64369"/>
    <w:rsid w:val="70DB2A0C"/>
    <w:rsid w:val="71069D16"/>
    <w:rsid w:val="710B10A0"/>
    <w:rsid w:val="710BA504"/>
    <w:rsid w:val="71152070"/>
    <w:rsid w:val="7115DCC5"/>
    <w:rsid w:val="711F420B"/>
    <w:rsid w:val="71381A95"/>
    <w:rsid w:val="71393A58"/>
    <w:rsid w:val="71422483"/>
    <w:rsid w:val="714533FA"/>
    <w:rsid w:val="714AC636"/>
    <w:rsid w:val="715C1377"/>
    <w:rsid w:val="716059D4"/>
    <w:rsid w:val="7163951D"/>
    <w:rsid w:val="71650CE0"/>
    <w:rsid w:val="717261BF"/>
    <w:rsid w:val="717336FD"/>
    <w:rsid w:val="717B7F05"/>
    <w:rsid w:val="7182963D"/>
    <w:rsid w:val="718EDFE0"/>
    <w:rsid w:val="71A53F94"/>
    <w:rsid w:val="71CF9E95"/>
    <w:rsid w:val="71D59D74"/>
    <w:rsid w:val="71D84A16"/>
    <w:rsid w:val="71DCFA08"/>
    <w:rsid w:val="71EAA14C"/>
    <w:rsid w:val="71F6FBDB"/>
    <w:rsid w:val="71F975D6"/>
    <w:rsid w:val="7205A21A"/>
    <w:rsid w:val="720B3E19"/>
    <w:rsid w:val="7214A370"/>
    <w:rsid w:val="721897D1"/>
    <w:rsid w:val="72192502"/>
    <w:rsid w:val="722B163C"/>
    <w:rsid w:val="722BB4DB"/>
    <w:rsid w:val="7241135A"/>
    <w:rsid w:val="72497103"/>
    <w:rsid w:val="724A8461"/>
    <w:rsid w:val="725D0812"/>
    <w:rsid w:val="7262270E"/>
    <w:rsid w:val="7262CD44"/>
    <w:rsid w:val="7274E25F"/>
    <w:rsid w:val="72800C8B"/>
    <w:rsid w:val="7289AAFF"/>
    <w:rsid w:val="7289CD9A"/>
    <w:rsid w:val="729B6EB2"/>
    <w:rsid w:val="72AB7647"/>
    <w:rsid w:val="72AE4554"/>
    <w:rsid w:val="72B7659F"/>
    <w:rsid w:val="72C20C37"/>
    <w:rsid w:val="72C2DEB7"/>
    <w:rsid w:val="72D01046"/>
    <w:rsid w:val="72D3EAF6"/>
    <w:rsid w:val="72DEE387"/>
    <w:rsid w:val="730061D1"/>
    <w:rsid w:val="730C51F1"/>
    <w:rsid w:val="731018D6"/>
    <w:rsid w:val="73134EA8"/>
    <w:rsid w:val="73143838"/>
    <w:rsid w:val="73155AB3"/>
    <w:rsid w:val="731C5292"/>
    <w:rsid w:val="7323A72E"/>
    <w:rsid w:val="7324F663"/>
    <w:rsid w:val="733535E5"/>
    <w:rsid w:val="73399CAA"/>
    <w:rsid w:val="733AAFB8"/>
    <w:rsid w:val="733C9564"/>
    <w:rsid w:val="735A546D"/>
    <w:rsid w:val="736076BE"/>
    <w:rsid w:val="7363102F"/>
    <w:rsid w:val="737DEDAA"/>
    <w:rsid w:val="73805F65"/>
    <w:rsid w:val="738226DF"/>
    <w:rsid w:val="7397D5B0"/>
    <w:rsid w:val="73A18575"/>
    <w:rsid w:val="73AD46E2"/>
    <w:rsid w:val="73AE1C3F"/>
    <w:rsid w:val="73B38D3A"/>
    <w:rsid w:val="73BC8CFE"/>
    <w:rsid w:val="73D2B0E1"/>
    <w:rsid w:val="73F4C85A"/>
    <w:rsid w:val="740D7CB1"/>
    <w:rsid w:val="7413D93B"/>
    <w:rsid w:val="741A641E"/>
    <w:rsid w:val="74257B60"/>
    <w:rsid w:val="74261D73"/>
    <w:rsid w:val="742E0C2C"/>
    <w:rsid w:val="74312F3E"/>
    <w:rsid w:val="7439FE0B"/>
    <w:rsid w:val="74437370"/>
    <w:rsid w:val="744B0799"/>
    <w:rsid w:val="744CC132"/>
    <w:rsid w:val="74672BF7"/>
    <w:rsid w:val="7480A9B4"/>
    <w:rsid w:val="7488D8E7"/>
    <w:rsid w:val="748D853D"/>
    <w:rsid w:val="74928766"/>
    <w:rsid w:val="74967160"/>
    <w:rsid w:val="74AA62ED"/>
    <w:rsid w:val="74DE16D5"/>
    <w:rsid w:val="74E2EC90"/>
    <w:rsid w:val="74E5071C"/>
    <w:rsid w:val="74F0926E"/>
    <w:rsid w:val="74FF857F"/>
    <w:rsid w:val="75150505"/>
    <w:rsid w:val="751B929F"/>
    <w:rsid w:val="7522DE78"/>
    <w:rsid w:val="752A30B4"/>
    <w:rsid w:val="752BCED9"/>
    <w:rsid w:val="753E93B1"/>
    <w:rsid w:val="753F5737"/>
    <w:rsid w:val="7542DCCC"/>
    <w:rsid w:val="75449471"/>
    <w:rsid w:val="755AD2AA"/>
    <w:rsid w:val="75663F2B"/>
    <w:rsid w:val="756FB579"/>
    <w:rsid w:val="7586E68F"/>
    <w:rsid w:val="75915EB3"/>
    <w:rsid w:val="759F3E4E"/>
    <w:rsid w:val="75A03F40"/>
    <w:rsid w:val="75A5F80E"/>
    <w:rsid w:val="75A69175"/>
    <w:rsid w:val="75A97774"/>
    <w:rsid w:val="75B371B4"/>
    <w:rsid w:val="75B5B699"/>
    <w:rsid w:val="75CA3CE9"/>
    <w:rsid w:val="75CD8832"/>
    <w:rsid w:val="75CE1A70"/>
    <w:rsid w:val="75D1B646"/>
    <w:rsid w:val="75D537D5"/>
    <w:rsid w:val="75DE33F7"/>
    <w:rsid w:val="75EBC3F5"/>
    <w:rsid w:val="75FA7F79"/>
    <w:rsid w:val="7613AFD0"/>
    <w:rsid w:val="761595A6"/>
    <w:rsid w:val="7624BF7F"/>
    <w:rsid w:val="7627DD60"/>
    <w:rsid w:val="764236E3"/>
    <w:rsid w:val="7648CC98"/>
    <w:rsid w:val="7653B3BA"/>
    <w:rsid w:val="7659EB81"/>
    <w:rsid w:val="7668C600"/>
    <w:rsid w:val="766A7B15"/>
    <w:rsid w:val="766FBCA7"/>
    <w:rsid w:val="767F34AF"/>
    <w:rsid w:val="7688A0B9"/>
    <w:rsid w:val="7689E80B"/>
    <w:rsid w:val="768C2FC3"/>
    <w:rsid w:val="768EAC08"/>
    <w:rsid w:val="7694B48F"/>
    <w:rsid w:val="769FF0A8"/>
    <w:rsid w:val="76A0510B"/>
    <w:rsid w:val="76A376FD"/>
    <w:rsid w:val="76A7D4EF"/>
    <w:rsid w:val="76A86110"/>
    <w:rsid w:val="76B4EF6D"/>
    <w:rsid w:val="76BB5301"/>
    <w:rsid w:val="76C3D476"/>
    <w:rsid w:val="76D1FD25"/>
    <w:rsid w:val="76DFA3E8"/>
    <w:rsid w:val="771CFA3F"/>
    <w:rsid w:val="77346052"/>
    <w:rsid w:val="77448F46"/>
    <w:rsid w:val="77462105"/>
    <w:rsid w:val="77641400"/>
    <w:rsid w:val="7777CD62"/>
    <w:rsid w:val="7794EA58"/>
    <w:rsid w:val="77983DAA"/>
    <w:rsid w:val="77A6144B"/>
    <w:rsid w:val="77BEBC92"/>
    <w:rsid w:val="77C1B5EE"/>
    <w:rsid w:val="77C6397F"/>
    <w:rsid w:val="77DA4CAF"/>
    <w:rsid w:val="77E159BC"/>
    <w:rsid w:val="78009272"/>
    <w:rsid w:val="780A33F3"/>
    <w:rsid w:val="780C7491"/>
    <w:rsid w:val="78189ECF"/>
    <w:rsid w:val="781B4F5C"/>
    <w:rsid w:val="78219410"/>
    <w:rsid w:val="78327E8C"/>
    <w:rsid w:val="784D8D91"/>
    <w:rsid w:val="7854E81A"/>
    <w:rsid w:val="789BFB34"/>
    <w:rsid w:val="78A5D439"/>
    <w:rsid w:val="78B139E1"/>
    <w:rsid w:val="78B42CC5"/>
    <w:rsid w:val="78B53782"/>
    <w:rsid w:val="78B6118A"/>
    <w:rsid w:val="78D7442C"/>
    <w:rsid w:val="78F48A61"/>
    <w:rsid w:val="792CEFD0"/>
    <w:rsid w:val="793349CA"/>
    <w:rsid w:val="79340E0B"/>
    <w:rsid w:val="7937E5F0"/>
    <w:rsid w:val="7945E6C7"/>
    <w:rsid w:val="7949CA04"/>
    <w:rsid w:val="794BCCAE"/>
    <w:rsid w:val="794BEC76"/>
    <w:rsid w:val="79795C23"/>
    <w:rsid w:val="79805E46"/>
    <w:rsid w:val="798E1740"/>
    <w:rsid w:val="7998C1E0"/>
    <w:rsid w:val="79AA7AF2"/>
    <w:rsid w:val="79B07890"/>
    <w:rsid w:val="79BB9873"/>
    <w:rsid w:val="79D840E4"/>
    <w:rsid w:val="79DD4949"/>
    <w:rsid w:val="79E64B75"/>
    <w:rsid w:val="79E86C41"/>
    <w:rsid w:val="79ED7CCD"/>
    <w:rsid w:val="79FA7587"/>
    <w:rsid w:val="7A056644"/>
    <w:rsid w:val="7A061348"/>
    <w:rsid w:val="7A397B30"/>
    <w:rsid w:val="7A703953"/>
    <w:rsid w:val="7A94C5F8"/>
    <w:rsid w:val="7A9A4FEA"/>
    <w:rsid w:val="7AB53C53"/>
    <w:rsid w:val="7AB97B69"/>
    <w:rsid w:val="7AC7B279"/>
    <w:rsid w:val="7AC80088"/>
    <w:rsid w:val="7ACDF737"/>
    <w:rsid w:val="7AF5FECC"/>
    <w:rsid w:val="7AF7DF2C"/>
    <w:rsid w:val="7B0ED392"/>
    <w:rsid w:val="7B11979F"/>
    <w:rsid w:val="7B1E9724"/>
    <w:rsid w:val="7B2801F2"/>
    <w:rsid w:val="7B2D161C"/>
    <w:rsid w:val="7B302653"/>
    <w:rsid w:val="7B42A100"/>
    <w:rsid w:val="7B54CDE7"/>
    <w:rsid w:val="7B5BA522"/>
    <w:rsid w:val="7B5DB4FF"/>
    <w:rsid w:val="7B5E2F1B"/>
    <w:rsid w:val="7B685DE6"/>
    <w:rsid w:val="7B6A3226"/>
    <w:rsid w:val="7B6BCD71"/>
    <w:rsid w:val="7B6C2705"/>
    <w:rsid w:val="7BA04954"/>
    <w:rsid w:val="7BA45F52"/>
    <w:rsid w:val="7BACEA2C"/>
    <w:rsid w:val="7BB4427C"/>
    <w:rsid w:val="7BCFB262"/>
    <w:rsid w:val="7BD93433"/>
    <w:rsid w:val="7BE0713A"/>
    <w:rsid w:val="7BF74D88"/>
    <w:rsid w:val="7C14BDE7"/>
    <w:rsid w:val="7C164151"/>
    <w:rsid w:val="7C1F2377"/>
    <w:rsid w:val="7C237AC4"/>
    <w:rsid w:val="7C26CD86"/>
    <w:rsid w:val="7C35C0C0"/>
    <w:rsid w:val="7C43611C"/>
    <w:rsid w:val="7C4CDF57"/>
    <w:rsid w:val="7C6CAD6D"/>
    <w:rsid w:val="7C6DA7A6"/>
    <w:rsid w:val="7C7A3EF1"/>
    <w:rsid w:val="7C8C9BF4"/>
    <w:rsid w:val="7C9D5502"/>
    <w:rsid w:val="7CAC5215"/>
    <w:rsid w:val="7CBBC651"/>
    <w:rsid w:val="7CC2BFE2"/>
    <w:rsid w:val="7CC8F3F9"/>
    <w:rsid w:val="7CEC9BD8"/>
    <w:rsid w:val="7CF59EDF"/>
    <w:rsid w:val="7D00BEE0"/>
    <w:rsid w:val="7D03F71E"/>
    <w:rsid w:val="7D0D3B86"/>
    <w:rsid w:val="7D0FAE34"/>
    <w:rsid w:val="7D151A56"/>
    <w:rsid w:val="7D260F06"/>
    <w:rsid w:val="7D28B028"/>
    <w:rsid w:val="7D2C8E5B"/>
    <w:rsid w:val="7D3BC664"/>
    <w:rsid w:val="7D3FBBF8"/>
    <w:rsid w:val="7D472F30"/>
    <w:rsid w:val="7D5BA71D"/>
    <w:rsid w:val="7D64C8A0"/>
    <w:rsid w:val="7D864345"/>
    <w:rsid w:val="7D88047A"/>
    <w:rsid w:val="7D8D4700"/>
    <w:rsid w:val="7D8D9179"/>
    <w:rsid w:val="7DB86088"/>
    <w:rsid w:val="7DC59DF5"/>
    <w:rsid w:val="7DC6A586"/>
    <w:rsid w:val="7DD84111"/>
    <w:rsid w:val="7DE95D60"/>
    <w:rsid w:val="7DEA8FC7"/>
    <w:rsid w:val="7DEACBCC"/>
    <w:rsid w:val="7E02E221"/>
    <w:rsid w:val="7E0CC7EF"/>
    <w:rsid w:val="7E0E16B9"/>
    <w:rsid w:val="7E16DAEF"/>
    <w:rsid w:val="7E1B6201"/>
    <w:rsid w:val="7E1F6C9E"/>
    <w:rsid w:val="7E201099"/>
    <w:rsid w:val="7E342446"/>
    <w:rsid w:val="7E3779FF"/>
    <w:rsid w:val="7E458F9D"/>
    <w:rsid w:val="7E58DB64"/>
    <w:rsid w:val="7E6738D8"/>
    <w:rsid w:val="7E7CC76F"/>
    <w:rsid w:val="7E808D53"/>
    <w:rsid w:val="7E8241DA"/>
    <w:rsid w:val="7E92431E"/>
    <w:rsid w:val="7E9F6785"/>
    <w:rsid w:val="7EA2AF92"/>
    <w:rsid w:val="7EB11BEF"/>
    <w:rsid w:val="7EB88C21"/>
    <w:rsid w:val="7EB9F803"/>
    <w:rsid w:val="7EBE3BF6"/>
    <w:rsid w:val="7EC3552F"/>
    <w:rsid w:val="7ED812D0"/>
    <w:rsid w:val="7EDDC9DF"/>
    <w:rsid w:val="7EF23814"/>
    <w:rsid w:val="7F05C1DC"/>
    <w:rsid w:val="7F090599"/>
    <w:rsid w:val="7F0C6A9D"/>
    <w:rsid w:val="7F31FD3C"/>
    <w:rsid w:val="7F46698B"/>
    <w:rsid w:val="7F5094BF"/>
    <w:rsid w:val="7F54E686"/>
    <w:rsid w:val="7F839673"/>
    <w:rsid w:val="7F9B99F5"/>
    <w:rsid w:val="7FA85664"/>
    <w:rsid w:val="7FAE3C26"/>
    <w:rsid w:val="7FC6DF9B"/>
    <w:rsid w:val="7FD38AC2"/>
    <w:rsid w:val="7FDA9183"/>
    <w:rsid w:val="7FDB0D68"/>
    <w:rsid w:val="7FE8B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B3224"/>
  <w15:docId w15:val="{F9E702AB-91E6-42B7-8CE9-D92CA2B3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6" w:defSemiHidden="0" w:defUnhideWhenUsed="0" w:defQFormat="0" w:count="376">
    <w:lsdException w:name="Normal" w:locked="0" w:uiPriority="99"/>
    <w:lsdException w:name="heading 1" w:locked="0" w:semiHidden="1" w:uiPriority="0" w:unhideWhenUsed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9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iPriority="0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locked="0" w:semiHidden="1" w:uiPriority="99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rsid w:val="00400138"/>
    <w:pPr>
      <w:spacing w:line="300" w:lineRule="exact"/>
    </w:pPr>
    <w:rPr>
      <w:rFonts w:ascii="Frutiger LT Std 55 Roman" w:hAnsi="Frutiger LT Std 55 Roman"/>
      <w:color w:val="000000" w:themeColor="text1"/>
      <w:sz w:val="22"/>
    </w:rPr>
  </w:style>
  <w:style w:type="paragraph" w:styleId="Heading4">
    <w:name w:val="heading 4"/>
    <w:basedOn w:val="Normal"/>
    <w:link w:val="Heading4Char"/>
    <w:uiPriority w:val="9"/>
    <w:qFormat/>
    <w:rsid w:val="00E274C1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hidden/>
    <w:locked/>
    <w:rsid w:val="0049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hidden/>
    <w:locked/>
    <w:rsid w:val="00114B2F"/>
    <w:rPr>
      <w:rFonts w:ascii="Tahoma" w:hAnsi="Tahoma" w:cs="Tahoma"/>
      <w:sz w:val="16"/>
      <w:szCs w:val="16"/>
    </w:rPr>
  </w:style>
  <w:style w:type="paragraph" w:customStyle="1" w:styleId="FutureBusinessItemHeading-withtiming">
    <w:name w:val="Future Business Item Heading - with timing"/>
    <w:basedOn w:val="Normal"/>
    <w:hidden/>
    <w:rsid w:val="00992D3C"/>
    <w:pPr>
      <w:tabs>
        <w:tab w:val="left" w:pos="397"/>
        <w:tab w:val="left" w:pos="1418"/>
      </w:tabs>
      <w:spacing w:after="113"/>
      <w:ind w:left="1418" w:hanging="1418"/>
    </w:pPr>
    <w:rPr>
      <w:rFonts w:asciiTheme="majorHAnsi" w:hAnsiTheme="majorHAnsi"/>
      <w:b/>
    </w:rPr>
  </w:style>
  <w:style w:type="paragraph" w:customStyle="1" w:styleId="FutureBusinessItemSub-Heading">
    <w:name w:val="Future Business Item Sub-Heading"/>
    <w:basedOn w:val="Normal"/>
    <w:hidden/>
    <w:rsid w:val="00992D3C"/>
    <w:pPr>
      <w:keepNext/>
      <w:spacing w:after="113"/>
    </w:pPr>
    <w:rPr>
      <w:rFonts w:asciiTheme="majorHAnsi" w:hAnsiTheme="majorHAnsi"/>
      <w:b/>
    </w:rPr>
  </w:style>
  <w:style w:type="paragraph" w:customStyle="1" w:styleId="MemberInCharge">
    <w:name w:val="Member In Charge"/>
    <w:basedOn w:val="Normal"/>
    <w:hidden/>
    <w:qFormat/>
    <w:rsid w:val="00992D3C"/>
    <w:pPr>
      <w:spacing w:after="113"/>
    </w:pPr>
  </w:style>
  <w:style w:type="paragraph" w:customStyle="1" w:styleId="FutureBusinessWHItemHeadingWithTiming">
    <w:name w:val="Future Business WH Item Heading With Timing"/>
    <w:basedOn w:val="Normal"/>
    <w:hidden/>
    <w:qFormat/>
    <w:rsid w:val="00992D3C"/>
    <w:pPr>
      <w:tabs>
        <w:tab w:val="left" w:pos="397"/>
        <w:tab w:val="left" w:pos="1418"/>
      </w:tabs>
      <w:spacing w:after="113"/>
      <w:ind w:left="1418" w:hanging="1418"/>
    </w:pPr>
  </w:style>
  <w:style w:type="paragraph" w:customStyle="1" w:styleId="OrderofBusinessItemTimingList">
    <w:name w:val="Order of Business Item Timing List"/>
    <w:basedOn w:val="Normal"/>
    <w:hidden/>
    <w:rsid w:val="00D96FAE"/>
    <w:pPr>
      <w:tabs>
        <w:tab w:val="left" w:pos="397"/>
      </w:tabs>
      <w:spacing w:after="113"/>
    </w:pPr>
    <w:rPr>
      <w:rFonts w:asciiTheme="majorHAnsi" w:hAnsiTheme="majorHAnsi"/>
      <w:b/>
      <w:caps/>
    </w:rPr>
  </w:style>
  <w:style w:type="character" w:customStyle="1" w:styleId="TransferredQuestion">
    <w:name w:val="Transferred Question"/>
    <w:basedOn w:val="DefaultParagraphFont"/>
    <w:hidden/>
    <w:uiPriority w:val="1"/>
    <w:rsid w:val="005C4DD4"/>
    <w:rPr>
      <w:bCs/>
      <w:color w:val="E36C0A" w:themeColor="accent6" w:themeShade="BF"/>
      <w:position w:val="2"/>
      <w:sz w:val="22"/>
    </w:rPr>
  </w:style>
  <w:style w:type="paragraph" w:customStyle="1" w:styleId="FutureBusinessItemHeading-numbere">
    <w:name w:val="Future Business Item Heading - numbere"/>
    <w:basedOn w:val="Normal"/>
    <w:hidden/>
    <w:rsid w:val="003F5056"/>
    <w:pPr>
      <w:tabs>
        <w:tab w:val="left" w:pos="0"/>
      </w:tabs>
      <w:spacing w:before="113" w:after="113"/>
      <w:ind w:left="-397"/>
    </w:pPr>
    <w:rPr>
      <w:rFonts w:asciiTheme="majorHAnsi" w:hAnsiTheme="majorHAnsi"/>
      <w:b/>
    </w:rPr>
  </w:style>
  <w:style w:type="paragraph" w:customStyle="1" w:styleId="SECTIONHEADING">
    <w:name w:val="SECTION HEADING"/>
    <w:basedOn w:val="Normal"/>
    <w:next w:val="SectionNotice"/>
    <w:uiPriority w:val="97"/>
    <w:rsid w:val="00622738"/>
    <w:pPr>
      <w:keepNext/>
      <w:pageBreakBefore/>
      <w:shd w:val="clear" w:color="auto" w:fill="58585A"/>
      <w:tabs>
        <w:tab w:val="left" w:pos="0"/>
      </w:tabs>
      <w:spacing w:after="284" w:line="425" w:lineRule="exact"/>
      <w:ind w:left="-567" w:right="-567"/>
    </w:pPr>
    <w:rPr>
      <w:rFonts w:ascii="Frutiger LT Std 45 Light" w:hAnsi="Frutiger LT Std 45 Light"/>
      <w:b/>
      <w:color w:val="FFFFFF" w:themeColor="background1"/>
      <w:position w:val="4"/>
      <w:sz w:val="28"/>
    </w:rPr>
  </w:style>
  <w:style w:type="paragraph" w:customStyle="1" w:styleId="ChamberSummaryHeading">
    <w:name w:val="Chamber Summary Heading"/>
    <w:basedOn w:val="Normal"/>
    <w:next w:val="SummaryAgendaItemTiming"/>
    <w:uiPriority w:val="3"/>
    <w:rsid w:val="00A906B8"/>
    <w:pPr>
      <w:keepNext/>
      <w:spacing w:after="180"/>
    </w:pPr>
    <w:rPr>
      <w:rFonts w:ascii="Frutiger LT Std 45 Light" w:hAnsi="Frutiger LT Std 45 Light"/>
      <w:b/>
      <w:caps/>
      <w:sz w:val="28"/>
    </w:rPr>
  </w:style>
  <w:style w:type="paragraph" w:customStyle="1" w:styleId="SummaryAgendaItemTiming">
    <w:name w:val="Summary Agenda Item Timing"/>
    <w:basedOn w:val="Normal"/>
    <w:uiPriority w:val="3"/>
    <w:rsid w:val="002C1D56"/>
    <w:pPr>
      <w:spacing w:after="113"/>
      <w:jc w:val="right"/>
    </w:pPr>
  </w:style>
  <w:style w:type="paragraph" w:customStyle="1" w:styleId="SummaryAgendaItemText">
    <w:name w:val="Summary Agenda Item Text"/>
    <w:basedOn w:val="Normal"/>
    <w:uiPriority w:val="4"/>
    <w:rsid w:val="00622738"/>
    <w:pPr>
      <w:spacing w:after="113"/>
    </w:pPr>
  </w:style>
  <w:style w:type="paragraph" w:customStyle="1" w:styleId="WestminsterHallSummaryHeading">
    <w:name w:val="Westminster Hall Summary Heading"/>
    <w:basedOn w:val="Normal"/>
    <w:next w:val="SummaryAgendaItemTiming"/>
    <w:uiPriority w:val="3"/>
    <w:rsid w:val="00622738"/>
    <w:pPr>
      <w:keepNext/>
    </w:pPr>
    <w:rPr>
      <w:rFonts w:ascii="Frutiger LT Std 45 Light" w:hAnsi="Frutiger LT Std 45 Light"/>
      <w:b/>
      <w:caps/>
      <w:sz w:val="28"/>
    </w:rPr>
  </w:style>
  <w:style w:type="paragraph" w:customStyle="1" w:styleId="NotesTag">
    <w:name w:val="Notes Tag"/>
    <w:basedOn w:val="Normal"/>
    <w:next w:val="NotesText"/>
    <w:uiPriority w:val="1"/>
    <w:rsid w:val="00622738"/>
    <w:pPr>
      <w:keepNext/>
      <w:spacing w:before="226" w:after="57" w:line="220" w:lineRule="exact"/>
      <w:ind w:left="454"/>
    </w:pPr>
    <w:rPr>
      <w:rFonts w:ascii="Frutiger LT Std 45 Light" w:hAnsi="Frutiger LT Std 45 Light"/>
      <w:b/>
      <w:sz w:val="18"/>
    </w:rPr>
  </w:style>
  <w:style w:type="paragraph" w:customStyle="1" w:styleId="NotesText">
    <w:name w:val="Notes Text"/>
    <w:basedOn w:val="Normal"/>
    <w:uiPriority w:val="1"/>
    <w:rsid w:val="00622738"/>
    <w:pPr>
      <w:spacing w:after="113" w:line="220" w:lineRule="exact"/>
      <w:ind w:left="454"/>
      <w:contextualSpacing/>
    </w:pPr>
    <w:rPr>
      <w:sz w:val="18"/>
    </w:rPr>
  </w:style>
  <w:style w:type="paragraph" w:customStyle="1" w:styleId="SectionNotice">
    <w:name w:val="Section Notice"/>
    <w:basedOn w:val="Normal"/>
    <w:next w:val="BusinessSub-SectionHeading"/>
    <w:uiPriority w:val="1"/>
    <w:rsid w:val="00622738"/>
    <w:pPr>
      <w:spacing w:after="284"/>
    </w:pPr>
  </w:style>
  <w:style w:type="paragraph" w:customStyle="1" w:styleId="BusinessSub-SectionHeading">
    <w:name w:val="Business Sub-Section Heading"/>
    <w:basedOn w:val="Normal"/>
    <w:next w:val="DebateTimingRubric"/>
    <w:uiPriority w:val="1"/>
    <w:rsid w:val="00622738"/>
    <w:pPr>
      <w:keepNext/>
      <w:shd w:val="clear" w:color="auto" w:fill="818285"/>
      <w:tabs>
        <w:tab w:val="left" w:pos="0"/>
      </w:tabs>
      <w:spacing w:before="453" w:after="170" w:line="340" w:lineRule="exact"/>
      <w:ind w:left="-142" w:right="-142"/>
    </w:pPr>
    <w:rPr>
      <w:rFonts w:ascii="Frutiger LT Std 45 Light" w:hAnsi="Frutiger LT Std 45 Light"/>
      <w:b/>
      <w:caps/>
      <w:color w:val="FFFFFF" w:themeColor="background1"/>
      <w:position w:val="2"/>
    </w:rPr>
  </w:style>
  <w:style w:type="paragraph" w:customStyle="1" w:styleId="DebateTimingRubric">
    <w:name w:val="Debate Timing Rubric"/>
    <w:basedOn w:val="Normal"/>
    <w:next w:val="MotionSponsor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character" w:customStyle="1" w:styleId="StandingOrderReference">
    <w:name w:val="Standing Order Reference"/>
    <w:basedOn w:val="DefaultParagraphFont"/>
    <w:uiPriority w:val="5"/>
    <w:rsid w:val="00622738"/>
    <w:rPr>
      <w:rFonts w:ascii="Frutiger LT Std 55 Roman" w:hAnsi="Frutiger LT Std 55 Roman"/>
      <w:b/>
      <w:color w:val="E36C0A" w:themeColor="accent6" w:themeShade="BF"/>
      <w:sz w:val="22"/>
    </w:rPr>
  </w:style>
  <w:style w:type="paragraph" w:customStyle="1" w:styleId="PrivateBusinessItemHeading">
    <w:name w:val="Private Business Item Heading"/>
    <w:basedOn w:val="Normal"/>
    <w:uiPriority w:val="5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OralQuestionsHeading">
    <w:name w:val="Oral Questions Heading"/>
    <w:basedOn w:val="Normal"/>
    <w:next w:val="Question"/>
    <w:uiPriority w:val="5"/>
    <w:rsid w:val="00622738"/>
    <w:pPr>
      <w:keepNext/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Question">
    <w:name w:val="Question"/>
    <w:basedOn w:val="Normal"/>
    <w:uiPriority w:val="5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BallotNumber">
    <w:name w:val="Ballot Numbe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pacing w:val="-10"/>
    </w:rPr>
  </w:style>
  <w:style w:type="character" w:customStyle="1" w:styleId="Member">
    <w:name w:val="Membe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character" w:customStyle="1" w:styleId="Constituency">
    <w:name w:val="Constituency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RelevantInterestDeclared">
    <w:name w:val="Relevant Interest Declared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TransferredQuestions">
    <w:name w:val="Transferred Questions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UIN">
    <w:name w:val="UIN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18"/>
    </w:rPr>
  </w:style>
  <w:style w:type="paragraph" w:customStyle="1" w:styleId="OrderofBusinessItemTiming">
    <w:name w:val="Order of Business Item Timing"/>
    <w:basedOn w:val="Normal"/>
    <w:uiPriority w:val="5"/>
    <w:rsid w:val="00622738"/>
    <w:pPr>
      <w:keepNext/>
      <w:tabs>
        <w:tab w:val="left" w:pos="454"/>
      </w:tabs>
      <w:spacing w:before="113" w:after="113" w:line="453" w:lineRule="exact"/>
      <w:contextualSpacing/>
    </w:pPr>
    <w:rPr>
      <w:rFonts w:ascii="Frutiger LT Std 45 Light" w:hAnsi="Frutiger LT Std 45 Light"/>
      <w:b/>
    </w:rPr>
  </w:style>
  <w:style w:type="paragraph" w:customStyle="1" w:styleId="BusinessItemHeading-bulleted">
    <w:name w:val="Business Item Heading - bulleted"/>
    <w:basedOn w:val="Normal"/>
    <w:next w:val="DebateTimingRubric"/>
    <w:uiPriority w:val="5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MotionSponsor">
    <w:name w:val="Motion Sponsor"/>
    <w:basedOn w:val="Normal"/>
    <w:next w:val="MotionText"/>
    <w:uiPriority w:val="1"/>
    <w:rsid w:val="00622738"/>
    <w:pPr>
      <w:keepNext/>
    </w:pPr>
    <w:rPr>
      <w:rFonts w:ascii="Frutiger LT Std 45 Light" w:hAnsi="Frutiger LT Std 45 Light"/>
      <w:b/>
    </w:rPr>
  </w:style>
  <w:style w:type="paragraph" w:customStyle="1" w:styleId="BusinessListItem">
    <w:name w:val="Business List Item"/>
    <w:basedOn w:val="Normal"/>
    <w:uiPriority w:val="1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PresenterSponsor">
    <w:name w:val="Presenter Sponso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BusinessTodayChamberHeading">
    <w:name w:val="Business Today Chamber Heading"/>
    <w:basedOn w:val="SECTIONHEADING"/>
    <w:uiPriority w:val="5"/>
    <w:rsid w:val="00622738"/>
    <w:pPr>
      <w:ind w:firstLine="567"/>
    </w:pPr>
  </w:style>
  <w:style w:type="paragraph" w:customStyle="1" w:styleId="BusinessTodayWestminsterHallHeading">
    <w:name w:val="Business Today Westminster Hall Heading"/>
    <w:basedOn w:val="SECTIONHEADING"/>
    <w:uiPriority w:val="6"/>
    <w:rsid w:val="00622738"/>
    <w:pPr>
      <w:ind w:firstLine="567"/>
    </w:pPr>
  </w:style>
  <w:style w:type="paragraph" w:customStyle="1" w:styleId="WrittenMinisterialStatementsHeading">
    <w:name w:val="Written Ministerial Statements Heading"/>
    <w:basedOn w:val="SECTIONHEADING"/>
    <w:uiPriority w:val="7"/>
    <w:rsid w:val="00622738"/>
    <w:pPr>
      <w:ind w:firstLine="567"/>
    </w:pPr>
  </w:style>
  <w:style w:type="paragraph" w:customStyle="1" w:styleId="Minister">
    <w:name w:val="Minister"/>
    <w:basedOn w:val="Normal"/>
    <w:uiPriority w:val="7"/>
    <w:rsid w:val="00622738"/>
    <w:pPr>
      <w:keepNext/>
      <w:spacing w:before="226"/>
    </w:pPr>
    <w:rPr>
      <w:rFonts w:ascii="Frutiger LT Std 45 Light" w:hAnsi="Frutiger LT Std 45 Light"/>
      <w:b/>
    </w:rPr>
  </w:style>
  <w:style w:type="paragraph" w:customStyle="1" w:styleId="MinisterialStatement">
    <w:name w:val="Ministerial Statement"/>
    <w:basedOn w:val="Normal"/>
    <w:uiPriority w:val="7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ItemNumber">
    <w:name w:val="Item Number"/>
    <w:basedOn w:val="DefaultParagraphFont"/>
    <w:uiPriority w:val="7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WrittenQuestionsHeading">
    <w:name w:val="Written Questions Heading"/>
    <w:basedOn w:val="SECTIONHEADING"/>
    <w:uiPriority w:val="8"/>
    <w:rsid w:val="00622738"/>
    <w:pPr>
      <w:ind w:firstLine="567"/>
    </w:pPr>
  </w:style>
  <w:style w:type="paragraph" w:customStyle="1" w:styleId="CommitteeListsHeading">
    <w:name w:val="Committee Lists Heading"/>
    <w:basedOn w:val="SECTIONHEADING"/>
    <w:next w:val="SectionNotice"/>
    <w:uiPriority w:val="9"/>
    <w:rsid w:val="00622738"/>
    <w:pPr>
      <w:ind w:firstLine="567"/>
    </w:pPr>
  </w:style>
  <w:style w:type="paragraph" w:customStyle="1" w:styleId="CommitteeMeetingLocation">
    <w:name w:val="Committee Meeting Location"/>
    <w:basedOn w:val="Normal"/>
    <w:next w:val="CommitteeMeetingTiming"/>
    <w:uiPriority w:val="9"/>
    <w:rsid w:val="00622738"/>
  </w:style>
  <w:style w:type="paragraph" w:customStyle="1" w:styleId="CommitteeName">
    <w:name w:val="Committee Name"/>
    <w:basedOn w:val="Normal"/>
    <w:next w:val="CommitteeBusinessDescription"/>
    <w:uiPriority w:val="9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CommitteeBusinessDescription">
    <w:name w:val="Committee Business Description"/>
    <w:basedOn w:val="Normal"/>
    <w:next w:val="CommitteeMeetingLocation"/>
    <w:uiPriority w:val="9"/>
    <w:rsid w:val="00622738"/>
    <w:pPr>
      <w:spacing w:after="113"/>
    </w:pPr>
    <w:rPr>
      <w:rFonts w:ascii="Frutiger LT Std 45 Light" w:hAnsi="Frutiger LT Std 45 Light"/>
      <w:b/>
    </w:rPr>
  </w:style>
  <w:style w:type="paragraph" w:customStyle="1" w:styleId="CommitteeMeetingTiming">
    <w:name w:val="Committee Meeting Timing"/>
    <w:basedOn w:val="Normal"/>
    <w:next w:val="BusinessItemSeparator"/>
    <w:uiPriority w:val="9"/>
    <w:rsid w:val="00622738"/>
    <w:pPr>
      <w:spacing w:after="113"/>
    </w:pPr>
  </w:style>
  <w:style w:type="paragraph" w:customStyle="1" w:styleId="CommitteeMeetingWitnesses">
    <w:name w:val="Committee Meeting Witnesses"/>
    <w:basedOn w:val="Normal"/>
    <w:uiPriority w:val="9"/>
    <w:rsid w:val="00622738"/>
    <w:pPr>
      <w:spacing w:after="113"/>
    </w:pPr>
  </w:style>
  <w:style w:type="character" w:customStyle="1" w:styleId="CommitteeMeetingWitnessesTag">
    <w:name w:val="Committee Meeting Witnesses Tag"/>
    <w:basedOn w:val="DefaultParagraphFont"/>
    <w:uiPriority w:val="9"/>
    <w:rsid w:val="00622738"/>
    <w:rPr>
      <w:rFonts w:ascii="Frutiger LT Std 45 Light" w:hAnsi="Frutiger LT Std 45 Light"/>
      <w:b/>
      <w:color w:val="E36C0A" w:themeColor="accent6" w:themeShade="BF"/>
    </w:rPr>
  </w:style>
  <w:style w:type="paragraph" w:customStyle="1" w:styleId="CommitteeReportsPublishedTodayHeading">
    <w:name w:val="Committee Reports Published Today Heading"/>
    <w:basedOn w:val="SECTIONHEADING"/>
    <w:next w:val="SectionNotice"/>
    <w:uiPriority w:val="10"/>
    <w:rsid w:val="00622738"/>
    <w:pPr>
      <w:ind w:firstLine="567"/>
    </w:pPr>
  </w:style>
  <w:style w:type="paragraph" w:customStyle="1" w:styleId="CommitteeReportTitle">
    <w:name w:val="Committee Report Title"/>
    <w:basedOn w:val="Normal"/>
    <w:uiPriority w:val="10"/>
    <w:rsid w:val="00622738"/>
    <w:pPr>
      <w:tabs>
        <w:tab w:val="left" w:pos="454"/>
      </w:tabs>
      <w:ind w:left="454" w:hanging="454"/>
    </w:pPr>
    <w:rPr>
      <w:rFonts w:ascii="Frutiger LT Std 45 Light" w:hAnsi="Frutiger LT Std 45 Light"/>
      <w:b/>
    </w:rPr>
  </w:style>
  <w:style w:type="character" w:customStyle="1" w:styleId="CommitteeReportNumber">
    <w:name w:val="Committee Report Number"/>
    <w:basedOn w:val="DefaultParagraphFont"/>
    <w:uiPriority w:val="10"/>
    <w:rsid w:val="00622738"/>
    <w:rPr>
      <w:rFonts w:ascii="Frutiger LT Std 55 Roman" w:hAnsi="Frutiger LT Std 55 Roman"/>
      <w:b/>
      <w:color w:val="E36C0A" w:themeColor="accent6" w:themeShade="BF"/>
    </w:rPr>
  </w:style>
  <w:style w:type="paragraph" w:customStyle="1" w:styleId="ReportTimeofPublication">
    <w:name w:val="Report Time of Publication"/>
    <w:basedOn w:val="Normal"/>
    <w:uiPriority w:val="10"/>
    <w:rsid w:val="00622738"/>
    <w:pPr>
      <w:spacing w:after="113"/>
      <w:ind w:left="454"/>
      <w:contextualSpacing/>
    </w:pPr>
  </w:style>
  <w:style w:type="character" w:customStyle="1" w:styleId="TimeofPublicationTag">
    <w:name w:val="Time of Publication Tag"/>
    <w:basedOn w:val="DefaultParagraphFont"/>
    <w:uiPriority w:val="10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AnnouncementsHeading">
    <w:name w:val="Announcements Heading"/>
    <w:basedOn w:val="SECTIONHEADING"/>
    <w:next w:val="SectionNotice"/>
    <w:uiPriority w:val="11"/>
    <w:rsid w:val="00622738"/>
    <w:pPr>
      <w:ind w:firstLine="567"/>
    </w:pPr>
  </w:style>
  <w:style w:type="paragraph" w:customStyle="1" w:styleId="AnnouncementItemHeading">
    <w:name w:val="Announcement Item Heading"/>
    <w:basedOn w:val="Normal"/>
    <w:next w:val="MotionText"/>
    <w:uiPriority w:val="11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AnnouncementText">
    <w:name w:val="Announcement Text"/>
    <w:basedOn w:val="Normal"/>
    <w:uiPriority w:val="11"/>
    <w:rsid w:val="00622738"/>
    <w:pPr>
      <w:spacing w:after="113"/>
    </w:pPr>
  </w:style>
  <w:style w:type="paragraph" w:customStyle="1" w:styleId="AnnouncementCross-Heading">
    <w:name w:val="Announcement Cross-Heading"/>
    <w:basedOn w:val="Normal"/>
    <w:next w:val="AnnouncementText"/>
    <w:uiPriority w:val="11"/>
    <w:rsid w:val="00622738"/>
    <w:pPr>
      <w:keepNext/>
      <w:spacing w:before="226" w:after="113"/>
    </w:pPr>
    <w:rPr>
      <w:rFonts w:ascii="Frutiger LT Std 45 Light" w:hAnsi="Frutiger LT Std 45 Light"/>
      <w:b/>
    </w:rPr>
  </w:style>
  <w:style w:type="paragraph" w:customStyle="1" w:styleId="BackbenchBusinessItem">
    <w:name w:val="Backbench Business Item"/>
    <w:basedOn w:val="Normal"/>
    <w:uiPriority w:val="11"/>
    <w:rsid w:val="00622738"/>
    <w:pPr>
      <w:spacing w:before="226" w:after="113"/>
    </w:pPr>
  </w:style>
  <w:style w:type="paragraph" w:customStyle="1" w:styleId="OPHeader">
    <w:name w:val="OP Header"/>
    <w:basedOn w:val="Normal"/>
    <w:uiPriority w:val="97"/>
    <w:rsid w:val="00DB4B06"/>
    <w:pPr>
      <w:pBdr>
        <w:bottom w:val="single" w:sz="4" w:space="14" w:color="818285"/>
      </w:pBdr>
      <w:tabs>
        <w:tab w:val="left" w:pos="0"/>
        <w:tab w:val="right" w:pos="8600"/>
        <w:tab w:val="right" w:pos="9185"/>
      </w:tabs>
      <w:spacing w:after="113"/>
      <w:ind w:left="-567" w:right="-567"/>
    </w:pPr>
    <w:rPr>
      <w:sz w:val="18"/>
    </w:rPr>
  </w:style>
  <w:style w:type="character" w:customStyle="1" w:styleId="OPNumber">
    <w:name w:val="OP Number"/>
    <w:basedOn w:val="DefaultParagraphFont"/>
    <w:uiPriority w:val="97"/>
    <w:rsid w:val="00622738"/>
    <w:rPr>
      <w:rFonts w:ascii="Frutiger LT Std 55 Roman" w:hAnsi="Frutiger LT Std 55 Roman"/>
      <w:color w:val="818285"/>
      <w:sz w:val="18"/>
    </w:rPr>
  </w:style>
  <w:style w:type="paragraph" w:customStyle="1" w:styleId="BusinessItemSeparator">
    <w:name w:val="Business Item Separator"/>
    <w:basedOn w:val="Normal"/>
    <w:uiPriority w:val="1"/>
    <w:rsid w:val="00622738"/>
    <w:pPr>
      <w:spacing w:line="340" w:lineRule="exact"/>
    </w:pPr>
    <w:rPr>
      <w:i/>
      <w:color w:val="FF0000"/>
    </w:rPr>
  </w:style>
  <w:style w:type="paragraph" w:customStyle="1" w:styleId="MotionSeparator">
    <w:name w:val="Motion Separator"/>
    <w:basedOn w:val="Normal"/>
    <w:uiPriority w:val="1"/>
    <w:rsid w:val="0028202D"/>
    <w:pPr>
      <w:spacing w:line="113" w:lineRule="exact"/>
    </w:pPr>
    <w:rPr>
      <w:i/>
      <w:color w:val="FF0000"/>
      <w:sz w:val="12"/>
    </w:rPr>
  </w:style>
  <w:style w:type="paragraph" w:customStyle="1" w:styleId="HCLogo">
    <w:name w:val="HC Logo"/>
    <w:basedOn w:val="Header"/>
    <w:uiPriority w:val="97"/>
    <w:rsid w:val="00622738"/>
    <w:pPr>
      <w:spacing w:line="240" w:lineRule="auto"/>
      <w:ind w:left="-936"/>
    </w:pPr>
  </w:style>
  <w:style w:type="paragraph" w:customStyle="1" w:styleId="DocumentTitle">
    <w:name w:val="Document Title"/>
    <w:basedOn w:val="Normal"/>
    <w:uiPriority w:val="97"/>
    <w:rsid w:val="002874E9"/>
    <w:pPr>
      <w:pageBreakBefore/>
      <w:pBdr>
        <w:top w:val="single" w:sz="4" w:space="9" w:color="818285"/>
        <w:bottom w:val="single" w:sz="4" w:space="9" w:color="818285"/>
      </w:pBdr>
      <w:tabs>
        <w:tab w:val="left" w:pos="0"/>
        <w:tab w:val="right" w:pos="9185"/>
      </w:tabs>
      <w:spacing w:before="227" w:after="567"/>
      <w:ind w:left="-85" w:right="-85"/>
    </w:pPr>
    <w:rPr>
      <w:rFonts w:ascii="Frutiger LT Std 45 Light" w:hAnsi="Frutiger LT Std 45 Light"/>
      <w:b/>
      <w:sz w:val="28"/>
    </w:rPr>
  </w:style>
  <w:style w:type="paragraph" w:customStyle="1" w:styleId="ContentsTable">
    <w:name w:val="Contents Table"/>
    <w:basedOn w:val="Normal"/>
    <w:uiPriority w:val="4"/>
    <w:rsid w:val="00622738"/>
    <w:pPr>
      <w:spacing w:line="240" w:lineRule="auto"/>
    </w:pPr>
  </w:style>
  <w:style w:type="paragraph" w:customStyle="1" w:styleId="ContentsHeading">
    <w:name w:val="Contents Heading"/>
    <w:basedOn w:val="Normal"/>
    <w:uiPriority w:val="4"/>
    <w:rsid w:val="00622738"/>
    <w:pPr>
      <w:keepNext/>
      <w:pageBreakBefore/>
      <w:shd w:val="clear" w:color="auto" w:fill="58585A"/>
    </w:pPr>
    <w:rPr>
      <w:rFonts w:ascii="Frutiger LT Std 45 Light" w:hAnsi="Frutiger LT Std 45 Light"/>
      <w:b/>
      <w:caps/>
      <w:color w:val="FFFFFF" w:themeColor="background1"/>
      <w:sz w:val="28"/>
    </w:rPr>
  </w:style>
  <w:style w:type="paragraph" w:customStyle="1" w:styleId="PartContentsHeading">
    <w:name w:val="Part Contents Heading"/>
    <w:basedOn w:val="Normal"/>
    <w:next w:val="ContentsItem"/>
    <w:uiPriority w:val="4"/>
    <w:rsid w:val="00622738"/>
    <w:pPr>
      <w:keepNext/>
      <w:spacing w:after="113"/>
    </w:pPr>
    <w:rPr>
      <w:rFonts w:ascii="Frutiger LT Std 45 Light" w:hAnsi="Frutiger LT Std 45 Light"/>
      <w:b/>
      <w:caps/>
    </w:rPr>
  </w:style>
  <w:style w:type="paragraph" w:customStyle="1" w:styleId="ContentsItem">
    <w:name w:val="Contents Item"/>
    <w:basedOn w:val="Normal"/>
    <w:uiPriority w:val="4"/>
    <w:rsid w:val="00622738"/>
    <w:pPr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FutureBusinessSectionHeading">
    <w:name w:val="Future Business Section Heading"/>
    <w:basedOn w:val="SECTIONHEADING"/>
    <w:uiPriority w:val="19"/>
    <w:rsid w:val="00622738"/>
  </w:style>
  <w:style w:type="paragraph" w:customStyle="1" w:styleId="FutureBusinessSub-SectionHeading">
    <w:name w:val="Future Business Sub-Section Heading"/>
    <w:basedOn w:val="Normal"/>
    <w:uiPriority w:val="19"/>
    <w:rsid w:val="00622738"/>
    <w:pPr>
      <w:keepNext/>
      <w:shd w:val="clear" w:color="auto" w:fill="818285"/>
      <w:tabs>
        <w:tab w:val="left" w:pos="0"/>
      </w:tabs>
      <w:spacing w:before="453" w:after="170"/>
      <w:ind w:left="-142" w:right="-142"/>
    </w:pPr>
    <w:rPr>
      <w:rFonts w:ascii="Frutiger LT Std 45 Light" w:hAnsi="Frutiger LT Std 45 Light"/>
      <w:b/>
      <w:color w:val="FFFFFF" w:themeColor="background1"/>
      <w:position w:val="2"/>
    </w:rPr>
  </w:style>
  <w:style w:type="paragraph" w:customStyle="1" w:styleId="FutureBusinessItemGroupHeading">
    <w:name w:val="Future Business Item Group Heading"/>
    <w:basedOn w:val="Normal"/>
    <w:uiPriority w:val="19"/>
    <w:rsid w:val="00622738"/>
    <w:pPr>
      <w:keepNext/>
      <w:spacing w:before="340" w:after="113"/>
    </w:pPr>
    <w:rPr>
      <w:rFonts w:ascii="Frutiger LT Std 45 Light" w:hAnsi="Frutiger LT Std 45 Light"/>
      <w:b/>
    </w:rPr>
  </w:style>
  <w:style w:type="paragraph" w:customStyle="1" w:styleId="FutureBusinessDebateTimingRubric">
    <w:name w:val="Future Business Debate Timing Rubric"/>
    <w:basedOn w:val="Normal"/>
    <w:uiPriority w:val="19"/>
    <w:rsid w:val="00622738"/>
    <w:pPr>
      <w:keepNext/>
      <w:spacing w:before="226" w:after="113"/>
    </w:pPr>
  </w:style>
  <w:style w:type="paragraph" w:customStyle="1" w:styleId="FutureBusinessItemHeading">
    <w:name w:val="Future Business Item Heading"/>
    <w:basedOn w:val="Normal"/>
    <w:uiPriority w:val="19"/>
    <w:rsid w:val="00622738"/>
    <w:pPr>
      <w:keepNext/>
      <w:tabs>
        <w:tab w:val="left" w:pos="454"/>
      </w:tabs>
      <w:spacing w:before="226" w:after="113"/>
      <w:ind w:left="454" w:hanging="454"/>
    </w:pPr>
    <w:rPr>
      <w:rFonts w:ascii="Frutiger LT Std 45 Light" w:hAnsi="Frutiger LT Std 45 Light"/>
      <w:b/>
    </w:rPr>
  </w:style>
  <w:style w:type="paragraph" w:customStyle="1" w:styleId="FutureBusinessItemHeadingwithTiming">
    <w:name w:val="Future Business Item Heading with Timing"/>
    <w:basedOn w:val="Normal"/>
    <w:uiPriority w:val="19"/>
    <w:rsid w:val="00622738"/>
    <w:pPr>
      <w:keepNext/>
      <w:tabs>
        <w:tab w:val="left" w:pos="454"/>
        <w:tab w:val="left" w:pos="1475"/>
      </w:tabs>
      <w:spacing w:before="226" w:after="113"/>
      <w:ind w:left="1475" w:hanging="1475"/>
    </w:pPr>
    <w:rPr>
      <w:rFonts w:ascii="Frutiger LT Std 45 Light" w:hAnsi="Frutiger LT Std 45 Light"/>
      <w:b/>
    </w:rPr>
  </w:style>
  <w:style w:type="paragraph" w:customStyle="1" w:styleId="FutureBusinessWHItemHeadingwithTiming0">
    <w:name w:val="Future Business WH Item Heading with Timing"/>
    <w:basedOn w:val="Normal"/>
    <w:uiPriority w:val="19"/>
    <w:rsid w:val="00622738"/>
    <w:pPr>
      <w:keepNext/>
      <w:tabs>
        <w:tab w:val="left" w:pos="454"/>
        <w:tab w:val="left" w:pos="1475"/>
      </w:tabs>
      <w:spacing w:before="226" w:after="113"/>
      <w:ind w:left="1475" w:hanging="1475"/>
    </w:pPr>
  </w:style>
  <w:style w:type="character" w:customStyle="1" w:styleId="FutureBusinessItemTiming">
    <w:name w:val="Future Business Item Timing"/>
    <w:basedOn w:val="DefaultParagraphFont"/>
    <w:uiPriority w:val="19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FutureBusinessListItem">
    <w:name w:val="Future Business List Item"/>
    <w:basedOn w:val="Normal"/>
    <w:uiPriority w:val="19"/>
    <w:rsid w:val="00622738"/>
    <w:pPr>
      <w:tabs>
        <w:tab w:val="left" w:pos="454"/>
      </w:tabs>
      <w:spacing w:after="113"/>
      <w:ind w:left="454" w:hanging="454"/>
    </w:pPr>
  </w:style>
  <w:style w:type="paragraph" w:customStyle="1" w:styleId="FutureBusinessHeading">
    <w:name w:val="Future Business Heading"/>
    <w:basedOn w:val="Normal"/>
    <w:uiPriority w:val="19"/>
    <w:rsid w:val="00622738"/>
    <w:pPr>
      <w:keepNext/>
      <w:spacing w:after="340"/>
    </w:pPr>
    <w:rPr>
      <w:rFonts w:ascii="Frutiger LT Std 45 Light" w:hAnsi="Frutiger LT Std 45 Light"/>
      <w:b/>
      <w:sz w:val="28"/>
    </w:rPr>
  </w:style>
  <w:style w:type="paragraph" w:customStyle="1" w:styleId="FutureBusinessIntroHeading">
    <w:name w:val="Future Business Intro Heading"/>
    <w:basedOn w:val="Normal"/>
    <w:uiPriority w:val="19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FutureBusinessIntroText">
    <w:name w:val="Future Business Intro Text"/>
    <w:basedOn w:val="Normal"/>
    <w:uiPriority w:val="19"/>
    <w:rsid w:val="00622738"/>
    <w:pPr>
      <w:tabs>
        <w:tab w:val="left" w:pos="454"/>
      </w:tabs>
      <w:spacing w:after="113"/>
      <w:ind w:left="454"/>
    </w:pPr>
  </w:style>
  <w:style w:type="paragraph" w:customStyle="1" w:styleId="BusinessItemHeading">
    <w:name w:val="Business Item Heading"/>
    <w:basedOn w:val="Normal"/>
    <w:next w:val="DebateTimingRubric"/>
    <w:uiPriority w:val="1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  <w:caps/>
    </w:rPr>
  </w:style>
  <w:style w:type="paragraph" w:customStyle="1" w:styleId="BusinessSub-ItemHeading">
    <w:name w:val="Business Sub-Item Heading"/>
    <w:basedOn w:val="Normal"/>
    <w:next w:val="BusinessItemHeading"/>
    <w:uiPriority w:val="1"/>
    <w:rsid w:val="00622738"/>
    <w:pPr>
      <w:keepNext/>
      <w:tabs>
        <w:tab w:val="left" w:pos="454"/>
      </w:tabs>
      <w:spacing w:after="113"/>
      <w:ind w:left="454" w:hanging="454"/>
    </w:pPr>
    <w:rPr>
      <w:rFonts w:ascii="Frutiger LT Std 45 Light" w:hAnsi="Frutiger LT Std 45 Light"/>
      <w:b/>
    </w:rPr>
  </w:style>
  <w:style w:type="character" w:customStyle="1" w:styleId="BusinessSub-ItemHeading-runin">
    <w:name w:val="Business Sub-Item Heading - run in"/>
    <w:basedOn w:val="DefaultParagraphFont"/>
    <w:uiPriority w:val="1"/>
    <w:rsid w:val="00622738"/>
    <w:rPr>
      <w:rFonts w:ascii="Frutiger LT Std 45 Light" w:hAnsi="Frutiger LT Std 45 Light"/>
      <w:b/>
      <w:color w:val="000000" w:themeColor="text1"/>
    </w:rPr>
  </w:style>
  <w:style w:type="paragraph" w:customStyle="1" w:styleId="AmendmentNumber">
    <w:name w:val="Amendment Number"/>
    <w:basedOn w:val="Normal"/>
    <w:uiPriority w:val="1"/>
    <w:rsid w:val="00622738"/>
    <w:pPr>
      <w:keepNext/>
      <w:spacing w:before="226"/>
      <w:ind w:left="454"/>
    </w:pPr>
    <w:rPr>
      <w:rFonts w:ascii="Frutiger LT Std 45 Light" w:hAnsi="Frutiger LT Std 45 Light"/>
      <w:b/>
    </w:rPr>
  </w:style>
  <w:style w:type="paragraph" w:customStyle="1" w:styleId="AmendmentSponsor">
    <w:name w:val="Amendment Sponsor"/>
    <w:basedOn w:val="Normal"/>
    <w:uiPriority w:val="1"/>
    <w:rsid w:val="00622738"/>
    <w:pPr>
      <w:keepNext/>
      <w:ind w:left="454"/>
    </w:pPr>
    <w:rPr>
      <w:rFonts w:ascii="Frutiger LT Std 45 Light" w:hAnsi="Frutiger LT Std 45 Light"/>
      <w:b/>
    </w:rPr>
  </w:style>
  <w:style w:type="paragraph" w:customStyle="1" w:styleId="AmendmentSponsorGroup">
    <w:name w:val="Amendment Sponsor Group"/>
    <w:basedOn w:val="Normal"/>
    <w:uiPriority w:val="1"/>
    <w:rsid w:val="00622738"/>
    <w:pPr>
      <w:keepNext/>
      <w:tabs>
        <w:tab w:val="left" w:pos="2835"/>
        <w:tab w:val="left" w:pos="5727"/>
      </w:tabs>
      <w:spacing w:before="113" w:after="113"/>
      <w:ind w:left="454"/>
      <w:contextualSpacing/>
    </w:pPr>
  </w:style>
  <w:style w:type="character" w:styleId="LineNumber">
    <w:name w:val="line number"/>
    <w:basedOn w:val="DefaultParagraphFont"/>
    <w:hidden/>
    <w:rsid w:val="002A102C"/>
    <w:rPr>
      <w:rFonts w:asciiTheme="minorHAnsi" w:hAnsiTheme="minorHAnsi"/>
      <w:color w:val="E36C0A" w:themeColor="accent6" w:themeShade="BF"/>
      <w:sz w:val="18"/>
    </w:rPr>
  </w:style>
  <w:style w:type="character" w:customStyle="1" w:styleId="MainBusinessItem">
    <w:name w:val="Main Business Item"/>
    <w:basedOn w:val="DefaultParagraphFont"/>
    <w:uiPriority w:val="2"/>
    <w:rsid w:val="00EE0D9D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MemberinCharge0">
    <w:name w:val="Member in Charge"/>
    <w:basedOn w:val="Normal"/>
    <w:uiPriority w:val="1"/>
    <w:rsid w:val="00622738"/>
    <w:pPr>
      <w:spacing w:after="113"/>
    </w:pPr>
  </w:style>
  <w:style w:type="paragraph" w:customStyle="1" w:styleId="MotionCross-Heading">
    <w:name w:val="Motion Cross-Heading"/>
    <w:basedOn w:val="Normal"/>
    <w:uiPriority w:val="1"/>
    <w:rsid w:val="00622738"/>
    <w:pPr>
      <w:keepNext/>
      <w:spacing w:after="113"/>
    </w:pPr>
  </w:style>
  <w:style w:type="paragraph" w:customStyle="1" w:styleId="MotionCross-Heading-bold">
    <w:name w:val="Motion Cross-Heading - bold"/>
    <w:basedOn w:val="Normal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MotionNumberedParagraph">
    <w:name w:val="Motion Numbered Paragraph"/>
    <w:basedOn w:val="Normal"/>
    <w:uiPriority w:val="1"/>
    <w:rsid w:val="00622738"/>
    <w:pPr>
      <w:tabs>
        <w:tab w:val="left" w:pos="454"/>
      </w:tabs>
      <w:spacing w:after="113"/>
    </w:pPr>
  </w:style>
  <w:style w:type="paragraph" w:customStyle="1" w:styleId="MotionNumberedParagraph-continued">
    <w:name w:val="Motion Numbered Paragraph - continued"/>
    <w:basedOn w:val="Normal"/>
    <w:uiPriority w:val="1"/>
    <w:rsid w:val="00622738"/>
    <w:pPr>
      <w:spacing w:after="113"/>
      <w:ind w:left="454"/>
    </w:pPr>
  </w:style>
  <w:style w:type="paragraph" w:customStyle="1" w:styleId="MotionNumberedParagraph-hanging">
    <w:name w:val="Motion Numbered Paragraph - hanging"/>
    <w:basedOn w:val="Normal"/>
    <w:uiPriority w:val="1"/>
    <w:rsid w:val="00622738"/>
    <w:pPr>
      <w:tabs>
        <w:tab w:val="left" w:pos="454"/>
      </w:tabs>
      <w:spacing w:after="113"/>
      <w:ind w:left="454" w:hanging="454"/>
    </w:pPr>
  </w:style>
  <w:style w:type="paragraph" w:customStyle="1" w:styleId="MotionSponsorGroup">
    <w:name w:val="Motion Sponsor Group"/>
    <w:basedOn w:val="Normal"/>
    <w:uiPriority w:val="1"/>
    <w:rsid w:val="00622738"/>
    <w:pPr>
      <w:tabs>
        <w:tab w:val="left" w:pos="3062"/>
        <w:tab w:val="left" w:pos="6124"/>
      </w:tabs>
      <w:spacing w:before="113" w:after="113"/>
      <w:contextualSpacing/>
    </w:pPr>
  </w:style>
  <w:style w:type="paragraph" w:customStyle="1" w:styleId="MotionSub-Paragraph">
    <w:name w:val="Motion Sub-Paragraph"/>
    <w:basedOn w:val="Normal"/>
    <w:uiPriority w:val="1"/>
    <w:rsid w:val="00622738"/>
    <w:pPr>
      <w:spacing w:after="113"/>
      <w:ind w:left="454"/>
    </w:pPr>
  </w:style>
  <w:style w:type="paragraph" w:customStyle="1" w:styleId="MotionSub-Paragraph-continued">
    <w:name w:val="Motion Sub-Paragraph - continued"/>
    <w:basedOn w:val="Normal"/>
    <w:uiPriority w:val="1"/>
    <w:rsid w:val="00622738"/>
    <w:pPr>
      <w:spacing w:after="113"/>
      <w:ind w:left="907"/>
    </w:pPr>
  </w:style>
  <w:style w:type="paragraph" w:customStyle="1" w:styleId="MotionSub-Sub-Paragraph">
    <w:name w:val="Motion Sub-Sub-Paragraph"/>
    <w:basedOn w:val="Normal"/>
    <w:uiPriority w:val="1"/>
    <w:rsid w:val="00622738"/>
    <w:pPr>
      <w:spacing w:after="113"/>
      <w:ind w:left="907"/>
    </w:pPr>
  </w:style>
  <w:style w:type="paragraph" w:customStyle="1" w:styleId="MotionText">
    <w:name w:val="Motion Text"/>
    <w:basedOn w:val="Normal"/>
    <w:uiPriority w:val="1"/>
    <w:rsid w:val="00622738"/>
    <w:pPr>
      <w:spacing w:after="113"/>
    </w:pPr>
  </w:style>
  <w:style w:type="paragraph" w:customStyle="1" w:styleId="MotionText-continued">
    <w:name w:val="Motion Text - continued"/>
    <w:basedOn w:val="Normal"/>
    <w:uiPriority w:val="1"/>
    <w:rsid w:val="00622738"/>
    <w:pPr>
      <w:spacing w:after="113"/>
      <w:ind w:left="454"/>
    </w:pPr>
  </w:style>
  <w:style w:type="character" w:customStyle="1" w:styleId="QueensConsent">
    <w:name w:val="Queens Consent"/>
    <w:basedOn w:val="DefaultParagraphFont"/>
    <w:uiPriority w:val="1"/>
    <w:rsid w:val="00622738"/>
    <w:rPr>
      <w:rFonts w:ascii="Frutiger LT Std 55 Roman" w:hAnsi="Frutiger LT Std 55 Roman"/>
      <w:color w:val="000000" w:themeColor="text1"/>
      <w:sz w:val="22"/>
    </w:rPr>
  </w:style>
  <w:style w:type="paragraph" w:customStyle="1" w:styleId="TableColumnHeading">
    <w:name w:val="Table Column Heading"/>
    <w:basedOn w:val="Normal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TableListItem">
    <w:name w:val="Table List Item"/>
    <w:basedOn w:val="Normal"/>
    <w:uiPriority w:val="1"/>
    <w:rsid w:val="00622738"/>
    <w:pPr>
      <w:shd w:val="clear" w:color="auto" w:fill="58585A"/>
      <w:tabs>
        <w:tab w:val="left" w:pos="454"/>
      </w:tabs>
      <w:spacing w:after="113"/>
    </w:pPr>
  </w:style>
  <w:style w:type="paragraph" w:customStyle="1" w:styleId="TableText">
    <w:name w:val="Table Text"/>
    <w:basedOn w:val="Normal"/>
    <w:uiPriority w:val="1"/>
    <w:rsid w:val="00622738"/>
    <w:pPr>
      <w:spacing w:after="113"/>
    </w:pPr>
  </w:style>
  <w:style w:type="paragraph" w:customStyle="1" w:styleId="TableText-centred">
    <w:name w:val="Table Text - centred"/>
    <w:basedOn w:val="Normal"/>
    <w:uiPriority w:val="1"/>
    <w:rsid w:val="00622738"/>
    <w:pPr>
      <w:spacing w:after="113"/>
    </w:pPr>
  </w:style>
  <w:style w:type="paragraph" w:customStyle="1" w:styleId="TableText-hanging">
    <w:name w:val="Table Text - hanging"/>
    <w:basedOn w:val="Normal"/>
    <w:uiPriority w:val="1"/>
    <w:rsid w:val="00622738"/>
    <w:pPr>
      <w:spacing w:after="113"/>
    </w:pPr>
  </w:style>
  <w:style w:type="paragraph" w:customStyle="1" w:styleId="TableTitle">
    <w:name w:val="Table Title"/>
    <w:basedOn w:val="Normal"/>
    <w:uiPriority w:val="1"/>
    <w:rsid w:val="00622738"/>
    <w:pPr>
      <w:spacing w:before="226" w:after="113"/>
    </w:pPr>
    <w:rPr>
      <w:rFonts w:ascii="Frutiger LT Std 45 Light" w:hAnsi="Frutiger LT Std 45 Light"/>
      <w:b/>
    </w:rPr>
  </w:style>
  <w:style w:type="character" w:customStyle="1" w:styleId="WebAddress">
    <w:name w:val="Web Address"/>
    <w:uiPriority w:val="1"/>
    <w:rsid w:val="00622738"/>
    <w:rPr>
      <w:rFonts w:ascii="Frutiger LT Std 55 Roman" w:hAnsi="Frutiger LT Std 55 Roman"/>
      <w:color w:val="E36C0A" w:themeColor="accent6" w:themeShade="BF"/>
    </w:rPr>
  </w:style>
  <w:style w:type="paragraph" w:customStyle="1" w:styleId="ClauseTitle">
    <w:name w:val="Clause Title"/>
    <w:basedOn w:val="Normal"/>
    <w:uiPriority w:val="40"/>
    <w:rsid w:val="00622738"/>
    <w:pPr>
      <w:spacing w:after="113"/>
    </w:pPr>
    <w:rPr>
      <w:rFonts w:ascii="Frutiger LT Std 45 Light" w:hAnsi="Frutiger LT Std 45 Light"/>
      <w:b/>
    </w:rPr>
  </w:style>
  <w:style w:type="paragraph" w:customStyle="1" w:styleId="Cross-Heading-centre">
    <w:name w:val="Cross-Heading - centre"/>
    <w:basedOn w:val="Normal"/>
    <w:uiPriority w:val="40"/>
    <w:rsid w:val="00622738"/>
    <w:pPr>
      <w:keepNext/>
      <w:spacing w:after="113"/>
      <w:jc w:val="center"/>
    </w:pPr>
    <w:rPr>
      <w:rFonts w:ascii="Frutiger LT Std 45 Light" w:hAnsi="Frutiger LT Std 45 Light"/>
      <w:b/>
    </w:rPr>
  </w:style>
  <w:style w:type="paragraph" w:customStyle="1" w:styleId="Cross-Heading-left">
    <w:name w:val="Cross-Heading - left"/>
    <w:basedOn w:val="Normal"/>
    <w:uiPriority w:val="40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Cross-Heading-right">
    <w:name w:val="Cross-Heading - right"/>
    <w:basedOn w:val="Normal"/>
    <w:uiPriority w:val="40"/>
    <w:rsid w:val="00622738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DefinitionList">
    <w:name w:val="Definition List"/>
    <w:basedOn w:val="Normal"/>
    <w:uiPriority w:val="40"/>
    <w:rsid w:val="00622738"/>
    <w:pPr>
      <w:spacing w:after="113"/>
      <w:contextualSpacing/>
    </w:pPr>
    <w:rPr>
      <w:rFonts w:ascii="Frutiger LT Std 45 Light" w:hAnsi="Frutiger LT Std 45 Light"/>
      <w:b/>
    </w:rPr>
  </w:style>
  <w:style w:type="paragraph" w:customStyle="1" w:styleId="Paragraph">
    <w:name w:val="Paragraph"/>
    <w:basedOn w:val="Normal"/>
    <w:uiPriority w:val="40"/>
    <w:rsid w:val="00622738"/>
    <w:pPr>
      <w:spacing w:after="113"/>
    </w:pPr>
  </w:style>
  <w:style w:type="paragraph" w:customStyle="1" w:styleId="Paragraph-continued">
    <w:name w:val="Paragraph - continued"/>
    <w:basedOn w:val="Normal"/>
    <w:uiPriority w:val="40"/>
    <w:rsid w:val="00622738"/>
    <w:pPr>
      <w:spacing w:after="113"/>
    </w:pPr>
  </w:style>
  <w:style w:type="paragraph" w:customStyle="1" w:styleId="ProcedureandMoneyResolutionsHeading">
    <w:name w:val="Procedure and Money Resolutions Heading"/>
    <w:basedOn w:val="Normal"/>
    <w:uiPriority w:val="40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ScheduleParagraph">
    <w:name w:val="Schedule Paragraph"/>
    <w:basedOn w:val="Normal"/>
    <w:uiPriority w:val="40"/>
    <w:rsid w:val="00622738"/>
    <w:pPr>
      <w:spacing w:after="113"/>
    </w:pPr>
  </w:style>
  <w:style w:type="paragraph" w:customStyle="1" w:styleId="ScheduleParagraph-continued">
    <w:name w:val="Schedule Paragraph - continued"/>
    <w:basedOn w:val="Normal"/>
    <w:uiPriority w:val="40"/>
    <w:rsid w:val="00622738"/>
    <w:pPr>
      <w:spacing w:after="113"/>
    </w:pPr>
  </w:style>
  <w:style w:type="paragraph" w:customStyle="1" w:styleId="SchedulePartNumber">
    <w:name w:val="Schedule Part Number"/>
    <w:basedOn w:val="Normal"/>
    <w:uiPriority w:val="40"/>
    <w:rsid w:val="00622738"/>
    <w:pPr>
      <w:spacing w:after="113"/>
    </w:pPr>
  </w:style>
  <w:style w:type="paragraph" w:customStyle="1" w:styleId="SchedulePartTitle">
    <w:name w:val="Schedule Part Title"/>
    <w:basedOn w:val="Normal"/>
    <w:uiPriority w:val="40"/>
    <w:rsid w:val="00622738"/>
    <w:pPr>
      <w:spacing w:after="113"/>
    </w:pPr>
  </w:style>
  <w:style w:type="paragraph" w:customStyle="1" w:styleId="ScheduleSub-Paragraph">
    <w:name w:val="Schedule Sub-Paragraph"/>
    <w:basedOn w:val="Normal"/>
    <w:uiPriority w:val="40"/>
    <w:rsid w:val="00622738"/>
    <w:pPr>
      <w:spacing w:after="113"/>
    </w:pPr>
  </w:style>
  <w:style w:type="paragraph" w:customStyle="1" w:styleId="ScheduleSub-Paragraph-continued">
    <w:name w:val="Schedule Sub-Paragraph - continued"/>
    <w:basedOn w:val="Normal"/>
    <w:uiPriority w:val="40"/>
    <w:rsid w:val="00622738"/>
    <w:pPr>
      <w:spacing w:after="113"/>
    </w:pPr>
  </w:style>
  <w:style w:type="paragraph" w:customStyle="1" w:styleId="ScheduleSub-Sub-Paragraph">
    <w:name w:val="Schedule Sub-Sub-Paragraph"/>
    <w:basedOn w:val="Normal"/>
    <w:uiPriority w:val="40"/>
    <w:rsid w:val="00622738"/>
    <w:pPr>
      <w:spacing w:after="113"/>
    </w:pPr>
  </w:style>
  <w:style w:type="paragraph" w:customStyle="1" w:styleId="ScheduleSub-Sub-Paragraph-continued">
    <w:name w:val="Schedule Sub-Sub-Paragraph - continued"/>
    <w:basedOn w:val="Normal"/>
    <w:uiPriority w:val="40"/>
    <w:rsid w:val="00622738"/>
    <w:pPr>
      <w:spacing w:after="113"/>
    </w:pPr>
  </w:style>
  <w:style w:type="paragraph" w:customStyle="1" w:styleId="ScheduleSub-Sub-Sub-Paragraph">
    <w:name w:val="Schedule Sub-Sub-Sub-Paragraph"/>
    <w:basedOn w:val="Normal"/>
    <w:uiPriority w:val="40"/>
    <w:rsid w:val="00622738"/>
    <w:pPr>
      <w:spacing w:after="113"/>
    </w:pPr>
  </w:style>
  <w:style w:type="paragraph" w:customStyle="1" w:styleId="ScheduleSub-Sub-Sub-Paragraph-continued">
    <w:name w:val="Schedule Sub-Sub-Sub-Paragraph - continued"/>
    <w:basedOn w:val="Normal"/>
    <w:uiPriority w:val="40"/>
    <w:rsid w:val="00622738"/>
    <w:pPr>
      <w:spacing w:after="113"/>
    </w:pPr>
  </w:style>
  <w:style w:type="paragraph" w:customStyle="1" w:styleId="ScheduleSub-Sub-Sub-Sub-Paragraph">
    <w:name w:val="Schedule Sub-Sub-Sub-Sub-Paragraph"/>
    <w:basedOn w:val="Normal"/>
    <w:uiPriority w:val="40"/>
    <w:rsid w:val="00622738"/>
    <w:pPr>
      <w:spacing w:after="113"/>
    </w:pPr>
  </w:style>
  <w:style w:type="paragraph" w:customStyle="1" w:styleId="StandingOrderAmendmentText">
    <w:name w:val="Standing Order Amendment Text"/>
    <w:basedOn w:val="Normal"/>
    <w:uiPriority w:val="40"/>
    <w:rsid w:val="00622738"/>
  </w:style>
  <w:style w:type="paragraph" w:customStyle="1" w:styleId="StandingOrderParagraph-indented">
    <w:name w:val="Standing Order Paragraph - indented"/>
    <w:basedOn w:val="Normal"/>
    <w:uiPriority w:val="40"/>
    <w:rsid w:val="00622738"/>
  </w:style>
  <w:style w:type="paragraph" w:customStyle="1" w:styleId="StandingOrderSub-Paragraph">
    <w:name w:val="Standing Order Sub-Paragraph"/>
    <w:basedOn w:val="Normal"/>
    <w:uiPriority w:val="40"/>
    <w:rsid w:val="00622738"/>
  </w:style>
  <w:style w:type="paragraph" w:customStyle="1" w:styleId="StandingOrderSub-Sub-Paragraph">
    <w:name w:val="Standing Order Sub-Sub-Paragraph"/>
    <w:basedOn w:val="Normal"/>
    <w:uiPriority w:val="40"/>
    <w:rsid w:val="00622738"/>
  </w:style>
  <w:style w:type="paragraph" w:customStyle="1" w:styleId="StandingOrderTitle">
    <w:name w:val="Standing Order Title"/>
    <w:basedOn w:val="Normal"/>
    <w:uiPriority w:val="40"/>
    <w:rsid w:val="00622738"/>
  </w:style>
  <w:style w:type="paragraph" w:customStyle="1" w:styleId="Sub-Paragraph">
    <w:name w:val="Sub-Paragraph"/>
    <w:basedOn w:val="Normal"/>
    <w:uiPriority w:val="40"/>
    <w:rsid w:val="00622738"/>
  </w:style>
  <w:style w:type="paragraph" w:customStyle="1" w:styleId="Sub-Paragraph-continued">
    <w:name w:val="Sub-Paragraph - continued"/>
    <w:basedOn w:val="Normal"/>
    <w:uiPriority w:val="40"/>
    <w:rsid w:val="00622738"/>
  </w:style>
  <w:style w:type="paragraph" w:customStyle="1" w:styleId="Sub-Section">
    <w:name w:val="Sub-Section"/>
    <w:basedOn w:val="Normal"/>
    <w:uiPriority w:val="40"/>
    <w:rsid w:val="00622738"/>
  </w:style>
  <w:style w:type="paragraph" w:customStyle="1" w:styleId="Sub-Section-continued">
    <w:name w:val="Sub-Section - continued"/>
    <w:basedOn w:val="Normal"/>
    <w:uiPriority w:val="40"/>
    <w:rsid w:val="00622738"/>
  </w:style>
  <w:style w:type="paragraph" w:customStyle="1" w:styleId="Sub-Sub-Paragraph">
    <w:name w:val="Sub-Sub-Paragraph"/>
    <w:basedOn w:val="Normal"/>
    <w:uiPriority w:val="40"/>
    <w:rsid w:val="00622738"/>
  </w:style>
  <w:style w:type="paragraph" w:styleId="Header">
    <w:name w:val="header"/>
    <w:basedOn w:val="Normal"/>
    <w:link w:val="HeaderChar"/>
    <w:hidden/>
    <w:rsid w:val="004001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hidden/>
    <w:rsid w:val="00400138"/>
    <w:rPr>
      <w:rFonts w:ascii="Frutiger LT Std 55 Roman" w:hAnsi="Frutiger LT Std 55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6"/>
    <w:semiHidden/>
    <w:unhideWhenUsed/>
    <w:locked/>
    <w:rsid w:val="004001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6"/>
    <w:semiHidden/>
    <w:rsid w:val="00400138"/>
    <w:rPr>
      <w:rFonts w:ascii="Frutiger LT Std 55 Roman" w:hAnsi="Frutiger LT Std 55 Roman"/>
      <w:color w:val="000000" w:themeColor="text1"/>
      <w:sz w:val="22"/>
    </w:rPr>
  </w:style>
  <w:style w:type="paragraph" w:customStyle="1" w:styleId="GeneralDebates">
    <w:name w:val="General Debates"/>
    <w:basedOn w:val="Normal"/>
    <w:uiPriority w:val="19"/>
    <w:rsid w:val="00F12096"/>
    <w:pPr>
      <w:tabs>
        <w:tab w:val="left" w:pos="454"/>
        <w:tab w:val="left" w:pos="1475"/>
      </w:tabs>
      <w:spacing w:after="180"/>
    </w:pPr>
    <w:rPr>
      <w:rFonts w:ascii="Frutiger LT Std 45 Light" w:hAnsi="Frutiger LT Std 45 Light"/>
      <w:b/>
    </w:rPr>
  </w:style>
  <w:style w:type="paragraph" w:customStyle="1" w:styleId="SummaryAgendaTable">
    <w:name w:val="Summary Agenda Table"/>
    <w:basedOn w:val="Normal"/>
    <w:next w:val="ChamberSummaryHeading"/>
    <w:uiPriority w:val="3"/>
    <w:rsid w:val="00F12096"/>
    <w:pPr>
      <w:spacing w:before="113" w:after="113"/>
    </w:pPr>
  </w:style>
  <w:style w:type="paragraph" w:customStyle="1" w:styleId="SumarySub-Heading">
    <w:name w:val="Sumary Sub-Heading"/>
    <w:basedOn w:val="Normal"/>
    <w:hidden/>
    <w:uiPriority w:val="3"/>
    <w:rsid w:val="00F12096"/>
    <w:pPr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ItemHeading">
    <w:name w:val="Future Business B Item Heading"/>
    <w:basedOn w:val="Normal"/>
    <w:uiPriority w:val="19"/>
    <w:rsid w:val="00290899"/>
    <w:pPr>
      <w:keepNext/>
      <w:tabs>
        <w:tab w:val="left" w:pos="0"/>
      </w:tabs>
      <w:spacing w:before="340" w:after="113"/>
      <w:ind w:hanging="454"/>
    </w:pPr>
    <w:rPr>
      <w:rFonts w:ascii="Frutiger LT Std 45 Light" w:hAnsi="Frutiger LT Std 45 Light"/>
      <w:b/>
    </w:rPr>
  </w:style>
  <w:style w:type="paragraph" w:customStyle="1" w:styleId="FutureBusinessBSectionHeading">
    <w:name w:val="Future Business B Section Heading"/>
    <w:basedOn w:val="SECTIONHEADING"/>
    <w:uiPriority w:val="19"/>
    <w:rsid w:val="00290899"/>
    <w:pPr>
      <w:tabs>
        <w:tab w:val="left" w:pos="-454"/>
      </w:tabs>
      <w:ind w:left="-1021"/>
    </w:pPr>
  </w:style>
  <w:style w:type="paragraph" w:customStyle="1" w:styleId="FutureBusinessBSectionNote">
    <w:name w:val="Future Business B Section Note"/>
    <w:basedOn w:val="Normal"/>
    <w:uiPriority w:val="19"/>
    <w:rsid w:val="00290899"/>
    <w:pPr>
      <w:spacing w:after="284"/>
      <w:ind w:left="-454"/>
    </w:pPr>
  </w:style>
  <w:style w:type="paragraph" w:customStyle="1" w:styleId="FutureBusinessNotesTag">
    <w:name w:val="Future Business Notes Tag"/>
    <w:basedOn w:val="NotesTag"/>
    <w:hidden/>
    <w:uiPriority w:val="19"/>
    <w:rsid w:val="00290899"/>
    <w:pPr>
      <w:tabs>
        <w:tab w:val="left" w:pos="0"/>
      </w:tabs>
      <w:spacing w:before="453"/>
    </w:pPr>
  </w:style>
  <w:style w:type="paragraph" w:customStyle="1" w:styleId="FutureBusinessNotesText">
    <w:name w:val="Future Business Notes Text"/>
    <w:basedOn w:val="NotesText"/>
    <w:hidden/>
    <w:uiPriority w:val="19"/>
    <w:rsid w:val="00290899"/>
    <w:pPr>
      <w:keepNext/>
      <w:tabs>
        <w:tab w:val="left" w:pos="0"/>
      </w:tabs>
    </w:pPr>
  </w:style>
  <w:style w:type="paragraph" w:customStyle="1" w:styleId="SummarySub-Heading">
    <w:name w:val="Summary Sub-Heading"/>
    <w:basedOn w:val="Normal"/>
    <w:uiPriority w:val="3"/>
    <w:rsid w:val="00290899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OPHeader">
    <w:name w:val="Future Business B OP Header"/>
    <w:basedOn w:val="Normal"/>
    <w:uiPriority w:val="19"/>
    <w:rsid w:val="00F00039"/>
    <w:pPr>
      <w:pBdr>
        <w:bottom w:val="single" w:sz="4" w:space="14" w:color="818285"/>
      </w:pBdr>
      <w:tabs>
        <w:tab w:val="left" w:pos="-454"/>
        <w:tab w:val="right" w:pos="8148"/>
        <w:tab w:val="right" w:pos="8732"/>
      </w:tabs>
      <w:spacing w:after="113"/>
      <w:ind w:left="-1021" w:right="-567"/>
    </w:pPr>
    <w:rPr>
      <w:sz w:val="18"/>
    </w:rPr>
  </w:style>
  <w:style w:type="paragraph" w:customStyle="1" w:styleId="FutureBusinessItemGroupNotesTag">
    <w:name w:val="Future Business Item Group Notes Tag"/>
    <w:basedOn w:val="NotesTag"/>
    <w:uiPriority w:val="19"/>
    <w:rsid w:val="00F00039"/>
    <w:pPr>
      <w:tabs>
        <w:tab w:val="left" w:pos="0"/>
      </w:tabs>
      <w:spacing w:before="453"/>
    </w:pPr>
  </w:style>
  <w:style w:type="paragraph" w:customStyle="1" w:styleId="SummaryAgendaItemText-bulleted">
    <w:name w:val="Summary Agenda Item Text - bulleted"/>
    <w:basedOn w:val="Normal"/>
    <w:uiPriority w:val="3"/>
    <w:rsid w:val="009B0897"/>
    <w:pPr>
      <w:tabs>
        <w:tab w:val="left" w:pos="454"/>
      </w:tabs>
      <w:spacing w:after="113"/>
      <w:ind w:left="454" w:hanging="454"/>
    </w:pPr>
  </w:style>
  <w:style w:type="character" w:customStyle="1" w:styleId="OPSection">
    <w:name w:val="OP Section"/>
    <w:basedOn w:val="DefaultParagraphFont"/>
    <w:uiPriority w:val="97"/>
    <w:rsid w:val="00B87CB1"/>
    <w:rPr>
      <w:rFonts w:ascii="Frutiger LT Std 45 Light" w:hAnsi="Frutiger LT Std 45 Light"/>
      <w:b/>
      <w:color w:val="000000" w:themeColor="text1"/>
      <w:sz w:val="18"/>
    </w:rPr>
  </w:style>
  <w:style w:type="character" w:customStyle="1" w:styleId="SittingDate">
    <w:name w:val="Sitting Date"/>
    <w:uiPriority w:val="3"/>
    <w:rsid w:val="00211BE3"/>
    <w:rPr>
      <w:rFonts w:ascii="Frutiger LT Std 45 Light" w:hAnsi="Frutiger LT Std 45 Light"/>
      <w:b/>
      <w:color w:val="000000" w:themeColor="text1"/>
      <w:sz w:val="28"/>
    </w:rPr>
  </w:style>
  <w:style w:type="paragraph" w:styleId="ListParagraph">
    <w:name w:val="List Paragraph"/>
    <w:basedOn w:val="Normal"/>
    <w:uiPriority w:val="96"/>
    <w:semiHidden/>
    <w:locked/>
    <w:rsid w:val="00D815C2"/>
    <w:pPr>
      <w:ind w:left="720"/>
      <w:contextualSpacing/>
    </w:pPr>
  </w:style>
  <w:style w:type="character" w:styleId="CommentReference">
    <w:name w:val="annotation reference"/>
    <w:basedOn w:val="DefaultParagraphFont"/>
    <w:uiPriority w:val="96"/>
    <w:semiHidden/>
    <w:unhideWhenUsed/>
    <w:locked/>
    <w:rsid w:val="00E63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6"/>
    <w:unhideWhenUsed/>
    <w:locked/>
    <w:rsid w:val="00E6348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6"/>
    <w:rsid w:val="00E6348D"/>
    <w:rPr>
      <w:rFonts w:ascii="Frutiger LT Std 55 Roman" w:hAnsi="Frutiger LT Std 55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6"/>
    <w:semiHidden/>
    <w:unhideWhenUsed/>
    <w:locked/>
    <w:rsid w:val="00E63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6"/>
    <w:semiHidden/>
    <w:rsid w:val="00E6348D"/>
    <w:rPr>
      <w:rFonts w:ascii="Frutiger LT Std 55 Roman" w:hAnsi="Frutiger LT Std 55 Roman"/>
      <w:b/>
      <w:bCs/>
      <w:color w:val="000000" w:themeColor="text1"/>
    </w:rPr>
  </w:style>
  <w:style w:type="paragraph" w:customStyle="1" w:styleId="paragraph0">
    <w:name w:val="paragraph"/>
    <w:basedOn w:val="Normal"/>
    <w:rsid w:val="0052765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2765B"/>
  </w:style>
  <w:style w:type="character" w:customStyle="1" w:styleId="eop">
    <w:name w:val="eop"/>
    <w:basedOn w:val="DefaultParagraphFont"/>
    <w:rsid w:val="0052765B"/>
  </w:style>
  <w:style w:type="character" w:styleId="Hyperlink">
    <w:name w:val="Hyperlink"/>
    <w:basedOn w:val="DefaultParagraphFont"/>
    <w:uiPriority w:val="96"/>
    <w:unhideWhenUsed/>
    <w:locked/>
    <w:rsid w:val="00FB20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6"/>
    <w:semiHidden/>
    <w:unhideWhenUsed/>
    <w:locked/>
    <w:rsid w:val="00224A1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891954"/>
    <w:rPr>
      <w:b/>
      <w:bCs/>
    </w:rPr>
  </w:style>
  <w:style w:type="paragraph" w:styleId="Revision">
    <w:name w:val="Revision"/>
    <w:hidden/>
    <w:uiPriority w:val="99"/>
    <w:semiHidden/>
    <w:rsid w:val="00085FFD"/>
    <w:rPr>
      <w:rFonts w:ascii="Frutiger LT Std 55 Roman" w:hAnsi="Frutiger LT Std 55 Roman"/>
      <w:color w:val="000000" w:themeColor="text1"/>
      <w:sz w:val="22"/>
    </w:rPr>
  </w:style>
  <w:style w:type="paragraph" w:customStyle="1" w:styleId="parabusinessitemheading">
    <w:name w:val="parabusinessitemheading"/>
    <w:basedOn w:val="Normal"/>
    <w:rsid w:val="00DB511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orderofbusinessitemtiming">
    <w:name w:val="paraorderofbusinessitemtiming"/>
    <w:basedOn w:val="Normal"/>
    <w:rsid w:val="00DB511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charstandingorderreference">
    <w:name w:val="charstandingorderreference"/>
    <w:basedOn w:val="DefaultParagraphFont"/>
    <w:rsid w:val="00DB511B"/>
  </w:style>
  <w:style w:type="paragraph" w:customStyle="1" w:styleId="paramotionsponsor">
    <w:name w:val="paramotionsponsor"/>
    <w:basedOn w:val="Normal"/>
    <w:rsid w:val="00DB511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motiontext">
    <w:name w:val="paramotiontext"/>
    <w:basedOn w:val="Normal"/>
    <w:rsid w:val="00DB511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A2046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274C1"/>
    <w:rPr>
      <w:b/>
      <w:bCs/>
      <w:sz w:val="24"/>
      <w:szCs w:val="24"/>
    </w:rPr>
  </w:style>
  <w:style w:type="character" w:customStyle="1" w:styleId="so-numbermarker">
    <w:name w:val="so-number_marker"/>
    <w:basedOn w:val="DefaultParagraphFont"/>
    <w:rsid w:val="00E274C1"/>
  </w:style>
  <w:style w:type="paragraph" w:customStyle="1" w:styleId="parabusinessitemheading-bulleted">
    <w:name w:val="parabusinessitemheading-bulleted"/>
    <w:basedOn w:val="Normal"/>
    <w:rsid w:val="00E52D5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notestag">
    <w:name w:val="paranotestag"/>
    <w:basedOn w:val="Normal"/>
    <w:rsid w:val="00E52D5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notestext">
    <w:name w:val="paranotestext"/>
    <w:basedOn w:val="Normal"/>
    <w:rsid w:val="00E52D5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indent">
    <w:name w:val="indent"/>
    <w:basedOn w:val="Normal"/>
    <w:rsid w:val="000A174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43E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6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5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6170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23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20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09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4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72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445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481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560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652766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07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48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3546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71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0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775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957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mmonsbusiness.parliament.uk/Document/83383/Html?subType=Standar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rder%20Paper\Part%201\Summary%20Agenda%20Chamber.dotm" TargetMode="External"/></Relationships>
</file>

<file path=word/theme/theme1.xml><?xml version="1.0" encoding="utf-8"?>
<a:theme xmlns:a="http://schemas.openxmlformats.org/drawingml/2006/main" name="Office Theme">
  <a:themeElements>
    <a:clrScheme name="OP W7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585A"/>
      </a:accent1>
      <a:accent2>
        <a:srgbClr val="81828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C Order Paper">
      <a:majorFont>
        <a:latin typeface="Frutiger LT Std 45 Light"/>
        <a:ea typeface=""/>
        <a:cs typeface=""/>
      </a:majorFont>
      <a:minorFont>
        <a:latin typeface="Frutige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Number xmlns="4600776d-0a3c-44b4-bff2-0ceaafb13046" xsi:nil="true"/>
    <TaxCatchAll xmlns="4600776d-0a3c-44b4-bff2-0ceaafb13046">
      <Value>1</Value>
    </TaxCatchAll>
    <g3ef09377e3444258679b6035a1ff93a xmlns="4600776d-0a3c-44b4-bff2-0ceaafb13046">
      <Terms xmlns="http://schemas.microsoft.com/office/infopath/2007/PartnerControls"/>
    </g3ef09377e3444258679b6035a1ff93a>
    <k5b153ee974a4a57a7568e533217f2cb xmlns="4600776d-0a3c-44b4-bff2-0ceaafb13046">
      <Terms xmlns="http://schemas.microsoft.com/office/infopath/2007/PartnerControls"/>
    </k5b153ee974a4a57a7568e533217f2cb>
    <j6c5b17cd04246da82e5604daf08bc68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Management</TermName>
          <TermId xmlns="http://schemas.microsoft.com/office/infopath/2007/PartnerControls">7f7b59c4-7207-4b06-ab52-b126be635b85</TermId>
        </TermInfo>
      </Terms>
    </j6c5b17cd04246da82e5604daf08bc68>
    <TransfertoArchives xmlns="4600776d-0a3c-44b4-bff2-0ceaafb13046">true</TransfertoArchives>
    <cd0fc526a5c840319a97fd94028e9904 xmlns="4600776d-0a3c-44b4-bff2-0ceaafb13046">
      <Terms xmlns="http://schemas.microsoft.com/office/infopath/2007/PartnerControls"/>
    </cd0fc526a5c840319a97fd94028e9904>
    <c4838c65c76546ae93d5703426802f7f xmlns="4600776d-0a3c-44b4-bff2-0ceaafb13046">
      <Terms xmlns="http://schemas.microsoft.com/office/infopath/2007/PartnerControls"/>
    </c4838c65c76546ae93d5703426802f7f>
    <RetentionTriggerDate xmlns="4600776d-0a3c-44b4-bff2-0ceaafb13046" xsi:nil="true"/>
    <_dlc_DocId xmlns="45e11828-0de0-4109-926d-f17a3193fde5">RJVEE3NA37D4-907547079-4334</_dlc_DocId>
    <_dlc_DocIdUrl xmlns="45e11828-0de0-4109-926d-f17a3193fde5">
      <Url>https://hopuk.sharepoint.com/sites/hct-TableOffice/_layouts/15/DocIdRedir.aspx?ID=RJVEE3NA37D4-907547079-4334</Url>
      <Description>RJVEE3NA37D4-907547079-4334</Description>
    </_dlc_DocIdUrl>
    <SharedWithUsers xmlns="45e11828-0de0-4109-926d-f17a3193fde5">
      <UserInfo>
        <DisplayName>DAVIES, James</DisplayName>
        <AccountId>37</AccountId>
        <AccountType/>
      </UserInfo>
      <UserInfo>
        <DisplayName>GRIFFIN, Gini</DisplayName>
        <AccountId>24</AccountId>
        <AccountType/>
      </UserInfo>
      <UserInfo>
        <DisplayName>ASPDEN, Amelia</DisplayName>
        <AccountId>106</AccountId>
        <AccountType/>
      </UserInfo>
      <UserInfo>
        <DisplayName>GRIFFIN, Colin</DisplayName>
        <AccountId>222</AccountId>
        <AccountType/>
      </UserInfo>
      <UserInfo>
        <DisplayName>FOSTER, Nina</DisplayName>
        <AccountId>185</AccountId>
        <AccountType/>
      </UserInfo>
      <UserInfo>
        <DisplayName>JONES, Philip (Clerks)</DisplayName>
        <AccountId>107</AccountId>
        <AccountType/>
      </UserInfo>
      <UserInfo>
        <DisplayName>HARTWELL-NAGUIB, Sarah</DisplayName>
        <AccountId>100</AccountId>
        <AccountType/>
      </UserInfo>
      <UserInfo>
        <DisplayName>HABBERLEY, Stephen</DisplayName>
        <AccountId>36</AccountId>
        <AccountType/>
      </UserInfo>
      <UserInfo>
        <DisplayName>WATT, Joe</DisplayName>
        <AccountId>252</AccountId>
        <AccountType/>
      </UserInfo>
      <UserInfo>
        <DisplayName>CHALLENDER, Chloe</DisplayName>
        <AccountId>270</AccountId>
        <AccountType/>
      </UserInfo>
      <UserInfo>
        <DisplayName>MADDOCK, Tamsin</DisplayName>
        <AccountId>175</AccountId>
        <AccountType/>
      </UserInfo>
      <UserInfo>
        <DisplayName>STOUT, Katy</DisplayName>
        <AccountId>423</AccountId>
        <AccountType/>
      </UserInfo>
      <UserInfo>
        <DisplayName>KINSEY, Sean</DisplayName>
        <AccountId>333</AccountId>
        <AccountType/>
      </UserInfo>
      <UserInfo>
        <DisplayName>MARCHANT, Lauren</DisplayName>
        <AccountId>708</AccountId>
        <AccountType/>
      </UserInfo>
      <UserInfo>
        <DisplayName>ETHERTON, Mark</DisplayName>
        <AccountId>47</AccountId>
        <AccountType/>
      </UserInfo>
      <UserInfo>
        <DisplayName>TAYLOR, Nicholas</DisplayName>
        <AccountId>355</AccountId>
        <AccountType/>
      </UserInfo>
      <UserInfo>
        <DisplayName>TANER, Sibel</DisplayName>
        <AccountId>650</AccountId>
        <AccountType/>
      </UserInfo>
      <UserInfo>
        <DisplayName>CANDY, Kevin</DisplayName>
        <AccountId>428</AccountId>
        <AccountType/>
      </UserInfo>
      <UserInfo>
        <DisplayName>MEAD, Zac</DisplayName>
        <AccountId>692</AccountId>
        <AccountType/>
      </UserInfo>
      <UserInfo>
        <DisplayName>MIDDLETON, Luanne</DisplayName>
        <AccountId>332</AccountId>
        <AccountType/>
      </UserInfo>
      <UserInfo>
        <DisplayName>RAYNER, Ben</DisplayName>
        <AccountId>705</AccountId>
        <AccountType/>
      </UserInfo>
      <UserInfo>
        <DisplayName>UNELL, Emily</DisplayName>
        <AccountId>782</AccountId>
        <AccountType/>
      </UserInfo>
      <UserInfo>
        <DisplayName>DAVEY, Jim</DisplayName>
        <AccountId>273</AccountId>
        <AccountType/>
      </UserInfo>
      <UserInfo>
        <DisplayName>HARDING, Bethan</DisplayName>
        <AccountId>544</AccountId>
        <AccountType/>
      </UserInfo>
    </SharedWithUsers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D781A38171B42982ECB7660DDE743" ma:contentTypeVersion="38" ma:contentTypeDescription="Create a new document." ma:contentTypeScope="" ma:versionID="63606f9a1d9a6ba6c7fd08b296f02cf5">
  <xsd:schema xmlns:xsd="http://www.w3.org/2001/XMLSchema" xmlns:xs="http://www.w3.org/2001/XMLSchema" xmlns:p="http://schemas.microsoft.com/office/2006/metadata/properties" xmlns:ns2="45e11828-0de0-4109-926d-f17a3193fde5" xmlns:ns3="4600776d-0a3c-44b4-bff2-0ceaafb13046" xmlns:ns4="bfb2a262-7b96-4e63-90b5-c429435e077d" targetNamespace="http://schemas.microsoft.com/office/2006/metadata/properties" ma:root="true" ma:fieldsID="0de97f7b4fe27323bcf250dabc7bb61c" ns2:_="" ns3:_="" ns4:_="">
    <xsd:import namespace="45e11828-0de0-4109-926d-f17a3193fde5"/>
    <xsd:import namespace="4600776d-0a3c-44b4-bff2-0ceaafb13046"/>
    <xsd:import namespace="bfb2a262-7b96-4e63-90b5-c429435e0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4838c65c76546ae93d5703426802f7f" minOccurs="0"/>
                <xsd:element ref="ns3:TaxCatchAll" minOccurs="0"/>
                <xsd:element ref="ns3:TaxCatchAllLabel" minOccurs="0"/>
                <xsd:element ref="ns3:j6c5b17cd04246da82e5604daf08bc68" minOccurs="0"/>
                <xsd:element ref="ns3:g3ef09377e3444258679b6035a1ff93a" minOccurs="0"/>
                <xsd:element ref="ns3:cd0fc526a5c840319a97fd94028e9904" minOccurs="0"/>
                <xsd:element ref="ns3:k5b153ee974a4a57a7568e533217f2cb" minOccurs="0"/>
                <xsd:element ref="ns3:TransfertoArchives" minOccurs="0"/>
                <xsd:element ref="ns3:RetentionTriggerDate" minOccurs="0"/>
                <xsd:element ref="ns3:RecordNumber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11828-0de0-4109-926d-f17a3193fd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0776d-0a3c-44b4-bff2-0ceaafb13046" elementFormDefault="qualified">
    <xsd:import namespace="http://schemas.microsoft.com/office/2006/documentManagement/types"/>
    <xsd:import namespace="http://schemas.microsoft.com/office/infopath/2007/PartnerControls"/>
    <xsd:element name="c4838c65c76546ae93d5703426802f7f" ma:index="11" nillable="true" ma:taxonomy="true" ma:internalName="c4838c65c76546ae93d5703426802f7f" ma:taxonomyFieldName="RMKeyword1" ma:displayName="RM Keyword 1" ma:default="" ma:fieldId="{c4838c65-c765-46ae-93d5-703426802f7f}" ma:sspId="eb37f91c-4bb8-4ab3-bc5a-cd8753815459" ma:termSetId="6ce78382-c8e8-44b0-9862-0d52dc2f47b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5554596d-2000-4266-9252-32b801053ece}" ma:internalName="TaxCatchAll" ma:showField="CatchAllData" ma:web="45e11828-0de0-4109-926d-f17a3193fd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5554596d-2000-4266-9252-32b801053ece}" ma:internalName="TaxCatchAllLabel" ma:readOnly="true" ma:showField="CatchAllDataLabel" ma:web="45e11828-0de0-4109-926d-f17a3193fd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6c5b17cd04246da82e5604daf08bc68" ma:index="15" nillable="true" ma:taxonomy="true" ma:internalName="j6c5b17cd04246da82e5604daf08bc68" ma:taxonomyFieldName="RMKeyword2" ma:displayName="RM Keyword 2" ma:default="1;#Business Management|7f7b59c4-7207-4b06-ab52-b126be635b85" ma:fieldId="{36c5b17c-d042-46da-82e5-604daf08bc68}" ma:sspId="eb37f91c-4bb8-4ab3-bc5a-cd8753815459" ma:termSetId="6d4083f0-4a5b-4f0d-bf61-1a7bc95d06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ef09377e3444258679b6035a1ff93a" ma:index="17" nillable="true" ma:taxonomy="true" ma:internalName="g3ef09377e3444258679b6035a1ff93a" ma:taxonomyFieldName="RMKeyword3" ma:displayName="RM Keyword 3" ma:default="" ma:fieldId="{03ef0937-7e34-4425-8679-b6035a1ff93a}" ma:sspId="eb37f91c-4bb8-4ab3-bc5a-cd8753815459" ma:termSetId="4114c526-84fc-4c3e-bdac-645514365e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0fc526a5c840319a97fd94028e9904" ma:index="19" nillable="true" ma:taxonomy="true" ma:internalName="cd0fc526a5c840319a97fd94028e9904" ma:taxonomyFieldName="RMKeyword4" ma:displayName="RM Keyword 4" ma:default="" ma:fieldId="{cd0fc526-a5c8-4031-9a97-fd94028e9904}" ma:sspId="eb37f91c-4bb8-4ab3-bc5a-cd8753815459" ma:termSetId="35662a10-3587-4b3e-a59c-955899b5916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b153ee974a4a57a7568e533217f2cb" ma:index="21" nillable="true" ma:taxonomy="true" ma:internalName="k5b153ee974a4a57a7568e533217f2cb" ma:taxonomyFieldName="ProtectiveMarking" ma:displayName="Protective Marking" ma:default="" ma:fieldId="{45b153ee-974a-4a57-a756-8e533217f2cb}" ma:sspId="eb37f91c-4bb8-4ab3-bc5a-cd8753815459" ma:termSetId="a21652b8-fc26-4b81-81c8-686b596c9f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ansfertoArchives" ma:index="23" nillable="true" ma:displayName="Transfer to Archives" ma:default="1" ma:indexed="true" ma:internalName="TransfertoArchives">
      <xsd:simpleType>
        <xsd:restriction base="dms:Boolean"/>
      </xsd:simpleType>
    </xsd:element>
    <xsd:element name="RetentionTriggerDate" ma:index="24" nillable="true" ma:displayName="Retention Trigger Date" ma:format="DateOnly" ma:internalName="RetentionTriggerDate">
      <xsd:simpleType>
        <xsd:restriction base="dms:DateTime"/>
      </xsd:simpleType>
    </xsd:element>
    <xsd:element name="RecordNumber" ma:index="25" nillable="true" ma:displayName="Record Number" ma:indexed="true" ma:internalName="Record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2a262-7b96-4e63-90b5-c429435e0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B4718-BB1F-4C94-96BF-01AE16F8D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44579-0B30-4F75-92FC-09B369521D02}">
  <ds:schemaRefs>
    <ds:schemaRef ds:uri="http://schemas.microsoft.com/office/2006/metadata/properties"/>
    <ds:schemaRef ds:uri="http://schemas.microsoft.com/office/infopath/2007/PartnerControls"/>
    <ds:schemaRef ds:uri="4600776d-0a3c-44b4-bff2-0ceaafb13046"/>
    <ds:schemaRef ds:uri="45e11828-0de0-4109-926d-f17a3193fde5"/>
  </ds:schemaRefs>
</ds:datastoreItem>
</file>

<file path=customXml/itemProps3.xml><?xml version="1.0" encoding="utf-8"?>
<ds:datastoreItem xmlns:ds="http://schemas.openxmlformats.org/officeDocument/2006/customXml" ds:itemID="{52CF66FA-1149-4C40-A611-EF74E09B06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56CBEF0-0233-4713-81BE-2557A4253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11828-0de0-4109-926d-f17a3193fde5"/>
    <ds:schemaRef ds:uri="4600776d-0a3c-44b4-bff2-0ceaafb13046"/>
    <ds:schemaRef ds:uri="bfb2a262-7b96-4e63-90b5-c429435e0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A4FF2E-B3FA-44B9-809C-42FD592DA0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Agenda Chamber.dotm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>Helena Bayler Limited</Company>
  <LinksUpToDate>false</LinksUpToDate>
  <CharactersWithSpaces>868</CharactersWithSpaces>
  <SharedDoc>false</SharedDoc>
  <HLinks>
    <vt:vector size="6" baseType="variant">
      <vt:variant>
        <vt:i4>2228331</vt:i4>
      </vt:variant>
      <vt:variant>
        <vt:i4>0</vt:i4>
      </vt:variant>
      <vt:variant>
        <vt:i4>0</vt:i4>
      </vt:variant>
      <vt:variant>
        <vt:i4>5</vt:i4>
      </vt:variant>
      <vt:variant>
        <vt:lpwstr>https://commonsbusiness.parliament.uk/Document/83383/Html?subType=Standard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AGENDA: CHAMBER</dc:title>
  <dc:subject/>
  <dc:creator>Tracey Jessup</dc:creator>
  <cp:keywords/>
  <cp:lastModifiedBy>MILLER, Mick</cp:lastModifiedBy>
  <cp:revision>2</cp:revision>
  <cp:lastPrinted>2020-03-31T22:35:00Z</cp:lastPrinted>
  <dcterms:created xsi:type="dcterms:W3CDTF">2024-07-11T11:51:00Z</dcterms:created>
  <dcterms:modified xsi:type="dcterms:W3CDTF">2024-07-11T11:51:00Z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Version">
    <vt:i4>11</vt:i4>
  </property>
  <property fmtid="{D5CDD505-2E9C-101B-9397-08002B2CF9AE}" pid="3" name="ContentTypeId">
    <vt:lpwstr>0x0101008FCD781A38171B42982ECB7660DDE743</vt:lpwstr>
  </property>
  <property fmtid="{D5CDD505-2E9C-101B-9397-08002B2CF9AE}" pid="4" name="RMKeyword3">
    <vt:lpwstr/>
  </property>
  <property fmtid="{D5CDD505-2E9C-101B-9397-08002B2CF9AE}" pid="5" name="ProtectiveMarking">
    <vt:lpwstr/>
  </property>
  <property fmtid="{D5CDD505-2E9C-101B-9397-08002B2CF9AE}" pid="6" name="RMKeyword1">
    <vt:lpwstr/>
  </property>
  <property fmtid="{D5CDD505-2E9C-101B-9397-08002B2CF9AE}" pid="7" name="RMKeyword4">
    <vt:lpwstr/>
  </property>
  <property fmtid="{D5CDD505-2E9C-101B-9397-08002B2CF9AE}" pid="8" name="RMKeyword2">
    <vt:lpwstr>1;#Business Management|7f7b59c4-7207-4b06-ab52-b126be635b85</vt:lpwstr>
  </property>
  <property fmtid="{D5CDD505-2E9C-101B-9397-08002B2CF9AE}" pid="9" name="_dlc_DocIdItemGuid">
    <vt:lpwstr>6ed4f1b9-9888-492e-8b13-a11320aa4966</vt:lpwstr>
  </property>
  <property fmtid="{D5CDD505-2E9C-101B-9397-08002B2CF9AE}" pid="10" name="AuthorIds_UIVersion_9216">
    <vt:lpwstr>106</vt:lpwstr>
  </property>
  <property fmtid="{D5CDD505-2E9C-101B-9397-08002B2CF9AE}" pid="11" name="AuthorIds_UIVersion_11776">
    <vt:lpwstr>36</vt:lpwstr>
  </property>
  <property fmtid="{D5CDD505-2E9C-101B-9397-08002B2CF9AE}" pid="12" name="MSIP_Label_a8f77787-5df4-43b6-a2a8-8d8b678a318b_Enabled">
    <vt:lpwstr>True</vt:lpwstr>
  </property>
  <property fmtid="{D5CDD505-2E9C-101B-9397-08002B2CF9AE}" pid="13" name="MSIP_Label_a8f77787-5df4-43b6-a2a8-8d8b678a318b_SiteId">
    <vt:lpwstr>1ce6dd9e-b337-4088-be5e-8dbbec04b34a</vt:lpwstr>
  </property>
  <property fmtid="{D5CDD505-2E9C-101B-9397-08002B2CF9AE}" pid="14" name="MSIP_Label_a8f77787-5df4-43b6-a2a8-8d8b678a318b_Owner">
    <vt:lpwstr>maddockt@parliament.uk</vt:lpwstr>
  </property>
  <property fmtid="{D5CDD505-2E9C-101B-9397-08002B2CF9AE}" pid="15" name="MSIP_Label_a8f77787-5df4-43b6-a2a8-8d8b678a318b_SetDate">
    <vt:lpwstr>2020-01-14T10:06:21.9229309Z</vt:lpwstr>
  </property>
  <property fmtid="{D5CDD505-2E9C-101B-9397-08002B2CF9AE}" pid="16" name="MSIP_Label_a8f77787-5df4-43b6-a2a8-8d8b678a318b_Name">
    <vt:lpwstr>Unrestricted</vt:lpwstr>
  </property>
  <property fmtid="{D5CDD505-2E9C-101B-9397-08002B2CF9AE}" pid="17" name="MSIP_Label_a8f77787-5df4-43b6-a2a8-8d8b678a318b_Application">
    <vt:lpwstr>Microsoft Azure Information Protection</vt:lpwstr>
  </property>
  <property fmtid="{D5CDD505-2E9C-101B-9397-08002B2CF9AE}" pid="18" name="MSIP_Label_a8f77787-5df4-43b6-a2a8-8d8b678a318b_ActionId">
    <vt:lpwstr>d95884b8-5341-44ef-8a44-e99db183dbc2</vt:lpwstr>
  </property>
  <property fmtid="{D5CDD505-2E9C-101B-9397-08002B2CF9AE}" pid="19" name="MSIP_Label_a8f77787-5df4-43b6-a2a8-8d8b678a318b_Extended_MSFT_Method">
    <vt:lpwstr>Automatic</vt:lpwstr>
  </property>
  <property fmtid="{D5CDD505-2E9C-101B-9397-08002B2CF9AE}" pid="20" name="Sensitivity">
    <vt:lpwstr>Unrestricted</vt:lpwstr>
  </property>
</Properties>
</file>