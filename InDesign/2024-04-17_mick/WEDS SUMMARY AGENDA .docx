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6FC7" w14:textId="6D61BBFA" w:rsidR="00313FFB" w:rsidRPr="0014363D" w:rsidRDefault="003A5BD3" w:rsidP="00313FFB">
      <w:pPr>
        <w:pStyle w:val="ChamberSummaryHeading"/>
      </w:pPr>
      <w:r w:rsidRPr="0014363D">
        <w:t>Summary Agenda: CHAMBER</w:t>
      </w:r>
    </w:p>
    <w:tbl>
      <w:tblPr>
        <w:tblStyle w:val="TableGrid"/>
        <w:tblpPr w:leftFromText="180" w:rightFromText="180" w:vertAnchor="text" w:tblpY="1"/>
        <w:tblOverlap w:val="never"/>
        <w:tblW w:w="8878" w:type="dxa"/>
        <w:tblLayout w:type="fixed"/>
        <w:tblCellMar>
          <w:left w:w="0" w:type="dxa"/>
          <w:right w:w="170" w:type="dxa"/>
        </w:tblCellMar>
        <w:tblLook w:val="02A0" w:firstRow="1" w:lastRow="0" w:firstColumn="1" w:lastColumn="0" w:noHBand="1" w:noVBand="0"/>
      </w:tblPr>
      <w:tblGrid>
        <w:gridCol w:w="1975"/>
        <w:gridCol w:w="6903"/>
      </w:tblGrid>
      <w:tr w:rsidR="003A5BD3" w:rsidRPr="00B1539F" w14:paraId="696FF698" w14:textId="77777777" w:rsidTr="00537E5A">
        <w:trPr>
          <w:trHeight w:val="416"/>
        </w:trPr>
        <w:tc>
          <w:tcPr>
            <w:tcW w:w="1975" w:type="dxa"/>
          </w:tcPr>
          <w:p w14:paraId="5B389DD3" w14:textId="790A71AC" w:rsidR="003A5BD3" w:rsidRPr="00B1539F" w:rsidRDefault="003A5BD3" w:rsidP="00972BED">
            <w:pPr>
              <w:pStyle w:val="SummaryAgendaItemTiming"/>
            </w:pPr>
            <w:r w:rsidRPr="00B1539F">
              <w:t xml:space="preserve">11.30am 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25592F15" w14:textId="3D2A9661" w:rsidR="00B837BA" w:rsidRPr="00B1539F" w:rsidRDefault="003A5BD3" w:rsidP="00707507">
            <w:pPr>
              <w:pStyle w:val="SummaryAgendaItemTiming"/>
              <w:jc w:val="left"/>
            </w:pPr>
            <w:r w:rsidRPr="00B1539F">
              <w:t>Prayers</w:t>
            </w:r>
          </w:p>
        </w:tc>
      </w:tr>
      <w:tr w:rsidR="00DB6C9D" w:rsidRPr="00B1539F" w14:paraId="62547B40" w14:textId="77777777" w:rsidTr="00537E5A">
        <w:trPr>
          <w:trHeight w:val="416"/>
        </w:trPr>
        <w:tc>
          <w:tcPr>
            <w:tcW w:w="1975" w:type="dxa"/>
          </w:tcPr>
          <w:p w14:paraId="00AFC123" w14:textId="78F30CDC" w:rsidR="00DB6C9D" w:rsidRPr="00B1539F" w:rsidRDefault="00DB6C9D" w:rsidP="00972BED">
            <w:pPr>
              <w:pStyle w:val="SummaryAgendaItemTiming"/>
            </w:pPr>
            <w:r>
              <w:rPr>
                <w:color w:val="000000" w:themeColor="text2"/>
                <w:szCs w:val="22"/>
              </w:rPr>
              <w:t>Afterwards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190FD5B" w14:textId="77B84D86" w:rsidR="00DB6C9D" w:rsidRPr="00B1539F" w:rsidRDefault="00DB6C9D" w:rsidP="00707507">
            <w:pPr>
              <w:pStyle w:val="SummaryAgendaItemTiming"/>
              <w:jc w:val="left"/>
            </w:pPr>
            <w:r>
              <w:t xml:space="preserve">Oral Questions: </w:t>
            </w:r>
            <w:r w:rsidR="00CC79ED">
              <w:t>Science, Innovation and Technology</w:t>
            </w:r>
          </w:p>
        </w:tc>
      </w:tr>
      <w:tr w:rsidR="00DB6C9D" w:rsidRPr="00B1539F" w14:paraId="64ED2175" w14:textId="77777777" w:rsidTr="00537E5A">
        <w:trPr>
          <w:trHeight w:val="416"/>
        </w:trPr>
        <w:tc>
          <w:tcPr>
            <w:tcW w:w="1975" w:type="dxa"/>
          </w:tcPr>
          <w:p w14:paraId="7E2BD91F" w14:textId="6D428103" w:rsidR="00DB6C9D" w:rsidRDefault="00DB6C9D" w:rsidP="00972BED">
            <w:pPr>
              <w:pStyle w:val="SummaryAgendaItemTiming"/>
              <w:rPr>
                <w:color w:val="000000" w:themeColor="text2"/>
                <w:szCs w:val="22"/>
              </w:rPr>
            </w:pPr>
            <w:r>
              <w:rPr>
                <w:color w:val="000000" w:themeColor="text2"/>
                <w:szCs w:val="22"/>
              </w:rPr>
              <w:t>12 noon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3357597" w14:textId="5AE833E7" w:rsidR="00DB6C9D" w:rsidRDefault="00DB6C9D" w:rsidP="00707507">
            <w:pPr>
              <w:pStyle w:val="SummaryAgendaItemTiming"/>
              <w:jc w:val="left"/>
            </w:pPr>
            <w:r>
              <w:t>Oral Questions: Prime Minister</w:t>
            </w:r>
          </w:p>
        </w:tc>
      </w:tr>
      <w:tr w:rsidR="001D703E" w:rsidRPr="00B1539F" w14:paraId="3D84AC5E" w14:textId="77777777" w:rsidTr="00537E5A">
        <w:trPr>
          <w:trHeight w:val="416"/>
        </w:trPr>
        <w:tc>
          <w:tcPr>
            <w:tcW w:w="1975" w:type="dxa"/>
          </w:tcPr>
          <w:p w14:paraId="4983EC09" w14:textId="124AE161" w:rsidR="001D703E" w:rsidRPr="00B1539F" w:rsidRDefault="00DB6C9D" w:rsidP="534D5EDF">
            <w:pPr>
              <w:pStyle w:val="SummaryAgendaItemTiming"/>
              <w:rPr>
                <w:color w:val="000000" w:themeColor="text2"/>
                <w:szCs w:val="22"/>
              </w:rPr>
            </w:pPr>
            <w:r>
              <w:rPr>
                <w:color w:val="000000" w:themeColor="text2"/>
                <w:szCs w:val="22"/>
              </w:rPr>
              <w:t>12.30pm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6502F52D" w14:textId="037DA637" w:rsidR="0084463C" w:rsidRPr="00B54940" w:rsidRDefault="00DD1965" w:rsidP="00DD1965">
            <w:pPr>
              <w:pStyle w:val="SummaryAgendaItemTiming"/>
              <w:jc w:val="left"/>
              <w:rPr>
                <w:rFonts w:asciiTheme="minorHAnsi" w:hAnsiTheme="minorHAnsi"/>
                <w:color w:val="000000" w:themeColor="text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Urgent Questions, Ministerial Statements (if any)</w:t>
            </w:r>
            <w:r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E25279" w:rsidRPr="00B1539F" w14:paraId="1D71C773" w14:textId="77777777" w:rsidTr="00537E5A">
        <w:trPr>
          <w:trHeight w:val="675"/>
        </w:trPr>
        <w:tc>
          <w:tcPr>
            <w:tcW w:w="1975" w:type="dxa"/>
          </w:tcPr>
          <w:p w14:paraId="647733ED" w14:textId="060075AE" w:rsidR="00E25279" w:rsidRPr="00B87630" w:rsidRDefault="00B87630" w:rsidP="02A66527">
            <w:pPr>
              <w:jc w:val="right"/>
              <w:rPr>
                <w:color w:val="000000" w:themeColor="text2"/>
              </w:rPr>
            </w:pPr>
            <w:r w:rsidRPr="00B87630">
              <w:rPr>
                <w:color w:val="000000" w:themeColor="text2"/>
              </w:rPr>
              <w:t>Up to 20 minutes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4C1003E2" w14:textId="574B1C73" w:rsidR="00E25279" w:rsidRPr="004771AE" w:rsidRDefault="00C75DB1" w:rsidP="008045C7">
            <w:pPr>
              <w:pStyle w:val="SummaryAgendaItemTiming"/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 w:rsidRPr="004771AE">
              <w:rPr>
                <w:rStyle w:val="normaltextrun"/>
                <w:color w:val="000000"/>
                <w:shd w:val="clear" w:color="auto" w:fill="FFFFFF"/>
              </w:rPr>
              <w:t xml:space="preserve">Ten Minute Rule Motion: </w:t>
            </w:r>
            <w:r w:rsidR="00F95BDA">
              <w:rPr>
                <w:rStyle w:val="normaltextrun"/>
                <w:color w:val="000000"/>
                <w:shd w:val="clear" w:color="auto" w:fill="FFFFFF"/>
              </w:rPr>
              <w:t>Fireworks</w:t>
            </w:r>
            <w:r w:rsidR="00E408E7">
              <w:rPr>
                <w:rStyle w:val="normaltextrun"/>
                <w:color w:val="000000"/>
                <w:shd w:val="clear" w:color="auto" w:fill="FFFFFF"/>
              </w:rPr>
              <w:t xml:space="preserve"> (</w:t>
            </w:r>
            <w:r w:rsidR="00F95BDA">
              <w:rPr>
                <w:rStyle w:val="normaltextrun"/>
                <w:color w:val="000000"/>
                <w:shd w:val="clear" w:color="auto" w:fill="FFFFFF"/>
              </w:rPr>
              <w:t>noise limit</w:t>
            </w:r>
            <w:r w:rsidR="000A0FAF">
              <w:rPr>
                <w:rStyle w:val="normaltextrun"/>
                <w:color w:val="000000"/>
                <w:shd w:val="clear" w:color="auto" w:fill="FFFFFF"/>
              </w:rPr>
              <w:t>s</w:t>
            </w:r>
            <w:r w:rsidR="00632D37">
              <w:rPr>
                <w:rStyle w:val="normaltextrun"/>
                <w:color w:val="000000"/>
                <w:shd w:val="clear" w:color="auto" w:fill="FFFFFF"/>
              </w:rPr>
              <w:t>)</w:t>
            </w:r>
            <w:r w:rsidR="004771AE" w:rsidRPr="004771AE">
              <w:rPr>
                <w:rStyle w:val="normaltextrun"/>
                <w:color w:val="000000"/>
                <w:shd w:val="clear" w:color="auto" w:fill="FFFFFF"/>
              </w:rPr>
              <w:t xml:space="preserve"> (</w:t>
            </w:r>
            <w:r w:rsidR="00F95BDA">
              <w:rPr>
                <w:rStyle w:val="normaltextrun"/>
                <w:color w:val="000000"/>
                <w:shd w:val="clear" w:color="auto" w:fill="FFFFFF"/>
              </w:rPr>
              <w:t>Judith Cummins</w:t>
            </w:r>
            <w:r w:rsidR="004771AE" w:rsidRPr="004771AE">
              <w:rPr>
                <w:rStyle w:val="normaltextrun"/>
                <w:color w:val="000000"/>
                <w:shd w:val="clear" w:color="auto" w:fill="FFFFFF"/>
              </w:rPr>
              <w:t>)</w:t>
            </w:r>
          </w:p>
        </w:tc>
      </w:tr>
      <w:tr w:rsidR="00DB448E" w:rsidRPr="00B1539F" w14:paraId="0C464BA8" w14:textId="77777777" w:rsidTr="00537E5A">
        <w:trPr>
          <w:trHeight w:val="675"/>
        </w:trPr>
        <w:tc>
          <w:tcPr>
            <w:tcW w:w="1975" w:type="dxa"/>
          </w:tcPr>
          <w:p w14:paraId="70749CF1" w14:textId="0B4F5D8A" w:rsidR="00DB448E" w:rsidRPr="000813A8" w:rsidRDefault="00432619" w:rsidP="02A66527">
            <w:pPr>
              <w:jc w:val="right"/>
              <w:rPr>
                <w:color w:val="000000" w:themeColor="text2"/>
              </w:rPr>
            </w:pPr>
            <w:r>
              <w:rPr>
                <w:color w:val="000000" w:themeColor="text2"/>
              </w:rPr>
              <w:t>Up to one hour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44B5C4A8" w14:textId="210C2FB1" w:rsidR="008E4C4B" w:rsidRPr="00C04E03" w:rsidRDefault="001A0C5F" w:rsidP="008045C7">
            <w:pPr>
              <w:pStyle w:val="SummaryAgendaItemTiming"/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Safety of Rwanda (Asylum and Immigration) Bill: </w:t>
            </w:r>
            <w:r w:rsidR="00813800">
              <w:rPr>
                <w:rStyle w:val="normaltextrun"/>
                <w:color w:val="000000"/>
                <w:shd w:val="clear" w:color="auto" w:fill="FFFFFF"/>
              </w:rPr>
              <w:t xml:space="preserve">Consideration of Lords </w:t>
            </w:r>
            <w:r w:rsidR="00FD699A">
              <w:rPr>
                <w:rStyle w:val="normaltextrun"/>
                <w:color w:val="000000"/>
                <w:shd w:val="clear" w:color="auto" w:fill="FFFFFF"/>
              </w:rPr>
              <w:t>Message</w:t>
            </w:r>
          </w:p>
        </w:tc>
      </w:tr>
      <w:tr w:rsidR="00331787" w:rsidRPr="00B1539F" w14:paraId="19A87100" w14:textId="77777777" w:rsidTr="00537E5A">
        <w:trPr>
          <w:trHeight w:val="675"/>
        </w:trPr>
        <w:tc>
          <w:tcPr>
            <w:tcW w:w="1975" w:type="dxa"/>
          </w:tcPr>
          <w:p w14:paraId="587B605C" w14:textId="768A349E" w:rsidR="00331787" w:rsidRDefault="00551749" w:rsidP="02A66527">
            <w:pPr>
              <w:jc w:val="right"/>
              <w:rPr>
                <w:color w:val="000000" w:themeColor="text2"/>
              </w:rPr>
            </w:pPr>
            <w:r>
              <w:rPr>
                <w:color w:val="000000" w:themeColor="text2"/>
              </w:rPr>
              <w:t>Until any hour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102C96F8" w14:textId="7A1DC049" w:rsidR="00F56D27" w:rsidRPr="00F11450" w:rsidRDefault="003441ED" w:rsidP="003441ED">
            <w:pPr>
              <w:pStyle w:val="SummaryAgendaItemTiming"/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Finance (No</w:t>
            </w:r>
            <w:r w:rsidR="00590412">
              <w:rPr>
                <w:rStyle w:val="normaltextrun"/>
                <w:color w:val="000000"/>
                <w:shd w:val="clear" w:color="auto" w:fill="FFFFFF"/>
              </w:rPr>
              <w:t>. 2) Bill: Second Reading</w:t>
            </w:r>
          </w:p>
        </w:tc>
      </w:tr>
      <w:tr w:rsidR="00E00D2F" w:rsidRPr="00B1539F" w14:paraId="37DFE3CC" w14:textId="77777777" w:rsidTr="00537E5A">
        <w:trPr>
          <w:trHeight w:val="675"/>
        </w:trPr>
        <w:tc>
          <w:tcPr>
            <w:tcW w:w="1975" w:type="dxa"/>
          </w:tcPr>
          <w:p w14:paraId="2420EB54" w14:textId="2769524D" w:rsidR="00E00D2F" w:rsidRDefault="00E00D2F" w:rsidP="02A66527">
            <w:pPr>
              <w:jc w:val="right"/>
              <w:rPr>
                <w:color w:val="000000" w:themeColor="text2"/>
              </w:rPr>
            </w:pPr>
            <w:r>
              <w:rPr>
                <w:color w:val="000000" w:themeColor="text2"/>
              </w:rPr>
              <w:t>Followed by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072AA6FF" w14:textId="77777777" w:rsidR="00E00D2F" w:rsidRDefault="00690589" w:rsidP="003441ED">
            <w:pPr>
              <w:pStyle w:val="SummaryAgendaItemTiming"/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Motion without separate debate:</w:t>
            </w:r>
          </w:p>
          <w:p w14:paraId="1DF0BF19" w14:textId="0A1C071E" w:rsidR="00690589" w:rsidRDefault="00690589" w:rsidP="00690589">
            <w:pPr>
              <w:pStyle w:val="SummaryAgendaItemTiming"/>
              <w:numPr>
                <w:ilvl w:val="0"/>
                <w:numId w:val="26"/>
              </w:numPr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Programme</w:t>
            </w:r>
          </w:p>
        </w:tc>
      </w:tr>
      <w:tr w:rsidR="00A65AC6" w14:paraId="4242BCF4" w14:textId="77777777" w:rsidTr="00F52E3D">
        <w:trPr>
          <w:trHeight w:val="416"/>
        </w:trPr>
        <w:tc>
          <w:tcPr>
            <w:tcW w:w="1975" w:type="dxa"/>
          </w:tcPr>
          <w:p w14:paraId="05B62FDA" w14:textId="50693F9C" w:rsidR="00A65AC6" w:rsidRPr="00975757" w:rsidRDefault="00F52E3D" w:rsidP="44BE0623">
            <w:pPr>
              <w:pStyle w:val="SummaryAgendaItemTiming"/>
            </w:pPr>
            <w:r>
              <w:t>No debate</w:t>
            </w:r>
          </w:p>
        </w:tc>
        <w:tc>
          <w:tcPr>
            <w:tcW w:w="6903" w:type="dxa"/>
            <w:shd w:val="clear" w:color="auto" w:fill="auto"/>
            <w:tcMar>
              <w:left w:w="170" w:type="dxa"/>
              <w:right w:w="0" w:type="dxa"/>
            </w:tcMar>
          </w:tcPr>
          <w:p w14:paraId="395663E3" w14:textId="5D9BF758" w:rsidR="00A65AC6" w:rsidRPr="00975757" w:rsidRDefault="00B36121" w:rsidP="44BE0623">
            <w:pPr>
              <w:pStyle w:val="SummaryAgendaItemTiming"/>
              <w:jc w:val="left"/>
            </w:pPr>
            <w:r w:rsidRPr="00F52E3D">
              <w:t>Statutory Instruments (Motions for approval)</w:t>
            </w:r>
          </w:p>
        </w:tc>
      </w:tr>
      <w:tr w:rsidR="44BE0623" w14:paraId="06FB9E18" w14:textId="77777777" w:rsidTr="00537E5A">
        <w:trPr>
          <w:trHeight w:val="416"/>
        </w:trPr>
        <w:tc>
          <w:tcPr>
            <w:tcW w:w="1975" w:type="dxa"/>
          </w:tcPr>
          <w:p w14:paraId="346EADA8" w14:textId="50C18A45" w:rsidR="44BE0623" w:rsidRPr="00975757" w:rsidRDefault="5847AE4E" w:rsidP="44BE0623">
            <w:pPr>
              <w:pStyle w:val="SummaryAgendaItemTiming"/>
            </w:pPr>
            <w:r w:rsidRPr="00975757">
              <w:t>No debate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098AFFD1" w14:textId="1E96E8AC" w:rsidR="44BE0623" w:rsidRPr="00975757" w:rsidRDefault="06F0C322" w:rsidP="44BE0623">
            <w:pPr>
              <w:pStyle w:val="SummaryAgendaItemTiming"/>
              <w:jc w:val="left"/>
            </w:pPr>
            <w:r w:rsidRPr="00975757">
              <w:t>Presentation of Public Petitions</w:t>
            </w:r>
          </w:p>
        </w:tc>
      </w:tr>
      <w:tr w:rsidR="00D36628" w14:paraId="59CAE45F" w14:textId="77777777" w:rsidTr="00537E5A">
        <w:trPr>
          <w:trHeight w:val="416"/>
        </w:trPr>
        <w:tc>
          <w:tcPr>
            <w:tcW w:w="1975" w:type="dxa"/>
          </w:tcPr>
          <w:p w14:paraId="4799CFD6" w14:textId="76E5606A" w:rsidR="00D36628" w:rsidRDefault="00D36628" w:rsidP="00D36628">
            <w:pPr>
              <w:pStyle w:val="SummaryAgendaItemTiming"/>
            </w:pPr>
            <w:r w:rsidRPr="00B1539F">
              <w:t>Until 7.30pm or for half an hour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2C71058" w14:textId="1EFEBB4F" w:rsidR="00D36628" w:rsidRPr="173C9F3E" w:rsidRDefault="000C7B0F" w:rsidP="00D36628">
            <w:pPr>
              <w:pStyle w:val="SummaryAgendaItemTiming"/>
              <w:jc w:val="left"/>
            </w:pPr>
            <w:r>
              <w:t xml:space="preserve">Potential merits of reopening Midge Hall railway station and direct rail services </w:t>
            </w:r>
            <w:r w:rsidR="008070E9">
              <w:t>between Liverpool and Preston (Katherine Fletcher)</w:t>
            </w:r>
          </w:p>
        </w:tc>
      </w:tr>
    </w:tbl>
    <w:p w14:paraId="31EAE0A9" w14:textId="1F0C4A9F" w:rsidR="5D73F862" w:rsidRDefault="5D73F862" w:rsidP="5D73F862">
      <w:pPr>
        <w:pStyle w:val="SummaryAgendaItemTiming"/>
        <w:jc w:val="left"/>
        <w:rPr>
          <w:rFonts w:eastAsia="Frutiger LT Std 55 Roman"/>
        </w:rPr>
      </w:pPr>
    </w:p>
    <w:p w14:paraId="1BFF37E6" w14:textId="6A72364A" w:rsidR="0023644F" w:rsidRDefault="0023644F" w:rsidP="0C012699">
      <w:pPr>
        <w:pStyle w:val="SummaryAgendaItemTiming"/>
        <w:jc w:val="left"/>
        <w:rPr>
          <w:rFonts w:eastAsia="Frutiger LT Std 55 Roman"/>
          <w:b/>
          <w:bCs/>
          <w:sz w:val="28"/>
          <w:szCs w:val="28"/>
        </w:rPr>
      </w:pPr>
      <w:r w:rsidRPr="0023644F">
        <w:rPr>
          <w:rFonts w:eastAsia="Frutiger LT Std 55 Roman"/>
          <w:b/>
          <w:bCs/>
          <w:sz w:val="28"/>
          <w:szCs w:val="28"/>
        </w:rPr>
        <w:t>WESTMINSTER HALL</w:t>
      </w:r>
    </w:p>
    <w:tbl>
      <w:tblPr>
        <w:tblStyle w:val="TableGrid"/>
        <w:tblpPr w:leftFromText="180" w:rightFromText="180" w:vertAnchor="text" w:tblpY="1"/>
        <w:tblOverlap w:val="never"/>
        <w:tblW w:w="8878" w:type="dxa"/>
        <w:tblLayout w:type="fixed"/>
        <w:tblCellMar>
          <w:left w:w="0" w:type="dxa"/>
          <w:right w:w="170" w:type="dxa"/>
        </w:tblCellMar>
        <w:tblLook w:val="06A0" w:firstRow="1" w:lastRow="0" w:firstColumn="1" w:lastColumn="0" w:noHBand="1" w:noVBand="1"/>
      </w:tblPr>
      <w:tblGrid>
        <w:gridCol w:w="1920"/>
        <w:gridCol w:w="6958"/>
      </w:tblGrid>
      <w:tr w:rsidR="0023644F" w:rsidRPr="00DB6C9D" w14:paraId="16924129" w14:textId="77777777" w:rsidTr="0078684B">
        <w:trPr>
          <w:trHeight w:val="416"/>
        </w:trPr>
        <w:tc>
          <w:tcPr>
            <w:tcW w:w="1920" w:type="dxa"/>
          </w:tcPr>
          <w:p w14:paraId="34AB2B57" w14:textId="1EE19082" w:rsidR="0023644F" w:rsidRPr="0023644F" w:rsidRDefault="0023644F">
            <w:pPr>
              <w:pStyle w:val="SummaryAgendaItemTiming"/>
            </w:pPr>
            <w:r>
              <w:t>9.30am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25AA6FDD" w14:textId="742BC4AB" w:rsidR="0023644F" w:rsidRPr="0023644F" w:rsidRDefault="008070E9" w:rsidP="442C3205">
            <w:pPr>
              <w:pStyle w:val="SummaryAgendaItemTiming"/>
              <w:jc w:val="left"/>
            </w:pPr>
            <w:r>
              <w:t>Flood recovery framework</w:t>
            </w:r>
          </w:p>
        </w:tc>
      </w:tr>
      <w:tr w:rsidR="0023644F" w:rsidRPr="28EF7C2B" w14:paraId="46740842" w14:textId="77777777" w:rsidTr="0078684B">
        <w:trPr>
          <w:trHeight w:val="416"/>
        </w:trPr>
        <w:tc>
          <w:tcPr>
            <w:tcW w:w="1920" w:type="dxa"/>
          </w:tcPr>
          <w:p w14:paraId="03DA8D80" w14:textId="37E5FA7A" w:rsidR="0023644F" w:rsidRPr="0023644F" w:rsidRDefault="0023644F">
            <w:pPr>
              <w:pStyle w:val="SummaryAgendaItemTiming"/>
            </w:pPr>
            <w:r>
              <w:t>11.00am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7273258A" w14:textId="638C50C4" w:rsidR="0023644F" w:rsidRPr="0023644F" w:rsidRDefault="005666DC" w:rsidP="442C3205">
            <w:pPr>
              <w:pStyle w:val="SummaryAgendaItemTiming"/>
              <w:jc w:val="left"/>
            </w:pPr>
            <w:r>
              <w:t>Maritime safety breaches within the Exclusive Economic Zone</w:t>
            </w:r>
          </w:p>
        </w:tc>
      </w:tr>
      <w:tr w:rsidR="0023644F" w:rsidRPr="00E50BB6" w14:paraId="4144F3DE" w14:textId="77777777" w:rsidTr="0078684B">
        <w:trPr>
          <w:trHeight w:val="416"/>
        </w:trPr>
        <w:tc>
          <w:tcPr>
            <w:tcW w:w="1920" w:type="dxa"/>
          </w:tcPr>
          <w:p w14:paraId="6C6D9FD2" w14:textId="379FC988" w:rsidR="0023644F" w:rsidRPr="0023644F" w:rsidRDefault="0023644F">
            <w:pPr>
              <w:pStyle w:val="SummaryAgendaItemTiming"/>
            </w:pPr>
            <w:r>
              <w:t>2.30pm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44991EF2" w14:textId="1E664942" w:rsidR="0023644F" w:rsidRPr="0023644F" w:rsidRDefault="000F6D7A" w:rsidP="442C3205">
            <w:pPr>
              <w:pStyle w:val="SummaryAgendaItemTiming"/>
              <w:jc w:val="left"/>
            </w:pPr>
            <w:r>
              <w:t>Impact of the Spring Budget 2024 on the Welsh economy</w:t>
            </w:r>
          </w:p>
        </w:tc>
      </w:tr>
      <w:tr w:rsidR="0023644F" w:rsidRPr="0023644F" w14:paraId="7055AB61" w14:textId="77777777" w:rsidTr="0078684B">
        <w:trPr>
          <w:trHeight w:val="416"/>
        </w:trPr>
        <w:tc>
          <w:tcPr>
            <w:tcW w:w="1920" w:type="dxa"/>
          </w:tcPr>
          <w:p w14:paraId="0D4C7035" w14:textId="05ECB6D0" w:rsidR="0023644F" w:rsidRPr="0023644F" w:rsidRDefault="00C53F8E">
            <w:pPr>
              <w:pStyle w:val="SummaryAgendaItemTiming"/>
            </w:pPr>
            <w:r>
              <w:t>4.00pm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48794B97" w14:textId="510F51AD" w:rsidR="0023644F" w:rsidRPr="0023644F" w:rsidRDefault="000F6D7A" w:rsidP="1A8402D7">
            <w:pPr>
              <w:pStyle w:val="SummaryAgendaItemTiming"/>
              <w:jc w:val="left"/>
            </w:pPr>
            <w:r>
              <w:t>Antimi</w:t>
            </w:r>
            <w:r w:rsidR="00085FC5">
              <w:t>crobial resistance</w:t>
            </w:r>
          </w:p>
        </w:tc>
      </w:tr>
      <w:tr w:rsidR="0023644F" w:rsidRPr="00B1539F" w14:paraId="70B5F537" w14:textId="77777777" w:rsidTr="0078684B">
        <w:trPr>
          <w:trHeight w:val="300"/>
        </w:trPr>
        <w:tc>
          <w:tcPr>
            <w:tcW w:w="1920" w:type="dxa"/>
          </w:tcPr>
          <w:p w14:paraId="219CAC0A" w14:textId="1F76E1DC" w:rsidR="0023644F" w:rsidRPr="00B1539F" w:rsidRDefault="00C53F8E">
            <w:pPr>
              <w:pStyle w:val="SummaryAgendaItemTiming"/>
              <w:rPr>
                <w:color w:val="000000" w:themeColor="text2"/>
              </w:rPr>
            </w:pPr>
            <w:r>
              <w:t>4.30pm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1280C298" w14:textId="6B937A84" w:rsidR="0023644F" w:rsidRPr="00B1539F" w:rsidRDefault="00085FC5" w:rsidP="02A66527">
            <w:pPr>
              <w:pStyle w:val="SummaryAgendaItemTiming"/>
              <w:jc w:val="left"/>
            </w:pPr>
            <w:r>
              <w:t>Access to dentistry for cancer patients</w:t>
            </w:r>
          </w:p>
        </w:tc>
      </w:tr>
    </w:tbl>
    <w:p w14:paraId="3A99ADBE" w14:textId="77777777" w:rsidR="003E26F1" w:rsidRPr="0023644F" w:rsidRDefault="003E26F1" w:rsidP="0C012699">
      <w:pPr>
        <w:pStyle w:val="SummaryAgendaItemTiming"/>
        <w:jc w:val="left"/>
        <w:rPr>
          <w:rFonts w:eastAsia="Frutiger LT Std 55 Roman"/>
          <w:b/>
          <w:bCs/>
          <w:sz w:val="28"/>
          <w:szCs w:val="28"/>
        </w:rPr>
      </w:pPr>
    </w:p>
    <w:sectPr w:rsidR="003E26F1" w:rsidRPr="0023644F" w:rsidSect="00DB18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361" w:bottom="851" w:left="13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4DF4D" w14:textId="77777777" w:rsidR="0031050A" w:rsidRDefault="0031050A" w:rsidP="00114B2F">
      <w:r>
        <w:separator/>
      </w:r>
    </w:p>
    <w:p w14:paraId="18A76A73" w14:textId="77777777" w:rsidR="0031050A" w:rsidRDefault="0031050A"/>
  </w:endnote>
  <w:endnote w:type="continuationSeparator" w:id="0">
    <w:p w14:paraId="71B175F2" w14:textId="77777777" w:rsidR="0031050A" w:rsidRDefault="0031050A" w:rsidP="00114B2F">
      <w:r>
        <w:continuationSeparator/>
      </w:r>
    </w:p>
    <w:p w14:paraId="4006BA8D" w14:textId="77777777" w:rsidR="0031050A" w:rsidRDefault="0031050A"/>
  </w:endnote>
  <w:endnote w:type="continuationNotice" w:id="1">
    <w:p w14:paraId="054BE497" w14:textId="77777777" w:rsidR="0031050A" w:rsidRDefault="003105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55 Rom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EF0E3" w14:textId="77777777" w:rsidR="008963B1" w:rsidRDefault="00896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957CE" w14:textId="77777777" w:rsidR="008963B1" w:rsidRDefault="00896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6D844" w14:textId="77777777" w:rsidR="008963B1" w:rsidRDefault="0089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124EB" w14:textId="77777777" w:rsidR="0031050A" w:rsidRDefault="0031050A" w:rsidP="00114B2F">
      <w:r>
        <w:separator/>
      </w:r>
    </w:p>
    <w:p w14:paraId="2DD22D87" w14:textId="77777777" w:rsidR="0031050A" w:rsidRDefault="0031050A"/>
  </w:footnote>
  <w:footnote w:type="continuationSeparator" w:id="0">
    <w:p w14:paraId="171E8C24" w14:textId="77777777" w:rsidR="0031050A" w:rsidRDefault="0031050A" w:rsidP="00114B2F">
      <w:r>
        <w:continuationSeparator/>
      </w:r>
    </w:p>
    <w:p w14:paraId="09F2EC2A" w14:textId="77777777" w:rsidR="0031050A" w:rsidRDefault="0031050A"/>
  </w:footnote>
  <w:footnote w:type="continuationNotice" w:id="1">
    <w:p w14:paraId="0147129E" w14:textId="77777777" w:rsidR="0031050A" w:rsidRDefault="003105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0B03" w14:textId="77777777" w:rsidR="008963B1" w:rsidRDefault="00896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54802" w14:textId="77777777" w:rsidR="008963B1" w:rsidRDefault="00896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A8113" w14:textId="77777777" w:rsidR="008963B1" w:rsidRDefault="00896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1A0"/>
    <w:multiLevelType w:val="hybridMultilevel"/>
    <w:tmpl w:val="D2E2B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B07"/>
    <w:multiLevelType w:val="hybridMultilevel"/>
    <w:tmpl w:val="ED2C3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410"/>
    <w:multiLevelType w:val="hybridMultilevel"/>
    <w:tmpl w:val="C2F600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3783E"/>
    <w:multiLevelType w:val="hybridMultilevel"/>
    <w:tmpl w:val="506A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980D"/>
    <w:multiLevelType w:val="hybridMultilevel"/>
    <w:tmpl w:val="FFFFFFFF"/>
    <w:lvl w:ilvl="0" w:tplc="0CFA43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387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25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69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A0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3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8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E3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85D48"/>
    <w:multiLevelType w:val="hybridMultilevel"/>
    <w:tmpl w:val="999C6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3DAF"/>
    <w:multiLevelType w:val="hybridMultilevel"/>
    <w:tmpl w:val="23FA7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7303"/>
    <w:multiLevelType w:val="hybridMultilevel"/>
    <w:tmpl w:val="0374CE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8E"/>
    <w:multiLevelType w:val="hybridMultilevel"/>
    <w:tmpl w:val="44A83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51F1B"/>
    <w:multiLevelType w:val="hybridMultilevel"/>
    <w:tmpl w:val="0BE8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87CEC"/>
    <w:multiLevelType w:val="hybridMultilevel"/>
    <w:tmpl w:val="5A6C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B266F"/>
    <w:multiLevelType w:val="hybridMultilevel"/>
    <w:tmpl w:val="57B08F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21A8"/>
    <w:multiLevelType w:val="hybridMultilevel"/>
    <w:tmpl w:val="D602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243"/>
    <w:multiLevelType w:val="hybridMultilevel"/>
    <w:tmpl w:val="B4FA6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187F1"/>
    <w:multiLevelType w:val="hybridMultilevel"/>
    <w:tmpl w:val="10D8795C"/>
    <w:lvl w:ilvl="0" w:tplc="270C7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D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0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6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ED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04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22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8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01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ECAA"/>
    <w:multiLevelType w:val="hybridMultilevel"/>
    <w:tmpl w:val="53E87B48"/>
    <w:lvl w:ilvl="0" w:tplc="E938A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6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4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86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C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0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A1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B9A35"/>
    <w:multiLevelType w:val="hybridMultilevel"/>
    <w:tmpl w:val="EFCCF1B8"/>
    <w:lvl w:ilvl="0" w:tplc="E0BE7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C3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2F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2F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9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02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C8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4B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C1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14FFB"/>
    <w:multiLevelType w:val="hybridMultilevel"/>
    <w:tmpl w:val="4628C9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C4529"/>
    <w:multiLevelType w:val="hybridMultilevel"/>
    <w:tmpl w:val="FB429DAA"/>
    <w:lvl w:ilvl="0" w:tplc="20AA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4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0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D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C0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1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2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E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0752B"/>
    <w:multiLevelType w:val="hybridMultilevel"/>
    <w:tmpl w:val="6B0E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94C62"/>
    <w:multiLevelType w:val="multilevel"/>
    <w:tmpl w:val="0A3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17D5C"/>
    <w:multiLevelType w:val="hybridMultilevel"/>
    <w:tmpl w:val="F8FA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59477"/>
    <w:multiLevelType w:val="hybridMultilevel"/>
    <w:tmpl w:val="9BA0BDC6"/>
    <w:lvl w:ilvl="0" w:tplc="F876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42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0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88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6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3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2B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2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148CB"/>
    <w:multiLevelType w:val="multilevel"/>
    <w:tmpl w:val="C13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C1197D"/>
    <w:multiLevelType w:val="hybridMultilevel"/>
    <w:tmpl w:val="06CA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0A808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850B4"/>
    <w:multiLevelType w:val="hybridMultilevel"/>
    <w:tmpl w:val="44A8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97292">
    <w:abstractNumId w:val="4"/>
  </w:num>
  <w:num w:numId="2" w16cid:durableId="6757871">
    <w:abstractNumId w:val="24"/>
  </w:num>
  <w:num w:numId="3" w16cid:durableId="171842406">
    <w:abstractNumId w:val="23"/>
  </w:num>
  <w:num w:numId="4" w16cid:durableId="1312831211">
    <w:abstractNumId w:val="7"/>
  </w:num>
  <w:num w:numId="5" w16cid:durableId="27611406">
    <w:abstractNumId w:val="14"/>
  </w:num>
  <w:num w:numId="6" w16cid:durableId="1152478777">
    <w:abstractNumId w:val="17"/>
  </w:num>
  <w:num w:numId="7" w16cid:durableId="1047607050">
    <w:abstractNumId w:val="8"/>
  </w:num>
  <w:num w:numId="8" w16cid:durableId="1167475401">
    <w:abstractNumId w:val="2"/>
  </w:num>
  <w:num w:numId="9" w16cid:durableId="966666736">
    <w:abstractNumId w:val="16"/>
  </w:num>
  <w:num w:numId="10" w16cid:durableId="789013342">
    <w:abstractNumId w:val="9"/>
  </w:num>
  <w:num w:numId="11" w16cid:durableId="178390835">
    <w:abstractNumId w:val="18"/>
  </w:num>
  <w:num w:numId="12" w16cid:durableId="1762985794">
    <w:abstractNumId w:val="15"/>
  </w:num>
  <w:num w:numId="13" w16cid:durableId="364330462">
    <w:abstractNumId w:val="22"/>
  </w:num>
  <w:num w:numId="14" w16cid:durableId="1740252122">
    <w:abstractNumId w:val="5"/>
  </w:num>
  <w:num w:numId="15" w16cid:durableId="1372848762">
    <w:abstractNumId w:val="1"/>
  </w:num>
  <w:num w:numId="16" w16cid:durableId="68967688">
    <w:abstractNumId w:val="12"/>
  </w:num>
  <w:num w:numId="17" w16cid:durableId="1830946122">
    <w:abstractNumId w:val="20"/>
  </w:num>
  <w:num w:numId="18" w16cid:durableId="1049258941">
    <w:abstractNumId w:val="25"/>
  </w:num>
  <w:num w:numId="19" w16cid:durableId="1077051376">
    <w:abstractNumId w:val="21"/>
  </w:num>
  <w:num w:numId="20" w16cid:durableId="785344772">
    <w:abstractNumId w:val="6"/>
  </w:num>
  <w:num w:numId="21" w16cid:durableId="337777312">
    <w:abstractNumId w:val="11"/>
  </w:num>
  <w:num w:numId="22" w16cid:durableId="1202478946">
    <w:abstractNumId w:val="3"/>
  </w:num>
  <w:num w:numId="23" w16cid:durableId="1561550913">
    <w:abstractNumId w:val="0"/>
  </w:num>
  <w:num w:numId="24" w16cid:durableId="2126340046">
    <w:abstractNumId w:val="10"/>
  </w:num>
  <w:num w:numId="25" w16cid:durableId="592008586">
    <w:abstractNumId w:val="19"/>
  </w:num>
  <w:num w:numId="26" w16cid:durableId="25745140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suppressBottomSpacing/>
    <w:suppressTopSpacing/>
    <w:suppressSpacingAtTopOfPage/>
    <w:suppressSpBfAfterPgBrk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2AB"/>
    <w:rsid w:val="000008E0"/>
    <w:rsid w:val="000013FB"/>
    <w:rsid w:val="00001CC8"/>
    <w:rsid w:val="00001CF7"/>
    <w:rsid w:val="000025BA"/>
    <w:rsid w:val="00002955"/>
    <w:rsid w:val="00002F9B"/>
    <w:rsid w:val="00002F9D"/>
    <w:rsid w:val="0000368E"/>
    <w:rsid w:val="0000372B"/>
    <w:rsid w:val="00003FB0"/>
    <w:rsid w:val="00004640"/>
    <w:rsid w:val="00004A2E"/>
    <w:rsid w:val="00004D98"/>
    <w:rsid w:val="00004FE2"/>
    <w:rsid w:val="00005296"/>
    <w:rsid w:val="0000557D"/>
    <w:rsid w:val="00005634"/>
    <w:rsid w:val="00005DCD"/>
    <w:rsid w:val="0000649E"/>
    <w:rsid w:val="00006A17"/>
    <w:rsid w:val="00006A2B"/>
    <w:rsid w:val="00006CBB"/>
    <w:rsid w:val="00007765"/>
    <w:rsid w:val="00007CFA"/>
    <w:rsid w:val="00007DCB"/>
    <w:rsid w:val="000100F5"/>
    <w:rsid w:val="00010218"/>
    <w:rsid w:val="000108AF"/>
    <w:rsid w:val="00010AFB"/>
    <w:rsid w:val="00010B7D"/>
    <w:rsid w:val="0001104F"/>
    <w:rsid w:val="000112B4"/>
    <w:rsid w:val="00011600"/>
    <w:rsid w:val="000116BF"/>
    <w:rsid w:val="00011972"/>
    <w:rsid w:val="000119D0"/>
    <w:rsid w:val="00011FD4"/>
    <w:rsid w:val="0001236A"/>
    <w:rsid w:val="00012FF6"/>
    <w:rsid w:val="0001302D"/>
    <w:rsid w:val="00013556"/>
    <w:rsid w:val="00013A09"/>
    <w:rsid w:val="00013AE8"/>
    <w:rsid w:val="00013CC0"/>
    <w:rsid w:val="00013CDA"/>
    <w:rsid w:val="000145AC"/>
    <w:rsid w:val="0001474C"/>
    <w:rsid w:val="00014D4F"/>
    <w:rsid w:val="00014DF3"/>
    <w:rsid w:val="000150F6"/>
    <w:rsid w:val="00015150"/>
    <w:rsid w:val="00015AB1"/>
    <w:rsid w:val="00016347"/>
    <w:rsid w:val="0001673D"/>
    <w:rsid w:val="00016A9F"/>
    <w:rsid w:val="00016BEF"/>
    <w:rsid w:val="00016C5D"/>
    <w:rsid w:val="00017094"/>
    <w:rsid w:val="00017372"/>
    <w:rsid w:val="00017687"/>
    <w:rsid w:val="00017993"/>
    <w:rsid w:val="00017F31"/>
    <w:rsid w:val="0002057B"/>
    <w:rsid w:val="00020673"/>
    <w:rsid w:val="0002091E"/>
    <w:rsid w:val="00020B17"/>
    <w:rsid w:val="00020C79"/>
    <w:rsid w:val="00020CFE"/>
    <w:rsid w:val="000219C5"/>
    <w:rsid w:val="00021A27"/>
    <w:rsid w:val="00021BA1"/>
    <w:rsid w:val="0002210A"/>
    <w:rsid w:val="00022365"/>
    <w:rsid w:val="00022AC8"/>
    <w:rsid w:val="00022CE8"/>
    <w:rsid w:val="00023834"/>
    <w:rsid w:val="00023895"/>
    <w:rsid w:val="00023962"/>
    <w:rsid w:val="00023A35"/>
    <w:rsid w:val="00023BF2"/>
    <w:rsid w:val="00023ED3"/>
    <w:rsid w:val="00024170"/>
    <w:rsid w:val="0002421B"/>
    <w:rsid w:val="00025297"/>
    <w:rsid w:val="0002543D"/>
    <w:rsid w:val="0002573A"/>
    <w:rsid w:val="00025865"/>
    <w:rsid w:val="000258BF"/>
    <w:rsid w:val="00025912"/>
    <w:rsid w:val="00025999"/>
    <w:rsid w:val="00025AB7"/>
    <w:rsid w:val="00025E7F"/>
    <w:rsid w:val="00025FB8"/>
    <w:rsid w:val="00026005"/>
    <w:rsid w:val="000261B0"/>
    <w:rsid w:val="00026577"/>
    <w:rsid w:val="00026B30"/>
    <w:rsid w:val="00026D78"/>
    <w:rsid w:val="00027BC8"/>
    <w:rsid w:val="000303E5"/>
    <w:rsid w:val="00030431"/>
    <w:rsid w:val="00030530"/>
    <w:rsid w:val="00030668"/>
    <w:rsid w:val="000306D7"/>
    <w:rsid w:val="0003098A"/>
    <w:rsid w:val="00030A7E"/>
    <w:rsid w:val="00030D5D"/>
    <w:rsid w:val="00030E26"/>
    <w:rsid w:val="0003183A"/>
    <w:rsid w:val="00031F56"/>
    <w:rsid w:val="00032004"/>
    <w:rsid w:val="000329F9"/>
    <w:rsid w:val="00032A3B"/>
    <w:rsid w:val="0003327A"/>
    <w:rsid w:val="000334FC"/>
    <w:rsid w:val="0003350B"/>
    <w:rsid w:val="00033A1F"/>
    <w:rsid w:val="00033AC4"/>
    <w:rsid w:val="00033C58"/>
    <w:rsid w:val="00034109"/>
    <w:rsid w:val="00034FA0"/>
    <w:rsid w:val="00035292"/>
    <w:rsid w:val="00035345"/>
    <w:rsid w:val="000357D1"/>
    <w:rsid w:val="00035AE3"/>
    <w:rsid w:val="00035AF5"/>
    <w:rsid w:val="000365A7"/>
    <w:rsid w:val="000367AA"/>
    <w:rsid w:val="000368F0"/>
    <w:rsid w:val="000369B9"/>
    <w:rsid w:val="00036A15"/>
    <w:rsid w:val="00036DE5"/>
    <w:rsid w:val="0003708F"/>
    <w:rsid w:val="00037185"/>
    <w:rsid w:val="0003748A"/>
    <w:rsid w:val="0003749D"/>
    <w:rsid w:val="000379BC"/>
    <w:rsid w:val="000379FD"/>
    <w:rsid w:val="00037ED5"/>
    <w:rsid w:val="00040F5C"/>
    <w:rsid w:val="00041015"/>
    <w:rsid w:val="00041263"/>
    <w:rsid w:val="000414DF"/>
    <w:rsid w:val="00041536"/>
    <w:rsid w:val="0004199A"/>
    <w:rsid w:val="00041AA3"/>
    <w:rsid w:val="00041C42"/>
    <w:rsid w:val="00041F20"/>
    <w:rsid w:val="00042829"/>
    <w:rsid w:val="00042CD4"/>
    <w:rsid w:val="0004393E"/>
    <w:rsid w:val="00043B54"/>
    <w:rsid w:val="00044810"/>
    <w:rsid w:val="000455FD"/>
    <w:rsid w:val="00045723"/>
    <w:rsid w:val="00045B36"/>
    <w:rsid w:val="00045D02"/>
    <w:rsid w:val="000461C5"/>
    <w:rsid w:val="0004738C"/>
    <w:rsid w:val="00047581"/>
    <w:rsid w:val="00047744"/>
    <w:rsid w:val="00047D79"/>
    <w:rsid w:val="00047EA1"/>
    <w:rsid w:val="0005025C"/>
    <w:rsid w:val="000503D1"/>
    <w:rsid w:val="0005075D"/>
    <w:rsid w:val="00050785"/>
    <w:rsid w:val="00051434"/>
    <w:rsid w:val="000515ED"/>
    <w:rsid w:val="00051CC1"/>
    <w:rsid w:val="000524FF"/>
    <w:rsid w:val="000526A3"/>
    <w:rsid w:val="00052783"/>
    <w:rsid w:val="00052CF0"/>
    <w:rsid w:val="00052FCD"/>
    <w:rsid w:val="00053212"/>
    <w:rsid w:val="000535A8"/>
    <w:rsid w:val="000536D9"/>
    <w:rsid w:val="00054E58"/>
    <w:rsid w:val="0005509C"/>
    <w:rsid w:val="0005567D"/>
    <w:rsid w:val="00055F04"/>
    <w:rsid w:val="00056184"/>
    <w:rsid w:val="00056ED0"/>
    <w:rsid w:val="00057292"/>
    <w:rsid w:val="000573A7"/>
    <w:rsid w:val="00057F51"/>
    <w:rsid w:val="00060965"/>
    <w:rsid w:val="00060A22"/>
    <w:rsid w:val="00061312"/>
    <w:rsid w:val="000613CA"/>
    <w:rsid w:val="00061C2C"/>
    <w:rsid w:val="00061FFA"/>
    <w:rsid w:val="00062813"/>
    <w:rsid w:val="0006281C"/>
    <w:rsid w:val="000631C7"/>
    <w:rsid w:val="00063621"/>
    <w:rsid w:val="00063721"/>
    <w:rsid w:val="0006389A"/>
    <w:rsid w:val="00063AD4"/>
    <w:rsid w:val="00063BBD"/>
    <w:rsid w:val="00063F30"/>
    <w:rsid w:val="00063F65"/>
    <w:rsid w:val="000640E1"/>
    <w:rsid w:val="0006448A"/>
    <w:rsid w:val="00064647"/>
    <w:rsid w:val="00064AA8"/>
    <w:rsid w:val="00065191"/>
    <w:rsid w:val="00066316"/>
    <w:rsid w:val="0006729C"/>
    <w:rsid w:val="00067527"/>
    <w:rsid w:val="00067797"/>
    <w:rsid w:val="00067902"/>
    <w:rsid w:val="0007010D"/>
    <w:rsid w:val="000702A4"/>
    <w:rsid w:val="0007046E"/>
    <w:rsid w:val="000705D3"/>
    <w:rsid w:val="0007069B"/>
    <w:rsid w:val="0007089E"/>
    <w:rsid w:val="00070BA1"/>
    <w:rsid w:val="00070C70"/>
    <w:rsid w:val="00070D96"/>
    <w:rsid w:val="0007104D"/>
    <w:rsid w:val="00071488"/>
    <w:rsid w:val="00071573"/>
    <w:rsid w:val="00071D22"/>
    <w:rsid w:val="00071EA7"/>
    <w:rsid w:val="00072822"/>
    <w:rsid w:val="00072D82"/>
    <w:rsid w:val="00072FBC"/>
    <w:rsid w:val="000742C3"/>
    <w:rsid w:val="000742C4"/>
    <w:rsid w:val="00074946"/>
    <w:rsid w:val="000749AA"/>
    <w:rsid w:val="00074C56"/>
    <w:rsid w:val="00074F0A"/>
    <w:rsid w:val="0007528F"/>
    <w:rsid w:val="00075DBD"/>
    <w:rsid w:val="00075E38"/>
    <w:rsid w:val="0007602C"/>
    <w:rsid w:val="0007606D"/>
    <w:rsid w:val="000760BD"/>
    <w:rsid w:val="0007655A"/>
    <w:rsid w:val="00076630"/>
    <w:rsid w:val="00076828"/>
    <w:rsid w:val="00077034"/>
    <w:rsid w:val="0007741D"/>
    <w:rsid w:val="00077AC9"/>
    <w:rsid w:val="00077C27"/>
    <w:rsid w:val="00077CF2"/>
    <w:rsid w:val="000791B1"/>
    <w:rsid w:val="0008010A"/>
    <w:rsid w:val="0008081D"/>
    <w:rsid w:val="000809EE"/>
    <w:rsid w:val="000812D5"/>
    <w:rsid w:val="000813A8"/>
    <w:rsid w:val="000813C0"/>
    <w:rsid w:val="0008187C"/>
    <w:rsid w:val="00081893"/>
    <w:rsid w:val="000819E4"/>
    <w:rsid w:val="00081C71"/>
    <w:rsid w:val="00081CA5"/>
    <w:rsid w:val="00081D1D"/>
    <w:rsid w:val="00081FA2"/>
    <w:rsid w:val="00082213"/>
    <w:rsid w:val="000825C7"/>
    <w:rsid w:val="00082F22"/>
    <w:rsid w:val="000830D3"/>
    <w:rsid w:val="00083126"/>
    <w:rsid w:val="000832E8"/>
    <w:rsid w:val="0008393C"/>
    <w:rsid w:val="000844E4"/>
    <w:rsid w:val="00084615"/>
    <w:rsid w:val="00084A29"/>
    <w:rsid w:val="00084D1D"/>
    <w:rsid w:val="00084E48"/>
    <w:rsid w:val="00084E7A"/>
    <w:rsid w:val="00084FBF"/>
    <w:rsid w:val="000850E5"/>
    <w:rsid w:val="000851CA"/>
    <w:rsid w:val="000854F5"/>
    <w:rsid w:val="000857BA"/>
    <w:rsid w:val="00085E21"/>
    <w:rsid w:val="00085FC5"/>
    <w:rsid w:val="00086220"/>
    <w:rsid w:val="0008658B"/>
    <w:rsid w:val="00087339"/>
    <w:rsid w:val="00087CB5"/>
    <w:rsid w:val="000901B0"/>
    <w:rsid w:val="0009041C"/>
    <w:rsid w:val="0009081A"/>
    <w:rsid w:val="0009091D"/>
    <w:rsid w:val="00090D75"/>
    <w:rsid w:val="00090DDC"/>
    <w:rsid w:val="00091265"/>
    <w:rsid w:val="00091B3B"/>
    <w:rsid w:val="00091B5B"/>
    <w:rsid w:val="00091C10"/>
    <w:rsid w:val="00091EA0"/>
    <w:rsid w:val="00092071"/>
    <w:rsid w:val="00092AE0"/>
    <w:rsid w:val="00092C8E"/>
    <w:rsid w:val="00092D92"/>
    <w:rsid w:val="000932AE"/>
    <w:rsid w:val="00093424"/>
    <w:rsid w:val="000934D9"/>
    <w:rsid w:val="00093643"/>
    <w:rsid w:val="000936A7"/>
    <w:rsid w:val="000936FF"/>
    <w:rsid w:val="00093C74"/>
    <w:rsid w:val="0009419E"/>
    <w:rsid w:val="00094415"/>
    <w:rsid w:val="000944FE"/>
    <w:rsid w:val="000953F1"/>
    <w:rsid w:val="00095701"/>
    <w:rsid w:val="00095FAE"/>
    <w:rsid w:val="00095FED"/>
    <w:rsid w:val="000960FE"/>
    <w:rsid w:val="000964BA"/>
    <w:rsid w:val="000968F0"/>
    <w:rsid w:val="00096C5A"/>
    <w:rsid w:val="00096DAE"/>
    <w:rsid w:val="0009710F"/>
    <w:rsid w:val="000972D4"/>
    <w:rsid w:val="0009749C"/>
    <w:rsid w:val="000974EB"/>
    <w:rsid w:val="000A080D"/>
    <w:rsid w:val="000A0E22"/>
    <w:rsid w:val="000A0FAF"/>
    <w:rsid w:val="000A1253"/>
    <w:rsid w:val="000A1485"/>
    <w:rsid w:val="000A1511"/>
    <w:rsid w:val="000A157D"/>
    <w:rsid w:val="000A1767"/>
    <w:rsid w:val="000A1C75"/>
    <w:rsid w:val="000A1D88"/>
    <w:rsid w:val="000A1FCB"/>
    <w:rsid w:val="000A24E9"/>
    <w:rsid w:val="000A265B"/>
    <w:rsid w:val="000A2928"/>
    <w:rsid w:val="000A2947"/>
    <w:rsid w:val="000A2A10"/>
    <w:rsid w:val="000A30F5"/>
    <w:rsid w:val="000A3B43"/>
    <w:rsid w:val="000A4347"/>
    <w:rsid w:val="000A4585"/>
    <w:rsid w:val="000A45B6"/>
    <w:rsid w:val="000A4635"/>
    <w:rsid w:val="000A4812"/>
    <w:rsid w:val="000A4965"/>
    <w:rsid w:val="000A4C29"/>
    <w:rsid w:val="000A4C4F"/>
    <w:rsid w:val="000A510A"/>
    <w:rsid w:val="000A5152"/>
    <w:rsid w:val="000A54C8"/>
    <w:rsid w:val="000A5C88"/>
    <w:rsid w:val="000A68BD"/>
    <w:rsid w:val="000A6A0D"/>
    <w:rsid w:val="000A6AFF"/>
    <w:rsid w:val="000A6C00"/>
    <w:rsid w:val="000A703A"/>
    <w:rsid w:val="000A74C4"/>
    <w:rsid w:val="000A754F"/>
    <w:rsid w:val="000A7584"/>
    <w:rsid w:val="000B01EC"/>
    <w:rsid w:val="000B0234"/>
    <w:rsid w:val="000B0304"/>
    <w:rsid w:val="000B07E4"/>
    <w:rsid w:val="000B0A57"/>
    <w:rsid w:val="000B0BC9"/>
    <w:rsid w:val="000B0D15"/>
    <w:rsid w:val="000B122F"/>
    <w:rsid w:val="000B13A4"/>
    <w:rsid w:val="000B1843"/>
    <w:rsid w:val="000B1AE6"/>
    <w:rsid w:val="000B1B62"/>
    <w:rsid w:val="000B245C"/>
    <w:rsid w:val="000B24B4"/>
    <w:rsid w:val="000B27DC"/>
    <w:rsid w:val="000B2A3B"/>
    <w:rsid w:val="000B2A8E"/>
    <w:rsid w:val="000B2AFB"/>
    <w:rsid w:val="000B2F55"/>
    <w:rsid w:val="000B30A7"/>
    <w:rsid w:val="000B32A1"/>
    <w:rsid w:val="000B3332"/>
    <w:rsid w:val="000B35B9"/>
    <w:rsid w:val="000B36F6"/>
    <w:rsid w:val="000B3C77"/>
    <w:rsid w:val="000B41D9"/>
    <w:rsid w:val="000B4689"/>
    <w:rsid w:val="000B473E"/>
    <w:rsid w:val="000B49E6"/>
    <w:rsid w:val="000B4B69"/>
    <w:rsid w:val="000B549D"/>
    <w:rsid w:val="000B5E01"/>
    <w:rsid w:val="000B6265"/>
    <w:rsid w:val="000B63A8"/>
    <w:rsid w:val="000B653B"/>
    <w:rsid w:val="000B6605"/>
    <w:rsid w:val="000B6B96"/>
    <w:rsid w:val="000B6E02"/>
    <w:rsid w:val="000B7850"/>
    <w:rsid w:val="000B7DC3"/>
    <w:rsid w:val="000B9926"/>
    <w:rsid w:val="000C01B2"/>
    <w:rsid w:val="000C0401"/>
    <w:rsid w:val="000C100F"/>
    <w:rsid w:val="000C105A"/>
    <w:rsid w:val="000C113C"/>
    <w:rsid w:val="000C1153"/>
    <w:rsid w:val="000C11E1"/>
    <w:rsid w:val="000C145D"/>
    <w:rsid w:val="000C18BD"/>
    <w:rsid w:val="000C19C4"/>
    <w:rsid w:val="000C1AF7"/>
    <w:rsid w:val="000C1F8D"/>
    <w:rsid w:val="000C26D1"/>
    <w:rsid w:val="000C2926"/>
    <w:rsid w:val="000C3528"/>
    <w:rsid w:val="000C36F2"/>
    <w:rsid w:val="000C3CCC"/>
    <w:rsid w:val="000C473A"/>
    <w:rsid w:val="000C474A"/>
    <w:rsid w:val="000C4D46"/>
    <w:rsid w:val="000C532B"/>
    <w:rsid w:val="000C5518"/>
    <w:rsid w:val="000C576E"/>
    <w:rsid w:val="000C57FC"/>
    <w:rsid w:val="000C59E5"/>
    <w:rsid w:val="000C5CC1"/>
    <w:rsid w:val="000C5F27"/>
    <w:rsid w:val="000C6025"/>
    <w:rsid w:val="000C61A9"/>
    <w:rsid w:val="000C6532"/>
    <w:rsid w:val="000C6B2C"/>
    <w:rsid w:val="000C6BCD"/>
    <w:rsid w:val="000C6C42"/>
    <w:rsid w:val="000C6EED"/>
    <w:rsid w:val="000C730C"/>
    <w:rsid w:val="000C7360"/>
    <w:rsid w:val="000C7416"/>
    <w:rsid w:val="000C7B0F"/>
    <w:rsid w:val="000C7DC8"/>
    <w:rsid w:val="000D0CB8"/>
    <w:rsid w:val="000D0ECE"/>
    <w:rsid w:val="000D13F3"/>
    <w:rsid w:val="000D1B5B"/>
    <w:rsid w:val="000D2317"/>
    <w:rsid w:val="000D242B"/>
    <w:rsid w:val="000D2851"/>
    <w:rsid w:val="000D2A4B"/>
    <w:rsid w:val="000D2B4A"/>
    <w:rsid w:val="000D33F2"/>
    <w:rsid w:val="000D3650"/>
    <w:rsid w:val="000D37F9"/>
    <w:rsid w:val="000D3E84"/>
    <w:rsid w:val="000D4034"/>
    <w:rsid w:val="000D41FC"/>
    <w:rsid w:val="000D4307"/>
    <w:rsid w:val="000D4605"/>
    <w:rsid w:val="000D4B6D"/>
    <w:rsid w:val="000D4BAB"/>
    <w:rsid w:val="000D540F"/>
    <w:rsid w:val="000D5924"/>
    <w:rsid w:val="000D5A39"/>
    <w:rsid w:val="000D5ACD"/>
    <w:rsid w:val="000D5B1D"/>
    <w:rsid w:val="000D5B1F"/>
    <w:rsid w:val="000D5C1D"/>
    <w:rsid w:val="000D65BC"/>
    <w:rsid w:val="000D68E0"/>
    <w:rsid w:val="000D6CB5"/>
    <w:rsid w:val="000D7484"/>
    <w:rsid w:val="000D7706"/>
    <w:rsid w:val="000D780A"/>
    <w:rsid w:val="000D7B8E"/>
    <w:rsid w:val="000D7D63"/>
    <w:rsid w:val="000E01FD"/>
    <w:rsid w:val="000E05DA"/>
    <w:rsid w:val="000E0C6B"/>
    <w:rsid w:val="000E1096"/>
    <w:rsid w:val="000E1165"/>
    <w:rsid w:val="000E1226"/>
    <w:rsid w:val="000E1B08"/>
    <w:rsid w:val="000E1F9F"/>
    <w:rsid w:val="000E207C"/>
    <w:rsid w:val="000E2435"/>
    <w:rsid w:val="000E2EDD"/>
    <w:rsid w:val="000E34D5"/>
    <w:rsid w:val="000E4376"/>
    <w:rsid w:val="000E4BA4"/>
    <w:rsid w:val="000E4C61"/>
    <w:rsid w:val="000E53D9"/>
    <w:rsid w:val="000E5428"/>
    <w:rsid w:val="000E55FC"/>
    <w:rsid w:val="000E5F99"/>
    <w:rsid w:val="000E64F8"/>
    <w:rsid w:val="000E677E"/>
    <w:rsid w:val="000E6A6A"/>
    <w:rsid w:val="000E6E2D"/>
    <w:rsid w:val="000E7A9C"/>
    <w:rsid w:val="000E7D08"/>
    <w:rsid w:val="000F02A8"/>
    <w:rsid w:val="000F0629"/>
    <w:rsid w:val="000F11D7"/>
    <w:rsid w:val="000F1880"/>
    <w:rsid w:val="000F1A97"/>
    <w:rsid w:val="000F1E6C"/>
    <w:rsid w:val="000F201B"/>
    <w:rsid w:val="000F2516"/>
    <w:rsid w:val="000F2593"/>
    <w:rsid w:val="000F2873"/>
    <w:rsid w:val="000F291E"/>
    <w:rsid w:val="000F2A1B"/>
    <w:rsid w:val="000F2A58"/>
    <w:rsid w:val="000F2E3C"/>
    <w:rsid w:val="000F3618"/>
    <w:rsid w:val="000F3E9D"/>
    <w:rsid w:val="000F427F"/>
    <w:rsid w:val="000F45E1"/>
    <w:rsid w:val="000F48BD"/>
    <w:rsid w:val="000F4FCD"/>
    <w:rsid w:val="000F5344"/>
    <w:rsid w:val="000F5492"/>
    <w:rsid w:val="000F5EFB"/>
    <w:rsid w:val="000F6D7A"/>
    <w:rsid w:val="000F6E64"/>
    <w:rsid w:val="000F739A"/>
    <w:rsid w:val="000F7477"/>
    <w:rsid w:val="000F76F2"/>
    <w:rsid w:val="000F7A9D"/>
    <w:rsid w:val="000F7E29"/>
    <w:rsid w:val="0010042E"/>
    <w:rsid w:val="00100621"/>
    <w:rsid w:val="00100D54"/>
    <w:rsid w:val="00100E86"/>
    <w:rsid w:val="00100F29"/>
    <w:rsid w:val="001010C8"/>
    <w:rsid w:val="001011D6"/>
    <w:rsid w:val="00101B61"/>
    <w:rsid w:val="00101E29"/>
    <w:rsid w:val="00102CBA"/>
    <w:rsid w:val="0010348C"/>
    <w:rsid w:val="00103646"/>
    <w:rsid w:val="0010367C"/>
    <w:rsid w:val="001040AB"/>
    <w:rsid w:val="00104400"/>
    <w:rsid w:val="0010498E"/>
    <w:rsid w:val="00104CE4"/>
    <w:rsid w:val="00104EEF"/>
    <w:rsid w:val="00104F95"/>
    <w:rsid w:val="0010542E"/>
    <w:rsid w:val="00105BCD"/>
    <w:rsid w:val="00105DA7"/>
    <w:rsid w:val="00106018"/>
    <w:rsid w:val="0010614C"/>
    <w:rsid w:val="00106185"/>
    <w:rsid w:val="00106B88"/>
    <w:rsid w:val="00106CC0"/>
    <w:rsid w:val="00106D7D"/>
    <w:rsid w:val="00107603"/>
    <w:rsid w:val="00107DAF"/>
    <w:rsid w:val="001103F2"/>
    <w:rsid w:val="00110789"/>
    <w:rsid w:val="00110B6E"/>
    <w:rsid w:val="00110C77"/>
    <w:rsid w:val="00111268"/>
    <w:rsid w:val="001114F1"/>
    <w:rsid w:val="00111C95"/>
    <w:rsid w:val="00111D35"/>
    <w:rsid w:val="00112589"/>
    <w:rsid w:val="001126A7"/>
    <w:rsid w:val="001128F0"/>
    <w:rsid w:val="001129BC"/>
    <w:rsid w:val="00112A27"/>
    <w:rsid w:val="00112C1B"/>
    <w:rsid w:val="00112CFF"/>
    <w:rsid w:val="00112F77"/>
    <w:rsid w:val="00113585"/>
    <w:rsid w:val="001135F5"/>
    <w:rsid w:val="00113A32"/>
    <w:rsid w:val="00113A92"/>
    <w:rsid w:val="00114299"/>
    <w:rsid w:val="00114B2F"/>
    <w:rsid w:val="00114CBF"/>
    <w:rsid w:val="00114CDB"/>
    <w:rsid w:val="00114CE8"/>
    <w:rsid w:val="00114EF1"/>
    <w:rsid w:val="001152C4"/>
    <w:rsid w:val="00115593"/>
    <w:rsid w:val="001155D6"/>
    <w:rsid w:val="001156B5"/>
    <w:rsid w:val="001160FA"/>
    <w:rsid w:val="00116262"/>
    <w:rsid w:val="00116A6E"/>
    <w:rsid w:val="00116EAC"/>
    <w:rsid w:val="0011712F"/>
    <w:rsid w:val="001177F8"/>
    <w:rsid w:val="00117D66"/>
    <w:rsid w:val="00117DBE"/>
    <w:rsid w:val="00117EB7"/>
    <w:rsid w:val="001208C8"/>
    <w:rsid w:val="001216CD"/>
    <w:rsid w:val="0012187F"/>
    <w:rsid w:val="00121F4C"/>
    <w:rsid w:val="0012200B"/>
    <w:rsid w:val="0012296F"/>
    <w:rsid w:val="00122989"/>
    <w:rsid w:val="00122CEC"/>
    <w:rsid w:val="0012309F"/>
    <w:rsid w:val="0012345B"/>
    <w:rsid w:val="00123759"/>
    <w:rsid w:val="00124016"/>
    <w:rsid w:val="0012434D"/>
    <w:rsid w:val="00124549"/>
    <w:rsid w:val="00124588"/>
    <w:rsid w:val="00124636"/>
    <w:rsid w:val="00124AA9"/>
    <w:rsid w:val="00124B0C"/>
    <w:rsid w:val="00124B12"/>
    <w:rsid w:val="0012502A"/>
    <w:rsid w:val="00125370"/>
    <w:rsid w:val="00125B2E"/>
    <w:rsid w:val="00125F67"/>
    <w:rsid w:val="00126131"/>
    <w:rsid w:val="00126260"/>
    <w:rsid w:val="001262FB"/>
    <w:rsid w:val="00126576"/>
    <w:rsid w:val="001265C5"/>
    <w:rsid w:val="00126755"/>
    <w:rsid w:val="00126C4B"/>
    <w:rsid w:val="00126C92"/>
    <w:rsid w:val="00127290"/>
    <w:rsid w:val="00127B52"/>
    <w:rsid w:val="00127BCF"/>
    <w:rsid w:val="00130243"/>
    <w:rsid w:val="00130276"/>
    <w:rsid w:val="00130D90"/>
    <w:rsid w:val="001312D4"/>
    <w:rsid w:val="0013137C"/>
    <w:rsid w:val="00131569"/>
    <w:rsid w:val="0013169E"/>
    <w:rsid w:val="00131877"/>
    <w:rsid w:val="00131A4D"/>
    <w:rsid w:val="00131B70"/>
    <w:rsid w:val="001322EA"/>
    <w:rsid w:val="00132CEE"/>
    <w:rsid w:val="00132DFF"/>
    <w:rsid w:val="0013337E"/>
    <w:rsid w:val="00133E12"/>
    <w:rsid w:val="00133E4F"/>
    <w:rsid w:val="00134A7A"/>
    <w:rsid w:val="00134DAE"/>
    <w:rsid w:val="00134FEC"/>
    <w:rsid w:val="00135618"/>
    <w:rsid w:val="001356A2"/>
    <w:rsid w:val="00135C2D"/>
    <w:rsid w:val="00135DEE"/>
    <w:rsid w:val="00135E89"/>
    <w:rsid w:val="001361BB"/>
    <w:rsid w:val="001365CB"/>
    <w:rsid w:val="00136D29"/>
    <w:rsid w:val="001371C4"/>
    <w:rsid w:val="00137933"/>
    <w:rsid w:val="001400EE"/>
    <w:rsid w:val="00140448"/>
    <w:rsid w:val="001406ED"/>
    <w:rsid w:val="00140803"/>
    <w:rsid w:val="0014080E"/>
    <w:rsid w:val="00140816"/>
    <w:rsid w:val="001408F9"/>
    <w:rsid w:val="00140AAB"/>
    <w:rsid w:val="00140E4D"/>
    <w:rsid w:val="001412F4"/>
    <w:rsid w:val="001417D8"/>
    <w:rsid w:val="00141A33"/>
    <w:rsid w:val="00141BEB"/>
    <w:rsid w:val="00141D93"/>
    <w:rsid w:val="00141E0A"/>
    <w:rsid w:val="001429A2"/>
    <w:rsid w:val="00142B73"/>
    <w:rsid w:val="00142C44"/>
    <w:rsid w:val="00142D7A"/>
    <w:rsid w:val="0014351D"/>
    <w:rsid w:val="0014363D"/>
    <w:rsid w:val="00143759"/>
    <w:rsid w:val="001438D9"/>
    <w:rsid w:val="00143B3F"/>
    <w:rsid w:val="00143EA1"/>
    <w:rsid w:val="0014406E"/>
    <w:rsid w:val="00144140"/>
    <w:rsid w:val="001442C9"/>
    <w:rsid w:val="00144354"/>
    <w:rsid w:val="0014494D"/>
    <w:rsid w:val="00144D2C"/>
    <w:rsid w:val="00144DC5"/>
    <w:rsid w:val="00145248"/>
    <w:rsid w:val="0014579C"/>
    <w:rsid w:val="00145F9E"/>
    <w:rsid w:val="001461E4"/>
    <w:rsid w:val="00146277"/>
    <w:rsid w:val="0014697D"/>
    <w:rsid w:val="00147948"/>
    <w:rsid w:val="001504C1"/>
    <w:rsid w:val="001504CE"/>
    <w:rsid w:val="001504F5"/>
    <w:rsid w:val="001504FD"/>
    <w:rsid w:val="00150803"/>
    <w:rsid w:val="00151072"/>
    <w:rsid w:val="001510F5"/>
    <w:rsid w:val="001515F4"/>
    <w:rsid w:val="0015181A"/>
    <w:rsid w:val="00151A6A"/>
    <w:rsid w:val="00151FAD"/>
    <w:rsid w:val="00151FB7"/>
    <w:rsid w:val="00152073"/>
    <w:rsid w:val="0015290A"/>
    <w:rsid w:val="001531E1"/>
    <w:rsid w:val="001536F9"/>
    <w:rsid w:val="00153713"/>
    <w:rsid w:val="00153BF0"/>
    <w:rsid w:val="00153E37"/>
    <w:rsid w:val="00154A44"/>
    <w:rsid w:val="00155AAD"/>
    <w:rsid w:val="00155DF8"/>
    <w:rsid w:val="00156622"/>
    <w:rsid w:val="00156EFA"/>
    <w:rsid w:val="0015729A"/>
    <w:rsid w:val="001574C4"/>
    <w:rsid w:val="0015750F"/>
    <w:rsid w:val="00157582"/>
    <w:rsid w:val="00157766"/>
    <w:rsid w:val="00157A24"/>
    <w:rsid w:val="00157D03"/>
    <w:rsid w:val="00157D40"/>
    <w:rsid w:val="0016006B"/>
    <w:rsid w:val="001612AB"/>
    <w:rsid w:val="001614EA"/>
    <w:rsid w:val="00161506"/>
    <w:rsid w:val="00161644"/>
    <w:rsid w:val="001619AA"/>
    <w:rsid w:val="00161AD0"/>
    <w:rsid w:val="00161BDF"/>
    <w:rsid w:val="00161FEC"/>
    <w:rsid w:val="0016202E"/>
    <w:rsid w:val="001621A1"/>
    <w:rsid w:val="001621EB"/>
    <w:rsid w:val="001624EB"/>
    <w:rsid w:val="00162836"/>
    <w:rsid w:val="0016285E"/>
    <w:rsid w:val="00162D01"/>
    <w:rsid w:val="00162E1C"/>
    <w:rsid w:val="00163045"/>
    <w:rsid w:val="00163439"/>
    <w:rsid w:val="00163D7A"/>
    <w:rsid w:val="00164219"/>
    <w:rsid w:val="00164816"/>
    <w:rsid w:val="00164FF4"/>
    <w:rsid w:val="001660A3"/>
    <w:rsid w:val="001660D3"/>
    <w:rsid w:val="00166581"/>
    <w:rsid w:val="00166726"/>
    <w:rsid w:val="0016679E"/>
    <w:rsid w:val="00167353"/>
    <w:rsid w:val="00167533"/>
    <w:rsid w:val="00167854"/>
    <w:rsid w:val="001702B4"/>
    <w:rsid w:val="00170F7F"/>
    <w:rsid w:val="0017120C"/>
    <w:rsid w:val="00171709"/>
    <w:rsid w:val="00171CD1"/>
    <w:rsid w:val="00171E17"/>
    <w:rsid w:val="00171E84"/>
    <w:rsid w:val="00172178"/>
    <w:rsid w:val="00172473"/>
    <w:rsid w:val="00172D3D"/>
    <w:rsid w:val="00173355"/>
    <w:rsid w:val="00173488"/>
    <w:rsid w:val="00173B4A"/>
    <w:rsid w:val="001740C1"/>
    <w:rsid w:val="001741E8"/>
    <w:rsid w:val="0017459B"/>
    <w:rsid w:val="001746CF"/>
    <w:rsid w:val="00174784"/>
    <w:rsid w:val="00174CF9"/>
    <w:rsid w:val="0017501A"/>
    <w:rsid w:val="0017539C"/>
    <w:rsid w:val="00175429"/>
    <w:rsid w:val="001758AA"/>
    <w:rsid w:val="001759D4"/>
    <w:rsid w:val="0017633D"/>
    <w:rsid w:val="00176D25"/>
    <w:rsid w:val="00176DA2"/>
    <w:rsid w:val="00176EA4"/>
    <w:rsid w:val="00177313"/>
    <w:rsid w:val="0017765A"/>
    <w:rsid w:val="001777EB"/>
    <w:rsid w:val="00177C82"/>
    <w:rsid w:val="00181773"/>
    <w:rsid w:val="00181A87"/>
    <w:rsid w:val="00181AD0"/>
    <w:rsid w:val="00181B5D"/>
    <w:rsid w:val="00181EAB"/>
    <w:rsid w:val="00182050"/>
    <w:rsid w:val="00182179"/>
    <w:rsid w:val="00183113"/>
    <w:rsid w:val="00183154"/>
    <w:rsid w:val="00183186"/>
    <w:rsid w:val="001832AC"/>
    <w:rsid w:val="00183B09"/>
    <w:rsid w:val="00183F9A"/>
    <w:rsid w:val="00183FE2"/>
    <w:rsid w:val="00184047"/>
    <w:rsid w:val="00184788"/>
    <w:rsid w:val="001848AE"/>
    <w:rsid w:val="00184C99"/>
    <w:rsid w:val="00184CCE"/>
    <w:rsid w:val="00184F18"/>
    <w:rsid w:val="00185126"/>
    <w:rsid w:val="001857D8"/>
    <w:rsid w:val="00185C11"/>
    <w:rsid w:val="00186522"/>
    <w:rsid w:val="001868FD"/>
    <w:rsid w:val="00186C48"/>
    <w:rsid w:val="0018701B"/>
    <w:rsid w:val="001872CE"/>
    <w:rsid w:val="00187C5E"/>
    <w:rsid w:val="00187CF4"/>
    <w:rsid w:val="00187D79"/>
    <w:rsid w:val="0019030A"/>
    <w:rsid w:val="0019094A"/>
    <w:rsid w:val="00190B3C"/>
    <w:rsid w:val="00190C58"/>
    <w:rsid w:val="00190D42"/>
    <w:rsid w:val="001911E9"/>
    <w:rsid w:val="0019156A"/>
    <w:rsid w:val="001919F8"/>
    <w:rsid w:val="00191A30"/>
    <w:rsid w:val="00191B45"/>
    <w:rsid w:val="00192175"/>
    <w:rsid w:val="00192ABF"/>
    <w:rsid w:val="00192AD8"/>
    <w:rsid w:val="00192FDE"/>
    <w:rsid w:val="0019348F"/>
    <w:rsid w:val="00194075"/>
    <w:rsid w:val="001945FE"/>
    <w:rsid w:val="00194D21"/>
    <w:rsid w:val="00194E48"/>
    <w:rsid w:val="00195377"/>
    <w:rsid w:val="00195886"/>
    <w:rsid w:val="00195BE2"/>
    <w:rsid w:val="00195F3B"/>
    <w:rsid w:val="00196072"/>
    <w:rsid w:val="00196087"/>
    <w:rsid w:val="0019652C"/>
    <w:rsid w:val="0019653E"/>
    <w:rsid w:val="0019664D"/>
    <w:rsid w:val="00196C35"/>
    <w:rsid w:val="001975E2"/>
    <w:rsid w:val="001976B8"/>
    <w:rsid w:val="00197CFE"/>
    <w:rsid w:val="001A0C59"/>
    <w:rsid w:val="001A0C5F"/>
    <w:rsid w:val="001A0E6E"/>
    <w:rsid w:val="001A0EF8"/>
    <w:rsid w:val="001A1141"/>
    <w:rsid w:val="001A1B2F"/>
    <w:rsid w:val="001A24FE"/>
    <w:rsid w:val="001A2703"/>
    <w:rsid w:val="001A2755"/>
    <w:rsid w:val="001A2924"/>
    <w:rsid w:val="001A29F1"/>
    <w:rsid w:val="001A2A23"/>
    <w:rsid w:val="001A32B8"/>
    <w:rsid w:val="001A32DC"/>
    <w:rsid w:val="001A3CEE"/>
    <w:rsid w:val="001A3D5A"/>
    <w:rsid w:val="001A3EB9"/>
    <w:rsid w:val="001A4805"/>
    <w:rsid w:val="001A4D25"/>
    <w:rsid w:val="001A4FEC"/>
    <w:rsid w:val="001A536B"/>
    <w:rsid w:val="001A5FAB"/>
    <w:rsid w:val="001A634A"/>
    <w:rsid w:val="001A6472"/>
    <w:rsid w:val="001A65E4"/>
    <w:rsid w:val="001A69A7"/>
    <w:rsid w:val="001A6ED1"/>
    <w:rsid w:val="001A6EF4"/>
    <w:rsid w:val="001A7191"/>
    <w:rsid w:val="001A7566"/>
    <w:rsid w:val="001A75B8"/>
    <w:rsid w:val="001A7FF0"/>
    <w:rsid w:val="001B04AB"/>
    <w:rsid w:val="001B07EF"/>
    <w:rsid w:val="001B0A74"/>
    <w:rsid w:val="001B0C14"/>
    <w:rsid w:val="001B0D47"/>
    <w:rsid w:val="001B10A2"/>
    <w:rsid w:val="001B161A"/>
    <w:rsid w:val="001B1788"/>
    <w:rsid w:val="001B19CA"/>
    <w:rsid w:val="001B1D0B"/>
    <w:rsid w:val="001B1E5D"/>
    <w:rsid w:val="001B1E76"/>
    <w:rsid w:val="001B22B0"/>
    <w:rsid w:val="001B25F7"/>
    <w:rsid w:val="001B27DC"/>
    <w:rsid w:val="001B31F4"/>
    <w:rsid w:val="001B3517"/>
    <w:rsid w:val="001B3AD6"/>
    <w:rsid w:val="001B4014"/>
    <w:rsid w:val="001B48E7"/>
    <w:rsid w:val="001B4A44"/>
    <w:rsid w:val="001B4F1F"/>
    <w:rsid w:val="001B5266"/>
    <w:rsid w:val="001B530C"/>
    <w:rsid w:val="001B5540"/>
    <w:rsid w:val="001B5737"/>
    <w:rsid w:val="001B5AFC"/>
    <w:rsid w:val="001B5B11"/>
    <w:rsid w:val="001B6144"/>
    <w:rsid w:val="001B6639"/>
    <w:rsid w:val="001B6DC1"/>
    <w:rsid w:val="001B6DFC"/>
    <w:rsid w:val="001B6F17"/>
    <w:rsid w:val="001B75A9"/>
    <w:rsid w:val="001B7901"/>
    <w:rsid w:val="001B7C55"/>
    <w:rsid w:val="001B7C66"/>
    <w:rsid w:val="001B7DDC"/>
    <w:rsid w:val="001C0236"/>
    <w:rsid w:val="001C06F0"/>
    <w:rsid w:val="001C0916"/>
    <w:rsid w:val="001C09FE"/>
    <w:rsid w:val="001C0A0B"/>
    <w:rsid w:val="001C0E2E"/>
    <w:rsid w:val="001C12D3"/>
    <w:rsid w:val="001C159E"/>
    <w:rsid w:val="001C19BA"/>
    <w:rsid w:val="001C19BB"/>
    <w:rsid w:val="001C1EE1"/>
    <w:rsid w:val="001C2119"/>
    <w:rsid w:val="001C27A3"/>
    <w:rsid w:val="001C2854"/>
    <w:rsid w:val="001C2A06"/>
    <w:rsid w:val="001C2A2D"/>
    <w:rsid w:val="001C31A0"/>
    <w:rsid w:val="001C321C"/>
    <w:rsid w:val="001C3B97"/>
    <w:rsid w:val="001C3E20"/>
    <w:rsid w:val="001C430D"/>
    <w:rsid w:val="001C44BE"/>
    <w:rsid w:val="001C47CF"/>
    <w:rsid w:val="001C4938"/>
    <w:rsid w:val="001C4C9F"/>
    <w:rsid w:val="001C51D6"/>
    <w:rsid w:val="001C5928"/>
    <w:rsid w:val="001C59A3"/>
    <w:rsid w:val="001C5A5B"/>
    <w:rsid w:val="001C5C4C"/>
    <w:rsid w:val="001C618D"/>
    <w:rsid w:val="001C63C4"/>
    <w:rsid w:val="001C661D"/>
    <w:rsid w:val="001C6D3E"/>
    <w:rsid w:val="001C6E49"/>
    <w:rsid w:val="001C733E"/>
    <w:rsid w:val="001C7940"/>
    <w:rsid w:val="001C7B1F"/>
    <w:rsid w:val="001C7C04"/>
    <w:rsid w:val="001C7C5E"/>
    <w:rsid w:val="001C7CF4"/>
    <w:rsid w:val="001D028A"/>
    <w:rsid w:val="001D0978"/>
    <w:rsid w:val="001D0A3D"/>
    <w:rsid w:val="001D106F"/>
    <w:rsid w:val="001D2673"/>
    <w:rsid w:val="001D2A4C"/>
    <w:rsid w:val="001D2E09"/>
    <w:rsid w:val="001D3B1A"/>
    <w:rsid w:val="001D3E86"/>
    <w:rsid w:val="001D4299"/>
    <w:rsid w:val="001D433D"/>
    <w:rsid w:val="001D452D"/>
    <w:rsid w:val="001D4670"/>
    <w:rsid w:val="001D47F7"/>
    <w:rsid w:val="001D4E5A"/>
    <w:rsid w:val="001D4F79"/>
    <w:rsid w:val="001D5106"/>
    <w:rsid w:val="001D5242"/>
    <w:rsid w:val="001D52FA"/>
    <w:rsid w:val="001D55FC"/>
    <w:rsid w:val="001D59CA"/>
    <w:rsid w:val="001D5A6C"/>
    <w:rsid w:val="001D5E95"/>
    <w:rsid w:val="001D6331"/>
    <w:rsid w:val="001D6617"/>
    <w:rsid w:val="001D6682"/>
    <w:rsid w:val="001D6692"/>
    <w:rsid w:val="001D6BFA"/>
    <w:rsid w:val="001D6DEA"/>
    <w:rsid w:val="001D6FA2"/>
    <w:rsid w:val="001D703E"/>
    <w:rsid w:val="001D709C"/>
    <w:rsid w:val="001D792A"/>
    <w:rsid w:val="001D7B1C"/>
    <w:rsid w:val="001E00B1"/>
    <w:rsid w:val="001E01CD"/>
    <w:rsid w:val="001E0322"/>
    <w:rsid w:val="001E0588"/>
    <w:rsid w:val="001E070F"/>
    <w:rsid w:val="001E0899"/>
    <w:rsid w:val="001E0A47"/>
    <w:rsid w:val="001E16AD"/>
    <w:rsid w:val="001E187A"/>
    <w:rsid w:val="001E1DD1"/>
    <w:rsid w:val="001E290D"/>
    <w:rsid w:val="001E292C"/>
    <w:rsid w:val="001E29FE"/>
    <w:rsid w:val="001E2A86"/>
    <w:rsid w:val="001E2BF4"/>
    <w:rsid w:val="001E2DBC"/>
    <w:rsid w:val="001E2DD4"/>
    <w:rsid w:val="001E30B5"/>
    <w:rsid w:val="001E3569"/>
    <w:rsid w:val="001E35E6"/>
    <w:rsid w:val="001E3F19"/>
    <w:rsid w:val="001E4675"/>
    <w:rsid w:val="001E46EF"/>
    <w:rsid w:val="001E4826"/>
    <w:rsid w:val="001E4B35"/>
    <w:rsid w:val="001E4EB8"/>
    <w:rsid w:val="001E4F08"/>
    <w:rsid w:val="001E4F15"/>
    <w:rsid w:val="001E4F7F"/>
    <w:rsid w:val="001E58AA"/>
    <w:rsid w:val="001E59A7"/>
    <w:rsid w:val="001E5A5E"/>
    <w:rsid w:val="001E5CC9"/>
    <w:rsid w:val="001E6434"/>
    <w:rsid w:val="001E658B"/>
    <w:rsid w:val="001E6AD0"/>
    <w:rsid w:val="001E6E11"/>
    <w:rsid w:val="001E702D"/>
    <w:rsid w:val="001E72A9"/>
    <w:rsid w:val="001E790C"/>
    <w:rsid w:val="001E7BA9"/>
    <w:rsid w:val="001E7BB5"/>
    <w:rsid w:val="001F0108"/>
    <w:rsid w:val="001F01F3"/>
    <w:rsid w:val="001F0243"/>
    <w:rsid w:val="001F03C2"/>
    <w:rsid w:val="001F0611"/>
    <w:rsid w:val="001F0BDD"/>
    <w:rsid w:val="001F0E17"/>
    <w:rsid w:val="001F1034"/>
    <w:rsid w:val="001F1136"/>
    <w:rsid w:val="001F11F8"/>
    <w:rsid w:val="001F125D"/>
    <w:rsid w:val="001F14F2"/>
    <w:rsid w:val="001F1D43"/>
    <w:rsid w:val="001F1F90"/>
    <w:rsid w:val="001F224C"/>
    <w:rsid w:val="001F2678"/>
    <w:rsid w:val="001F2ECA"/>
    <w:rsid w:val="001F3199"/>
    <w:rsid w:val="001F359E"/>
    <w:rsid w:val="001F398E"/>
    <w:rsid w:val="001F3DAC"/>
    <w:rsid w:val="001F3E51"/>
    <w:rsid w:val="001F4236"/>
    <w:rsid w:val="001F42DA"/>
    <w:rsid w:val="001F4E42"/>
    <w:rsid w:val="001F55D8"/>
    <w:rsid w:val="001F58E2"/>
    <w:rsid w:val="001F5975"/>
    <w:rsid w:val="001F5F3D"/>
    <w:rsid w:val="001F60A5"/>
    <w:rsid w:val="001F6831"/>
    <w:rsid w:val="001F689E"/>
    <w:rsid w:val="001F6AD1"/>
    <w:rsid w:val="001F6C97"/>
    <w:rsid w:val="001F6DA0"/>
    <w:rsid w:val="001F785F"/>
    <w:rsid w:val="001F7DB5"/>
    <w:rsid w:val="0020003D"/>
    <w:rsid w:val="00200083"/>
    <w:rsid w:val="00200225"/>
    <w:rsid w:val="00200482"/>
    <w:rsid w:val="00200541"/>
    <w:rsid w:val="00200759"/>
    <w:rsid w:val="00200786"/>
    <w:rsid w:val="002007FD"/>
    <w:rsid w:val="00200815"/>
    <w:rsid w:val="002009A3"/>
    <w:rsid w:val="00200A61"/>
    <w:rsid w:val="00200C31"/>
    <w:rsid w:val="00200CC0"/>
    <w:rsid w:val="00200D73"/>
    <w:rsid w:val="002016E5"/>
    <w:rsid w:val="00201A0C"/>
    <w:rsid w:val="00201BC5"/>
    <w:rsid w:val="00201FCE"/>
    <w:rsid w:val="00202052"/>
    <w:rsid w:val="00202232"/>
    <w:rsid w:val="00202360"/>
    <w:rsid w:val="0020249F"/>
    <w:rsid w:val="00202894"/>
    <w:rsid w:val="00202AC5"/>
    <w:rsid w:val="00202B42"/>
    <w:rsid w:val="00202B85"/>
    <w:rsid w:val="0020362E"/>
    <w:rsid w:val="00203C07"/>
    <w:rsid w:val="00203C2D"/>
    <w:rsid w:val="00203E0C"/>
    <w:rsid w:val="00203F13"/>
    <w:rsid w:val="00203FC1"/>
    <w:rsid w:val="0020406B"/>
    <w:rsid w:val="0020417B"/>
    <w:rsid w:val="00204260"/>
    <w:rsid w:val="00204B39"/>
    <w:rsid w:val="00204E1D"/>
    <w:rsid w:val="002056B4"/>
    <w:rsid w:val="002056B9"/>
    <w:rsid w:val="0020596D"/>
    <w:rsid w:val="00205DA3"/>
    <w:rsid w:val="00205DE2"/>
    <w:rsid w:val="00205EC1"/>
    <w:rsid w:val="0020608A"/>
    <w:rsid w:val="00206CEB"/>
    <w:rsid w:val="00207014"/>
    <w:rsid w:val="002070F8"/>
    <w:rsid w:val="00207267"/>
    <w:rsid w:val="0020F731"/>
    <w:rsid w:val="00210285"/>
    <w:rsid w:val="00210FCE"/>
    <w:rsid w:val="0021189B"/>
    <w:rsid w:val="00211BE3"/>
    <w:rsid w:val="00211DB4"/>
    <w:rsid w:val="0021247A"/>
    <w:rsid w:val="002125AA"/>
    <w:rsid w:val="002126CD"/>
    <w:rsid w:val="002131A4"/>
    <w:rsid w:val="002137F5"/>
    <w:rsid w:val="00213A7F"/>
    <w:rsid w:val="00213CC9"/>
    <w:rsid w:val="00214155"/>
    <w:rsid w:val="002142E1"/>
    <w:rsid w:val="002143EE"/>
    <w:rsid w:val="002144A3"/>
    <w:rsid w:val="00214796"/>
    <w:rsid w:val="0021479E"/>
    <w:rsid w:val="002155C5"/>
    <w:rsid w:val="00215602"/>
    <w:rsid w:val="00215620"/>
    <w:rsid w:val="0021594B"/>
    <w:rsid w:val="00215A71"/>
    <w:rsid w:val="00215AC3"/>
    <w:rsid w:val="00215C03"/>
    <w:rsid w:val="00215E27"/>
    <w:rsid w:val="00215F54"/>
    <w:rsid w:val="00216295"/>
    <w:rsid w:val="002163B7"/>
    <w:rsid w:val="002163D7"/>
    <w:rsid w:val="0021688A"/>
    <w:rsid w:val="002168F7"/>
    <w:rsid w:val="00216B1C"/>
    <w:rsid w:val="002176C4"/>
    <w:rsid w:val="002177BE"/>
    <w:rsid w:val="00217E65"/>
    <w:rsid w:val="00220045"/>
    <w:rsid w:val="0022038D"/>
    <w:rsid w:val="002203CA"/>
    <w:rsid w:val="0022054C"/>
    <w:rsid w:val="002208E4"/>
    <w:rsid w:val="00221116"/>
    <w:rsid w:val="00221952"/>
    <w:rsid w:val="00221970"/>
    <w:rsid w:val="00221D09"/>
    <w:rsid w:val="00221D69"/>
    <w:rsid w:val="00222405"/>
    <w:rsid w:val="0022288C"/>
    <w:rsid w:val="00222AB6"/>
    <w:rsid w:val="00222F13"/>
    <w:rsid w:val="002231C4"/>
    <w:rsid w:val="00223296"/>
    <w:rsid w:val="002232CB"/>
    <w:rsid w:val="00223740"/>
    <w:rsid w:val="00224BC5"/>
    <w:rsid w:val="00224CC3"/>
    <w:rsid w:val="002250AF"/>
    <w:rsid w:val="00225709"/>
    <w:rsid w:val="00225841"/>
    <w:rsid w:val="002258B1"/>
    <w:rsid w:val="00225932"/>
    <w:rsid w:val="00225AA0"/>
    <w:rsid w:val="00225DE4"/>
    <w:rsid w:val="00226DDB"/>
    <w:rsid w:val="00227AFA"/>
    <w:rsid w:val="00230219"/>
    <w:rsid w:val="002302F2"/>
    <w:rsid w:val="00230445"/>
    <w:rsid w:val="00230B44"/>
    <w:rsid w:val="00230DD3"/>
    <w:rsid w:val="0023114C"/>
    <w:rsid w:val="002315D6"/>
    <w:rsid w:val="00231650"/>
    <w:rsid w:val="00231B5C"/>
    <w:rsid w:val="00231C4E"/>
    <w:rsid w:val="00231E87"/>
    <w:rsid w:val="002320AA"/>
    <w:rsid w:val="002324A8"/>
    <w:rsid w:val="00232670"/>
    <w:rsid w:val="002327B7"/>
    <w:rsid w:val="00232D6E"/>
    <w:rsid w:val="00232D94"/>
    <w:rsid w:val="00232E77"/>
    <w:rsid w:val="0023387B"/>
    <w:rsid w:val="00233DE6"/>
    <w:rsid w:val="002340BB"/>
    <w:rsid w:val="00234356"/>
    <w:rsid w:val="00234B14"/>
    <w:rsid w:val="00234F70"/>
    <w:rsid w:val="00234F85"/>
    <w:rsid w:val="002353D6"/>
    <w:rsid w:val="002354FC"/>
    <w:rsid w:val="00235614"/>
    <w:rsid w:val="00235D40"/>
    <w:rsid w:val="00235DE2"/>
    <w:rsid w:val="00236320"/>
    <w:rsid w:val="0023644F"/>
    <w:rsid w:val="00236682"/>
    <w:rsid w:val="00236D11"/>
    <w:rsid w:val="00237022"/>
    <w:rsid w:val="00237160"/>
    <w:rsid w:val="0023DB2F"/>
    <w:rsid w:val="002400E5"/>
    <w:rsid w:val="002403A0"/>
    <w:rsid w:val="002404A6"/>
    <w:rsid w:val="00240521"/>
    <w:rsid w:val="00240C8D"/>
    <w:rsid w:val="00240E30"/>
    <w:rsid w:val="0024105B"/>
    <w:rsid w:val="00241C84"/>
    <w:rsid w:val="00241E28"/>
    <w:rsid w:val="0024214C"/>
    <w:rsid w:val="002422EA"/>
    <w:rsid w:val="00242B9A"/>
    <w:rsid w:val="00242E01"/>
    <w:rsid w:val="00242E8C"/>
    <w:rsid w:val="002439B8"/>
    <w:rsid w:val="00243BD1"/>
    <w:rsid w:val="00243D17"/>
    <w:rsid w:val="00243F73"/>
    <w:rsid w:val="0024409C"/>
    <w:rsid w:val="0024450A"/>
    <w:rsid w:val="00244875"/>
    <w:rsid w:val="002449F3"/>
    <w:rsid w:val="00244B5E"/>
    <w:rsid w:val="00244C26"/>
    <w:rsid w:val="002455F1"/>
    <w:rsid w:val="002458E3"/>
    <w:rsid w:val="00245920"/>
    <w:rsid w:val="002459AF"/>
    <w:rsid w:val="00245A87"/>
    <w:rsid w:val="00245C4B"/>
    <w:rsid w:val="002462B0"/>
    <w:rsid w:val="0024660B"/>
    <w:rsid w:val="00246BDE"/>
    <w:rsid w:val="00246D23"/>
    <w:rsid w:val="002473FC"/>
    <w:rsid w:val="0024767A"/>
    <w:rsid w:val="002476E0"/>
    <w:rsid w:val="00247721"/>
    <w:rsid w:val="00247AD7"/>
    <w:rsid w:val="002501EE"/>
    <w:rsid w:val="00250497"/>
    <w:rsid w:val="00250A64"/>
    <w:rsid w:val="00250A77"/>
    <w:rsid w:val="00250AB4"/>
    <w:rsid w:val="00250AED"/>
    <w:rsid w:val="00250F67"/>
    <w:rsid w:val="00250F77"/>
    <w:rsid w:val="002512F7"/>
    <w:rsid w:val="002514DE"/>
    <w:rsid w:val="0025201A"/>
    <w:rsid w:val="002525B7"/>
    <w:rsid w:val="002527D1"/>
    <w:rsid w:val="00252A08"/>
    <w:rsid w:val="00252C65"/>
    <w:rsid w:val="00252DB1"/>
    <w:rsid w:val="00252F95"/>
    <w:rsid w:val="002537D2"/>
    <w:rsid w:val="0025436E"/>
    <w:rsid w:val="002548CC"/>
    <w:rsid w:val="00254B4F"/>
    <w:rsid w:val="00254E4D"/>
    <w:rsid w:val="00255C64"/>
    <w:rsid w:val="00255D82"/>
    <w:rsid w:val="002560E7"/>
    <w:rsid w:val="002560ED"/>
    <w:rsid w:val="0025614E"/>
    <w:rsid w:val="0025646E"/>
    <w:rsid w:val="0025653C"/>
    <w:rsid w:val="0025663F"/>
    <w:rsid w:val="002571B7"/>
    <w:rsid w:val="0025775D"/>
    <w:rsid w:val="00257AB9"/>
    <w:rsid w:val="00257BDD"/>
    <w:rsid w:val="00257CEE"/>
    <w:rsid w:val="00260626"/>
    <w:rsid w:val="0026097D"/>
    <w:rsid w:val="002609EF"/>
    <w:rsid w:val="00260E76"/>
    <w:rsid w:val="002615C5"/>
    <w:rsid w:val="00261749"/>
    <w:rsid w:val="002618DA"/>
    <w:rsid w:val="00261A7F"/>
    <w:rsid w:val="00261FAC"/>
    <w:rsid w:val="002621D5"/>
    <w:rsid w:val="00262281"/>
    <w:rsid w:val="00262701"/>
    <w:rsid w:val="00262816"/>
    <w:rsid w:val="00262B4B"/>
    <w:rsid w:val="00262FE3"/>
    <w:rsid w:val="002630D8"/>
    <w:rsid w:val="002634B6"/>
    <w:rsid w:val="00263938"/>
    <w:rsid w:val="00263BB8"/>
    <w:rsid w:val="00264126"/>
    <w:rsid w:val="002642F2"/>
    <w:rsid w:val="0026437D"/>
    <w:rsid w:val="002647E2"/>
    <w:rsid w:val="00264BF2"/>
    <w:rsid w:val="00264ECE"/>
    <w:rsid w:val="00264EEF"/>
    <w:rsid w:val="0026555A"/>
    <w:rsid w:val="00265A0F"/>
    <w:rsid w:val="00265D6E"/>
    <w:rsid w:val="002662A7"/>
    <w:rsid w:val="0026658B"/>
    <w:rsid w:val="002666D3"/>
    <w:rsid w:val="00266B1A"/>
    <w:rsid w:val="00266B8C"/>
    <w:rsid w:val="00266F75"/>
    <w:rsid w:val="00267547"/>
    <w:rsid w:val="0026759B"/>
    <w:rsid w:val="002705EC"/>
    <w:rsid w:val="00270BC8"/>
    <w:rsid w:val="00271023"/>
    <w:rsid w:val="00271922"/>
    <w:rsid w:val="00272856"/>
    <w:rsid w:val="00272A3F"/>
    <w:rsid w:val="00272C7C"/>
    <w:rsid w:val="00272F88"/>
    <w:rsid w:val="00273346"/>
    <w:rsid w:val="0027346B"/>
    <w:rsid w:val="002735E8"/>
    <w:rsid w:val="00273BA1"/>
    <w:rsid w:val="00273DCD"/>
    <w:rsid w:val="002749B5"/>
    <w:rsid w:val="00275623"/>
    <w:rsid w:val="00276162"/>
    <w:rsid w:val="002766C9"/>
    <w:rsid w:val="00276BB4"/>
    <w:rsid w:val="00276BED"/>
    <w:rsid w:val="00277102"/>
    <w:rsid w:val="002773C0"/>
    <w:rsid w:val="00277571"/>
    <w:rsid w:val="002775A0"/>
    <w:rsid w:val="0027785C"/>
    <w:rsid w:val="00277D75"/>
    <w:rsid w:val="00277DBB"/>
    <w:rsid w:val="00277E83"/>
    <w:rsid w:val="00280060"/>
    <w:rsid w:val="00280274"/>
    <w:rsid w:val="0028029A"/>
    <w:rsid w:val="00280323"/>
    <w:rsid w:val="002806BD"/>
    <w:rsid w:val="00280E08"/>
    <w:rsid w:val="00280FF5"/>
    <w:rsid w:val="00281155"/>
    <w:rsid w:val="0028124C"/>
    <w:rsid w:val="0028127B"/>
    <w:rsid w:val="002814EF"/>
    <w:rsid w:val="0028158C"/>
    <w:rsid w:val="002815C3"/>
    <w:rsid w:val="0028192E"/>
    <w:rsid w:val="0028202D"/>
    <w:rsid w:val="00282040"/>
    <w:rsid w:val="002820A9"/>
    <w:rsid w:val="00282971"/>
    <w:rsid w:val="0028375E"/>
    <w:rsid w:val="00283AC5"/>
    <w:rsid w:val="00283FC7"/>
    <w:rsid w:val="00284010"/>
    <w:rsid w:val="00284423"/>
    <w:rsid w:val="00284683"/>
    <w:rsid w:val="00284958"/>
    <w:rsid w:val="00284B84"/>
    <w:rsid w:val="00284C04"/>
    <w:rsid w:val="00285BFC"/>
    <w:rsid w:val="00285D76"/>
    <w:rsid w:val="002862E5"/>
    <w:rsid w:val="0028668F"/>
    <w:rsid w:val="002866EE"/>
    <w:rsid w:val="00286AC1"/>
    <w:rsid w:val="002874E9"/>
    <w:rsid w:val="0028762D"/>
    <w:rsid w:val="00287E15"/>
    <w:rsid w:val="00290141"/>
    <w:rsid w:val="002904E9"/>
    <w:rsid w:val="002906A9"/>
    <w:rsid w:val="00290899"/>
    <w:rsid w:val="00290AE6"/>
    <w:rsid w:val="00290CD6"/>
    <w:rsid w:val="00291C54"/>
    <w:rsid w:val="0029257D"/>
    <w:rsid w:val="002927A2"/>
    <w:rsid w:val="00292A4A"/>
    <w:rsid w:val="00292C7A"/>
    <w:rsid w:val="00292D12"/>
    <w:rsid w:val="0029334E"/>
    <w:rsid w:val="00293415"/>
    <w:rsid w:val="0029378C"/>
    <w:rsid w:val="0029400C"/>
    <w:rsid w:val="0029442B"/>
    <w:rsid w:val="00294830"/>
    <w:rsid w:val="00294B9C"/>
    <w:rsid w:val="00295823"/>
    <w:rsid w:val="00295AC5"/>
    <w:rsid w:val="00295DA9"/>
    <w:rsid w:val="00295F2A"/>
    <w:rsid w:val="002965B8"/>
    <w:rsid w:val="002965CE"/>
    <w:rsid w:val="00296753"/>
    <w:rsid w:val="00296D10"/>
    <w:rsid w:val="00297150"/>
    <w:rsid w:val="002974C6"/>
    <w:rsid w:val="002976AB"/>
    <w:rsid w:val="00297A9B"/>
    <w:rsid w:val="00297C16"/>
    <w:rsid w:val="0029B90D"/>
    <w:rsid w:val="002A029F"/>
    <w:rsid w:val="002A0449"/>
    <w:rsid w:val="002A102C"/>
    <w:rsid w:val="002A13F5"/>
    <w:rsid w:val="002A16C8"/>
    <w:rsid w:val="002A1D69"/>
    <w:rsid w:val="002A1DDE"/>
    <w:rsid w:val="002A2558"/>
    <w:rsid w:val="002A2A8F"/>
    <w:rsid w:val="002A2E44"/>
    <w:rsid w:val="002A3172"/>
    <w:rsid w:val="002A33D4"/>
    <w:rsid w:val="002A35E3"/>
    <w:rsid w:val="002A3D40"/>
    <w:rsid w:val="002A3F5E"/>
    <w:rsid w:val="002A3F60"/>
    <w:rsid w:val="002A4097"/>
    <w:rsid w:val="002A43C9"/>
    <w:rsid w:val="002A46D1"/>
    <w:rsid w:val="002A4B6F"/>
    <w:rsid w:val="002A4CC1"/>
    <w:rsid w:val="002A4CCE"/>
    <w:rsid w:val="002A530E"/>
    <w:rsid w:val="002A53A5"/>
    <w:rsid w:val="002A5683"/>
    <w:rsid w:val="002A5731"/>
    <w:rsid w:val="002A59B7"/>
    <w:rsid w:val="002A59F0"/>
    <w:rsid w:val="002A5B2B"/>
    <w:rsid w:val="002A5BD1"/>
    <w:rsid w:val="002A5D59"/>
    <w:rsid w:val="002A6428"/>
    <w:rsid w:val="002A692B"/>
    <w:rsid w:val="002A6A69"/>
    <w:rsid w:val="002A6B64"/>
    <w:rsid w:val="002A6C1E"/>
    <w:rsid w:val="002A7EB6"/>
    <w:rsid w:val="002B033B"/>
    <w:rsid w:val="002B0417"/>
    <w:rsid w:val="002B0722"/>
    <w:rsid w:val="002B0D2A"/>
    <w:rsid w:val="002B1146"/>
    <w:rsid w:val="002B11BF"/>
    <w:rsid w:val="002B171F"/>
    <w:rsid w:val="002B1AE3"/>
    <w:rsid w:val="002B1C23"/>
    <w:rsid w:val="002B1C2D"/>
    <w:rsid w:val="002B2479"/>
    <w:rsid w:val="002B254F"/>
    <w:rsid w:val="002B287F"/>
    <w:rsid w:val="002B28D1"/>
    <w:rsid w:val="002B29C7"/>
    <w:rsid w:val="002B2E83"/>
    <w:rsid w:val="002B3304"/>
    <w:rsid w:val="002B3468"/>
    <w:rsid w:val="002B35A0"/>
    <w:rsid w:val="002B37B8"/>
    <w:rsid w:val="002B386E"/>
    <w:rsid w:val="002B4001"/>
    <w:rsid w:val="002B4237"/>
    <w:rsid w:val="002B486C"/>
    <w:rsid w:val="002B4DB1"/>
    <w:rsid w:val="002B4F49"/>
    <w:rsid w:val="002B570A"/>
    <w:rsid w:val="002B5F1E"/>
    <w:rsid w:val="002B5F2C"/>
    <w:rsid w:val="002B629F"/>
    <w:rsid w:val="002B6535"/>
    <w:rsid w:val="002B6871"/>
    <w:rsid w:val="002B6B78"/>
    <w:rsid w:val="002B72FC"/>
    <w:rsid w:val="002B74B3"/>
    <w:rsid w:val="002B762E"/>
    <w:rsid w:val="002B7C10"/>
    <w:rsid w:val="002C093F"/>
    <w:rsid w:val="002C0C14"/>
    <w:rsid w:val="002C0D88"/>
    <w:rsid w:val="002C17D5"/>
    <w:rsid w:val="002C1D56"/>
    <w:rsid w:val="002C320C"/>
    <w:rsid w:val="002C3487"/>
    <w:rsid w:val="002C3494"/>
    <w:rsid w:val="002C3527"/>
    <w:rsid w:val="002C365B"/>
    <w:rsid w:val="002C3D96"/>
    <w:rsid w:val="002C3E36"/>
    <w:rsid w:val="002C41BF"/>
    <w:rsid w:val="002C458E"/>
    <w:rsid w:val="002C4963"/>
    <w:rsid w:val="002C498D"/>
    <w:rsid w:val="002C49F2"/>
    <w:rsid w:val="002C4BEA"/>
    <w:rsid w:val="002C56C0"/>
    <w:rsid w:val="002C59CB"/>
    <w:rsid w:val="002C5A65"/>
    <w:rsid w:val="002C5DD3"/>
    <w:rsid w:val="002C5E7D"/>
    <w:rsid w:val="002C64FA"/>
    <w:rsid w:val="002C686A"/>
    <w:rsid w:val="002C697E"/>
    <w:rsid w:val="002C6A3D"/>
    <w:rsid w:val="002C6CD1"/>
    <w:rsid w:val="002C6E14"/>
    <w:rsid w:val="002C70E7"/>
    <w:rsid w:val="002C72D3"/>
    <w:rsid w:val="002C7754"/>
    <w:rsid w:val="002D0242"/>
    <w:rsid w:val="002D0C09"/>
    <w:rsid w:val="002D18F5"/>
    <w:rsid w:val="002D196E"/>
    <w:rsid w:val="002D227E"/>
    <w:rsid w:val="002D25E3"/>
    <w:rsid w:val="002D27D2"/>
    <w:rsid w:val="002D2B11"/>
    <w:rsid w:val="002D2D1B"/>
    <w:rsid w:val="002D2EC8"/>
    <w:rsid w:val="002D31E5"/>
    <w:rsid w:val="002D3745"/>
    <w:rsid w:val="002D3C7A"/>
    <w:rsid w:val="002D3DE7"/>
    <w:rsid w:val="002D4052"/>
    <w:rsid w:val="002D424E"/>
    <w:rsid w:val="002D458C"/>
    <w:rsid w:val="002D45B3"/>
    <w:rsid w:val="002D461F"/>
    <w:rsid w:val="002D4978"/>
    <w:rsid w:val="002D5068"/>
    <w:rsid w:val="002D52C2"/>
    <w:rsid w:val="002D5480"/>
    <w:rsid w:val="002D572C"/>
    <w:rsid w:val="002D58C4"/>
    <w:rsid w:val="002D5C85"/>
    <w:rsid w:val="002D5D0A"/>
    <w:rsid w:val="002D61F2"/>
    <w:rsid w:val="002D724A"/>
    <w:rsid w:val="002D72BE"/>
    <w:rsid w:val="002D74F3"/>
    <w:rsid w:val="002D7722"/>
    <w:rsid w:val="002E05CD"/>
    <w:rsid w:val="002E103D"/>
    <w:rsid w:val="002E120C"/>
    <w:rsid w:val="002E13CD"/>
    <w:rsid w:val="002E141F"/>
    <w:rsid w:val="002E172A"/>
    <w:rsid w:val="002E1851"/>
    <w:rsid w:val="002E186E"/>
    <w:rsid w:val="002E19B2"/>
    <w:rsid w:val="002E1D83"/>
    <w:rsid w:val="002E1FB0"/>
    <w:rsid w:val="002E2E89"/>
    <w:rsid w:val="002E4247"/>
    <w:rsid w:val="002E4389"/>
    <w:rsid w:val="002E4458"/>
    <w:rsid w:val="002E4624"/>
    <w:rsid w:val="002E4F7A"/>
    <w:rsid w:val="002E5345"/>
    <w:rsid w:val="002E536C"/>
    <w:rsid w:val="002E59D8"/>
    <w:rsid w:val="002E6067"/>
    <w:rsid w:val="002E6077"/>
    <w:rsid w:val="002E6079"/>
    <w:rsid w:val="002E62A1"/>
    <w:rsid w:val="002E644C"/>
    <w:rsid w:val="002E66F2"/>
    <w:rsid w:val="002E67EE"/>
    <w:rsid w:val="002E687A"/>
    <w:rsid w:val="002E6AE8"/>
    <w:rsid w:val="002E6C18"/>
    <w:rsid w:val="002E6E26"/>
    <w:rsid w:val="002E6FC3"/>
    <w:rsid w:val="002E719F"/>
    <w:rsid w:val="002E7712"/>
    <w:rsid w:val="002E7872"/>
    <w:rsid w:val="002E7893"/>
    <w:rsid w:val="002E7BE3"/>
    <w:rsid w:val="002F049F"/>
    <w:rsid w:val="002F05C1"/>
    <w:rsid w:val="002F0F25"/>
    <w:rsid w:val="002F0FCA"/>
    <w:rsid w:val="002F121A"/>
    <w:rsid w:val="002F17D3"/>
    <w:rsid w:val="002F1855"/>
    <w:rsid w:val="002F1D9E"/>
    <w:rsid w:val="002F26A7"/>
    <w:rsid w:val="002F280E"/>
    <w:rsid w:val="002F2815"/>
    <w:rsid w:val="002F284D"/>
    <w:rsid w:val="002F2A74"/>
    <w:rsid w:val="002F2FC3"/>
    <w:rsid w:val="002F30BB"/>
    <w:rsid w:val="002F3554"/>
    <w:rsid w:val="002F35A2"/>
    <w:rsid w:val="002F3A50"/>
    <w:rsid w:val="002F3DDD"/>
    <w:rsid w:val="002F431D"/>
    <w:rsid w:val="002F4619"/>
    <w:rsid w:val="002F4798"/>
    <w:rsid w:val="002F509D"/>
    <w:rsid w:val="002F544B"/>
    <w:rsid w:val="002F5ED0"/>
    <w:rsid w:val="002F6866"/>
    <w:rsid w:val="002F6996"/>
    <w:rsid w:val="002F73F7"/>
    <w:rsid w:val="002F7C40"/>
    <w:rsid w:val="002F7E11"/>
    <w:rsid w:val="002F7E8E"/>
    <w:rsid w:val="0030057F"/>
    <w:rsid w:val="003008F1"/>
    <w:rsid w:val="0030098F"/>
    <w:rsid w:val="00300B8C"/>
    <w:rsid w:val="00301750"/>
    <w:rsid w:val="003019F3"/>
    <w:rsid w:val="00301D08"/>
    <w:rsid w:val="00301DDE"/>
    <w:rsid w:val="00301F52"/>
    <w:rsid w:val="003023AC"/>
    <w:rsid w:val="003026FB"/>
    <w:rsid w:val="0030273B"/>
    <w:rsid w:val="00302FF0"/>
    <w:rsid w:val="0030313B"/>
    <w:rsid w:val="00303206"/>
    <w:rsid w:val="00303A24"/>
    <w:rsid w:val="00303F70"/>
    <w:rsid w:val="00304132"/>
    <w:rsid w:val="003044D4"/>
    <w:rsid w:val="003046D2"/>
    <w:rsid w:val="00304C16"/>
    <w:rsid w:val="00304C55"/>
    <w:rsid w:val="00304D91"/>
    <w:rsid w:val="00304FD9"/>
    <w:rsid w:val="0030562C"/>
    <w:rsid w:val="00305AB1"/>
    <w:rsid w:val="00305EDF"/>
    <w:rsid w:val="003062C3"/>
    <w:rsid w:val="00306303"/>
    <w:rsid w:val="00307125"/>
    <w:rsid w:val="00307483"/>
    <w:rsid w:val="00307699"/>
    <w:rsid w:val="003078FB"/>
    <w:rsid w:val="00307B78"/>
    <w:rsid w:val="00307BB1"/>
    <w:rsid w:val="00307BBC"/>
    <w:rsid w:val="00307E36"/>
    <w:rsid w:val="00307FA7"/>
    <w:rsid w:val="0031050A"/>
    <w:rsid w:val="0031087F"/>
    <w:rsid w:val="003108E8"/>
    <w:rsid w:val="00310B4C"/>
    <w:rsid w:val="00310DEE"/>
    <w:rsid w:val="00310F16"/>
    <w:rsid w:val="00311D50"/>
    <w:rsid w:val="00311E5F"/>
    <w:rsid w:val="00311F0E"/>
    <w:rsid w:val="00311F2E"/>
    <w:rsid w:val="0031231C"/>
    <w:rsid w:val="00312409"/>
    <w:rsid w:val="003124DF"/>
    <w:rsid w:val="0031253D"/>
    <w:rsid w:val="00312874"/>
    <w:rsid w:val="003128B2"/>
    <w:rsid w:val="00312993"/>
    <w:rsid w:val="00312C50"/>
    <w:rsid w:val="00313106"/>
    <w:rsid w:val="00313535"/>
    <w:rsid w:val="00313CA7"/>
    <w:rsid w:val="00313D75"/>
    <w:rsid w:val="00313FAF"/>
    <w:rsid w:val="00313FFB"/>
    <w:rsid w:val="00314480"/>
    <w:rsid w:val="00314532"/>
    <w:rsid w:val="003146FE"/>
    <w:rsid w:val="003151E3"/>
    <w:rsid w:val="00315360"/>
    <w:rsid w:val="003153FE"/>
    <w:rsid w:val="00315489"/>
    <w:rsid w:val="003156E4"/>
    <w:rsid w:val="00315A49"/>
    <w:rsid w:val="00316142"/>
    <w:rsid w:val="003161C6"/>
    <w:rsid w:val="00316D28"/>
    <w:rsid w:val="00316DB2"/>
    <w:rsid w:val="003170B3"/>
    <w:rsid w:val="00317203"/>
    <w:rsid w:val="00317794"/>
    <w:rsid w:val="00317E88"/>
    <w:rsid w:val="00317F23"/>
    <w:rsid w:val="0032023B"/>
    <w:rsid w:val="00320480"/>
    <w:rsid w:val="003205C9"/>
    <w:rsid w:val="00320906"/>
    <w:rsid w:val="003209E6"/>
    <w:rsid w:val="00320AB9"/>
    <w:rsid w:val="003215A8"/>
    <w:rsid w:val="0032172C"/>
    <w:rsid w:val="00321A53"/>
    <w:rsid w:val="00321D6D"/>
    <w:rsid w:val="0032240D"/>
    <w:rsid w:val="00322A6B"/>
    <w:rsid w:val="0032322C"/>
    <w:rsid w:val="00323545"/>
    <w:rsid w:val="00324345"/>
    <w:rsid w:val="0032455F"/>
    <w:rsid w:val="003245E8"/>
    <w:rsid w:val="00324645"/>
    <w:rsid w:val="00324AF4"/>
    <w:rsid w:val="003251D5"/>
    <w:rsid w:val="00325231"/>
    <w:rsid w:val="00325667"/>
    <w:rsid w:val="0032598C"/>
    <w:rsid w:val="00325A19"/>
    <w:rsid w:val="00325EA7"/>
    <w:rsid w:val="00326668"/>
    <w:rsid w:val="00327323"/>
    <w:rsid w:val="0032734C"/>
    <w:rsid w:val="003275F6"/>
    <w:rsid w:val="00327888"/>
    <w:rsid w:val="003311DA"/>
    <w:rsid w:val="00331424"/>
    <w:rsid w:val="00331787"/>
    <w:rsid w:val="003317C5"/>
    <w:rsid w:val="003317FE"/>
    <w:rsid w:val="00331BE9"/>
    <w:rsid w:val="00331D37"/>
    <w:rsid w:val="00331D63"/>
    <w:rsid w:val="00331F5A"/>
    <w:rsid w:val="003322C9"/>
    <w:rsid w:val="003326AA"/>
    <w:rsid w:val="003327CD"/>
    <w:rsid w:val="00332AFE"/>
    <w:rsid w:val="00332C3D"/>
    <w:rsid w:val="00332D2F"/>
    <w:rsid w:val="00332E54"/>
    <w:rsid w:val="0033311D"/>
    <w:rsid w:val="0033334E"/>
    <w:rsid w:val="003334F9"/>
    <w:rsid w:val="0033390A"/>
    <w:rsid w:val="00333979"/>
    <w:rsid w:val="00333CC5"/>
    <w:rsid w:val="003342C8"/>
    <w:rsid w:val="00334342"/>
    <w:rsid w:val="0033481F"/>
    <w:rsid w:val="00334FF8"/>
    <w:rsid w:val="00335709"/>
    <w:rsid w:val="00335993"/>
    <w:rsid w:val="00335C46"/>
    <w:rsid w:val="00335CF7"/>
    <w:rsid w:val="00336331"/>
    <w:rsid w:val="00336B15"/>
    <w:rsid w:val="00336B94"/>
    <w:rsid w:val="00336FF2"/>
    <w:rsid w:val="00337525"/>
    <w:rsid w:val="00337BA8"/>
    <w:rsid w:val="003416FA"/>
    <w:rsid w:val="00341976"/>
    <w:rsid w:val="00341BFE"/>
    <w:rsid w:val="003423AA"/>
    <w:rsid w:val="00342BE5"/>
    <w:rsid w:val="00342DD6"/>
    <w:rsid w:val="0034359C"/>
    <w:rsid w:val="00343EBB"/>
    <w:rsid w:val="003440FE"/>
    <w:rsid w:val="00344151"/>
    <w:rsid w:val="003441ED"/>
    <w:rsid w:val="0034420D"/>
    <w:rsid w:val="0034482B"/>
    <w:rsid w:val="00344A11"/>
    <w:rsid w:val="00344D3C"/>
    <w:rsid w:val="00344E65"/>
    <w:rsid w:val="00344F79"/>
    <w:rsid w:val="00345B36"/>
    <w:rsid w:val="003469C4"/>
    <w:rsid w:val="00346D7E"/>
    <w:rsid w:val="00346DB2"/>
    <w:rsid w:val="00346EE5"/>
    <w:rsid w:val="00347A58"/>
    <w:rsid w:val="00347AC5"/>
    <w:rsid w:val="00347B3A"/>
    <w:rsid w:val="00347C23"/>
    <w:rsid w:val="003501A6"/>
    <w:rsid w:val="00350228"/>
    <w:rsid w:val="00350378"/>
    <w:rsid w:val="003503C8"/>
    <w:rsid w:val="00350A1C"/>
    <w:rsid w:val="00350F14"/>
    <w:rsid w:val="003516B4"/>
    <w:rsid w:val="003516ED"/>
    <w:rsid w:val="0035291A"/>
    <w:rsid w:val="00352E97"/>
    <w:rsid w:val="003533D2"/>
    <w:rsid w:val="00353727"/>
    <w:rsid w:val="00353756"/>
    <w:rsid w:val="00353BDD"/>
    <w:rsid w:val="00353C81"/>
    <w:rsid w:val="00353CD6"/>
    <w:rsid w:val="0035433D"/>
    <w:rsid w:val="0035452F"/>
    <w:rsid w:val="00354BCC"/>
    <w:rsid w:val="003552C4"/>
    <w:rsid w:val="00355653"/>
    <w:rsid w:val="00355774"/>
    <w:rsid w:val="003557CA"/>
    <w:rsid w:val="003558A8"/>
    <w:rsid w:val="0035595D"/>
    <w:rsid w:val="00355D72"/>
    <w:rsid w:val="00355FA1"/>
    <w:rsid w:val="00356193"/>
    <w:rsid w:val="0035619A"/>
    <w:rsid w:val="0035642E"/>
    <w:rsid w:val="003569D6"/>
    <w:rsid w:val="00356A50"/>
    <w:rsid w:val="00356B87"/>
    <w:rsid w:val="00356CA0"/>
    <w:rsid w:val="00357210"/>
    <w:rsid w:val="0035738B"/>
    <w:rsid w:val="0035744D"/>
    <w:rsid w:val="00357729"/>
    <w:rsid w:val="00360239"/>
    <w:rsid w:val="00360851"/>
    <w:rsid w:val="00360A60"/>
    <w:rsid w:val="00360B15"/>
    <w:rsid w:val="00360DAB"/>
    <w:rsid w:val="0036108C"/>
    <w:rsid w:val="003611EA"/>
    <w:rsid w:val="00361347"/>
    <w:rsid w:val="003614E0"/>
    <w:rsid w:val="00361522"/>
    <w:rsid w:val="00361602"/>
    <w:rsid w:val="00361735"/>
    <w:rsid w:val="0036185A"/>
    <w:rsid w:val="00361DA0"/>
    <w:rsid w:val="00361E0E"/>
    <w:rsid w:val="00361EE3"/>
    <w:rsid w:val="00362B46"/>
    <w:rsid w:val="003635F5"/>
    <w:rsid w:val="00363C32"/>
    <w:rsid w:val="00363DFB"/>
    <w:rsid w:val="00363E9A"/>
    <w:rsid w:val="0036401C"/>
    <w:rsid w:val="0036491F"/>
    <w:rsid w:val="00364D3E"/>
    <w:rsid w:val="003651DA"/>
    <w:rsid w:val="00365609"/>
    <w:rsid w:val="00365645"/>
    <w:rsid w:val="00365B70"/>
    <w:rsid w:val="00365F26"/>
    <w:rsid w:val="00366835"/>
    <w:rsid w:val="00366F9F"/>
    <w:rsid w:val="0036716F"/>
    <w:rsid w:val="00367357"/>
    <w:rsid w:val="00367490"/>
    <w:rsid w:val="00367D75"/>
    <w:rsid w:val="00370873"/>
    <w:rsid w:val="00370F30"/>
    <w:rsid w:val="0037122A"/>
    <w:rsid w:val="003715A6"/>
    <w:rsid w:val="003718BC"/>
    <w:rsid w:val="00371E0F"/>
    <w:rsid w:val="00371FC8"/>
    <w:rsid w:val="00372400"/>
    <w:rsid w:val="0037282E"/>
    <w:rsid w:val="003728CC"/>
    <w:rsid w:val="00372988"/>
    <w:rsid w:val="00372A16"/>
    <w:rsid w:val="0037318C"/>
    <w:rsid w:val="003739E2"/>
    <w:rsid w:val="00373B54"/>
    <w:rsid w:val="0037450F"/>
    <w:rsid w:val="003745CD"/>
    <w:rsid w:val="00374845"/>
    <w:rsid w:val="00374C34"/>
    <w:rsid w:val="00374D40"/>
    <w:rsid w:val="00374EBF"/>
    <w:rsid w:val="00375125"/>
    <w:rsid w:val="0037559D"/>
    <w:rsid w:val="00375C3B"/>
    <w:rsid w:val="00375D83"/>
    <w:rsid w:val="00376B9D"/>
    <w:rsid w:val="00376C03"/>
    <w:rsid w:val="00376D51"/>
    <w:rsid w:val="00376ECC"/>
    <w:rsid w:val="00377404"/>
    <w:rsid w:val="00377428"/>
    <w:rsid w:val="00377639"/>
    <w:rsid w:val="00377CA0"/>
    <w:rsid w:val="00377EA8"/>
    <w:rsid w:val="00380025"/>
    <w:rsid w:val="003808BA"/>
    <w:rsid w:val="003809F0"/>
    <w:rsid w:val="003810B4"/>
    <w:rsid w:val="0038118A"/>
    <w:rsid w:val="0038127C"/>
    <w:rsid w:val="00381420"/>
    <w:rsid w:val="00381E57"/>
    <w:rsid w:val="003820ED"/>
    <w:rsid w:val="0038230D"/>
    <w:rsid w:val="0038291F"/>
    <w:rsid w:val="00382C2E"/>
    <w:rsid w:val="00382E71"/>
    <w:rsid w:val="00383480"/>
    <w:rsid w:val="00383734"/>
    <w:rsid w:val="00383957"/>
    <w:rsid w:val="0038432B"/>
    <w:rsid w:val="0038498C"/>
    <w:rsid w:val="00384C8D"/>
    <w:rsid w:val="00384CE3"/>
    <w:rsid w:val="00384F73"/>
    <w:rsid w:val="00385089"/>
    <w:rsid w:val="003857FC"/>
    <w:rsid w:val="00385A65"/>
    <w:rsid w:val="00385AA4"/>
    <w:rsid w:val="00385CAD"/>
    <w:rsid w:val="00386166"/>
    <w:rsid w:val="00386D70"/>
    <w:rsid w:val="003871DC"/>
    <w:rsid w:val="00387237"/>
    <w:rsid w:val="003872BB"/>
    <w:rsid w:val="00387AF0"/>
    <w:rsid w:val="003905D9"/>
    <w:rsid w:val="00391D63"/>
    <w:rsid w:val="003920FE"/>
    <w:rsid w:val="00392188"/>
    <w:rsid w:val="00392516"/>
    <w:rsid w:val="00392E7C"/>
    <w:rsid w:val="00393130"/>
    <w:rsid w:val="00393630"/>
    <w:rsid w:val="00393DD6"/>
    <w:rsid w:val="003941CD"/>
    <w:rsid w:val="00394949"/>
    <w:rsid w:val="00394DBD"/>
    <w:rsid w:val="00394E7D"/>
    <w:rsid w:val="0039507E"/>
    <w:rsid w:val="00395471"/>
    <w:rsid w:val="003955E8"/>
    <w:rsid w:val="003957DF"/>
    <w:rsid w:val="00395E9C"/>
    <w:rsid w:val="00396394"/>
    <w:rsid w:val="00396511"/>
    <w:rsid w:val="00396581"/>
    <w:rsid w:val="0039670B"/>
    <w:rsid w:val="003968E4"/>
    <w:rsid w:val="00396AFE"/>
    <w:rsid w:val="00396C4A"/>
    <w:rsid w:val="003971CC"/>
    <w:rsid w:val="003971DA"/>
    <w:rsid w:val="00397309"/>
    <w:rsid w:val="00397826"/>
    <w:rsid w:val="00397EF3"/>
    <w:rsid w:val="003A0452"/>
    <w:rsid w:val="003A06E2"/>
    <w:rsid w:val="003A0ABF"/>
    <w:rsid w:val="003A1824"/>
    <w:rsid w:val="003A19B8"/>
    <w:rsid w:val="003A1B9B"/>
    <w:rsid w:val="003A2345"/>
    <w:rsid w:val="003A2916"/>
    <w:rsid w:val="003A2ACC"/>
    <w:rsid w:val="003A2D06"/>
    <w:rsid w:val="003A2D1D"/>
    <w:rsid w:val="003A2DBF"/>
    <w:rsid w:val="003A2F88"/>
    <w:rsid w:val="003A330B"/>
    <w:rsid w:val="003A34CB"/>
    <w:rsid w:val="003A39CE"/>
    <w:rsid w:val="003A3AF6"/>
    <w:rsid w:val="003A3D0B"/>
    <w:rsid w:val="003A3E5D"/>
    <w:rsid w:val="003A3E75"/>
    <w:rsid w:val="003A43D9"/>
    <w:rsid w:val="003A469C"/>
    <w:rsid w:val="003A48A7"/>
    <w:rsid w:val="003A49E4"/>
    <w:rsid w:val="003A4BD9"/>
    <w:rsid w:val="003A5474"/>
    <w:rsid w:val="003A54C7"/>
    <w:rsid w:val="003A576F"/>
    <w:rsid w:val="003A5BD3"/>
    <w:rsid w:val="003A5F74"/>
    <w:rsid w:val="003A5FF6"/>
    <w:rsid w:val="003A6420"/>
    <w:rsid w:val="003A682B"/>
    <w:rsid w:val="003A6C70"/>
    <w:rsid w:val="003A6F9A"/>
    <w:rsid w:val="003A718F"/>
    <w:rsid w:val="003A729D"/>
    <w:rsid w:val="003A762F"/>
    <w:rsid w:val="003A7ABC"/>
    <w:rsid w:val="003A7BAC"/>
    <w:rsid w:val="003B00E1"/>
    <w:rsid w:val="003B019B"/>
    <w:rsid w:val="003B02C6"/>
    <w:rsid w:val="003B052C"/>
    <w:rsid w:val="003B084D"/>
    <w:rsid w:val="003B1123"/>
    <w:rsid w:val="003B13F8"/>
    <w:rsid w:val="003B1731"/>
    <w:rsid w:val="003B1832"/>
    <w:rsid w:val="003B18DA"/>
    <w:rsid w:val="003B2733"/>
    <w:rsid w:val="003B2807"/>
    <w:rsid w:val="003B32C0"/>
    <w:rsid w:val="003B35DE"/>
    <w:rsid w:val="003B4006"/>
    <w:rsid w:val="003B4156"/>
    <w:rsid w:val="003B48D9"/>
    <w:rsid w:val="003B4AB1"/>
    <w:rsid w:val="003B4D0B"/>
    <w:rsid w:val="003B505C"/>
    <w:rsid w:val="003B5306"/>
    <w:rsid w:val="003B580F"/>
    <w:rsid w:val="003B5862"/>
    <w:rsid w:val="003B5FEB"/>
    <w:rsid w:val="003B68CA"/>
    <w:rsid w:val="003B7673"/>
    <w:rsid w:val="003B7AB3"/>
    <w:rsid w:val="003B7C7F"/>
    <w:rsid w:val="003C0032"/>
    <w:rsid w:val="003C0442"/>
    <w:rsid w:val="003C04F1"/>
    <w:rsid w:val="003C088C"/>
    <w:rsid w:val="003C0A1C"/>
    <w:rsid w:val="003C0D2A"/>
    <w:rsid w:val="003C14A3"/>
    <w:rsid w:val="003C14C8"/>
    <w:rsid w:val="003C1D64"/>
    <w:rsid w:val="003C1DAE"/>
    <w:rsid w:val="003C1E4A"/>
    <w:rsid w:val="003C2197"/>
    <w:rsid w:val="003C2354"/>
    <w:rsid w:val="003C2ED6"/>
    <w:rsid w:val="003C300C"/>
    <w:rsid w:val="003C307F"/>
    <w:rsid w:val="003C33E1"/>
    <w:rsid w:val="003C34C7"/>
    <w:rsid w:val="003C35C0"/>
    <w:rsid w:val="003C3B8B"/>
    <w:rsid w:val="003C43E6"/>
    <w:rsid w:val="003C44C8"/>
    <w:rsid w:val="003C4C52"/>
    <w:rsid w:val="003C56FD"/>
    <w:rsid w:val="003C6136"/>
    <w:rsid w:val="003C6231"/>
    <w:rsid w:val="003C629B"/>
    <w:rsid w:val="003C663D"/>
    <w:rsid w:val="003C6928"/>
    <w:rsid w:val="003C6FB7"/>
    <w:rsid w:val="003C7147"/>
    <w:rsid w:val="003C731C"/>
    <w:rsid w:val="003C7343"/>
    <w:rsid w:val="003C74CB"/>
    <w:rsid w:val="003C7CE0"/>
    <w:rsid w:val="003D0375"/>
    <w:rsid w:val="003D04E2"/>
    <w:rsid w:val="003D0615"/>
    <w:rsid w:val="003D086D"/>
    <w:rsid w:val="003D15AE"/>
    <w:rsid w:val="003D1723"/>
    <w:rsid w:val="003D19A9"/>
    <w:rsid w:val="003D1FB9"/>
    <w:rsid w:val="003D203A"/>
    <w:rsid w:val="003D21ED"/>
    <w:rsid w:val="003D24A2"/>
    <w:rsid w:val="003D27CA"/>
    <w:rsid w:val="003D3171"/>
    <w:rsid w:val="003D3540"/>
    <w:rsid w:val="003D38AC"/>
    <w:rsid w:val="003D3966"/>
    <w:rsid w:val="003D3D70"/>
    <w:rsid w:val="003D4178"/>
    <w:rsid w:val="003D4555"/>
    <w:rsid w:val="003D496F"/>
    <w:rsid w:val="003D4C9E"/>
    <w:rsid w:val="003D5224"/>
    <w:rsid w:val="003D553B"/>
    <w:rsid w:val="003D5D7E"/>
    <w:rsid w:val="003D5FC6"/>
    <w:rsid w:val="003D632D"/>
    <w:rsid w:val="003D650C"/>
    <w:rsid w:val="003D6C11"/>
    <w:rsid w:val="003D6E10"/>
    <w:rsid w:val="003D7151"/>
    <w:rsid w:val="003D750D"/>
    <w:rsid w:val="003D7545"/>
    <w:rsid w:val="003D77FC"/>
    <w:rsid w:val="003D789E"/>
    <w:rsid w:val="003D78CC"/>
    <w:rsid w:val="003D79FD"/>
    <w:rsid w:val="003D7C45"/>
    <w:rsid w:val="003D7E56"/>
    <w:rsid w:val="003D7FB7"/>
    <w:rsid w:val="003E08C1"/>
    <w:rsid w:val="003E0A60"/>
    <w:rsid w:val="003E0B22"/>
    <w:rsid w:val="003E0B8F"/>
    <w:rsid w:val="003E0F6D"/>
    <w:rsid w:val="003E1396"/>
    <w:rsid w:val="003E18CF"/>
    <w:rsid w:val="003E1A56"/>
    <w:rsid w:val="003E1A77"/>
    <w:rsid w:val="003E1E3B"/>
    <w:rsid w:val="003E221B"/>
    <w:rsid w:val="003E2549"/>
    <w:rsid w:val="003E25E8"/>
    <w:rsid w:val="003E26F1"/>
    <w:rsid w:val="003E2907"/>
    <w:rsid w:val="003E2B85"/>
    <w:rsid w:val="003E2E61"/>
    <w:rsid w:val="003E2EC7"/>
    <w:rsid w:val="003E362D"/>
    <w:rsid w:val="003E4238"/>
    <w:rsid w:val="003E42DB"/>
    <w:rsid w:val="003E42F3"/>
    <w:rsid w:val="003E47B7"/>
    <w:rsid w:val="003E4D0E"/>
    <w:rsid w:val="003E5ADF"/>
    <w:rsid w:val="003E64E0"/>
    <w:rsid w:val="003E6584"/>
    <w:rsid w:val="003E674D"/>
    <w:rsid w:val="003E6E98"/>
    <w:rsid w:val="003E73B2"/>
    <w:rsid w:val="003E74A6"/>
    <w:rsid w:val="003E7737"/>
    <w:rsid w:val="003E783F"/>
    <w:rsid w:val="003E78A0"/>
    <w:rsid w:val="003E7B24"/>
    <w:rsid w:val="003E7E03"/>
    <w:rsid w:val="003F0A0F"/>
    <w:rsid w:val="003F0BB3"/>
    <w:rsid w:val="003F0F39"/>
    <w:rsid w:val="003F13A7"/>
    <w:rsid w:val="003F149E"/>
    <w:rsid w:val="003F1B99"/>
    <w:rsid w:val="003F31F7"/>
    <w:rsid w:val="003F3634"/>
    <w:rsid w:val="003F3D4A"/>
    <w:rsid w:val="003F3DAA"/>
    <w:rsid w:val="003F3EB7"/>
    <w:rsid w:val="003F3FC0"/>
    <w:rsid w:val="003F49CC"/>
    <w:rsid w:val="003F4A5E"/>
    <w:rsid w:val="003F4DF5"/>
    <w:rsid w:val="003F5056"/>
    <w:rsid w:val="003F55F5"/>
    <w:rsid w:val="003F56A6"/>
    <w:rsid w:val="003F5C73"/>
    <w:rsid w:val="003F64AE"/>
    <w:rsid w:val="003F69FF"/>
    <w:rsid w:val="003F6C2C"/>
    <w:rsid w:val="003F6DB6"/>
    <w:rsid w:val="003F6EB0"/>
    <w:rsid w:val="003F703F"/>
    <w:rsid w:val="003F7235"/>
    <w:rsid w:val="003F728C"/>
    <w:rsid w:val="003F7A11"/>
    <w:rsid w:val="003F7B03"/>
    <w:rsid w:val="003F7BC0"/>
    <w:rsid w:val="003FBA47"/>
    <w:rsid w:val="00400138"/>
    <w:rsid w:val="00400D21"/>
    <w:rsid w:val="00400DFE"/>
    <w:rsid w:val="00401AE8"/>
    <w:rsid w:val="00401BE7"/>
    <w:rsid w:val="00401C83"/>
    <w:rsid w:val="004029F5"/>
    <w:rsid w:val="00402C5F"/>
    <w:rsid w:val="004031D1"/>
    <w:rsid w:val="004034FA"/>
    <w:rsid w:val="0040377A"/>
    <w:rsid w:val="00403BCF"/>
    <w:rsid w:val="00403F33"/>
    <w:rsid w:val="00403F5D"/>
    <w:rsid w:val="00403F88"/>
    <w:rsid w:val="00404145"/>
    <w:rsid w:val="004042C2"/>
    <w:rsid w:val="004046CF"/>
    <w:rsid w:val="004048F8"/>
    <w:rsid w:val="00404B19"/>
    <w:rsid w:val="00404CCD"/>
    <w:rsid w:val="004051C1"/>
    <w:rsid w:val="00405377"/>
    <w:rsid w:val="0040583C"/>
    <w:rsid w:val="00405BAF"/>
    <w:rsid w:val="00405F10"/>
    <w:rsid w:val="00406054"/>
    <w:rsid w:val="0040648C"/>
    <w:rsid w:val="00406680"/>
    <w:rsid w:val="00406E61"/>
    <w:rsid w:val="00406F10"/>
    <w:rsid w:val="00407476"/>
    <w:rsid w:val="004105F2"/>
    <w:rsid w:val="0041078E"/>
    <w:rsid w:val="00410F19"/>
    <w:rsid w:val="00410FE8"/>
    <w:rsid w:val="0041103F"/>
    <w:rsid w:val="00411155"/>
    <w:rsid w:val="00411294"/>
    <w:rsid w:val="00411CBB"/>
    <w:rsid w:val="00411DDA"/>
    <w:rsid w:val="004122C3"/>
    <w:rsid w:val="0041274A"/>
    <w:rsid w:val="00412D66"/>
    <w:rsid w:val="00413358"/>
    <w:rsid w:val="00413511"/>
    <w:rsid w:val="0041363A"/>
    <w:rsid w:val="00413C17"/>
    <w:rsid w:val="00413D6F"/>
    <w:rsid w:val="00414C84"/>
    <w:rsid w:val="00414FBC"/>
    <w:rsid w:val="004153B3"/>
    <w:rsid w:val="004157CB"/>
    <w:rsid w:val="0041649F"/>
    <w:rsid w:val="004165C0"/>
    <w:rsid w:val="0041679E"/>
    <w:rsid w:val="004175DD"/>
    <w:rsid w:val="004176FD"/>
    <w:rsid w:val="00417741"/>
    <w:rsid w:val="00417C0A"/>
    <w:rsid w:val="00419079"/>
    <w:rsid w:val="00420033"/>
    <w:rsid w:val="00420178"/>
    <w:rsid w:val="004201BD"/>
    <w:rsid w:val="00420967"/>
    <w:rsid w:val="004213A3"/>
    <w:rsid w:val="004221D2"/>
    <w:rsid w:val="00422F1E"/>
    <w:rsid w:val="0042311C"/>
    <w:rsid w:val="0042344C"/>
    <w:rsid w:val="00423DAE"/>
    <w:rsid w:val="00423EAD"/>
    <w:rsid w:val="00423F26"/>
    <w:rsid w:val="004246B3"/>
    <w:rsid w:val="004249A8"/>
    <w:rsid w:val="00425077"/>
    <w:rsid w:val="00425C35"/>
    <w:rsid w:val="00425FD9"/>
    <w:rsid w:val="0042632A"/>
    <w:rsid w:val="0042644B"/>
    <w:rsid w:val="00427706"/>
    <w:rsid w:val="00427F6A"/>
    <w:rsid w:val="00430032"/>
    <w:rsid w:val="00430057"/>
    <w:rsid w:val="00430536"/>
    <w:rsid w:val="004308E1"/>
    <w:rsid w:val="00430B9B"/>
    <w:rsid w:val="00430F46"/>
    <w:rsid w:val="00431801"/>
    <w:rsid w:val="00431897"/>
    <w:rsid w:val="00431A0F"/>
    <w:rsid w:val="00432466"/>
    <w:rsid w:val="0043251D"/>
    <w:rsid w:val="00432619"/>
    <w:rsid w:val="00432ED0"/>
    <w:rsid w:val="00433087"/>
    <w:rsid w:val="004333E1"/>
    <w:rsid w:val="00433A90"/>
    <w:rsid w:val="004344C3"/>
    <w:rsid w:val="004344D3"/>
    <w:rsid w:val="0043459D"/>
    <w:rsid w:val="00434EFE"/>
    <w:rsid w:val="00435805"/>
    <w:rsid w:val="0043586C"/>
    <w:rsid w:val="00435ABF"/>
    <w:rsid w:val="00435E5D"/>
    <w:rsid w:val="00435F41"/>
    <w:rsid w:val="00435FC5"/>
    <w:rsid w:val="004364FA"/>
    <w:rsid w:val="0043654E"/>
    <w:rsid w:val="00436738"/>
    <w:rsid w:val="00436A0B"/>
    <w:rsid w:val="00437177"/>
    <w:rsid w:val="0043759A"/>
    <w:rsid w:val="00437602"/>
    <w:rsid w:val="00437DB8"/>
    <w:rsid w:val="00437E95"/>
    <w:rsid w:val="00440040"/>
    <w:rsid w:val="0044037B"/>
    <w:rsid w:val="00440522"/>
    <w:rsid w:val="00440F81"/>
    <w:rsid w:val="00441800"/>
    <w:rsid w:val="00441B53"/>
    <w:rsid w:val="00441D59"/>
    <w:rsid w:val="00441F17"/>
    <w:rsid w:val="004428C5"/>
    <w:rsid w:val="0044290D"/>
    <w:rsid w:val="004429C5"/>
    <w:rsid w:val="00442C84"/>
    <w:rsid w:val="00443076"/>
    <w:rsid w:val="0044385F"/>
    <w:rsid w:val="00443F29"/>
    <w:rsid w:val="0044406E"/>
    <w:rsid w:val="004442E7"/>
    <w:rsid w:val="004445BF"/>
    <w:rsid w:val="004447BC"/>
    <w:rsid w:val="00444E5C"/>
    <w:rsid w:val="00444F4E"/>
    <w:rsid w:val="00444FFC"/>
    <w:rsid w:val="004456FA"/>
    <w:rsid w:val="0044570E"/>
    <w:rsid w:val="00445C25"/>
    <w:rsid w:val="00445D4E"/>
    <w:rsid w:val="00445D52"/>
    <w:rsid w:val="00446C07"/>
    <w:rsid w:val="00446FA0"/>
    <w:rsid w:val="0044729B"/>
    <w:rsid w:val="00447510"/>
    <w:rsid w:val="004478DA"/>
    <w:rsid w:val="00447D66"/>
    <w:rsid w:val="00450065"/>
    <w:rsid w:val="004501FB"/>
    <w:rsid w:val="00450AC0"/>
    <w:rsid w:val="00450D45"/>
    <w:rsid w:val="004510E9"/>
    <w:rsid w:val="004511FB"/>
    <w:rsid w:val="0045128F"/>
    <w:rsid w:val="00451804"/>
    <w:rsid w:val="0045193C"/>
    <w:rsid w:val="0045222D"/>
    <w:rsid w:val="00452D19"/>
    <w:rsid w:val="00454D25"/>
    <w:rsid w:val="00455901"/>
    <w:rsid w:val="00455E3C"/>
    <w:rsid w:val="00455EE7"/>
    <w:rsid w:val="00456098"/>
    <w:rsid w:val="0045651C"/>
    <w:rsid w:val="00456868"/>
    <w:rsid w:val="00456A16"/>
    <w:rsid w:val="00456F83"/>
    <w:rsid w:val="00457224"/>
    <w:rsid w:val="00457BFA"/>
    <w:rsid w:val="00457CAF"/>
    <w:rsid w:val="00460423"/>
    <w:rsid w:val="004605EE"/>
    <w:rsid w:val="004605F1"/>
    <w:rsid w:val="00460BAD"/>
    <w:rsid w:val="00460C3D"/>
    <w:rsid w:val="00460CAD"/>
    <w:rsid w:val="0046110A"/>
    <w:rsid w:val="00462802"/>
    <w:rsid w:val="00462B72"/>
    <w:rsid w:val="0046346A"/>
    <w:rsid w:val="0046393A"/>
    <w:rsid w:val="00463D3B"/>
    <w:rsid w:val="00464805"/>
    <w:rsid w:val="00464BA4"/>
    <w:rsid w:val="00464D8A"/>
    <w:rsid w:val="00464E98"/>
    <w:rsid w:val="00464FBB"/>
    <w:rsid w:val="00465118"/>
    <w:rsid w:val="0046549A"/>
    <w:rsid w:val="0046552E"/>
    <w:rsid w:val="004657E2"/>
    <w:rsid w:val="00465874"/>
    <w:rsid w:val="00465AAB"/>
    <w:rsid w:val="004661AC"/>
    <w:rsid w:val="0046657F"/>
    <w:rsid w:val="00466580"/>
    <w:rsid w:val="00466B74"/>
    <w:rsid w:val="00467098"/>
    <w:rsid w:val="004670AE"/>
    <w:rsid w:val="004670D1"/>
    <w:rsid w:val="004671CA"/>
    <w:rsid w:val="004677DB"/>
    <w:rsid w:val="00467D0D"/>
    <w:rsid w:val="00467E05"/>
    <w:rsid w:val="0047072F"/>
    <w:rsid w:val="004718CA"/>
    <w:rsid w:val="00471C01"/>
    <w:rsid w:val="004720A5"/>
    <w:rsid w:val="004721D6"/>
    <w:rsid w:val="004724BF"/>
    <w:rsid w:val="0047294B"/>
    <w:rsid w:val="00472ABB"/>
    <w:rsid w:val="0047302F"/>
    <w:rsid w:val="004739BD"/>
    <w:rsid w:val="00473BC9"/>
    <w:rsid w:val="00474041"/>
    <w:rsid w:val="00474190"/>
    <w:rsid w:val="00474296"/>
    <w:rsid w:val="00474566"/>
    <w:rsid w:val="00475253"/>
    <w:rsid w:val="00475968"/>
    <w:rsid w:val="00475BEF"/>
    <w:rsid w:val="00476676"/>
    <w:rsid w:val="004766B2"/>
    <w:rsid w:val="0047672A"/>
    <w:rsid w:val="004769FF"/>
    <w:rsid w:val="004771AE"/>
    <w:rsid w:val="00477592"/>
    <w:rsid w:val="00477663"/>
    <w:rsid w:val="00477A52"/>
    <w:rsid w:val="00477C1E"/>
    <w:rsid w:val="00477DEE"/>
    <w:rsid w:val="0048066E"/>
    <w:rsid w:val="004806BD"/>
    <w:rsid w:val="004806E2"/>
    <w:rsid w:val="004807A2"/>
    <w:rsid w:val="00480D56"/>
    <w:rsid w:val="00481274"/>
    <w:rsid w:val="004812D3"/>
    <w:rsid w:val="00481BCE"/>
    <w:rsid w:val="00481F4A"/>
    <w:rsid w:val="00482744"/>
    <w:rsid w:val="004827A9"/>
    <w:rsid w:val="00482889"/>
    <w:rsid w:val="00482CD7"/>
    <w:rsid w:val="0048397F"/>
    <w:rsid w:val="00483B9F"/>
    <w:rsid w:val="0048427A"/>
    <w:rsid w:val="004842EE"/>
    <w:rsid w:val="004846F3"/>
    <w:rsid w:val="00484D24"/>
    <w:rsid w:val="00484D95"/>
    <w:rsid w:val="00484D9E"/>
    <w:rsid w:val="00485159"/>
    <w:rsid w:val="00485171"/>
    <w:rsid w:val="004854A7"/>
    <w:rsid w:val="00485858"/>
    <w:rsid w:val="00485BA8"/>
    <w:rsid w:val="00485FEE"/>
    <w:rsid w:val="00486342"/>
    <w:rsid w:val="00486F66"/>
    <w:rsid w:val="00487340"/>
    <w:rsid w:val="0048751D"/>
    <w:rsid w:val="004876FE"/>
    <w:rsid w:val="00487C65"/>
    <w:rsid w:val="00490076"/>
    <w:rsid w:val="004902F8"/>
    <w:rsid w:val="00490601"/>
    <w:rsid w:val="00490784"/>
    <w:rsid w:val="0049097E"/>
    <w:rsid w:val="00490A29"/>
    <w:rsid w:val="00490F2E"/>
    <w:rsid w:val="00490F8F"/>
    <w:rsid w:val="004913ED"/>
    <w:rsid w:val="004914F9"/>
    <w:rsid w:val="004918FA"/>
    <w:rsid w:val="00491A41"/>
    <w:rsid w:val="00491C0A"/>
    <w:rsid w:val="00492321"/>
    <w:rsid w:val="00492764"/>
    <w:rsid w:val="00492977"/>
    <w:rsid w:val="00492FED"/>
    <w:rsid w:val="00493952"/>
    <w:rsid w:val="00494246"/>
    <w:rsid w:val="004945F9"/>
    <w:rsid w:val="00494C0A"/>
    <w:rsid w:val="00494F83"/>
    <w:rsid w:val="00495419"/>
    <w:rsid w:val="00495527"/>
    <w:rsid w:val="004959A3"/>
    <w:rsid w:val="00495A6F"/>
    <w:rsid w:val="004960BF"/>
    <w:rsid w:val="004967D2"/>
    <w:rsid w:val="00496D1F"/>
    <w:rsid w:val="00496DF9"/>
    <w:rsid w:val="00496EFE"/>
    <w:rsid w:val="00496F8E"/>
    <w:rsid w:val="004970C6"/>
    <w:rsid w:val="0049733A"/>
    <w:rsid w:val="004974AC"/>
    <w:rsid w:val="00497FA8"/>
    <w:rsid w:val="004A0990"/>
    <w:rsid w:val="004A0DD9"/>
    <w:rsid w:val="004A114D"/>
    <w:rsid w:val="004A1B9E"/>
    <w:rsid w:val="004A1E08"/>
    <w:rsid w:val="004A1EB5"/>
    <w:rsid w:val="004A2851"/>
    <w:rsid w:val="004A2E39"/>
    <w:rsid w:val="004A2EE4"/>
    <w:rsid w:val="004A3057"/>
    <w:rsid w:val="004A341C"/>
    <w:rsid w:val="004A3A6D"/>
    <w:rsid w:val="004A3F86"/>
    <w:rsid w:val="004A43DD"/>
    <w:rsid w:val="004A44CB"/>
    <w:rsid w:val="004A4A1F"/>
    <w:rsid w:val="004A4EDD"/>
    <w:rsid w:val="004A4F2E"/>
    <w:rsid w:val="004A55CD"/>
    <w:rsid w:val="004A5635"/>
    <w:rsid w:val="004A5659"/>
    <w:rsid w:val="004A5CF8"/>
    <w:rsid w:val="004A6430"/>
    <w:rsid w:val="004A6525"/>
    <w:rsid w:val="004A6715"/>
    <w:rsid w:val="004A674E"/>
    <w:rsid w:val="004A6B83"/>
    <w:rsid w:val="004A6B87"/>
    <w:rsid w:val="004A6F3D"/>
    <w:rsid w:val="004A70B8"/>
    <w:rsid w:val="004A7131"/>
    <w:rsid w:val="004A763A"/>
    <w:rsid w:val="004A77D5"/>
    <w:rsid w:val="004A7817"/>
    <w:rsid w:val="004B06CA"/>
    <w:rsid w:val="004B0889"/>
    <w:rsid w:val="004B0A63"/>
    <w:rsid w:val="004B0F45"/>
    <w:rsid w:val="004B11D0"/>
    <w:rsid w:val="004B123E"/>
    <w:rsid w:val="004B21B9"/>
    <w:rsid w:val="004B24E4"/>
    <w:rsid w:val="004B2E49"/>
    <w:rsid w:val="004B3021"/>
    <w:rsid w:val="004B326F"/>
    <w:rsid w:val="004B36C2"/>
    <w:rsid w:val="004B3774"/>
    <w:rsid w:val="004B4336"/>
    <w:rsid w:val="004B43B9"/>
    <w:rsid w:val="004B44DE"/>
    <w:rsid w:val="004B4D74"/>
    <w:rsid w:val="004B5169"/>
    <w:rsid w:val="004B56C0"/>
    <w:rsid w:val="004B5975"/>
    <w:rsid w:val="004B607E"/>
    <w:rsid w:val="004B615C"/>
    <w:rsid w:val="004B6699"/>
    <w:rsid w:val="004B6AFC"/>
    <w:rsid w:val="004B6B02"/>
    <w:rsid w:val="004B7048"/>
    <w:rsid w:val="004C0DD7"/>
    <w:rsid w:val="004C1267"/>
    <w:rsid w:val="004C1567"/>
    <w:rsid w:val="004C1599"/>
    <w:rsid w:val="004C1BC6"/>
    <w:rsid w:val="004C1E8F"/>
    <w:rsid w:val="004C203C"/>
    <w:rsid w:val="004C207E"/>
    <w:rsid w:val="004C212C"/>
    <w:rsid w:val="004C2483"/>
    <w:rsid w:val="004C2EAD"/>
    <w:rsid w:val="004C2EBD"/>
    <w:rsid w:val="004C306F"/>
    <w:rsid w:val="004C40FC"/>
    <w:rsid w:val="004C4305"/>
    <w:rsid w:val="004C438A"/>
    <w:rsid w:val="004C453C"/>
    <w:rsid w:val="004C45D7"/>
    <w:rsid w:val="004C46F9"/>
    <w:rsid w:val="004C4DD3"/>
    <w:rsid w:val="004C5087"/>
    <w:rsid w:val="004C5597"/>
    <w:rsid w:val="004C589C"/>
    <w:rsid w:val="004C58BB"/>
    <w:rsid w:val="004C5904"/>
    <w:rsid w:val="004C6055"/>
    <w:rsid w:val="004C60CF"/>
    <w:rsid w:val="004C619A"/>
    <w:rsid w:val="004C648E"/>
    <w:rsid w:val="004C6590"/>
    <w:rsid w:val="004C6894"/>
    <w:rsid w:val="004C6FF8"/>
    <w:rsid w:val="004C75B2"/>
    <w:rsid w:val="004C7979"/>
    <w:rsid w:val="004C7C66"/>
    <w:rsid w:val="004C7DF8"/>
    <w:rsid w:val="004D05E0"/>
    <w:rsid w:val="004D0B71"/>
    <w:rsid w:val="004D0F5F"/>
    <w:rsid w:val="004D1083"/>
    <w:rsid w:val="004D18EE"/>
    <w:rsid w:val="004D1E7F"/>
    <w:rsid w:val="004D2027"/>
    <w:rsid w:val="004D2430"/>
    <w:rsid w:val="004D262D"/>
    <w:rsid w:val="004D27C8"/>
    <w:rsid w:val="004D29A9"/>
    <w:rsid w:val="004D2B9F"/>
    <w:rsid w:val="004D2DFF"/>
    <w:rsid w:val="004D2EF8"/>
    <w:rsid w:val="004D300C"/>
    <w:rsid w:val="004D30A1"/>
    <w:rsid w:val="004D30B8"/>
    <w:rsid w:val="004D321A"/>
    <w:rsid w:val="004D385C"/>
    <w:rsid w:val="004D3939"/>
    <w:rsid w:val="004D4041"/>
    <w:rsid w:val="004D4046"/>
    <w:rsid w:val="004D41AD"/>
    <w:rsid w:val="004D4469"/>
    <w:rsid w:val="004D492A"/>
    <w:rsid w:val="004D4EAC"/>
    <w:rsid w:val="004D4F0E"/>
    <w:rsid w:val="004D5225"/>
    <w:rsid w:val="004D559A"/>
    <w:rsid w:val="004D5A20"/>
    <w:rsid w:val="004D5B85"/>
    <w:rsid w:val="004D5E07"/>
    <w:rsid w:val="004D6001"/>
    <w:rsid w:val="004D6ACE"/>
    <w:rsid w:val="004D6E0B"/>
    <w:rsid w:val="004D7653"/>
    <w:rsid w:val="004D784F"/>
    <w:rsid w:val="004D7D20"/>
    <w:rsid w:val="004E0247"/>
    <w:rsid w:val="004E032D"/>
    <w:rsid w:val="004E03E6"/>
    <w:rsid w:val="004E0C3E"/>
    <w:rsid w:val="004E1141"/>
    <w:rsid w:val="004E2076"/>
    <w:rsid w:val="004E2235"/>
    <w:rsid w:val="004E27A5"/>
    <w:rsid w:val="004E27ED"/>
    <w:rsid w:val="004E2904"/>
    <w:rsid w:val="004E2E93"/>
    <w:rsid w:val="004E329C"/>
    <w:rsid w:val="004E3803"/>
    <w:rsid w:val="004E39CB"/>
    <w:rsid w:val="004E3A2D"/>
    <w:rsid w:val="004E3B69"/>
    <w:rsid w:val="004E3E58"/>
    <w:rsid w:val="004E3FD8"/>
    <w:rsid w:val="004E4083"/>
    <w:rsid w:val="004E4117"/>
    <w:rsid w:val="004E475B"/>
    <w:rsid w:val="004E47B5"/>
    <w:rsid w:val="004E4900"/>
    <w:rsid w:val="004E4E28"/>
    <w:rsid w:val="004E51E7"/>
    <w:rsid w:val="004E522B"/>
    <w:rsid w:val="004E54A1"/>
    <w:rsid w:val="004E58AD"/>
    <w:rsid w:val="004E62BA"/>
    <w:rsid w:val="004E6401"/>
    <w:rsid w:val="004E664E"/>
    <w:rsid w:val="004E66D3"/>
    <w:rsid w:val="004E70E4"/>
    <w:rsid w:val="004E74D7"/>
    <w:rsid w:val="004E74F4"/>
    <w:rsid w:val="004E7998"/>
    <w:rsid w:val="004E7A49"/>
    <w:rsid w:val="004E7D8B"/>
    <w:rsid w:val="004F031E"/>
    <w:rsid w:val="004F045E"/>
    <w:rsid w:val="004F0637"/>
    <w:rsid w:val="004F0A39"/>
    <w:rsid w:val="004F12D2"/>
    <w:rsid w:val="004F139B"/>
    <w:rsid w:val="004F1DAE"/>
    <w:rsid w:val="004F1DF2"/>
    <w:rsid w:val="004F1F1B"/>
    <w:rsid w:val="004F1FBD"/>
    <w:rsid w:val="004F1FD9"/>
    <w:rsid w:val="004F28E8"/>
    <w:rsid w:val="004F29B5"/>
    <w:rsid w:val="004F29E3"/>
    <w:rsid w:val="004F3244"/>
    <w:rsid w:val="004F32CC"/>
    <w:rsid w:val="004F37BA"/>
    <w:rsid w:val="004F39C3"/>
    <w:rsid w:val="004F3B8A"/>
    <w:rsid w:val="004F3C3B"/>
    <w:rsid w:val="004F3D5B"/>
    <w:rsid w:val="004F47A3"/>
    <w:rsid w:val="004F4BB6"/>
    <w:rsid w:val="004F536C"/>
    <w:rsid w:val="004F5504"/>
    <w:rsid w:val="004F5588"/>
    <w:rsid w:val="004F56CD"/>
    <w:rsid w:val="004F5F2C"/>
    <w:rsid w:val="004F6074"/>
    <w:rsid w:val="004F60EB"/>
    <w:rsid w:val="004F6154"/>
    <w:rsid w:val="004F6D30"/>
    <w:rsid w:val="004F6EE6"/>
    <w:rsid w:val="004F74A3"/>
    <w:rsid w:val="004F7780"/>
    <w:rsid w:val="004F7E59"/>
    <w:rsid w:val="004F7FF1"/>
    <w:rsid w:val="005008B6"/>
    <w:rsid w:val="005008F4"/>
    <w:rsid w:val="00500919"/>
    <w:rsid w:val="00500B0B"/>
    <w:rsid w:val="00500C32"/>
    <w:rsid w:val="00500F46"/>
    <w:rsid w:val="00501880"/>
    <w:rsid w:val="00501B45"/>
    <w:rsid w:val="00501B89"/>
    <w:rsid w:val="00501E7D"/>
    <w:rsid w:val="005022BA"/>
    <w:rsid w:val="00502615"/>
    <w:rsid w:val="00502711"/>
    <w:rsid w:val="00502A0B"/>
    <w:rsid w:val="00502B4C"/>
    <w:rsid w:val="00502EFA"/>
    <w:rsid w:val="00503616"/>
    <w:rsid w:val="00503642"/>
    <w:rsid w:val="00503962"/>
    <w:rsid w:val="00503A77"/>
    <w:rsid w:val="00503C49"/>
    <w:rsid w:val="00504308"/>
    <w:rsid w:val="00504A94"/>
    <w:rsid w:val="00504AE8"/>
    <w:rsid w:val="00504DE1"/>
    <w:rsid w:val="0050508F"/>
    <w:rsid w:val="00505335"/>
    <w:rsid w:val="005055F5"/>
    <w:rsid w:val="00505817"/>
    <w:rsid w:val="005058D1"/>
    <w:rsid w:val="00506390"/>
    <w:rsid w:val="005069E9"/>
    <w:rsid w:val="005072DF"/>
    <w:rsid w:val="005077FA"/>
    <w:rsid w:val="00507D58"/>
    <w:rsid w:val="00507EE3"/>
    <w:rsid w:val="00510203"/>
    <w:rsid w:val="00510230"/>
    <w:rsid w:val="0051030F"/>
    <w:rsid w:val="00510A17"/>
    <w:rsid w:val="00510D18"/>
    <w:rsid w:val="005117F5"/>
    <w:rsid w:val="00512F6B"/>
    <w:rsid w:val="005133D1"/>
    <w:rsid w:val="005138BF"/>
    <w:rsid w:val="00513EAC"/>
    <w:rsid w:val="005144F7"/>
    <w:rsid w:val="00514564"/>
    <w:rsid w:val="00514CAF"/>
    <w:rsid w:val="00514CDC"/>
    <w:rsid w:val="00514EDF"/>
    <w:rsid w:val="005153BA"/>
    <w:rsid w:val="0051597D"/>
    <w:rsid w:val="00515CC1"/>
    <w:rsid w:val="0051600B"/>
    <w:rsid w:val="005160B8"/>
    <w:rsid w:val="0051649D"/>
    <w:rsid w:val="00516E57"/>
    <w:rsid w:val="005176BD"/>
    <w:rsid w:val="005205D7"/>
    <w:rsid w:val="00520601"/>
    <w:rsid w:val="00520F0E"/>
    <w:rsid w:val="00521074"/>
    <w:rsid w:val="00521CA2"/>
    <w:rsid w:val="00521D5A"/>
    <w:rsid w:val="00521DF5"/>
    <w:rsid w:val="00522C17"/>
    <w:rsid w:val="005231DC"/>
    <w:rsid w:val="005231E9"/>
    <w:rsid w:val="005234B1"/>
    <w:rsid w:val="0052433E"/>
    <w:rsid w:val="005243F9"/>
    <w:rsid w:val="00524D2E"/>
    <w:rsid w:val="00525004"/>
    <w:rsid w:val="005256B2"/>
    <w:rsid w:val="0052573B"/>
    <w:rsid w:val="00525DA2"/>
    <w:rsid w:val="00526294"/>
    <w:rsid w:val="0052633F"/>
    <w:rsid w:val="005266F1"/>
    <w:rsid w:val="00526895"/>
    <w:rsid w:val="00526A40"/>
    <w:rsid w:val="00526F2E"/>
    <w:rsid w:val="0052723D"/>
    <w:rsid w:val="005275FD"/>
    <w:rsid w:val="00527B39"/>
    <w:rsid w:val="00527E2F"/>
    <w:rsid w:val="00527E3C"/>
    <w:rsid w:val="00530155"/>
    <w:rsid w:val="005301FF"/>
    <w:rsid w:val="00530230"/>
    <w:rsid w:val="005303FF"/>
    <w:rsid w:val="005308AE"/>
    <w:rsid w:val="00530A74"/>
    <w:rsid w:val="00530BBE"/>
    <w:rsid w:val="0053183C"/>
    <w:rsid w:val="00531ADD"/>
    <w:rsid w:val="00531D46"/>
    <w:rsid w:val="0053208B"/>
    <w:rsid w:val="00532528"/>
    <w:rsid w:val="005327A9"/>
    <w:rsid w:val="0053282F"/>
    <w:rsid w:val="00532BA8"/>
    <w:rsid w:val="00532EFE"/>
    <w:rsid w:val="00533BAA"/>
    <w:rsid w:val="00533D9F"/>
    <w:rsid w:val="00533E48"/>
    <w:rsid w:val="00534174"/>
    <w:rsid w:val="00534451"/>
    <w:rsid w:val="005356D2"/>
    <w:rsid w:val="00535795"/>
    <w:rsid w:val="00535CC5"/>
    <w:rsid w:val="00536877"/>
    <w:rsid w:val="00536A3C"/>
    <w:rsid w:val="00536E2E"/>
    <w:rsid w:val="005372C4"/>
    <w:rsid w:val="00537376"/>
    <w:rsid w:val="00537B24"/>
    <w:rsid w:val="00537E5A"/>
    <w:rsid w:val="005403B5"/>
    <w:rsid w:val="00540488"/>
    <w:rsid w:val="00540B04"/>
    <w:rsid w:val="00540CE0"/>
    <w:rsid w:val="00540DC9"/>
    <w:rsid w:val="005410E2"/>
    <w:rsid w:val="00541149"/>
    <w:rsid w:val="00541C68"/>
    <w:rsid w:val="00542159"/>
    <w:rsid w:val="005425B0"/>
    <w:rsid w:val="005425C7"/>
    <w:rsid w:val="005427E5"/>
    <w:rsid w:val="005428AB"/>
    <w:rsid w:val="005435FC"/>
    <w:rsid w:val="0054395D"/>
    <w:rsid w:val="00544261"/>
    <w:rsid w:val="005444F9"/>
    <w:rsid w:val="0054466F"/>
    <w:rsid w:val="005447C2"/>
    <w:rsid w:val="00544914"/>
    <w:rsid w:val="00544ABB"/>
    <w:rsid w:val="00544D5F"/>
    <w:rsid w:val="005452A8"/>
    <w:rsid w:val="00545362"/>
    <w:rsid w:val="00545794"/>
    <w:rsid w:val="00545CA2"/>
    <w:rsid w:val="00546765"/>
    <w:rsid w:val="0054696D"/>
    <w:rsid w:val="00546F9F"/>
    <w:rsid w:val="005476A0"/>
    <w:rsid w:val="0054784D"/>
    <w:rsid w:val="00550066"/>
    <w:rsid w:val="005505EF"/>
    <w:rsid w:val="005507A2"/>
    <w:rsid w:val="005507B4"/>
    <w:rsid w:val="00550915"/>
    <w:rsid w:val="00550FF9"/>
    <w:rsid w:val="00551460"/>
    <w:rsid w:val="00551749"/>
    <w:rsid w:val="00551B31"/>
    <w:rsid w:val="0055280B"/>
    <w:rsid w:val="00552871"/>
    <w:rsid w:val="00552A4A"/>
    <w:rsid w:val="005534A2"/>
    <w:rsid w:val="005534F2"/>
    <w:rsid w:val="0055357B"/>
    <w:rsid w:val="005537B5"/>
    <w:rsid w:val="0055408C"/>
    <w:rsid w:val="005541BC"/>
    <w:rsid w:val="00554232"/>
    <w:rsid w:val="005544EF"/>
    <w:rsid w:val="00554565"/>
    <w:rsid w:val="00554568"/>
    <w:rsid w:val="005546AC"/>
    <w:rsid w:val="00554B73"/>
    <w:rsid w:val="00554FB2"/>
    <w:rsid w:val="00555119"/>
    <w:rsid w:val="0055560B"/>
    <w:rsid w:val="00555A12"/>
    <w:rsid w:val="00555EEA"/>
    <w:rsid w:val="0055606E"/>
    <w:rsid w:val="005568EC"/>
    <w:rsid w:val="00556937"/>
    <w:rsid w:val="005569EF"/>
    <w:rsid w:val="00556E1A"/>
    <w:rsid w:val="00556FAD"/>
    <w:rsid w:val="00557708"/>
    <w:rsid w:val="00557CA4"/>
    <w:rsid w:val="00560016"/>
    <w:rsid w:val="00560296"/>
    <w:rsid w:val="00560946"/>
    <w:rsid w:val="0056098C"/>
    <w:rsid w:val="00560C3B"/>
    <w:rsid w:val="00560E5E"/>
    <w:rsid w:val="00560E84"/>
    <w:rsid w:val="00561079"/>
    <w:rsid w:val="005610E2"/>
    <w:rsid w:val="005621C1"/>
    <w:rsid w:val="00562872"/>
    <w:rsid w:val="00562ED4"/>
    <w:rsid w:val="0056418F"/>
    <w:rsid w:val="00565951"/>
    <w:rsid w:val="00565B89"/>
    <w:rsid w:val="00565E41"/>
    <w:rsid w:val="00565F45"/>
    <w:rsid w:val="00565F6F"/>
    <w:rsid w:val="00566203"/>
    <w:rsid w:val="005666DC"/>
    <w:rsid w:val="00566EB4"/>
    <w:rsid w:val="00566F00"/>
    <w:rsid w:val="00567162"/>
    <w:rsid w:val="0056716D"/>
    <w:rsid w:val="0056748E"/>
    <w:rsid w:val="00567649"/>
    <w:rsid w:val="00567798"/>
    <w:rsid w:val="00567CE3"/>
    <w:rsid w:val="00567E73"/>
    <w:rsid w:val="0057074F"/>
    <w:rsid w:val="005707EF"/>
    <w:rsid w:val="0057102F"/>
    <w:rsid w:val="0057108B"/>
    <w:rsid w:val="005710E9"/>
    <w:rsid w:val="00571333"/>
    <w:rsid w:val="0057133F"/>
    <w:rsid w:val="0057138F"/>
    <w:rsid w:val="00571486"/>
    <w:rsid w:val="005714D6"/>
    <w:rsid w:val="00571BE3"/>
    <w:rsid w:val="0057211C"/>
    <w:rsid w:val="00573254"/>
    <w:rsid w:val="0057370C"/>
    <w:rsid w:val="00573A42"/>
    <w:rsid w:val="00573A63"/>
    <w:rsid w:val="00573C6B"/>
    <w:rsid w:val="005751AF"/>
    <w:rsid w:val="005758CB"/>
    <w:rsid w:val="00575CB6"/>
    <w:rsid w:val="00577C3D"/>
    <w:rsid w:val="00577C60"/>
    <w:rsid w:val="00580185"/>
    <w:rsid w:val="00580739"/>
    <w:rsid w:val="00580B17"/>
    <w:rsid w:val="00580D9E"/>
    <w:rsid w:val="00581277"/>
    <w:rsid w:val="005812E4"/>
    <w:rsid w:val="00581748"/>
    <w:rsid w:val="005819BA"/>
    <w:rsid w:val="00581A09"/>
    <w:rsid w:val="00581B79"/>
    <w:rsid w:val="00581C34"/>
    <w:rsid w:val="00581C67"/>
    <w:rsid w:val="0058290F"/>
    <w:rsid w:val="00582BE4"/>
    <w:rsid w:val="00582E6B"/>
    <w:rsid w:val="00582FBA"/>
    <w:rsid w:val="005831FC"/>
    <w:rsid w:val="00583454"/>
    <w:rsid w:val="005835A7"/>
    <w:rsid w:val="005838B3"/>
    <w:rsid w:val="00583B8A"/>
    <w:rsid w:val="00584039"/>
    <w:rsid w:val="005845DD"/>
    <w:rsid w:val="00584662"/>
    <w:rsid w:val="00584EF4"/>
    <w:rsid w:val="00585453"/>
    <w:rsid w:val="00585786"/>
    <w:rsid w:val="005857F5"/>
    <w:rsid w:val="00585907"/>
    <w:rsid w:val="005864C5"/>
    <w:rsid w:val="00586B0F"/>
    <w:rsid w:val="00586F7C"/>
    <w:rsid w:val="005870AC"/>
    <w:rsid w:val="005874A3"/>
    <w:rsid w:val="00587DFE"/>
    <w:rsid w:val="00590309"/>
    <w:rsid w:val="00590412"/>
    <w:rsid w:val="005904CD"/>
    <w:rsid w:val="005915B2"/>
    <w:rsid w:val="00591A10"/>
    <w:rsid w:val="00591A59"/>
    <w:rsid w:val="00591FA1"/>
    <w:rsid w:val="0059207C"/>
    <w:rsid w:val="0059240D"/>
    <w:rsid w:val="00592724"/>
    <w:rsid w:val="00592761"/>
    <w:rsid w:val="00592841"/>
    <w:rsid w:val="00592A24"/>
    <w:rsid w:val="00592CCF"/>
    <w:rsid w:val="00592FB9"/>
    <w:rsid w:val="005931F9"/>
    <w:rsid w:val="0059326D"/>
    <w:rsid w:val="00594060"/>
    <w:rsid w:val="005940AF"/>
    <w:rsid w:val="005943F6"/>
    <w:rsid w:val="0059453D"/>
    <w:rsid w:val="0059496C"/>
    <w:rsid w:val="005949CD"/>
    <w:rsid w:val="00594BCF"/>
    <w:rsid w:val="00594D79"/>
    <w:rsid w:val="00594E6E"/>
    <w:rsid w:val="00594FAD"/>
    <w:rsid w:val="00595066"/>
    <w:rsid w:val="0059519B"/>
    <w:rsid w:val="00595376"/>
    <w:rsid w:val="00595D9C"/>
    <w:rsid w:val="00595DFC"/>
    <w:rsid w:val="00595E11"/>
    <w:rsid w:val="005960BC"/>
    <w:rsid w:val="005963E4"/>
    <w:rsid w:val="00596B2D"/>
    <w:rsid w:val="00596FC3"/>
    <w:rsid w:val="00597062"/>
    <w:rsid w:val="00597235"/>
    <w:rsid w:val="005974E2"/>
    <w:rsid w:val="00597590"/>
    <w:rsid w:val="00597835"/>
    <w:rsid w:val="00597915"/>
    <w:rsid w:val="00597A70"/>
    <w:rsid w:val="00597EA3"/>
    <w:rsid w:val="005A0126"/>
    <w:rsid w:val="005A0999"/>
    <w:rsid w:val="005A09F8"/>
    <w:rsid w:val="005A0CEB"/>
    <w:rsid w:val="005A0D1B"/>
    <w:rsid w:val="005A126E"/>
    <w:rsid w:val="005A129A"/>
    <w:rsid w:val="005A152E"/>
    <w:rsid w:val="005A1C7A"/>
    <w:rsid w:val="005A1D92"/>
    <w:rsid w:val="005A2137"/>
    <w:rsid w:val="005A2376"/>
    <w:rsid w:val="005A281F"/>
    <w:rsid w:val="005A2DCB"/>
    <w:rsid w:val="005A3547"/>
    <w:rsid w:val="005A4F71"/>
    <w:rsid w:val="005A4FAD"/>
    <w:rsid w:val="005A5067"/>
    <w:rsid w:val="005A51BA"/>
    <w:rsid w:val="005A5468"/>
    <w:rsid w:val="005A548A"/>
    <w:rsid w:val="005A57E2"/>
    <w:rsid w:val="005A58BF"/>
    <w:rsid w:val="005A5CAB"/>
    <w:rsid w:val="005A6342"/>
    <w:rsid w:val="005A638C"/>
    <w:rsid w:val="005A64D0"/>
    <w:rsid w:val="005A653C"/>
    <w:rsid w:val="005A6866"/>
    <w:rsid w:val="005A6C7C"/>
    <w:rsid w:val="005A6D68"/>
    <w:rsid w:val="005A6E9E"/>
    <w:rsid w:val="005A7040"/>
    <w:rsid w:val="005A7100"/>
    <w:rsid w:val="005A7190"/>
    <w:rsid w:val="005A7355"/>
    <w:rsid w:val="005A749A"/>
    <w:rsid w:val="005A754B"/>
    <w:rsid w:val="005A76A4"/>
    <w:rsid w:val="005A7B9A"/>
    <w:rsid w:val="005A7D12"/>
    <w:rsid w:val="005A7E4D"/>
    <w:rsid w:val="005B0D33"/>
    <w:rsid w:val="005B0F96"/>
    <w:rsid w:val="005B13B1"/>
    <w:rsid w:val="005B172B"/>
    <w:rsid w:val="005B1D71"/>
    <w:rsid w:val="005B1DA7"/>
    <w:rsid w:val="005B238E"/>
    <w:rsid w:val="005B2708"/>
    <w:rsid w:val="005B28DA"/>
    <w:rsid w:val="005B2900"/>
    <w:rsid w:val="005B299A"/>
    <w:rsid w:val="005B2B8B"/>
    <w:rsid w:val="005B2DF3"/>
    <w:rsid w:val="005B301F"/>
    <w:rsid w:val="005B32AB"/>
    <w:rsid w:val="005B3483"/>
    <w:rsid w:val="005B35E9"/>
    <w:rsid w:val="005B37EB"/>
    <w:rsid w:val="005B3917"/>
    <w:rsid w:val="005B39AB"/>
    <w:rsid w:val="005B3B7E"/>
    <w:rsid w:val="005B3B9E"/>
    <w:rsid w:val="005B41C0"/>
    <w:rsid w:val="005B41C1"/>
    <w:rsid w:val="005B4342"/>
    <w:rsid w:val="005B43C4"/>
    <w:rsid w:val="005B4D50"/>
    <w:rsid w:val="005B4FA8"/>
    <w:rsid w:val="005B6417"/>
    <w:rsid w:val="005B644F"/>
    <w:rsid w:val="005B6988"/>
    <w:rsid w:val="005B6D6D"/>
    <w:rsid w:val="005B7183"/>
    <w:rsid w:val="005B794D"/>
    <w:rsid w:val="005B7C59"/>
    <w:rsid w:val="005C0DD4"/>
    <w:rsid w:val="005C0F1E"/>
    <w:rsid w:val="005C120E"/>
    <w:rsid w:val="005C12B6"/>
    <w:rsid w:val="005C1364"/>
    <w:rsid w:val="005C184A"/>
    <w:rsid w:val="005C1953"/>
    <w:rsid w:val="005C1D9C"/>
    <w:rsid w:val="005C1E06"/>
    <w:rsid w:val="005C2147"/>
    <w:rsid w:val="005C21FF"/>
    <w:rsid w:val="005C23E3"/>
    <w:rsid w:val="005C2962"/>
    <w:rsid w:val="005C2FB4"/>
    <w:rsid w:val="005C332E"/>
    <w:rsid w:val="005C3C1C"/>
    <w:rsid w:val="005C3CFC"/>
    <w:rsid w:val="005C3E5D"/>
    <w:rsid w:val="005C41E8"/>
    <w:rsid w:val="005C4249"/>
    <w:rsid w:val="005C453D"/>
    <w:rsid w:val="005C4767"/>
    <w:rsid w:val="005C4BB1"/>
    <w:rsid w:val="005C4DD4"/>
    <w:rsid w:val="005C5529"/>
    <w:rsid w:val="005C5DC1"/>
    <w:rsid w:val="005C5E0A"/>
    <w:rsid w:val="005C61B0"/>
    <w:rsid w:val="005C64C7"/>
    <w:rsid w:val="005C67E6"/>
    <w:rsid w:val="005C7089"/>
    <w:rsid w:val="005C7BC0"/>
    <w:rsid w:val="005C7DE1"/>
    <w:rsid w:val="005D049B"/>
    <w:rsid w:val="005D0834"/>
    <w:rsid w:val="005D0ACE"/>
    <w:rsid w:val="005D0B67"/>
    <w:rsid w:val="005D14E8"/>
    <w:rsid w:val="005D16C3"/>
    <w:rsid w:val="005D1B57"/>
    <w:rsid w:val="005D1D11"/>
    <w:rsid w:val="005D21BF"/>
    <w:rsid w:val="005D2499"/>
    <w:rsid w:val="005D24FF"/>
    <w:rsid w:val="005D26A4"/>
    <w:rsid w:val="005D3750"/>
    <w:rsid w:val="005D39C1"/>
    <w:rsid w:val="005D3D8D"/>
    <w:rsid w:val="005D47E7"/>
    <w:rsid w:val="005D51B7"/>
    <w:rsid w:val="005D5607"/>
    <w:rsid w:val="005D571D"/>
    <w:rsid w:val="005D5F71"/>
    <w:rsid w:val="005D60CD"/>
    <w:rsid w:val="005D6243"/>
    <w:rsid w:val="005D6509"/>
    <w:rsid w:val="005D685A"/>
    <w:rsid w:val="005D686C"/>
    <w:rsid w:val="005D7122"/>
    <w:rsid w:val="005D7CE9"/>
    <w:rsid w:val="005D7DA2"/>
    <w:rsid w:val="005E057A"/>
    <w:rsid w:val="005E0EF4"/>
    <w:rsid w:val="005E104D"/>
    <w:rsid w:val="005E12D9"/>
    <w:rsid w:val="005E1EFB"/>
    <w:rsid w:val="005E24F9"/>
    <w:rsid w:val="005E269B"/>
    <w:rsid w:val="005E2B1C"/>
    <w:rsid w:val="005E2BFF"/>
    <w:rsid w:val="005E2CB1"/>
    <w:rsid w:val="005E2ED1"/>
    <w:rsid w:val="005E3872"/>
    <w:rsid w:val="005E40BB"/>
    <w:rsid w:val="005E4B22"/>
    <w:rsid w:val="005E4B7F"/>
    <w:rsid w:val="005E4C2C"/>
    <w:rsid w:val="005E4D41"/>
    <w:rsid w:val="005E5211"/>
    <w:rsid w:val="005E5A81"/>
    <w:rsid w:val="005E63CC"/>
    <w:rsid w:val="005E6688"/>
    <w:rsid w:val="005E6E0E"/>
    <w:rsid w:val="005E772F"/>
    <w:rsid w:val="005E77DD"/>
    <w:rsid w:val="005E7C4C"/>
    <w:rsid w:val="005E7EA4"/>
    <w:rsid w:val="005F000E"/>
    <w:rsid w:val="005F04D1"/>
    <w:rsid w:val="005F08E1"/>
    <w:rsid w:val="005F0C17"/>
    <w:rsid w:val="005F0EA8"/>
    <w:rsid w:val="005F14EF"/>
    <w:rsid w:val="005F17EB"/>
    <w:rsid w:val="005F1A83"/>
    <w:rsid w:val="005F230C"/>
    <w:rsid w:val="005F2620"/>
    <w:rsid w:val="005F29FC"/>
    <w:rsid w:val="005F2B9E"/>
    <w:rsid w:val="005F2DFE"/>
    <w:rsid w:val="005F3288"/>
    <w:rsid w:val="005F3389"/>
    <w:rsid w:val="005F357C"/>
    <w:rsid w:val="005F3D2F"/>
    <w:rsid w:val="005F3F9F"/>
    <w:rsid w:val="005F4527"/>
    <w:rsid w:val="005F5146"/>
    <w:rsid w:val="005F51B3"/>
    <w:rsid w:val="005F5AEE"/>
    <w:rsid w:val="005F608D"/>
    <w:rsid w:val="005F6693"/>
    <w:rsid w:val="005F6772"/>
    <w:rsid w:val="005F6FD1"/>
    <w:rsid w:val="005F7322"/>
    <w:rsid w:val="005F7388"/>
    <w:rsid w:val="005F7B9A"/>
    <w:rsid w:val="005F7E57"/>
    <w:rsid w:val="005F7ED7"/>
    <w:rsid w:val="0060049E"/>
    <w:rsid w:val="006008F1"/>
    <w:rsid w:val="00600AB7"/>
    <w:rsid w:val="00601479"/>
    <w:rsid w:val="00601489"/>
    <w:rsid w:val="006014AD"/>
    <w:rsid w:val="006014FB"/>
    <w:rsid w:val="006017AB"/>
    <w:rsid w:val="006017F4"/>
    <w:rsid w:val="0060191A"/>
    <w:rsid w:val="00601984"/>
    <w:rsid w:val="00601A4B"/>
    <w:rsid w:val="00601ABB"/>
    <w:rsid w:val="00601E22"/>
    <w:rsid w:val="00601F6A"/>
    <w:rsid w:val="0060221B"/>
    <w:rsid w:val="006022C9"/>
    <w:rsid w:val="00602863"/>
    <w:rsid w:val="0060287D"/>
    <w:rsid w:val="00602BCC"/>
    <w:rsid w:val="00602D30"/>
    <w:rsid w:val="00603294"/>
    <w:rsid w:val="00603AB8"/>
    <w:rsid w:val="0060425E"/>
    <w:rsid w:val="00604A01"/>
    <w:rsid w:val="00604A83"/>
    <w:rsid w:val="00604BA6"/>
    <w:rsid w:val="00604D82"/>
    <w:rsid w:val="00604FEA"/>
    <w:rsid w:val="00605564"/>
    <w:rsid w:val="00605886"/>
    <w:rsid w:val="0060610B"/>
    <w:rsid w:val="00606B31"/>
    <w:rsid w:val="00606EC7"/>
    <w:rsid w:val="00607096"/>
    <w:rsid w:val="0060764D"/>
    <w:rsid w:val="00607949"/>
    <w:rsid w:val="00607AE4"/>
    <w:rsid w:val="00607DD6"/>
    <w:rsid w:val="00607F00"/>
    <w:rsid w:val="00610415"/>
    <w:rsid w:val="00610854"/>
    <w:rsid w:val="00610BC7"/>
    <w:rsid w:val="00610FA3"/>
    <w:rsid w:val="0061108C"/>
    <w:rsid w:val="00611201"/>
    <w:rsid w:val="0061126A"/>
    <w:rsid w:val="0061149C"/>
    <w:rsid w:val="00611608"/>
    <w:rsid w:val="00612257"/>
    <w:rsid w:val="006124D0"/>
    <w:rsid w:val="00613049"/>
    <w:rsid w:val="0061307B"/>
    <w:rsid w:val="006131FF"/>
    <w:rsid w:val="00613F75"/>
    <w:rsid w:val="00614239"/>
    <w:rsid w:val="006142E4"/>
    <w:rsid w:val="006142FA"/>
    <w:rsid w:val="00614603"/>
    <w:rsid w:val="00614F77"/>
    <w:rsid w:val="00614F88"/>
    <w:rsid w:val="00615A5A"/>
    <w:rsid w:val="00616178"/>
    <w:rsid w:val="0061632F"/>
    <w:rsid w:val="0061649E"/>
    <w:rsid w:val="0061694E"/>
    <w:rsid w:val="00616B58"/>
    <w:rsid w:val="00616EF7"/>
    <w:rsid w:val="0061731B"/>
    <w:rsid w:val="006179F5"/>
    <w:rsid w:val="00617AF1"/>
    <w:rsid w:val="00617CA1"/>
    <w:rsid w:val="00617D17"/>
    <w:rsid w:val="00617DFD"/>
    <w:rsid w:val="006208FC"/>
    <w:rsid w:val="00620FFD"/>
    <w:rsid w:val="006210BE"/>
    <w:rsid w:val="00621339"/>
    <w:rsid w:val="006214E4"/>
    <w:rsid w:val="0062165A"/>
    <w:rsid w:val="0062169B"/>
    <w:rsid w:val="006216B4"/>
    <w:rsid w:val="006219CB"/>
    <w:rsid w:val="00621F0E"/>
    <w:rsid w:val="00622738"/>
    <w:rsid w:val="00622B15"/>
    <w:rsid w:val="00622B18"/>
    <w:rsid w:val="00622FC6"/>
    <w:rsid w:val="006234EA"/>
    <w:rsid w:val="00623953"/>
    <w:rsid w:val="00624433"/>
    <w:rsid w:val="00624796"/>
    <w:rsid w:val="00624EAF"/>
    <w:rsid w:val="00625733"/>
    <w:rsid w:val="00625930"/>
    <w:rsid w:val="00625A78"/>
    <w:rsid w:val="00625B37"/>
    <w:rsid w:val="00625D6C"/>
    <w:rsid w:val="00625E21"/>
    <w:rsid w:val="00625E55"/>
    <w:rsid w:val="00625F20"/>
    <w:rsid w:val="0062612A"/>
    <w:rsid w:val="0062626A"/>
    <w:rsid w:val="006264A8"/>
    <w:rsid w:val="0062669F"/>
    <w:rsid w:val="00626884"/>
    <w:rsid w:val="00626A89"/>
    <w:rsid w:val="00626B72"/>
    <w:rsid w:val="00626CBD"/>
    <w:rsid w:val="00626CCE"/>
    <w:rsid w:val="00626F83"/>
    <w:rsid w:val="00627216"/>
    <w:rsid w:val="006274E7"/>
    <w:rsid w:val="0062761F"/>
    <w:rsid w:val="00627BF3"/>
    <w:rsid w:val="00627E8A"/>
    <w:rsid w:val="00630228"/>
    <w:rsid w:val="00630628"/>
    <w:rsid w:val="006306DA"/>
    <w:rsid w:val="00630736"/>
    <w:rsid w:val="00630A2B"/>
    <w:rsid w:val="0063158C"/>
    <w:rsid w:val="00631910"/>
    <w:rsid w:val="00631B15"/>
    <w:rsid w:val="00631E49"/>
    <w:rsid w:val="006321DE"/>
    <w:rsid w:val="00632407"/>
    <w:rsid w:val="0063280C"/>
    <w:rsid w:val="006328A0"/>
    <w:rsid w:val="00632ACA"/>
    <w:rsid w:val="00632D37"/>
    <w:rsid w:val="00632F39"/>
    <w:rsid w:val="00633198"/>
    <w:rsid w:val="00633646"/>
    <w:rsid w:val="006341B4"/>
    <w:rsid w:val="00634521"/>
    <w:rsid w:val="006351AC"/>
    <w:rsid w:val="006356F1"/>
    <w:rsid w:val="006360CC"/>
    <w:rsid w:val="006361E1"/>
    <w:rsid w:val="00636227"/>
    <w:rsid w:val="006362B0"/>
    <w:rsid w:val="00636311"/>
    <w:rsid w:val="006366B8"/>
    <w:rsid w:val="0063680B"/>
    <w:rsid w:val="006369F1"/>
    <w:rsid w:val="0063786B"/>
    <w:rsid w:val="00637E56"/>
    <w:rsid w:val="0064003E"/>
    <w:rsid w:val="00640045"/>
    <w:rsid w:val="006408A4"/>
    <w:rsid w:val="006408EA"/>
    <w:rsid w:val="00641A4A"/>
    <w:rsid w:val="00641ED9"/>
    <w:rsid w:val="00641F7B"/>
    <w:rsid w:val="0064221F"/>
    <w:rsid w:val="00642B8B"/>
    <w:rsid w:val="00642C12"/>
    <w:rsid w:val="00642C34"/>
    <w:rsid w:val="0064310C"/>
    <w:rsid w:val="0064333B"/>
    <w:rsid w:val="0064364C"/>
    <w:rsid w:val="00643EE2"/>
    <w:rsid w:val="0064408B"/>
    <w:rsid w:val="00644199"/>
    <w:rsid w:val="006447A4"/>
    <w:rsid w:val="00644B2F"/>
    <w:rsid w:val="00644BEA"/>
    <w:rsid w:val="00645016"/>
    <w:rsid w:val="0064515B"/>
    <w:rsid w:val="0064521E"/>
    <w:rsid w:val="0064534A"/>
    <w:rsid w:val="006454C2"/>
    <w:rsid w:val="006455A9"/>
    <w:rsid w:val="00645710"/>
    <w:rsid w:val="00645A4D"/>
    <w:rsid w:val="00646223"/>
    <w:rsid w:val="00646B03"/>
    <w:rsid w:val="00646C79"/>
    <w:rsid w:val="00646E20"/>
    <w:rsid w:val="00647337"/>
    <w:rsid w:val="006476A7"/>
    <w:rsid w:val="00647BEB"/>
    <w:rsid w:val="00647CA9"/>
    <w:rsid w:val="00647E5A"/>
    <w:rsid w:val="0065030E"/>
    <w:rsid w:val="006504A1"/>
    <w:rsid w:val="00650A72"/>
    <w:rsid w:val="00650CF4"/>
    <w:rsid w:val="00651081"/>
    <w:rsid w:val="00651B40"/>
    <w:rsid w:val="00651C25"/>
    <w:rsid w:val="00651F9B"/>
    <w:rsid w:val="006528AC"/>
    <w:rsid w:val="00652ADA"/>
    <w:rsid w:val="006532D4"/>
    <w:rsid w:val="006535D3"/>
    <w:rsid w:val="00653AB8"/>
    <w:rsid w:val="00653C9E"/>
    <w:rsid w:val="00654096"/>
    <w:rsid w:val="00654B6A"/>
    <w:rsid w:val="00654C67"/>
    <w:rsid w:val="00654F61"/>
    <w:rsid w:val="00654F91"/>
    <w:rsid w:val="006552C6"/>
    <w:rsid w:val="006553E3"/>
    <w:rsid w:val="00655561"/>
    <w:rsid w:val="00655673"/>
    <w:rsid w:val="00655C58"/>
    <w:rsid w:val="00655D58"/>
    <w:rsid w:val="00655DDA"/>
    <w:rsid w:val="0065600B"/>
    <w:rsid w:val="00656120"/>
    <w:rsid w:val="006564E8"/>
    <w:rsid w:val="0065679A"/>
    <w:rsid w:val="00656D7C"/>
    <w:rsid w:val="0065715C"/>
    <w:rsid w:val="006574AF"/>
    <w:rsid w:val="006579A8"/>
    <w:rsid w:val="00659E2D"/>
    <w:rsid w:val="0066073E"/>
    <w:rsid w:val="00660AF4"/>
    <w:rsid w:val="00661BD7"/>
    <w:rsid w:val="00662049"/>
    <w:rsid w:val="00662777"/>
    <w:rsid w:val="006632E0"/>
    <w:rsid w:val="006633B5"/>
    <w:rsid w:val="0066342C"/>
    <w:rsid w:val="00663D04"/>
    <w:rsid w:val="006646AA"/>
    <w:rsid w:val="00664CA6"/>
    <w:rsid w:val="00664D82"/>
    <w:rsid w:val="00665982"/>
    <w:rsid w:val="00665AB0"/>
    <w:rsid w:val="0066610B"/>
    <w:rsid w:val="00666168"/>
    <w:rsid w:val="006663CB"/>
    <w:rsid w:val="00666462"/>
    <w:rsid w:val="00666A78"/>
    <w:rsid w:val="00666ACA"/>
    <w:rsid w:val="00666B20"/>
    <w:rsid w:val="00666C2A"/>
    <w:rsid w:val="00666CAC"/>
    <w:rsid w:val="00666D68"/>
    <w:rsid w:val="00666F52"/>
    <w:rsid w:val="0066731E"/>
    <w:rsid w:val="00667B9B"/>
    <w:rsid w:val="00667C35"/>
    <w:rsid w:val="00670202"/>
    <w:rsid w:val="00670D51"/>
    <w:rsid w:val="00670EC9"/>
    <w:rsid w:val="0067100A"/>
    <w:rsid w:val="006716B6"/>
    <w:rsid w:val="0067180E"/>
    <w:rsid w:val="00671C0E"/>
    <w:rsid w:val="0067266D"/>
    <w:rsid w:val="00673478"/>
    <w:rsid w:val="00673EEA"/>
    <w:rsid w:val="00673F2F"/>
    <w:rsid w:val="006740B3"/>
    <w:rsid w:val="00674348"/>
    <w:rsid w:val="00674AE7"/>
    <w:rsid w:val="00674FD6"/>
    <w:rsid w:val="006754FA"/>
    <w:rsid w:val="00675946"/>
    <w:rsid w:val="00675CE4"/>
    <w:rsid w:val="00675FF9"/>
    <w:rsid w:val="00676089"/>
    <w:rsid w:val="006766AC"/>
    <w:rsid w:val="00676A00"/>
    <w:rsid w:val="00676A25"/>
    <w:rsid w:val="00676B53"/>
    <w:rsid w:val="00676C9F"/>
    <w:rsid w:val="00676D15"/>
    <w:rsid w:val="00677762"/>
    <w:rsid w:val="00677BA4"/>
    <w:rsid w:val="00677EC6"/>
    <w:rsid w:val="00677EDC"/>
    <w:rsid w:val="006800C5"/>
    <w:rsid w:val="00680674"/>
    <w:rsid w:val="00680710"/>
    <w:rsid w:val="00680A5B"/>
    <w:rsid w:val="00681373"/>
    <w:rsid w:val="00681923"/>
    <w:rsid w:val="00681B92"/>
    <w:rsid w:val="00681F78"/>
    <w:rsid w:val="006820FC"/>
    <w:rsid w:val="0068217F"/>
    <w:rsid w:val="006823B2"/>
    <w:rsid w:val="006828F2"/>
    <w:rsid w:val="00683301"/>
    <w:rsid w:val="00683533"/>
    <w:rsid w:val="006838E0"/>
    <w:rsid w:val="00684249"/>
    <w:rsid w:val="00684559"/>
    <w:rsid w:val="00684588"/>
    <w:rsid w:val="00684756"/>
    <w:rsid w:val="00684AC9"/>
    <w:rsid w:val="00684BC7"/>
    <w:rsid w:val="006855C2"/>
    <w:rsid w:val="0068567A"/>
    <w:rsid w:val="006856EC"/>
    <w:rsid w:val="00685824"/>
    <w:rsid w:val="00685877"/>
    <w:rsid w:val="00685902"/>
    <w:rsid w:val="00685A42"/>
    <w:rsid w:val="00685AD2"/>
    <w:rsid w:val="00686007"/>
    <w:rsid w:val="006860BA"/>
    <w:rsid w:val="0068635C"/>
    <w:rsid w:val="00686E42"/>
    <w:rsid w:val="00686FCD"/>
    <w:rsid w:val="006877C5"/>
    <w:rsid w:val="006878A6"/>
    <w:rsid w:val="00687A68"/>
    <w:rsid w:val="00687AB5"/>
    <w:rsid w:val="00687C65"/>
    <w:rsid w:val="00687DB2"/>
    <w:rsid w:val="00690329"/>
    <w:rsid w:val="00690589"/>
    <w:rsid w:val="00690C2B"/>
    <w:rsid w:val="00690FFE"/>
    <w:rsid w:val="00691298"/>
    <w:rsid w:val="00691371"/>
    <w:rsid w:val="00691668"/>
    <w:rsid w:val="0069192C"/>
    <w:rsid w:val="00691965"/>
    <w:rsid w:val="00691A2E"/>
    <w:rsid w:val="00691AAB"/>
    <w:rsid w:val="00692319"/>
    <w:rsid w:val="00692777"/>
    <w:rsid w:val="00692D46"/>
    <w:rsid w:val="00692DA0"/>
    <w:rsid w:val="00692DBF"/>
    <w:rsid w:val="00692E79"/>
    <w:rsid w:val="00692E7D"/>
    <w:rsid w:val="00692FF5"/>
    <w:rsid w:val="00693032"/>
    <w:rsid w:val="006935FA"/>
    <w:rsid w:val="00693698"/>
    <w:rsid w:val="006937E7"/>
    <w:rsid w:val="00693CCB"/>
    <w:rsid w:val="00693F2B"/>
    <w:rsid w:val="0069405F"/>
    <w:rsid w:val="006940D7"/>
    <w:rsid w:val="006943C8"/>
    <w:rsid w:val="00694551"/>
    <w:rsid w:val="00694757"/>
    <w:rsid w:val="006948BC"/>
    <w:rsid w:val="006948BF"/>
    <w:rsid w:val="006949B4"/>
    <w:rsid w:val="00694E77"/>
    <w:rsid w:val="00694EF4"/>
    <w:rsid w:val="006954CC"/>
    <w:rsid w:val="006957C6"/>
    <w:rsid w:val="00695AEC"/>
    <w:rsid w:val="00695B67"/>
    <w:rsid w:val="00695BC3"/>
    <w:rsid w:val="00696D95"/>
    <w:rsid w:val="006973B4"/>
    <w:rsid w:val="00697B74"/>
    <w:rsid w:val="00697D33"/>
    <w:rsid w:val="00697F48"/>
    <w:rsid w:val="006A063E"/>
    <w:rsid w:val="006A09A1"/>
    <w:rsid w:val="006A108F"/>
    <w:rsid w:val="006A193D"/>
    <w:rsid w:val="006A1F5C"/>
    <w:rsid w:val="006A2046"/>
    <w:rsid w:val="006A2056"/>
    <w:rsid w:val="006A24A9"/>
    <w:rsid w:val="006A2D2D"/>
    <w:rsid w:val="006A304F"/>
    <w:rsid w:val="006A3586"/>
    <w:rsid w:val="006A3637"/>
    <w:rsid w:val="006A3A19"/>
    <w:rsid w:val="006A3B29"/>
    <w:rsid w:val="006A3DE9"/>
    <w:rsid w:val="006A439B"/>
    <w:rsid w:val="006A448F"/>
    <w:rsid w:val="006A44B5"/>
    <w:rsid w:val="006A4577"/>
    <w:rsid w:val="006A4982"/>
    <w:rsid w:val="006A4CD1"/>
    <w:rsid w:val="006A56BE"/>
    <w:rsid w:val="006A5806"/>
    <w:rsid w:val="006A599F"/>
    <w:rsid w:val="006A5D99"/>
    <w:rsid w:val="006A6448"/>
    <w:rsid w:val="006A64C7"/>
    <w:rsid w:val="006A681A"/>
    <w:rsid w:val="006A6DEE"/>
    <w:rsid w:val="006A6E2B"/>
    <w:rsid w:val="006A7611"/>
    <w:rsid w:val="006A7F2C"/>
    <w:rsid w:val="006B0016"/>
    <w:rsid w:val="006B012F"/>
    <w:rsid w:val="006B0538"/>
    <w:rsid w:val="006B0A25"/>
    <w:rsid w:val="006B0CDE"/>
    <w:rsid w:val="006B1721"/>
    <w:rsid w:val="006B17EE"/>
    <w:rsid w:val="006B1936"/>
    <w:rsid w:val="006B1B96"/>
    <w:rsid w:val="006B1BBF"/>
    <w:rsid w:val="006B1C74"/>
    <w:rsid w:val="006B1D1D"/>
    <w:rsid w:val="006B1EB8"/>
    <w:rsid w:val="006B22A5"/>
    <w:rsid w:val="006B2337"/>
    <w:rsid w:val="006B2675"/>
    <w:rsid w:val="006B2C3C"/>
    <w:rsid w:val="006B2D44"/>
    <w:rsid w:val="006B2EE3"/>
    <w:rsid w:val="006B34B1"/>
    <w:rsid w:val="006B34F2"/>
    <w:rsid w:val="006B35A4"/>
    <w:rsid w:val="006B430F"/>
    <w:rsid w:val="006B4387"/>
    <w:rsid w:val="006B43EF"/>
    <w:rsid w:val="006B44E5"/>
    <w:rsid w:val="006B4B9A"/>
    <w:rsid w:val="006B55E9"/>
    <w:rsid w:val="006B5BC2"/>
    <w:rsid w:val="006B60AA"/>
    <w:rsid w:val="006B616E"/>
    <w:rsid w:val="006B618E"/>
    <w:rsid w:val="006B6505"/>
    <w:rsid w:val="006B66AB"/>
    <w:rsid w:val="006B726F"/>
    <w:rsid w:val="006B7C3C"/>
    <w:rsid w:val="006B7E83"/>
    <w:rsid w:val="006BB7B1"/>
    <w:rsid w:val="006C039C"/>
    <w:rsid w:val="006C0CAE"/>
    <w:rsid w:val="006C0EBD"/>
    <w:rsid w:val="006C1100"/>
    <w:rsid w:val="006C15CE"/>
    <w:rsid w:val="006C1634"/>
    <w:rsid w:val="006C163F"/>
    <w:rsid w:val="006C1D44"/>
    <w:rsid w:val="006C1E24"/>
    <w:rsid w:val="006C20B8"/>
    <w:rsid w:val="006C2C4D"/>
    <w:rsid w:val="006C2C52"/>
    <w:rsid w:val="006C2D7B"/>
    <w:rsid w:val="006C2E7A"/>
    <w:rsid w:val="006C2F78"/>
    <w:rsid w:val="006C2FBF"/>
    <w:rsid w:val="006C3978"/>
    <w:rsid w:val="006C39B3"/>
    <w:rsid w:val="006C3C36"/>
    <w:rsid w:val="006C3C78"/>
    <w:rsid w:val="006C3F07"/>
    <w:rsid w:val="006C41CE"/>
    <w:rsid w:val="006C4220"/>
    <w:rsid w:val="006C448A"/>
    <w:rsid w:val="006C46A6"/>
    <w:rsid w:val="006C4C89"/>
    <w:rsid w:val="006C5656"/>
    <w:rsid w:val="006C614F"/>
    <w:rsid w:val="006C62C1"/>
    <w:rsid w:val="006C62D4"/>
    <w:rsid w:val="006C6D70"/>
    <w:rsid w:val="006C6F5E"/>
    <w:rsid w:val="006C729A"/>
    <w:rsid w:val="006C7350"/>
    <w:rsid w:val="006C77B5"/>
    <w:rsid w:val="006C7C53"/>
    <w:rsid w:val="006CB9EC"/>
    <w:rsid w:val="006D0049"/>
    <w:rsid w:val="006D047C"/>
    <w:rsid w:val="006D059B"/>
    <w:rsid w:val="006D087E"/>
    <w:rsid w:val="006D0AF9"/>
    <w:rsid w:val="006D0BAB"/>
    <w:rsid w:val="006D0E1E"/>
    <w:rsid w:val="006D0E81"/>
    <w:rsid w:val="006D0F8E"/>
    <w:rsid w:val="006D1041"/>
    <w:rsid w:val="006D1879"/>
    <w:rsid w:val="006D19B8"/>
    <w:rsid w:val="006D277C"/>
    <w:rsid w:val="006D28B7"/>
    <w:rsid w:val="006D2F58"/>
    <w:rsid w:val="006D3D99"/>
    <w:rsid w:val="006D4041"/>
    <w:rsid w:val="006D5429"/>
    <w:rsid w:val="006D585A"/>
    <w:rsid w:val="006D59A6"/>
    <w:rsid w:val="006D5D7B"/>
    <w:rsid w:val="006D68F6"/>
    <w:rsid w:val="006D69F3"/>
    <w:rsid w:val="006D71F0"/>
    <w:rsid w:val="006D7256"/>
    <w:rsid w:val="006D7421"/>
    <w:rsid w:val="006D7596"/>
    <w:rsid w:val="006D75BF"/>
    <w:rsid w:val="006D78EC"/>
    <w:rsid w:val="006D7EA6"/>
    <w:rsid w:val="006E05F9"/>
    <w:rsid w:val="006E09D7"/>
    <w:rsid w:val="006E0A33"/>
    <w:rsid w:val="006E0CD7"/>
    <w:rsid w:val="006E15F8"/>
    <w:rsid w:val="006E17F2"/>
    <w:rsid w:val="006E1B0C"/>
    <w:rsid w:val="006E1DEC"/>
    <w:rsid w:val="006E210B"/>
    <w:rsid w:val="006E2215"/>
    <w:rsid w:val="006E224E"/>
    <w:rsid w:val="006E2438"/>
    <w:rsid w:val="006E2502"/>
    <w:rsid w:val="006E2845"/>
    <w:rsid w:val="006E2F6F"/>
    <w:rsid w:val="006E3533"/>
    <w:rsid w:val="006E3596"/>
    <w:rsid w:val="006E374B"/>
    <w:rsid w:val="006E3B2B"/>
    <w:rsid w:val="006E4191"/>
    <w:rsid w:val="006E45D5"/>
    <w:rsid w:val="006E4883"/>
    <w:rsid w:val="006E4D0C"/>
    <w:rsid w:val="006E4DFB"/>
    <w:rsid w:val="006E68D1"/>
    <w:rsid w:val="006E708F"/>
    <w:rsid w:val="006E75A2"/>
    <w:rsid w:val="006E76C4"/>
    <w:rsid w:val="006E7D95"/>
    <w:rsid w:val="006F05CB"/>
    <w:rsid w:val="006F0EC3"/>
    <w:rsid w:val="006F160A"/>
    <w:rsid w:val="006F17B8"/>
    <w:rsid w:val="006F27C1"/>
    <w:rsid w:val="006F29A0"/>
    <w:rsid w:val="006F2A13"/>
    <w:rsid w:val="006F2C4F"/>
    <w:rsid w:val="006F2F5E"/>
    <w:rsid w:val="006F3003"/>
    <w:rsid w:val="006F3898"/>
    <w:rsid w:val="006F413B"/>
    <w:rsid w:val="006F4294"/>
    <w:rsid w:val="006F477A"/>
    <w:rsid w:val="006F523B"/>
    <w:rsid w:val="006F56B1"/>
    <w:rsid w:val="006F5827"/>
    <w:rsid w:val="006F5982"/>
    <w:rsid w:val="006F61BC"/>
    <w:rsid w:val="006F6376"/>
    <w:rsid w:val="006F6638"/>
    <w:rsid w:val="006F67D4"/>
    <w:rsid w:val="006F691E"/>
    <w:rsid w:val="006F6B35"/>
    <w:rsid w:val="006F6CF5"/>
    <w:rsid w:val="006F6E55"/>
    <w:rsid w:val="006F7E4C"/>
    <w:rsid w:val="007002B1"/>
    <w:rsid w:val="007005FF"/>
    <w:rsid w:val="00700664"/>
    <w:rsid w:val="00700920"/>
    <w:rsid w:val="00700BBB"/>
    <w:rsid w:val="00700E23"/>
    <w:rsid w:val="007012A9"/>
    <w:rsid w:val="00701811"/>
    <w:rsid w:val="0070221F"/>
    <w:rsid w:val="007035AA"/>
    <w:rsid w:val="007035CA"/>
    <w:rsid w:val="0070375B"/>
    <w:rsid w:val="00703A76"/>
    <w:rsid w:val="00703AC6"/>
    <w:rsid w:val="00704307"/>
    <w:rsid w:val="007043C0"/>
    <w:rsid w:val="00704876"/>
    <w:rsid w:val="00704CA1"/>
    <w:rsid w:val="00704FE0"/>
    <w:rsid w:val="00705427"/>
    <w:rsid w:val="00706611"/>
    <w:rsid w:val="00706826"/>
    <w:rsid w:val="00706961"/>
    <w:rsid w:val="00706B77"/>
    <w:rsid w:val="00706DFA"/>
    <w:rsid w:val="00707078"/>
    <w:rsid w:val="0070714F"/>
    <w:rsid w:val="00707290"/>
    <w:rsid w:val="007073FF"/>
    <w:rsid w:val="007074D0"/>
    <w:rsid w:val="00707507"/>
    <w:rsid w:val="0070753D"/>
    <w:rsid w:val="0070798C"/>
    <w:rsid w:val="007102FC"/>
    <w:rsid w:val="00710332"/>
    <w:rsid w:val="00711183"/>
    <w:rsid w:val="007115E1"/>
    <w:rsid w:val="0071167B"/>
    <w:rsid w:val="0071174A"/>
    <w:rsid w:val="007123BE"/>
    <w:rsid w:val="007127FF"/>
    <w:rsid w:val="0071319E"/>
    <w:rsid w:val="00713597"/>
    <w:rsid w:val="007138E0"/>
    <w:rsid w:val="007139B2"/>
    <w:rsid w:val="00713BF5"/>
    <w:rsid w:val="00713EC0"/>
    <w:rsid w:val="00714D01"/>
    <w:rsid w:val="007152F8"/>
    <w:rsid w:val="007153B6"/>
    <w:rsid w:val="00715C43"/>
    <w:rsid w:val="007163E9"/>
    <w:rsid w:val="00716765"/>
    <w:rsid w:val="007169FF"/>
    <w:rsid w:val="00716AE9"/>
    <w:rsid w:val="00717007"/>
    <w:rsid w:val="0071749B"/>
    <w:rsid w:val="007174AC"/>
    <w:rsid w:val="00717A09"/>
    <w:rsid w:val="007200DD"/>
    <w:rsid w:val="00720121"/>
    <w:rsid w:val="007204EA"/>
    <w:rsid w:val="007206A9"/>
    <w:rsid w:val="00720B57"/>
    <w:rsid w:val="00720CCC"/>
    <w:rsid w:val="00720D65"/>
    <w:rsid w:val="00720DD0"/>
    <w:rsid w:val="00720E0A"/>
    <w:rsid w:val="00720EB3"/>
    <w:rsid w:val="00720FD5"/>
    <w:rsid w:val="0072137B"/>
    <w:rsid w:val="00721E77"/>
    <w:rsid w:val="00722223"/>
    <w:rsid w:val="00722516"/>
    <w:rsid w:val="007226A8"/>
    <w:rsid w:val="00722947"/>
    <w:rsid w:val="00723D0F"/>
    <w:rsid w:val="007244A9"/>
    <w:rsid w:val="007246D6"/>
    <w:rsid w:val="007248E4"/>
    <w:rsid w:val="00724DEA"/>
    <w:rsid w:val="00725055"/>
    <w:rsid w:val="00725121"/>
    <w:rsid w:val="0072514F"/>
    <w:rsid w:val="007251C3"/>
    <w:rsid w:val="007251EB"/>
    <w:rsid w:val="007254FE"/>
    <w:rsid w:val="00725828"/>
    <w:rsid w:val="007268A7"/>
    <w:rsid w:val="00726B47"/>
    <w:rsid w:val="00727123"/>
    <w:rsid w:val="00727480"/>
    <w:rsid w:val="00727C33"/>
    <w:rsid w:val="00727F29"/>
    <w:rsid w:val="007307EE"/>
    <w:rsid w:val="00730EA7"/>
    <w:rsid w:val="00731323"/>
    <w:rsid w:val="0073152E"/>
    <w:rsid w:val="00731A0D"/>
    <w:rsid w:val="00731A10"/>
    <w:rsid w:val="00731B30"/>
    <w:rsid w:val="00731C7F"/>
    <w:rsid w:val="00731EF7"/>
    <w:rsid w:val="0073215F"/>
    <w:rsid w:val="007321FC"/>
    <w:rsid w:val="007324D6"/>
    <w:rsid w:val="00732BD5"/>
    <w:rsid w:val="00732C09"/>
    <w:rsid w:val="00732E63"/>
    <w:rsid w:val="00733175"/>
    <w:rsid w:val="00733B42"/>
    <w:rsid w:val="00733C5F"/>
    <w:rsid w:val="0073428F"/>
    <w:rsid w:val="007344E0"/>
    <w:rsid w:val="00734717"/>
    <w:rsid w:val="007347B9"/>
    <w:rsid w:val="00735624"/>
    <w:rsid w:val="00735D14"/>
    <w:rsid w:val="00735D9C"/>
    <w:rsid w:val="00735F76"/>
    <w:rsid w:val="007362E7"/>
    <w:rsid w:val="007364D2"/>
    <w:rsid w:val="007368E7"/>
    <w:rsid w:val="007369DE"/>
    <w:rsid w:val="00736CF1"/>
    <w:rsid w:val="00736F19"/>
    <w:rsid w:val="007370CD"/>
    <w:rsid w:val="007371D1"/>
    <w:rsid w:val="0073729F"/>
    <w:rsid w:val="007373D2"/>
    <w:rsid w:val="00737768"/>
    <w:rsid w:val="00737F08"/>
    <w:rsid w:val="007402FE"/>
    <w:rsid w:val="00740FA9"/>
    <w:rsid w:val="00741290"/>
    <w:rsid w:val="007413DC"/>
    <w:rsid w:val="007414BD"/>
    <w:rsid w:val="007416E9"/>
    <w:rsid w:val="00741947"/>
    <w:rsid w:val="00741979"/>
    <w:rsid w:val="00742718"/>
    <w:rsid w:val="00743103"/>
    <w:rsid w:val="0074333B"/>
    <w:rsid w:val="007436E8"/>
    <w:rsid w:val="00743BB2"/>
    <w:rsid w:val="00743D1C"/>
    <w:rsid w:val="00743E5D"/>
    <w:rsid w:val="00744077"/>
    <w:rsid w:val="00744499"/>
    <w:rsid w:val="00744E51"/>
    <w:rsid w:val="00744FD3"/>
    <w:rsid w:val="007450D4"/>
    <w:rsid w:val="0074580C"/>
    <w:rsid w:val="0074592B"/>
    <w:rsid w:val="007459D1"/>
    <w:rsid w:val="00745ED2"/>
    <w:rsid w:val="007461BC"/>
    <w:rsid w:val="00746338"/>
    <w:rsid w:val="0074663B"/>
    <w:rsid w:val="007468FD"/>
    <w:rsid w:val="00746A0C"/>
    <w:rsid w:val="00746BF7"/>
    <w:rsid w:val="00746BFA"/>
    <w:rsid w:val="00746F4E"/>
    <w:rsid w:val="007507F6"/>
    <w:rsid w:val="007508CE"/>
    <w:rsid w:val="007509D9"/>
    <w:rsid w:val="00751049"/>
    <w:rsid w:val="0075124E"/>
    <w:rsid w:val="00751405"/>
    <w:rsid w:val="007519D7"/>
    <w:rsid w:val="00751E2B"/>
    <w:rsid w:val="00752D0D"/>
    <w:rsid w:val="007538E8"/>
    <w:rsid w:val="00753F00"/>
    <w:rsid w:val="00753F07"/>
    <w:rsid w:val="007541D0"/>
    <w:rsid w:val="007542E4"/>
    <w:rsid w:val="00754424"/>
    <w:rsid w:val="007547B2"/>
    <w:rsid w:val="00755151"/>
    <w:rsid w:val="00755291"/>
    <w:rsid w:val="0075562C"/>
    <w:rsid w:val="00755676"/>
    <w:rsid w:val="00755809"/>
    <w:rsid w:val="00755928"/>
    <w:rsid w:val="0075596C"/>
    <w:rsid w:val="00755A65"/>
    <w:rsid w:val="00755AB5"/>
    <w:rsid w:val="00755BB6"/>
    <w:rsid w:val="00756999"/>
    <w:rsid w:val="007569FC"/>
    <w:rsid w:val="00756D62"/>
    <w:rsid w:val="00756E68"/>
    <w:rsid w:val="00757691"/>
    <w:rsid w:val="00757817"/>
    <w:rsid w:val="0075792E"/>
    <w:rsid w:val="00757B2C"/>
    <w:rsid w:val="00757D9F"/>
    <w:rsid w:val="00757E11"/>
    <w:rsid w:val="00760017"/>
    <w:rsid w:val="0076021E"/>
    <w:rsid w:val="0076045D"/>
    <w:rsid w:val="007608CC"/>
    <w:rsid w:val="00760AB2"/>
    <w:rsid w:val="00760BAF"/>
    <w:rsid w:val="00760F1E"/>
    <w:rsid w:val="007610BF"/>
    <w:rsid w:val="00761165"/>
    <w:rsid w:val="007614ED"/>
    <w:rsid w:val="0076195E"/>
    <w:rsid w:val="00761C21"/>
    <w:rsid w:val="00761D7B"/>
    <w:rsid w:val="00761FC1"/>
    <w:rsid w:val="00762641"/>
    <w:rsid w:val="00762C68"/>
    <w:rsid w:val="00762D3F"/>
    <w:rsid w:val="00763075"/>
    <w:rsid w:val="0076311C"/>
    <w:rsid w:val="0076358A"/>
    <w:rsid w:val="00764C52"/>
    <w:rsid w:val="00765746"/>
    <w:rsid w:val="00765800"/>
    <w:rsid w:val="00765837"/>
    <w:rsid w:val="00765ABF"/>
    <w:rsid w:val="00766560"/>
    <w:rsid w:val="0076672C"/>
    <w:rsid w:val="00766828"/>
    <w:rsid w:val="00766887"/>
    <w:rsid w:val="007668A9"/>
    <w:rsid w:val="00766DC4"/>
    <w:rsid w:val="007670E9"/>
    <w:rsid w:val="00767489"/>
    <w:rsid w:val="007702E2"/>
    <w:rsid w:val="00770336"/>
    <w:rsid w:val="00770759"/>
    <w:rsid w:val="00770A87"/>
    <w:rsid w:val="00770B26"/>
    <w:rsid w:val="00770C6F"/>
    <w:rsid w:val="00770CC6"/>
    <w:rsid w:val="007716F1"/>
    <w:rsid w:val="00772784"/>
    <w:rsid w:val="00772799"/>
    <w:rsid w:val="00772CE3"/>
    <w:rsid w:val="00772D46"/>
    <w:rsid w:val="0077375D"/>
    <w:rsid w:val="0077394B"/>
    <w:rsid w:val="00773D05"/>
    <w:rsid w:val="00773DC2"/>
    <w:rsid w:val="00774272"/>
    <w:rsid w:val="00774838"/>
    <w:rsid w:val="00774A1F"/>
    <w:rsid w:val="00774B0C"/>
    <w:rsid w:val="00774D35"/>
    <w:rsid w:val="007753E8"/>
    <w:rsid w:val="007755EC"/>
    <w:rsid w:val="00775A72"/>
    <w:rsid w:val="00775B1F"/>
    <w:rsid w:val="0077654B"/>
    <w:rsid w:val="00776869"/>
    <w:rsid w:val="00776A1A"/>
    <w:rsid w:val="00777F3B"/>
    <w:rsid w:val="0078053E"/>
    <w:rsid w:val="007807F7"/>
    <w:rsid w:val="00780B94"/>
    <w:rsid w:val="00780BAE"/>
    <w:rsid w:val="00780F1B"/>
    <w:rsid w:val="007810E3"/>
    <w:rsid w:val="007812BE"/>
    <w:rsid w:val="007818BC"/>
    <w:rsid w:val="00781A18"/>
    <w:rsid w:val="00781B83"/>
    <w:rsid w:val="00781E57"/>
    <w:rsid w:val="00781F16"/>
    <w:rsid w:val="00782161"/>
    <w:rsid w:val="0078269F"/>
    <w:rsid w:val="007826E3"/>
    <w:rsid w:val="00782A87"/>
    <w:rsid w:val="00783753"/>
    <w:rsid w:val="00784183"/>
    <w:rsid w:val="00784264"/>
    <w:rsid w:val="0078482A"/>
    <w:rsid w:val="0078493B"/>
    <w:rsid w:val="00784FDC"/>
    <w:rsid w:val="007850B6"/>
    <w:rsid w:val="007851F6"/>
    <w:rsid w:val="007853C1"/>
    <w:rsid w:val="0078556B"/>
    <w:rsid w:val="007856F4"/>
    <w:rsid w:val="00785738"/>
    <w:rsid w:val="00785FB0"/>
    <w:rsid w:val="007864B2"/>
    <w:rsid w:val="0078684B"/>
    <w:rsid w:val="00786DFD"/>
    <w:rsid w:val="007871BB"/>
    <w:rsid w:val="007871E7"/>
    <w:rsid w:val="00787388"/>
    <w:rsid w:val="007873B2"/>
    <w:rsid w:val="007874AF"/>
    <w:rsid w:val="007874CF"/>
    <w:rsid w:val="00787D95"/>
    <w:rsid w:val="00787F0A"/>
    <w:rsid w:val="00790292"/>
    <w:rsid w:val="0079033B"/>
    <w:rsid w:val="00790B22"/>
    <w:rsid w:val="00790FDA"/>
    <w:rsid w:val="0079158A"/>
    <w:rsid w:val="0079174F"/>
    <w:rsid w:val="0079189E"/>
    <w:rsid w:val="00791A0A"/>
    <w:rsid w:val="00791B97"/>
    <w:rsid w:val="00791D3E"/>
    <w:rsid w:val="00792018"/>
    <w:rsid w:val="00792A3F"/>
    <w:rsid w:val="00792B91"/>
    <w:rsid w:val="007931DB"/>
    <w:rsid w:val="0079370D"/>
    <w:rsid w:val="00793C1F"/>
    <w:rsid w:val="00793DC5"/>
    <w:rsid w:val="00793EE6"/>
    <w:rsid w:val="00794389"/>
    <w:rsid w:val="00794551"/>
    <w:rsid w:val="0079463B"/>
    <w:rsid w:val="00794A05"/>
    <w:rsid w:val="00794AC1"/>
    <w:rsid w:val="00794B35"/>
    <w:rsid w:val="00794BA1"/>
    <w:rsid w:val="00794C14"/>
    <w:rsid w:val="00795053"/>
    <w:rsid w:val="00795244"/>
    <w:rsid w:val="00795C63"/>
    <w:rsid w:val="0079614E"/>
    <w:rsid w:val="0079620D"/>
    <w:rsid w:val="0079631B"/>
    <w:rsid w:val="0079650B"/>
    <w:rsid w:val="00796BC7"/>
    <w:rsid w:val="00796F81"/>
    <w:rsid w:val="00797413"/>
    <w:rsid w:val="0079753E"/>
    <w:rsid w:val="0079795C"/>
    <w:rsid w:val="00797C55"/>
    <w:rsid w:val="00797DF9"/>
    <w:rsid w:val="007A13FB"/>
    <w:rsid w:val="007A183F"/>
    <w:rsid w:val="007A187F"/>
    <w:rsid w:val="007A2137"/>
    <w:rsid w:val="007A23B5"/>
    <w:rsid w:val="007A251B"/>
    <w:rsid w:val="007A2804"/>
    <w:rsid w:val="007A3346"/>
    <w:rsid w:val="007A36CF"/>
    <w:rsid w:val="007A39DD"/>
    <w:rsid w:val="007A3A2C"/>
    <w:rsid w:val="007A40D4"/>
    <w:rsid w:val="007A4409"/>
    <w:rsid w:val="007A4F7B"/>
    <w:rsid w:val="007A5626"/>
    <w:rsid w:val="007A5B02"/>
    <w:rsid w:val="007A6057"/>
    <w:rsid w:val="007A64F3"/>
    <w:rsid w:val="007A69DF"/>
    <w:rsid w:val="007A6FBB"/>
    <w:rsid w:val="007A7227"/>
    <w:rsid w:val="007A749F"/>
    <w:rsid w:val="007A74E1"/>
    <w:rsid w:val="007A7A78"/>
    <w:rsid w:val="007B009C"/>
    <w:rsid w:val="007B0363"/>
    <w:rsid w:val="007B0548"/>
    <w:rsid w:val="007B061A"/>
    <w:rsid w:val="007B12AB"/>
    <w:rsid w:val="007B1610"/>
    <w:rsid w:val="007B177D"/>
    <w:rsid w:val="007B1AC9"/>
    <w:rsid w:val="007B1C27"/>
    <w:rsid w:val="007B1C60"/>
    <w:rsid w:val="007B1F37"/>
    <w:rsid w:val="007B2D6A"/>
    <w:rsid w:val="007B2F60"/>
    <w:rsid w:val="007B2F90"/>
    <w:rsid w:val="007B3223"/>
    <w:rsid w:val="007B3826"/>
    <w:rsid w:val="007B44E3"/>
    <w:rsid w:val="007B456F"/>
    <w:rsid w:val="007B45B1"/>
    <w:rsid w:val="007B494E"/>
    <w:rsid w:val="007B4CE8"/>
    <w:rsid w:val="007B4D8D"/>
    <w:rsid w:val="007B55BD"/>
    <w:rsid w:val="007B65C4"/>
    <w:rsid w:val="007B6B90"/>
    <w:rsid w:val="007B6CE6"/>
    <w:rsid w:val="007B6D70"/>
    <w:rsid w:val="007B6DFC"/>
    <w:rsid w:val="007B71F0"/>
    <w:rsid w:val="007B730E"/>
    <w:rsid w:val="007B7392"/>
    <w:rsid w:val="007B7486"/>
    <w:rsid w:val="007B7530"/>
    <w:rsid w:val="007B7642"/>
    <w:rsid w:val="007B7C06"/>
    <w:rsid w:val="007B7D56"/>
    <w:rsid w:val="007B7D72"/>
    <w:rsid w:val="007C00E3"/>
    <w:rsid w:val="007C011E"/>
    <w:rsid w:val="007C0B19"/>
    <w:rsid w:val="007C0F61"/>
    <w:rsid w:val="007C130A"/>
    <w:rsid w:val="007C19F2"/>
    <w:rsid w:val="007C1CAC"/>
    <w:rsid w:val="007C1E53"/>
    <w:rsid w:val="007C1EA3"/>
    <w:rsid w:val="007C1FAD"/>
    <w:rsid w:val="007C2186"/>
    <w:rsid w:val="007C2887"/>
    <w:rsid w:val="007C333B"/>
    <w:rsid w:val="007C37DE"/>
    <w:rsid w:val="007C3F18"/>
    <w:rsid w:val="007C409B"/>
    <w:rsid w:val="007C422C"/>
    <w:rsid w:val="007C4582"/>
    <w:rsid w:val="007C47E5"/>
    <w:rsid w:val="007C4FA6"/>
    <w:rsid w:val="007C53E0"/>
    <w:rsid w:val="007C56AC"/>
    <w:rsid w:val="007C5883"/>
    <w:rsid w:val="007C5B06"/>
    <w:rsid w:val="007C5BE2"/>
    <w:rsid w:val="007C6239"/>
    <w:rsid w:val="007C6AAC"/>
    <w:rsid w:val="007C6AB3"/>
    <w:rsid w:val="007C6C74"/>
    <w:rsid w:val="007C7320"/>
    <w:rsid w:val="007C7BE0"/>
    <w:rsid w:val="007D08DB"/>
    <w:rsid w:val="007D0AC8"/>
    <w:rsid w:val="007D0B93"/>
    <w:rsid w:val="007D0BBC"/>
    <w:rsid w:val="007D0D1F"/>
    <w:rsid w:val="007D1029"/>
    <w:rsid w:val="007D1187"/>
    <w:rsid w:val="007D12F2"/>
    <w:rsid w:val="007D1A6A"/>
    <w:rsid w:val="007D2311"/>
    <w:rsid w:val="007D253E"/>
    <w:rsid w:val="007D29BF"/>
    <w:rsid w:val="007D3405"/>
    <w:rsid w:val="007D35F8"/>
    <w:rsid w:val="007D3753"/>
    <w:rsid w:val="007D3C51"/>
    <w:rsid w:val="007D3D7C"/>
    <w:rsid w:val="007D3FDD"/>
    <w:rsid w:val="007D413E"/>
    <w:rsid w:val="007D432F"/>
    <w:rsid w:val="007D486C"/>
    <w:rsid w:val="007D4C78"/>
    <w:rsid w:val="007D4CF3"/>
    <w:rsid w:val="007D548F"/>
    <w:rsid w:val="007D56A1"/>
    <w:rsid w:val="007D6088"/>
    <w:rsid w:val="007D6903"/>
    <w:rsid w:val="007D69C2"/>
    <w:rsid w:val="007D6C4F"/>
    <w:rsid w:val="007D6E2A"/>
    <w:rsid w:val="007D6F3D"/>
    <w:rsid w:val="007D7073"/>
    <w:rsid w:val="007D70E8"/>
    <w:rsid w:val="007D7E12"/>
    <w:rsid w:val="007D7F28"/>
    <w:rsid w:val="007E018E"/>
    <w:rsid w:val="007E0299"/>
    <w:rsid w:val="007E04CB"/>
    <w:rsid w:val="007E0995"/>
    <w:rsid w:val="007E0B61"/>
    <w:rsid w:val="007E11FF"/>
    <w:rsid w:val="007E1398"/>
    <w:rsid w:val="007E1998"/>
    <w:rsid w:val="007E1B09"/>
    <w:rsid w:val="007E1D98"/>
    <w:rsid w:val="007E24B8"/>
    <w:rsid w:val="007E2852"/>
    <w:rsid w:val="007E2A05"/>
    <w:rsid w:val="007E2D61"/>
    <w:rsid w:val="007E32B4"/>
    <w:rsid w:val="007E3AFC"/>
    <w:rsid w:val="007E3ED8"/>
    <w:rsid w:val="007E4813"/>
    <w:rsid w:val="007E4DE1"/>
    <w:rsid w:val="007E542F"/>
    <w:rsid w:val="007E58A2"/>
    <w:rsid w:val="007E5B86"/>
    <w:rsid w:val="007E5CEC"/>
    <w:rsid w:val="007E641A"/>
    <w:rsid w:val="007E6882"/>
    <w:rsid w:val="007E6D1C"/>
    <w:rsid w:val="007E76E8"/>
    <w:rsid w:val="007E7858"/>
    <w:rsid w:val="007E7FC1"/>
    <w:rsid w:val="007F0080"/>
    <w:rsid w:val="007F0319"/>
    <w:rsid w:val="007F057E"/>
    <w:rsid w:val="007F05F0"/>
    <w:rsid w:val="007F05F9"/>
    <w:rsid w:val="007F0606"/>
    <w:rsid w:val="007F0EB6"/>
    <w:rsid w:val="007F1536"/>
    <w:rsid w:val="007F1B17"/>
    <w:rsid w:val="007F1CAF"/>
    <w:rsid w:val="007F1E4F"/>
    <w:rsid w:val="007F226D"/>
    <w:rsid w:val="007F2392"/>
    <w:rsid w:val="007F24EA"/>
    <w:rsid w:val="007F2981"/>
    <w:rsid w:val="007F298A"/>
    <w:rsid w:val="007F3104"/>
    <w:rsid w:val="007F33AE"/>
    <w:rsid w:val="007F355C"/>
    <w:rsid w:val="007F37CC"/>
    <w:rsid w:val="007F38E5"/>
    <w:rsid w:val="007F398D"/>
    <w:rsid w:val="007F3BE4"/>
    <w:rsid w:val="007F3EF2"/>
    <w:rsid w:val="007F3FF2"/>
    <w:rsid w:val="007F413A"/>
    <w:rsid w:val="007F44D5"/>
    <w:rsid w:val="007F46FD"/>
    <w:rsid w:val="007F4CCD"/>
    <w:rsid w:val="007F53F3"/>
    <w:rsid w:val="007F5D14"/>
    <w:rsid w:val="007F5FA5"/>
    <w:rsid w:val="007F6113"/>
    <w:rsid w:val="007F6338"/>
    <w:rsid w:val="007F7483"/>
    <w:rsid w:val="007F75B7"/>
    <w:rsid w:val="007F7DC5"/>
    <w:rsid w:val="00800311"/>
    <w:rsid w:val="00800BDD"/>
    <w:rsid w:val="00800C73"/>
    <w:rsid w:val="00800D67"/>
    <w:rsid w:val="00801147"/>
    <w:rsid w:val="00801798"/>
    <w:rsid w:val="008024EC"/>
    <w:rsid w:val="00802724"/>
    <w:rsid w:val="008029AA"/>
    <w:rsid w:val="00802AEE"/>
    <w:rsid w:val="00802E1A"/>
    <w:rsid w:val="00802E90"/>
    <w:rsid w:val="00803A57"/>
    <w:rsid w:val="00803E05"/>
    <w:rsid w:val="00803E6F"/>
    <w:rsid w:val="008040C2"/>
    <w:rsid w:val="0080413C"/>
    <w:rsid w:val="00804516"/>
    <w:rsid w:val="008045C7"/>
    <w:rsid w:val="00804619"/>
    <w:rsid w:val="00804863"/>
    <w:rsid w:val="00804915"/>
    <w:rsid w:val="00804D91"/>
    <w:rsid w:val="008050B1"/>
    <w:rsid w:val="00805108"/>
    <w:rsid w:val="008051AD"/>
    <w:rsid w:val="00805268"/>
    <w:rsid w:val="008052DF"/>
    <w:rsid w:val="0080587C"/>
    <w:rsid w:val="00805AA2"/>
    <w:rsid w:val="00805BFD"/>
    <w:rsid w:val="00805EBE"/>
    <w:rsid w:val="008063A6"/>
    <w:rsid w:val="00806694"/>
    <w:rsid w:val="0080676F"/>
    <w:rsid w:val="0080692A"/>
    <w:rsid w:val="008070E9"/>
    <w:rsid w:val="008072DD"/>
    <w:rsid w:val="00807322"/>
    <w:rsid w:val="00807E42"/>
    <w:rsid w:val="00807F3C"/>
    <w:rsid w:val="008103CD"/>
    <w:rsid w:val="0081104A"/>
    <w:rsid w:val="00811A21"/>
    <w:rsid w:val="00811AA8"/>
    <w:rsid w:val="00811AAB"/>
    <w:rsid w:val="00811AE2"/>
    <w:rsid w:val="00811D0D"/>
    <w:rsid w:val="00811F71"/>
    <w:rsid w:val="00811FDF"/>
    <w:rsid w:val="008123D1"/>
    <w:rsid w:val="008129DB"/>
    <w:rsid w:val="00812ADD"/>
    <w:rsid w:val="00812D80"/>
    <w:rsid w:val="00812E95"/>
    <w:rsid w:val="008132C2"/>
    <w:rsid w:val="008133E0"/>
    <w:rsid w:val="0081349D"/>
    <w:rsid w:val="0081350F"/>
    <w:rsid w:val="008135E7"/>
    <w:rsid w:val="00813800"/>
    <w:rsid w:val="008145BC"/>
    <w:rsid w:val="00814918"/>
    <w:rsid w:val="00814943"/>
    <w:rsid w:val="00814972"/>
    <w:rsid w:val="00814CDA"/>
    <w:rsid w:val="00814DAE"/>
    <w:rsid w:val="00815CBB"/>
    <w:rsid w:val="008162A6"/>
    <w:rsid w:val="008162B6"/>
    <w:rsid w:val="0081661B"/>
    <w:rsid w:val="008167BB"/>
    <w:rsid w:val="008168F1"/>
    <w:rsid w:val="00816938"/>
    <w:rsid w:val="00816F26"/>
    <w:rsid w:val="0081709A"/>
    <w:rsid w:val="00817401"/>
    <w:rsid w:val="00817403"/>
    <w:rsid w:val="008177FE"/>
    <w:rsid w:val="00817B2F"/>
    <w:rsid w:val="00817DFF"/>
    <w:rsid w:val="00819E69"/>
    <w:rsid w:val="0082024B"/>
    <w:rsid w:val="00820320"/>
    <w:rsid w:val="00821038"/>
    <w:rsid w:val="00821440"/>
    <w:rsid w:val="00821625"/>
    <w:rsid w:val="0082192E"/>
    <w:rsid w:val="00821A5B"/>
    <w:rsid w:val="00821A86"/>
    <w:rsid w:val="00821FA8"/>
    <w:rsid w:val="00821FAE"/>
    <w:rsid w:val="00822006"/>
    <w:rsid w:val="0082211A"/>
    <w:rsid w:val="0082217E"/>
    <w:rsid w:val="008221D9"/>
    <w:rsid w:val="00822CF3"/>
    <w:rsid w:val="00822F5E"/>
    <w:rsid w:val="0082321A"/>
    <w:rsid w:val="0082345E"/>
    <w:rsid w:val="0082395D"/>
    <w:rsid w:val="00823C12"/>
    <w:rsid w:val="00823C8C"/>
    <w:rsid w:val="0082449A"/>
    <w:rsid w:val="0082454E"/>
    <w:rsid w:val="0082455A"/>
    <w:rsid w:val="008245FE"/>
    <w:rsid w:val="008246D5"/>
    <w:rsid w:val="00824E8B"/>
    <w:rsid w:val="00825220"/>
    <w:rsid w:val="008258DC"/>
    <w:rsid w:val="00825D23"/>
    <w:rsid w:val="00825FB6"/>
    <w:rsid w:val="00826AAC"/>
    <w:rsid w:val="00826AEB"/>
    <w:rsid w:val="00826FCC"/>
    <w:rsid w:val="008274B0"/>
    <w:rsid w:val="00827592"/>
    <w:rsid w:val="008302AA"/>
    <w:rsid w:val="008304CA"/>
    <w:rsid w:val="0083077D"/>
    <w:rsid w:val="00830B8C"/>
    <w:rsid w:val="00830BCF"/>
    <w:rsid w:val="00830D0F"/>
    <w:rsid w:val="00831398"/>
    <w:rsid w:val="008313AC"/>
    <w:rsid w:val="008316A6"/>
    <w:rsid w:val="00831C15"/>
    <w:rsid w:val="00832893"/>
    <w:rsid w:val="008328B2"/>
    <w:rsid w:val="00832943"/>
    <w:rsid w:val="00832944"/>
    <w:rsid w:val="00832947"/>
    <w:rsid w:val="00832C49"/>
    <w:rsid w:val="00832E41"/>
    <w:rsid w:val="00832F2A"/>
    <w:rsid w:val="008330F7"/>
    <w:rsid w:val="0083324A"/>
    <w:rsid w:val="00833A33"/>
    <w:rsid w:val="00834274"/>
    <w:rsid w:val="00834734"/>
    <w:rsid w:val="00834757"/>
    <w:rsid w:val="00834CA7"/>
    <w:rsid w:val="00834CF1"/>
    <w:rsid w:val="00834E35"/>
    <w:rsid w:val="00835036"/>
    <w:rsid w:val="008352F3"/>
    <w:rsid w:val="00835B48"/>
    <w:rsid w:val="00835C28"/>
    <w:rsid w:val="00835E20"/>
    <w:rsid w:val="00835E54"/>
    <w:rsid w:val="00835ECC"/>
    <w:rsid w:val="008363E3"/>
    <w:rsid w:val="00836589"/>
    <w:rsid w:val="00836826"/>
    <w:rsid w:val="008368E6"/>
    <w:rsid w:val="0083739A"/>
    <w:rsid w:val="008374D9"/>
    <w:rsid w:val="00837618"/>
    <w:rsid w:val="008378CE"/>
    <w:rsid w:val="008400A1"/>
    <w:rsid w:val="00840640"/>
    <w:rsid w:val="00840CD3"/>
    <w:rsid w:val="00841001"/>
    <w:rsid w:val="008413F9"/>
    <w:rsid w:val="0084167F"/>
    <w:rsid w:val="008417C4"/>
    <w:rsid w:val="00841CEC"/>
    <w:rsid w:val="00842644"/>
    <w:rsid w:val="008428A4"/>
    <w:rsid w:val="00842C8B"/>
    <w:rsid w:val="00843061"/>
    <w:rsid w:val="008430B9"/>
    <w:rsid w:val="0084330B"/>
    <w:rsid w:val="008433EF"/>
    <w:rsid w:val="008433FD"/>
    <w:rsid w:val="0084342E"/>
    <w:rsid w:val="00843637"/>
    <w:rsid w:val="008438E5"/>
    <w:rsid w:val="00843ABC"/>
    <w:rsid w:val="00843C43"/>
    <w:rsid w:val="008444B4"/>
    <w:rsid w:val="008444E2"/>
    <w:rsid w:val="0084463C"/>
    <w:rsid w:val="00844EFE"/>
    <w:rsid w:val="00845449"/>
    <w:rsid w:val="0084557F"/>
    <w:rsid w:val="008458F5"/>
    <w:rsid w:val="008462FC"/>
    <w:rsid w:val="00846408"/>
    <w:rsid w:val="00846A29"/>
    <w:rsid w:val="00847570"/>
    <w:rsid w:val="008479D8"/>
    <w:rsid w:val="00847A75"/>
    <w:rsid w:val="00847BAC"/>
    <w:rsid w:val="00850052"/>
    <w:rsid w:val="00850101"/>
    <w:rsid w:val="00850139"/>
    <w:rsid w:val="00850152"/>
    <w:rsid w:val="008503D2"/>
    <w:rsid w:val="008504D6"/>
    <w:rsid w:val="00850A84"/>
    <w:rsid w:val="00850FE1"/>
    <w:rsid w:val="008517C4"/>
    <w:rsid w:val="008517E2"/>
    <w:rsid w:val="00851804"/>
    <w:rsid w:val="0085185E"/>
    <w:rsid w:val="00851B4D"/>
    <w:rsid w:val="00851D41"/>
    <w:rsid w:val="00851DF6"/>
    <w:rsid w:val="008520A4"/>
    <w:rsid w:val="00852459"/>
    <w:rsid w:val="0085264E"/>
    <w:rsid w:val="00852866"/>
    <w:rsid w:val="00852AB1"/>
    <w:rsid w:val="00852C43"/>
    <w:rsid w:val="008531F7"/>
    <w:rsid w:val="00853225"/>
    <w:rsid w:val="008533C9"/>
    <w:rsid w:val="00853698"/>
    <w:rsid w:val="00853AA4"/>
    <w:rsid w:val="00853BF3"/>
    <w:rsid w:val="00853D4C"/>
    <w:rsid w:val="00853E3F"/>
    <w:rsid w:val="00854201"/>
    <w:rsid w:val="00854268"/>
    <w:rsid w:val="0085459A"/>
    <w:rsid w:val="00854ACA"/>
    <w:rsid w:val="00854E01"/>
    <w:rsid w:val="0085519B"/>
    <w:rsid w:val="00855327"/>
    <w:rsid w:val="008554C1"/>
    <w:rsid w:val="008557FF"/>
    <w:rsid w:val="00855868"/>
    <w:rsid w:val="008559B2"/>
    <w:rsid w:val="00855AAD"/>
    <w:rsid w:val="00855B1A"/>
    <w:rsid w:val="00855C44"/>
    <w:rsid w:val="00855D28"/>
    <w:rsid w:val="00856527"/>
    <w:rsid w:val="008571FA"/>
    <w:rsid w:val="00857BC3"/>
    <w:rsid w:val="00857D65"/>
    <w:rsid w:val="00857F84"/>
    <w:rsid w:val="008608CF"/>
    <w:rsid w:val="00860C25"/>
    <w:rsid w:val="00860CE1"/>
    <w:rsid w:val="00861958"/>
    <w:rsid w:val="00861D09"/>
    <w:rsid w:val="008620A7"/>
    <w:rsid w:val="0086211E"/>
    <w:rsid w:val="0086226D"/>
    <w:rsid w:val="00862312"/>
    <w:rsid w:val="0086279A"/>
    <w:rsid w:val="00862A8E"/>
    <w:rsid w:val="00862C58"/>
    <w:rsid w:val="0086300A"/>
    <w:rsid w:val="008630D1"/>
    <w:rsid w:val="008633A7"/>
    <w:rsid w:val="00863C2B"/>
    <w:rsid w:val="008640C9"/>
    <w:rsid w:val="008640F9"/>
    <w:rsid w:val="00864A27"/>
    <w:rsid w:val="008651FC"/>
    <w:rsid w:val="00865DF1"/>
    <w:rsid w:val="00865FB2"/>
    <w:rsid w:val="008663E1"/>
    <w:rsid w:val="008666AC"/>
    <w:rsid w:val="00866D72"/>
    <w:rsid w:val="00866E7A"/>
    <w:rsid w:val="00866FEF"/>
    <w:rsid w:val="00867088"/>
    <w:rsid w:val="0086733B"/>
    <w:rsid w:val="008673E9"/>
    <w:rsid w:val="00867514"/>
    <w:rsid w:val="0086765D"/>
    <w:rsid w:val="008676FE"/>
    <w:rsid w:val="00867842"/>
    <w:rsid w:val="00867E9E"/>
    <w:rsid w:val="0086909D"/>
    <w:rsid w:val="0087014C"/>
    <w:rsid w:val="00870518"/>
    <w:rsid w:val="008708D9"/>
    <w:rsid w:val="00870EAC"/>
    <w:rsid w:val="0087113D"/>
    <w:rsid w:val="00872071"/>
    <w:rsid w:val="00872585"/>
    <w:rsid w:val="008727EE"/>
    <w:rsid w:val="00872842"/>
    <w:rsid w:val="00872F93"/>
    <w:rsid w:val="0087390E"/>
    <w:rsid w:val="00873DEB"/>
    <w:rsid w:val="00874094"/>
    <w:rsid w:val="0087415A"/>
    <w:rsid w:val="00874858"/>
    <w:rsid w:val="00874995"/>
    <w:rsid w:val="008751D2"/>
    <w:rsid w:val="0087536F"/>
    <w:rsid w:val="0087538F"/>
    <w:rsid w:val="00875626"/>
    <w:rsid w:val="00875B74"/>
    <w:rsid w:val="00875BBD"/>
    <w:rsid w:val="0087688B"/>
    <w:rsid w:val="00876EA0"/>
    <w:rsid w:val="00877106"/>
    <w:rsid w:val="0087721D"/>
    <w:rsid w:val="008772B1"/>
    <w:rsid w:val="00877778"/>
    <w:rsid w:val="00877A1C"/>
    <w:rsid w:val="00877D2A"/>
    <w:rsid w:val="0088027E"/>
    <w:rsid w:val="0088058F"/>
    <w:rsid w:val="00880621"/>
    <w:rsid w:val="00880692"/>
    <w:rsid w:val="00880783"/>
    <w:rsid w:val="00880857"/>
    <w:rsid w:val="00880991"/>
    <w:rsid w:val="00880A3E"/>
    <w:rsid w:val="0088120C"/>
    <w:rsid w:val="008817E7"/>
    <w:rsid w:val="00881CA4"/>
    <w:rsid w:val="00882627"/>
    <w:rsid w:val="008829A9"/>
    <w:rsid w:val="00882D41"/>
    <w:rsid w:val="00882F9C"/>
    <w:rsid w:val="008830F0"/>
    <w:rsid w:val="00884310"/>
    <w:rsid w:val="0088435D"/>
    <w:rsid w:val="0088467C"/>
    <w:rsid w:val="00884702"/>
    <w:rsid w:val="008848A5"/>
    <w:rsid w:val="00884D59"/>
    <w:rsid w:val="00884DF5"/>
    <w:rsid w:val="008851C1"/>
    <w:rsid w:val="00885288"/>
    <w:rsid w:val="00885329"/>
    <w:rsid w:val="008853CE"/>
    <w:rsid w:val="008857D0"/>
    <w:rsid w:val="008857DE"/>
    <w:rsid w:val="00885EA7"/>
    <w:rsid w:val="00886674"/>
    <w:rsid w:val="00886EB6"/>
    <w:rsid w:val="008870E9"/>
    <w:rsid w:val="008872FD"/>
    <w:rsid w:val="008876E1"/>
    <w:rsid w:val="00887B6D"/>
    <w:rsid w:val="00887BF1"/>
    <w:rsid w:val="00887CC4"/>
    <w:rsid w:val="00887FC4"/>
    <w:rsid w:val="00890BB7"/>
    <w:rsid w:val="008913E7"/>
    <w:rsid w:val="00891600"/>
    <w:rsid w:val="00891CF4"/>
    <w:rsid w:val="008923A6"/>
    <w:rsid w:val="008925DC"/>
    <w:rsid w:val="00892756"/>
    <w:rsid w:val="00892A0C"/>
    <w:rsid w:val="00893132"/>
    <w:rsid w:val="00893619"/>
    <w:rsid w:val="0089369C"/>
    <w:rsid w:val="008939D4"/>
    <w:rsid w:val="00893B98"/>
    <w:rsid w:val="00893CCD"/>
    <w:rsid w:val="00893E27"/>
    <w:rsid w:val="00894D29"/>
    <w:rsid w:val="00894D96"/>
    <w:rsid w:val="008951CE"/>
    <w:rsid w:val="00895594"/>
    <w:rsid w:val="0089574E"/>
    <w:rsid w:val="00895D95"/>
    <w:rsid w:val="00896346"/>
    <w:rsid w:val="008963B1"/>
    <w:rsid w:val="00896A29"/>
    <w:rsid w:val="00896F1F"/>
    <w:rsid w:val="0089752D"/>
    <w:rsid w:val="0089789E"/>
    <w:rsid w:val="00897934"/>
    <w:rsid w:val="00897994"/>
    <w:rsid w:val="00897AC7"/>
    <w:rsid w:val="00897BCA"/>
    <w:rsid w:val="00897E0F"/>
    <w:rsid w:val="00897F04"/>
    <w:rsid w:val="008A04EB"/>
    <w:rsid w:val="008A06E6"/>
    <w:rsid w:val="008A12CB"/>
    <w:rsid w:val="008A164E"/>
    <w:rsid w:val="008A1BAF"/>
    <w:rsid w:val="008A2272"/>
    <w:rsid w:val="008A22DD"/>
    <w:rsid w:val="008A24D8"/>
    <w:rsid w:val="008A2AE8"/>
    <w:rsid w:val="008A309E"/>
    <w:rsid w:val="008A318B"/>
    <w:rsid w:val="008A3416"/>
    <w:rsid w:val="008A37E2"/>
    <w:rsid w:val="008A398A"/>
    <w:rsid w:val="008A3BC5"/>
    <w:rsid w:val="008A4241"/>
    <w:rsid w:val="008A452B"/>
    <w:rsid w:val="008A4535"/>
    <w:rsid w:val="008A45F3"/>
    <w:rsid w:val="008A4E19"/>
    <w:rsid w:val="008A4F5D"/>
    <w:rsid w:val="008A5166"/>
    <w:rsid w:val="008A5C39"/>
    <w:rsid w:val="008A6148"/>
    <w:rsid w:val="008A63D1"/>
    <w:rsid w:val="008A6823"/>
    <w:rsid w:val="008A69B3"/>
    <w:rsid w:val="008A6AE2"/>
    <w:rsid w:val="008A6C21"/>
    <w:rsid w:val="008A6D72"/>
    <w:rsid w:val="008A74BE"/>
    <w:rsid w:val="008B02DE"/>
    <w:rsid w:val="008B0449"/>
    <w:rsid w:val="008B04D6"/>
    <w:rsid w:val="008B06BF"/>
    <w:rsid w:val="008B105C"/>
    <w:rsid w:val="008B148A"/>
    <w:rsid w:val="008B15BC"/>
    <w:rsid w:val="008B1684"/>
    <w:rsid w:val="008B1B3E"/>
    <w:rsid w:val="008B1FC2"/>
    <w:rsid w:val="008B213E"/>
    <w:rsid w:val="008B2147"/>
    <w:rsid w:val="008B24CB"/>
    <w:rsid w:val="008B2599"/>
    <w:rsid w:val="008B26A0"/>
    <w:rsid w:val="008B2D4C"/>
    <w:rsid w:val="008B2F74"/>
    <w:rsid w:val="008B3930"/>
    <w:rsid w:val="008B3C2E"/>
    <w:rsid w:val="008B400D"/>
    <w:rsid w:val="008B45A6"/>
    <w:rsid w:val="008B5107"/>
    <w:rsid w:val="008B55FF"/>
    <w:rsid w:val="008B579A"/>
    <w:rsid w:val="008B5A55"/>
    <w:rsid w:val="008B5C49"/>
    <w:rsid w:val="008B5E35"/>
    <w:rsid w:val="008B64F8"/>
    <w:rsid w:val="008B6556"/>
    <w:rsid w:val="008B6630"/>
    <w:rsid w:val="008B6697"/>
    <w:rsid w:val="008B67C1"/>
    <w:rsid w:val="008B6F5B"/>
    <w:rsid w:val="008B7A9E"/>
    <w:rsid w:val="008B7D3F"/>
    <w:rsid w:val="008B7D88"/>
    <w:rsid w:val="008C0353"/>
    <w:rsid w:val="008C067F"/>
    <w:rsid w:val="008C06FB"/>
    <w:rsid w:val="008C0ACE"/>
    <w:rsid w:val="008C0C41"/>
    <w:rsid w:val="008C0D17"/>
    <w:rsid w:val="008C0F0E"/>
    <w:rsid w:val="008C0F75"/>
    <w:rsid w:val="008C1C1B"/>
    <w:rsid w:val="008C224E"/>
    <w:rsid w:val="008C23CD"/>
    <w:rsid w:val="008C24E7"/>
    <w:rsid w:val="008C27CA"/>
    <w:rsid w:val="008C2CB8"/>
    <w:rsid w:val="008C31C3"/>
    <w:rsid w:val="008C31E4"/>
    <w:rsid w:val="008C3B70"/>
    <w:rsid w:val="008C3D4C"/>
    <w:rsid w:val="008C3DAC"/>
    <w:rsid w:val="008C423E"/>
    <w:rsid w:val="008C450F"/>
    <w:rsid w:val="008C5127"/>
    <w:rsid w:val="008C557F"/>
    <w:rsid w:val="008C5774"/>
    <w:rsid w:val="008C57BE"/>
    <w:rsid w:val="008C6559"/>
    <w:rsid w:val="008C6632"/>
    <w:rsid w:val="008C6769"/>
    <w:rsid w:val="008C6986"/>
    <w:rsid w:val="008C71B5"/>
    <w:rsid w:val="008C73FB"/>
    <w:rsid w:val="008C7547"/>
    <w:rsid w:val="008C7E48"/>
    <w:rsid w:val="008D067C"/>
    <w:rsid w:val="008D0B48"/>
    <w:rsid w:val="008D105A"/>
    <w:rsid w:val="008D1085"/>
    <w:rsid w:val="008D1138"/>
    <w:rsid w:val="008D12B1"/>
    <w:rsid w:val="008D140C"/>
    <w:rsid w:val="008D1AE4"/>
    <w:rsid w:val="008D1B04"/>
    <w:rsid w:val="008D20F1"/>
    <w:rsid w:val="008D2245"/>
    <w:rsid w:val="008D2704"/>
    <w:rsid w:val="008D2851"/>
    <w:rsid w:val="008D2BB6"/>
    <w:rsid w:val="008D3514"/>
    <w:rsid w:val="008D3674"/>
    <w:rsid w:val="008D368E"/>
    <w:rsid w:val="008D38D4"/>
    <w:rsid w:val="008D3DA5"/>
    <w:rsid w:val="008D4038"/>
    <w:rsid w:val="008D4736"/>
    <w:rsid w:val="008D4A4B"/>
    <w:rsid w:val="008D4D99"/>
    <w:rsid w:val="008D5051"/>
    <w:rsid w:val="008D5120"/>
    <w:rsid w:val="008D55CC"/>
    <w:rsid w:val="008D56EE"/>
    <w:rsid w:val="008D574A"/>
    <w:rsid w:val="008D5834"/>
    <w:rsid w:val="008D59E9"/>
    <w:rsid w:val="008D5C33"/>
    <w:rsid w:val="008D5C52"/>
    <w:rsid w:val="008D60F8"/>
    <w:rsid w:val="008D63DF"/>
    <w:rsid w:val="008D651B"/>
    <w:rsid w:val="008D6B6A"/>
    <w:rsid w:val="008D6BB3"/>
    <w:rsid w:val="008D6D18"/>
    <w:rsid w:val="008D6F82"/>
    <w:rsid w:val="008D7018"/>
    <w:rsid w:val="008D7536"/>
    <w:rsid w:val="008D7758"/>
    <w:rsid w:val="008D7CFF"/>
    <w:rsid w:val="008D7D7E"/>
    <w:rsid w:val="008E0178"/>
    <w:rsid w:val="008E03AC"/>
    <w:rsid w:val="008E14F5"/>
    <w:rsid w:val="008E1510"/>
    <w:rsid w:val="008E1521"/>
    <w:rsid w:val="008E153B"/>
    <w:rsid w:val="008E1EB7"/>
    <w:rsid w:val="008E2494"/>
    <w:rsid w:val="008E2ABB"/>
    <w:rsid w:val="008E2CA3"/>
    <w:rsid w:val="008E30B2"/>
    <w:rsid w:val="008E332F"/>
    <w:rsid w:val="008E34C1"/>
    <w:rsid w:val="008E39B4"/>
    <w:rsid w:val="008E3ADD"/>
    <w:rsid w:val="008E3C6B"/>
    <w:rsid w:val="008E3F5F"/>
    <w:rsid w:val="008E4081"/>
    <w:rsid w:val="008E4576"/>
    <w:rsid w:val="008E4C4B"/>
    <w:rsid w:val="008E4E55"/>
    <w:rsid w:val="008E5077"/>
    <w:rsid w:val="008E564C"/>
    <w:rsid w:val="008E5795"/>
    <w:rsid w:val="008E6157"/>
    <w:rsid w:val="008E6524"/>
    <w:rsid w:val="008E65AD"/>
    <w:rsid w:val="008E69B0"/>
    <w:rsid w:val="008E6AE4"/>
    <w:rsid w:val="008E6DBF"/>
    <w:rsid w:val="008E6DEB"/>
    <w:rsid w:val="008E70F9"/>
    <w:rsid w:val="008E731C"/>
    <w:rsid w:val="008F054B"/>
    <w:rsid w:val="008F09FB"/>
    <w:rsid w:val="008F0B02"/>
    <w:rsid w:val="008F0B2D"/>
    <w:rsid w:val="008F0D01"/>
    <w:rsid w:val="008F0D8A"/>
    <w:rsid w:val="008F0F68"/>
    <w:rsid w:val="008F1158"/>
    <w:rsid w:val="008F14CE"/>
    <w:rsid w:val="008F1D9B"/>
    <w:rsid w:val="008F2280"/>
    <w:rsid w:val="008F26F1"/>
    <w:rsid w:val="008F2B2D"/>
    <w:rsid w:val="008F2EC8"/>
    <w:rsid w:val="008F38D2"/>
    <w:rsid w:val="008F41AE"/>
    <w:rsid w:val="008F4420"/>
    <w:rsid w:val="008F44CF"/>
    <w:rsid w:val="008F4524"/>
    <w:rsid w:val="008F484E"/>
    <w:rsid w:val="008F5487"/>
    <w:rsid w:val="008F556D"/>
    <w:rsid w:val="008F56C7"/>
    <w:rsid w:val="008F6198"/>
    <w:rsid w:val="008F6FB5"/>
    <w:rsid w:val="008F7779"/>
    <w:rsid w:val="00900485"/>
    <w:rsid w:val="009005EB"/>
    <w:rsid w:val="00900B0D"/>
    <w:rsid w:val="00900BBC"/>
    <w:rsid w:val="00900DCB"/>
    <w:rsid w:val="00900F86"/>
    <w:rsid w:val="009019BA"/>
    <w:rsid w:val="00901BCF"/>
    <w:rsid w:val="00901E90"/>
    <w:rsid w:val="0090233C"/>
    <w:rsid w:val="009023CD"/>
    <w:rsid w:val="0090271A"/>
    <w:rsid w:val="00902AA0"/>
    <w:rsid w:val="00902B09"/>
    <w:rsid w:val="00902F36"/>
    <w:rsid w:val="00903055"/>
    <w:rsid w:val="009034A4"/>
    <w:rsid w:val="0090438C"/>
    <w:rsid w:val="009043A2"/>
    <w:rsid w:val="00904468"/>
    <w:rsid w:val="0090461A"/>
    <w:rsid w:val="00904633"/>
    <w:rsid w:val="00904A62"/>
    <w:rsid w:val="00904A67"/>
    <w:rsid w:val="00904AF2"/>
    <w:rsid w:val="00904B04"/>
    <w:rsid w:val="0090597F"/>
    <w:rsid w:val="00905B0F"/>
    <w:rsid w:val="00905D63"/>
    <w:rsid w:val="009063E8"/>
    <w:rsid w:val="00906F4E"/>
    <w:rsid w:val="00906FC9"/>
    <w:rsid w:val="00907482"/>
    <w:rsid w:val="009076B2"/>
    <w:rsid w:val="00907DC9"/>
    <w:rsid w:val="00910281"/>
    <w:rsid w:val="009102BE"/>
    <w:rsid w:val="0091064F"/>
    <w:rsid w:val="0091090D"/>
    <w:rsid w:val="00910A13"/>
    <w:rsid w:val="00910EC6"/>
    <w:rsid w:val="0091107E"/>
    <w:rsid w:val="009118C3"/>
    <w:rsid w:val="0091286D"/>
    <w:rsid w:val="00912982"/>
    <w:rsid w:val="00912F11"/>
    <w:rsid w:val="009131C0"/>
    <w:rsid w:val="00913355"/>
    <w:rsid w:val="00913A3A"/>
    <w:rsid w:val="00913AED"/>
    <w:rsid w:val="00913F48"/>
    <w:rsid w:val="009140A4"/>
    <w:rsid w:val="009141A5"/>
    <w:rsid w:val="0091479C"/>
    <w:rsid w:val="009149A9"/>
    <w:rsid w:val="00914A87"/>
    <w:rsid w:val="0091577A"/>
    <w:rsid w:val="009158BE"/>
    <w:rsid w:val="00915CA7"/>
    <w:rsid w:val="00915CED"/>
    <w:rsid w:val="00916455"/>
    <w:rsid w:val="00916581"/>
    <w:rsid w:val="00916CB7"/>
    <w:rsid w:val="00916EE5"/>
    <w:rsid w:val="00916FF2"/>
    <w:rsid w:val="00917872"/>
    <w:rsid w:val="00917FF4"/>
    <w:rsid w:val="009204AE"/>
    <w:rsid w:val="009207D4"/>
    <w:rsid w:val="00920C36"/>
    <w:rsid w:val="00921C7D"/>
    <w:rsid w:val="00921F38"/>
    <w:rsid w:val="00922001"/>
    <w:rsid w:val="009225A0"/>
    <w:rsid w:val="0092279A"/>
    <w:rsid w:val="009228A9"/>
    <w:rsid w:val="0092332C"/>
    <w:rsid w:val="0092353F"/>
    <w:rsid w:val="00923715"/>
    <w:rsid w:val="00923BE9"/>
    <w:rsid w:val="00923EAA"/>
    <w:rsid w:val="00923F8A"/>
    <w:rsid w:val="00924517"/>
    <w:rsid w:val="00924CAF"/>
    <w:rsid w:val="00924E7E"/>
    <w:rsid w:val="00924F30"/>
    <w:rsid w:val="00925E00"/>
    <w:rsid w:val="00925F95"/>
    <w:rsid w:val="00926498"/>
    <w:rsid w:val="009267AB"/>
    <w:rsid w:val="00926CAC"/>
    <w:rsid w:val="00926ED4"/>
    <w:rsid w:val="009270F7"/>
    <w:rsid w:val="00927398"/>
    <w:rsid w:val="00927BDB"/>
    <w:rsid w:val="00927C50"/>
    <w:rsid w:val="00927F10"/>
    <w:rsid w:val="0093111E"/>
    <w:rsid w:val="009313F3"/>
    <w:rsid w:val="00931D4C"/>
    <w:rsid w:val="00931D76"/>
    <w:rsid w:val="00931F51"/>
    <w:rsid w:val="0093275C"/>
    <w:rsid w:val="00932900"/>
    <w:rsid w:val="00932C5F"/>
    <w:rsid w:val="00932D0C"/>
    <w:rsid w:val="0093310C"/>
    <w:rsid w:val="0093331F"/>
    <w:rsid w:val="0093395D"/>
    <w:rsid w:val="0093516E"/>
    <w:rsid w:val="00935217"/>
    <w:rsid w:val="00935D42"/>
    <w:rsid w:val="009367CE"/>
    <w:rsid w:val="0093694A"/>
    <w:rsid w:val="009371E0"/>
    <w:rsid w:val="00937945"/>
    <w:rsid w:val="00937E0E"/>
    <w:rsid w:val="00940301"/>
    <w:rsid w:val="00940A01"/>
    <w:rsid w:val="00940D6D"/>
    <w:rsid w:val="0094110F"/>
    <w:rsid w:val="009411EC"/>
    <w:rsid w:val="009415BA"/>
    <w:rsid w:val="00941676"/>
    <w:rsid w:val="00941999"/>
    <w:rsid w:val="00942046"/>
    <w:rsid w:val="0094205A"/>
    <w:rsid w:val="00942E24"/>
    <w:rsid w:val="00943219"/>
    <w:rsid w:val="0094335F"/>
    <w:rsid w:val="009434AF"/>
    <w:rsid w:val="0094401C"/>
    <w:rsid w:val="009440BE"/>
    <w:rsid w:val="00944154"/>
    <w:rsid w:val="009441A7"/>
    <w:rsid w:val="009447C0"/>
    <w:rsid w:val="00944A99"/>
    <w:rsid w:val="00944B34"/>
    <w:rsid w:val="00944BED"/>
    <w:rsid w:val="00944DD8"/>
    <w:rsid w:val="00944E69"/>
    <w:rsid w:val="00944E73"/>
    <w:rsid w:val="00945337"/>
    <w:rsid w:val="00945C64"/>
    <w:rsid w:val="00946176"/>
    <w:rsid w:val="00946250"/>
    <w:rsid w:val="00946281"/>
    <w:rsid w:val="009466C2"/>
    <w:rsid w:val="00946C1E"/>
    <w:rsid w:val="00946D5D"/>
    <w:rsid w:val="00947745"/>
    <w:rsid w:val="00947A81"/>
    <w:rsid w:val="00947D00"/>
    <w:rsid w:val="00947DD7"/>
    <w:rsid w:val="00950110"/>
    <w:rsid w:val="00950E7A"/>
    <w:rsid w:val="00951DD4"/>
    <w:rsid w:val="00952163"/>
    <w:rsid w:val="0095220E"/>
    <w:rsid w:val="0095246E"/>
    <w:rsid w:val="00952774"/>
    <w:rsid w:val="00952B0A"/>
    <w:rsid w:val="00953068"/>
    <w:rsid w:val="00953096"/>
    <w:rsid w:val="009531C4"/>
    <w:rsid w:val="00953300"/>
    <w:rsid w:val="00953B6A"/>
    <w:rsid w:val="00953F1C"/>
    <w:rsid w:val="009541A1"/>
    <w:rsid w:val="00954250"/>
    <w:rsid w:val="00954E32"/>
    <w:rsid w:val="009550F6"/>
    <w:rsid w:val="00955739"/>
    <w:rsid w:val="00955A77"/>
    <w:rsid w:val="009565EC"/>
    <w:rsid w:val="00956B29"/>
    <w:rsid w:val="00956E28"/>
    <w:rsid w:val="0095709C"/>
    <w:rsid w:val="009579B4"/>
    <w:rsid w:val="00957CDE"/>
    <w:rsid w:val="00957DE8"/>
    <w:rsid w:val="00957F62"/>
    <w:rsid w:val="00960F01"/>
    <w:rsid w:val="009611BC"/>
    <w:rsid w:val="0096163A"/>
    <w:rsid w:val="00961A28"/>
    <w:rsid w:val="00961FAE"/>
    <w:rsid w:val="00962254"/>
    <w:rsid w:val="0096241A"/>
    <w:rsid w:val="00962797"/>
    <w:rsid w:val="00962921"/>
    <w:rsid w:val="00962ECC"/>
    <w:rsid w:val="00963EC1"/>
    <w:rsid w:val="00963EE3"/>
    <w:rsid w:val="009644E2"/>
    <w:rsid w:val="00964CE6"/>
    <w:rsid w:val="00964D46"/>
    <w:rsid w:val="00964F32"/>
    <w:rsid w:val="009650A2"/>
    <w:rsid w:val="00965261"/>
    <w:rsid w:val="00965544"/>
    <w:rsid w:val="0096575F"/>
    <w:rsid w:val="009659E1"/>
    <w:rsid w:val="00965E52"/>
    <w:rsid w:val="0096629E"/>
    <w:rsid w:val="009663B0"/>
    <w:rsid w:val="00966893"/>
    <w:rsid w:val="00966A28"/>
    <w:rsid w:val="009675D2"/>
    <w:rsid w:val="00967634"/>
    <w:rsid w:val="00967FBF"/>
    <w:rsid w:val="0097051E"/>
    <w:rsid w:val="00971092"/>
    <w:rsid w:val="00971649"/>
    <w:rsid w:val="009716DC"/>
    <w:rsid w:val="00971CAC"/>
    <w:rsid w:val="00972309"/>
    <w:rsid w:val="00972BED"/>
    <w:rsid w:val="009730E3"/>
    <w:rsid w:val="0097372A"/>
    <w:rsid w:val="0097403A"/>
    <w:rsid w:val="00974390"/>
    <w:rsid w:val="009743C8"/>
    <w:rsid w:val="0097447D"/>
    <w:rsid w:val="009744EC"/>
    <w:rsid w:val="0097462C"/>
    <w:rsid w:val="0097524F"/>
    <w:rsid w:val="00975757"/>
    <w:rsid w:val="009758F1"/>
    <w:rsid w:val="00975F1D"/>
    <w:rsid w:val="00975F49"/>
    <w:rsid w:val="00975FBB"/>
    <w:rsid w:val="00976027"/>
    <w:rsid w:val="00976061"/>
    <w:rsid w:val="0097616B"/>
    <w:rsid w:val="00976406"/>
    <w:rsid w:val="00976882"/>
    <w:rsid w:val="009768CE"/>
    <w:rsid w:val="00976CD2"/>
    <w:rsid w:val="00976F83"/>
    <w:rsid w:val="00977111"/>
    <w:rsid w:val="00977C00"/>
    <w:rsid w:val="00977CAB"/>
    <w:rsid w:val="00980092"/>
    <w:rsid w:val="00981527"/>
    <w:rsid w:val="00981729"/>
    <w:rsid w:val="009819B9"/>
    <w:rsid w:val="00981D57"/>
    <w:rsid w:val="0098258A"/>
    <w:rsid w:val="0098340C"/>
    <w:rsid w:val="0098346F"/>
    <w:rsid w:val="009837A5"/>
    <w:rsid w:val="009840F0"/>
    <w:rsid w:val="009846F7"/>
    <w:rsid w:val="00984F1D"/>
    <w:rsid w:val="009856CE"/>
    <w:rsid w:val="00985D0F"/>
    <w:rsid w:val="00985EC2"/>
    <w:rsid w:val="009860C7"/>
    <w:rsid w:val="009861B3"/>
    <w:rsid w:val="009861EB"/>
    <w:rsid w:val="009863A0"/>
    <w:rsid w:val="009864F6"/>
    <w:rsid w:val="00986A1D"/>
    <w:rsid w:val="00986B31"/>
    <w:rsid w:val="0098709A"/>
    <w:rsid w:val="0098746D"/>
    <w:rsid w:val="009875A9"/>
    <w:rsid w:val="00987965"/>
    <w:rsid w:val="00987B7D"/>
    <w:rsid w:val="00987CD7"/>
    <w:rsid w:val="00987F72"/>
    <w:rsid w:val="009903AC"/>
    <w:rsid w:val="0099055B"/>
    <w:rsid w:val="009906AD"/>
    <w:rsid w:val="00990AA9"/>
    <w:rsid w:val="009915A0"/>
    <w:rsid w:val="00991B31"/>
    <w:rsid w:val="00991DBB"/>
    <w:rsid w:val="00991E0D"/>
    <w:rsid w:val="00991EE1"/>
    <w:rsid w:val="00992309"/>
    <w:rsid w:val="00992583"/>
    <w:rsid w:val="00992D3C"/>
    <w:rsid w:val="0099307C"/>
    <w:rsid w:val="009935A6"/>
    <w:rsid w:val="00993601"/>
    <w:rsid w:val="0099372B"/>
    <w:rsid w:val="0099389D"/>
    <w:rsid w:val="00993E1E"/>
    <w:rsid w:val="00993EA9"/>
    <w:rsid w:val="0099407D"/>
    <w:rsid w:val="00994187"/>
    <w:rsid w:val="009941B4"/>
    <w:rsid w:val="009942B6"/>
    <w:rsid w:val="009945EB"/>
    <w:rsid w:val="009947DE"/>
    <w:rsid w:val="00994946"/>
    <w:rsid w:val="00994C6B"/>
    <w:rsid w:val="009951D5"/>
    <w:rsid w:val="009953AB"/>
    <w:rsid w:val="0099552B"/>
    <w:rsid w:val="00995D86"/>
    <w:rsid w:val="00996605"/>
    <w:rsid w:val="00996659"/>
    <w:rsid w:val="00996809"/>
    <w:rsid w:val="009968F3"/>
    <w:rsid w:val="009969D1"/>
    <w:rsid w:val="00996B97"/>
    <w:rsid w:val="00996D12"/>
    <w:rsid w:val="00996DC2"/>
    <w:rsid w:val="00996E2B"/>
    <w:rsid w:val="00996EEC"/>
    <w:rsid w:val="00997725"/>
    <w:rsid w:val="00997D06"/>
    <w:rsid w:val="00997F63"/>
    <w:rsid w:val="009A0908"/>
    <w:rsid w:val="009A0B34"/>
    <w:rsid w:val="009A0B89"/>
    <w:rsid w:val="009A0D3E"/>
    <w:rsid w:val="009A1895"/>
    <w:rsid w:val="009A1FF7"/>
    <w:rsid w:val="009A214F"/>
    <w:rsid w:val="009A29C1"/>
    <w:rsid w:val="009A35EB"/>
    <w:rsid w:val="009A3E81"/>
    <w:rsid w:val="009A40BC"/>
    <w:rsid w:val="009A4137"/>
    <w:rsid w:val="009A4184"/>
    <w:rsid w:val="009A44D5"/>
    <w:rsid w:val="009A491A"/>
    <w:rsid w:val="009A4A36"/>
    <w:rsid w:val="009A4B11"/>
    <w:rsid w:val="009A4FF8"/>
    <w:rsid w:val="009A50E2"/>
    <w:rsid w:val="009A5372"/>
    <w:rsid w:val="009A5866"/>
    <w:rsid w:val="009A58BF"/>
    <w:rsid w:val="009A615C"/>
    <w:rsid w:val="009A662D"/>
    <w:rsid w:val="009A6AC6"/>
    <w:rsid w:val="009A6D8A"/>
    <w:rsid w:val="009A7040"/>
    <w:rsid w:val="009A7382"/>
    <w:rsid w:val="009A7901"/>
    <w:rsid w:val="009A7BDA"/>
    <w:rsid w:val="009B006F"/>
    <w:rsid w:val="009B02B5"/>
    <w:rsid w:val="009B0375"/>
    <w:rsid w:val="009B0649"/>
    <w:rsid w:val="009B0897"/>
    <w:rsid w:val="009B0992"/>
    <w:rsid w:val="009B0A80"/>
    <w:rsid w:val="009B0DCF"/>
    <w:rsid w:val="009B0F5C"/>
    <w:rsid w:val="009B1200"/>
    <w:rsid w:val="009B122B"/>
    <w:rsid w:val="009B144A"/>
    <w:rsid w:val="009B18CA"/>
    <w:rsid w:val="009B1AD9"/>
    <w:rsid w:val="009B1B18"/>
    <w:rsid w:val="009B1BF1"/>
    <w:rsid w:val="009B2080"/>
    <w:rsid w:val="009B20D4"/>
    <w:rsid w:val="009B20FF"/>
    <w:rsid w:val="009B25BD"/>
    <w:rsid w:val="009B2B42"/>
    <w:rsid w:val="009B30F3"/>
    <w:rsid w:val="009B3292"/>
    <w:rsid w:val="009B3370"/>
    <w:rsid w:val="009B35F3"/>
    <w:rsid w:val="009B366B"/>
    <w:rsid w:val="009B3687"/>
    <w:rsid w:val="009B40C0"/>
    <w:rsid w:val="009B4332"/>
    <w:rsid w:val="009B44E1"/>
    <w:rsid w:val="009B49F8"/>
    <w:rsid w:val="009B4BFE"/>
    <w:rsid w:val="009B4D03"/>
    <w:rsid w:val="009B50E7"/>
    <w:rsid w:val="009B5132"/>
    <w:rsid w:val="009B54A0"/>
    <w:rsid w:val="009B5580"/>
    <w:rsid w:val="009B56C1"/>
    <w:rsid w:val="009B5DF5"/>
    <w:rsid w:val="009B5E94"/>
    <w:rsid w:val="009B6901"/>
    <w:rsid w:val="009B6C0B"/>
    <w:rsid w:val="009B6C2B"/>
    <w:rsid w:val="009B6E04"/>
    <w:rsid w:val="009B727E"/>
    <w:rsid w:val="009B75D2"/>
    <w:rsid w:val="009B7812"/>
    <w:rsid w:val="009B7C43"/>
    <w:rsid w:val="009C0129"/>
    <w:rsid w:val="009C0376"/>
    <w:rsid w:val="009C0B40"/>
    <w:rsid w:val="009C0C19"/>
    <w:rsid w:val="009C0DE8"/>
    <w:rsid w:val="009C148C"/>
    <w:rsid w:val="009C1692"/>
    <w:rsid w:val="009C1812"/>
    <w:rsid w:val="009C18AF"/>
    <w:rsid w:val="009C1EED"/>
    <w:rsid w:val="009C22D0"/>
    <w:rsid w:val="009C28DB"/>
    <w:rsid w:val="009C2DE8"/>
    <w:rsid w:val="009C3067"/>
    <w:rsid w:val="009C3276"/>
    <w:rsid w:val="009C350A"/>
    <w:rsid w:val="009C3DC8"/>
    <w:rsid w:val="009C3DDB"/>
    <w:rsid w:val="009C415D"/>
    <w:rsid w:val="009C42AB"/>
    <w:rsid w:val="009C4530"/>
    <w:rsid w:val="009C46F8"/>
    <w:rsid w:val="009C5263"/>
    <w:rsid w:val="009C55B0"/>
    <w:rsid w:val="009C56AD"/>
    <w:rsid w:val="009C5984"/>
    <w:rsid w:val="009C59A6"/>
    <w:rsid w:val="009C5A1C"/>
    <w:rsid w:val="009C66DB"/>
    <w:rsid w:val="009C78E2"/>
    <w:rsid w:val="009C7CC2"/>
    <w:rsid w:val="009D083A"/>
    <w:rsid w:val="009D0CA1"/>
    <w:rsid w:val="009D13D2"/>
    <w:rsid w:val="009D15F5"/>
    <w:rsid w:val="009D1788"/>
    <w:rsid w:val="009D1A52"/>
    <w:rsid w:val="009D1A7E"/>
    <w:rsid w:val="009D1B02"/>
    <w:rsid w:val="009D23AD"/>
    <w:rsid w:val="009D2612"/>
    <w:rsid w:val="009D26A1"/>
    <w:rsid w:val="009D298C"/>
    <w:rsid w:val="009D3205"/>
    <w:rsid w:val="009D3449"/>
    <w:rsid w:val="009D351A"/>
    <w:rsid w:val="009D35FF"/>
    <w:rsid w:val="009D3654"/>
    <w:rsid w:val="009D36DE"/>
    <w:rsid w:val="009D3AD6"/>
    <w:rsid w:val="009D3DFC"/>
    <w:rsid w:val="009D40E9"/>
    <w:rsid w:val="009D4690"/>
    <w:rsid w:val="009D47C5"/>
    <w:rsid w:val="009D5635"/>
    <w:rsid w:val="009D6364"/>
    <w:rsid w:val="009D6762"/>
    <w:rsid w:val="009D7088"/>
    <w:rsid w:val="009D718C"/>
    <w:rsid w:val="009D73ED"/>
    <w:rsid w:val="009D7528"/>
    <w:rsid w:val="009D765D"/>
    <w:rsid w:val="009D79D5"/>
    <w:rsid w:val="009D7FD5"/>
    <w:rsid w:val="009E0C64"/>
    <w:rsid w:val="009E0D69"/>
    <w:rsid w:val="009E0EC1"/>
    <w:rsid w:val="009E12BB"/>
    <w:rsid w:val="009E12E6"/>
    <w:rsid w:val="009E185B"/>
    <w:rsid w:val="009E2181"/>
    <w:rsid w:val="009E22E8"/>
    <w:rsid w:val="009E2CD7"/>
    <w:rsid w:val="009E342D"/>
    <w:rsid w:val="009E3514"/>
    <w:rsid w:val="009E3FE6"/>
    <w:rsid w:val="009E4466"/>
    <w:rsid w:val="009E45E5"/>
    <w:rsid w:val="009E462B"/>
    <w:rsid w:val="009E4A0E"/>
    <w:rsid w:val="009E4C7C"/>
    <w:rsid w:val="009E50B6"/>
    <w:rsid w:val="009E50EE"/>
    <w:rsid w:val="009E55CB"/>
    <w:rsid w:val="009E5762"/>
    <w:rsid w:val="009E594F"/>
    <w:rsid w:val="009E59FC"/>
    <w:rsid w:val="009E5FC0"/>
    <w:rsid w:val="009E68B6"/>
    <w:rsid w:val="009E7885"/>
    <w:rsid w:val="009E7A92"/>
    <w:rsid w:val="009F00EC"/>
    <w:rsid w:val="009F02DF"/>
    <w:rsid w:val="009F0A1B"/>
    <w:rsid w:val="009F0B4F"/>
    <w:rsid w:val="009F0C06"/>
    <w:rsid w:val="009F0CB3"/>
    <w:rsid w:val="009F11B1"/>
    <w:rsid w:val="009F1E8A"/>
    <w:rsid w:val="009F1EE9"/>
    <w:rsid w:val="009F1EF8"/>
    <w:rsid w:val="009F22BA"/>
    <w:rsid w:val="009F2523"/>
    <w:rsid w:val="009F255B"/>
    <w:rsid w:val="009F2750"/>
    <w:rsid w:val="009F3438"/>
    <w:rsid w:val="009F3596"/>
    <w:rsid w:val="009F3996"/>
    <w:rsid w:val="009F3E09"/>
    <w:rsid w:val="009F4101"/>
    <w:rsid w:val="009F4478"/>
    <w:rsid w:val="009F45C4"/>
    <w:rsid w:val="009F45E5"/>
    <w:rsid w:val="009F48CE"/>
    <w:rsid w:val="009F4BB1"/>
    <w:rsid w:val="009F4F20"/>
    <w:rsid w:val="009F4F9E"/>
    <w:rsid w:val="009F520F"/>
    <w:rsid w:val="009F5839"/>
    <w:rsid w:val="009F5863"/>
    <w:rsid w:val="009F6129"/>
    <w:rsid w:val="009F6404"/>
    <w:rsid w:val="009F6525"/>
    <w:rsid w:val="009F665E"/>
    <w:rsid w:val="009F6701"/>
    <w:rsid w:val="009F6860"/>
    <w:rsid w:val="009F6C4A"/>
    <w:rsid w:val="009F6D35"/>
    <w:rsid w:val="009F6F22"/>
    <w:rsid w:val="009F722A"/>
    <w:rsid w:val="009F7D1F"/>
    <w:rsid w:val="009F7E1D"/>
    <w:rsid w:val="009F7F2D"/>
    <w:rsid w:val="00A00120"/>
    <w:rsid w:val="00A0051B"/>
    <w:rsid w:val="00A00ABE"/>
    <w:rsid w:val="00A012BE"/>
    <w:rsid w:val="00A015ED"/>
    <w:rsid w:val="00A017B8"/>
    <w:rsid w:val="00A01D89"/>
    <w:rsid w:val="00A02009"/>
    <w:rsid w:val="00A0214A"/>
    <w:rsid w:val="00A0241B"/>
    <w:rsid w:val="00A0243A"/>
    <w:rsid w:val="00A02536"/>
    <w:rsid w:val="00A02975"/>
    <w:rsid w:val="00A02C5B"/>
    <w:rsid w:val="00A036ED"/>
    <w:rsid w:val="00A0385B"/>
    <w:rsid w:val="00A04125"/>
    <w:rsid w:val="00A0426A"/>
    <w:rsid w:val="00A043AB"/>
    <w:rsid w:val="00A04D85"/>
    <w:rsid w:val="00A04DB1"/>
    <w:rsid w:val="00A058FD"/>
    <w:rsid w:val="00A05A61"/>
    <w:rsid w:val="00A06488"/>
    <w:rsid w:val="00A06BF4"/>
    <w:rsid w:val="00A06C75"/>
    <w:rsid w:val="00A06E86"/>
    <w:rsid w:val="00A07290"/>
    <w:rsid w:val="00A0778F"/>
    <w:rsid w:val="00A100DC"/>
    <w:rsid w:val="00A10B3F"/>
    <w:rsid w:val="00A10D38"/>
    <w:rsid w:val="00A11152"/>
    <w:rsid w:val="00A11B38"/>
    <w:rsid w:val="00A11C2A"/>
    <w:rsid w:val="00A12126"/>
    <w:rsid w:val="00A12286"/>
    <w:rsid w:val="00A12A5B"/>
    <w:rsid w:val="00A13890"/>
    <w:rsid w:val="00A13E60"/>
    <w:rsid w:val="00A13EA7"/>
    <w:rsid w:val="00A14618"/>
    <w:rsid w:val="00A14770"/>
    <w:rsid w:val="00A14A1C"/>
    <w:rsid w:val="00A14A9F"/>
    <w:rsid w:val="00A14B63"/>
    <w:rsid w:val="00A14CED"/>
    <w:rsid w:val="00A1503E"/>
    <w:rsid w:val="00A15272"/>
    <w:rsid w:val="00A1543F"/>
    <w:rsid w:val="00A155D9"/>
    <w:rsid w:val="00A1605C"/>
    <w:rsid w:val="00A16069"/>
    <w:rsid w:val="00A162F0"/>
    <w:rsid w:val="00A1642A"/>
    <w:rsid w:val="00A167BF"/>
    <w:rsid w:val="00A169F6"/>
    <w:rsid w:val="00A16C7F"/>
    <w:rsid w:val="00A17210"/>
    <w:rsid w:val="00A17354"/>
    <w:rsid w:val="00A17969"/>
    <w:rsid w:val="00A17B11"/>
    <w:rsid w:val="00A2020E"/>
    <w:rsid w:val="00A2132C"/>
    <w:rsid w:val="00A21639"/>
    <w:rsid w:val="00A21753"/>
    <w:rsid w:val="00A219D7"/>
    <w:rsid w:val="00A22469"/>
    <w:rsid w:val="00A224A8"/>
    <w:rsid w:val="00A2262F"/>
    <w:rsid w:val="00A22917"/>
    <w:rsid w:val="00A22D09"/>
    <w:rsid w:val="00A22DEA"/>
    <w:rsid w:val="00A22EA9"/>
    <w:rsid w:val="00A230DE"/>
    <w:rsid w:val="00A23629"/>
    <w:rsid w:val="00A23F44"/>
    <w:rsid w:val="00A2436E"/>
    <w:rsid w:val="00A243C8"/>
    <w:rsid w:val="00A24446"/>
    <w:rsid w:val="00A246F1"/>
    <w:rsid w:val="00A24992"/>
    <w:rsid w:val="00A24D8D"/>
    <w:rsid w:val="00A24E3B"/>
    <w:rsid w:val="00A24EDE"/>
    <w:rsid w:val="00A25039"/>
    <w:rsid w:val="00A25083"/>
    <w:rsid w:val="00A25259"/>
    <w:rsid w:val="00A2526C"/>
    <w:rsid w:val="00A257C8"/>
    <w:rsid w:val="00A262D9"/>
    <w:rsid w:val="00A26F00"/>
    <w:rsid w:val="00A26F18"/>
    <w:rsid w:val="00A26FBD"/>
    <w:rsid w:val="00A26FD9"/>
    <w:rsid w:val="00A27102"/>
    <w:rsid w:val="00A27278"/>
    <w:rsid w:val="00A2731A"/>
    <w:rsid w:val="00A27411"/>
    <w:rsid w:val="00A27AB9"/>
    <w:rsid w:val="00A27DC9"/>
    <w:rsid w:val="00A3010A"/>
    <w:rsid w:val="00A30314"/>
    <w:rsid w:val="00A30343"/>
    <w:rsid w:val="00A30546"/>
    <w:rsid w:val="00A305FE"/>
    <w:rsid w:val="00A3070B"/>
    <w:rsid w:val="00A30A52"/>
    <w:rsid w:val="00A30B5F"/>
    <w:rsid w:val="00A30B7B"/>
    <w:rsid w:val="00A30C4C"/>
    <w:rsid w:val="00A30D9B"/>
    <w:rsid w:val="00A30E95"/>
    <w:rsid w:val="00A30FE7"/>
    <w:rsid w:val="00A311A2"/>
    <w:rsid w:val="00A31302"/>
    <w:rsid w:val="00A31324"/>
    <w:rsid w:val="00A31433"/>
    <w:rsid w:val="00A31609"/>
    <w:rsid w:val="00A31B5B"/>
    <w:rsid w:val="00A31DAA"/>
    <w:rsid w:val="00A32266"/>
    <w:rsid w:val="00A32396"/>
    <w:rsid w:val="00A32528"/>
    <w:rsid w:val="00A3265F"/>
    <w:rsid w:val="00A33917"/>
    <w:rsid w:val="00A339EA"/>
    <w:rsid w:val="00A33DD5"/>
    <w:rsid w:val="00A33ED0"/>
    <w:rsid w:val="00A34164"/>
    <w:rsid w:val="00A3452C"/>
    <w:rsid w:val="00A349A6"/>
    <w:rsid w:val="00A35062"/>
    <w:rsid w:val="00A3506B"/>
    <w:rsid w:val="00A352FB"/>
    <w:rsid w:val="00A354EB"/>
    <w:rsid w:val="00A367A4"/>
    <w:rsid w:val="00A367A9"/>
    <w:rsid w:val="00A36A74"/>
    <w:rsid w:val="00A36BC9"/>
    <w:rsid w:val="00A36C73"/>
    <w:rsid w:val="00A36D94"/>
    <w:rsid w:val="00A3721D"/>
    <w:rsid w:val="00A3724A"/>
    <w:rsid w:val="00A373B1"/>
    <w:rsid w:val="00A373D9"/>
    <w:rsid w:val="00A3781D"/>
    <w:rsid w:val="00A37E30"/>
    <w:rsid w:val="00A37F1B"/>
    <w:rsid w:val="00A402EF"/>
    <w:rsid w:val="00A4035A"/>
    <w:rsid w:val="00A40658"/>
    <w:rsid w:val="00A4069C"/>
    <w:rsid w:val="00A40D10"/>
    <w:rsid w:val="00A41121"/>
    <w:rsid w:val="00A41160"/>
    <w:rsid w:val="00A41877"/>
    <w:rsid w:val="00A41BF4"/>
    <w:rsid w:val="00A41DBE"/>
    <w:rsid w:val="00A41ED6"/>
    <w:rsid w:val="00A42405"/>
    <w:rsid w:val="00A42ADE"/>
    <w:rsid w:val="00A42C04"/>
    <w:rsid w:val="00A42C75"/>
    <w:rsid w:val="00A43287"/>
    <w:rsid w:val="00A437C1"/>
    <w:rsid w:val="00A44752"/>
    <w:rsid w:val="00A44E03"/>
    <w:rsid w:val="00A44F7A"/>
    <w:rsid w:val="00A45191"/>
    <w:rsid w:val="00A45293"/>
    <w:rsid w:val="00A452E3"/>
    <w:rsid w:val="00A4539C"/>
    <w:rsid w:val="00A4607B"/>
    <w:rsid w:val="00A46634"/>
    <w:rsid w:val="00A46A16"/>
    <w:rsid w:val="00A477EC"/>
    <w:rsid w:val="00A47B1D"/>
    <w:rsid w:val="00A47CD6"/>
    <w:rsid w:val="00A47CFC"/>
    <w:rsid w:val="00A47DA8"/>
    <w:rsid w:val="00A507A6"/>
    <w:rsid w:val="00A50EBA"/>
    <w:rsid w:val="00A50FF9"/>
    <w:rsid w:val="00A51041"/>
    <w:rsid w:val="00A51640"/>
    <w:rsid w:val="00A51876"/>
    <w:rsid w:val="00A51C16"/>
    <w:rsid w:val="00A51E66"/>
    <w:rsid w:val="00A52060"/>
    <w:rsid w:val="00A5241C"/>
    <w:rsid w:val="00A5264B"/>
    <w:rsid w:val="00A52997"/>
    <w:rsid w:val="00A52E21"/>
    <w:rsid w:val="00A5340C"/>
    <w:rsid w:val="00A5378C"/>
    <w:rsid w:val="00A53805"/>
    <w:rsid w:val="00A5382E"/>
    <w:rsid w:val="00A5393F"/>
    <w:rsid w:val="00A53BA6"/>
    <w:rsid w:val="00A53BCC"/>
    <w:rsid w:val="00A53C45"/>
    <w:rsid w:val="00A53C9B"/>
    <w:rsid w:val="00A53EF6"/>
    <w:rsid w:val="00A53FBE"/>
    <w:rsid w:val="00A5475C"/>
    <w:rsid w:val="00A54A36"/>
    <w:rsid w:val="00A54BE0"/>
    <w:rsid w:val="00A55848"/>
    <w:rsid w:val="00A55BA8"/>
    <w:rsid w:val="00A55C86"/>
    <w:rsid w:val="00A5603F"/>
    <w:rsid w:val="00A56105"/>
    <w:rsid w:val="00A56C6F"/>
    <w:rsid w:val="00A56DA4"/>
    <w:rsid w:val="00A5723F"/>
    <w:rsid w:val="00A57C62"/>
    <w:rsid w:val="00A57ECC"/>
    <w:rsid w:val="00A57FF5"/>
    <w:rsid w:val="00A5DB86"/>
    <w:rsid w:val="00A6017D"/>
    <w:rsid w:val="00A602ED"/>
    <w:rsid w:val="00A609CB"/>
    <w:rsid w:val="00A60C57"/>
    <w:rsid w:val="00A61C32"/>
    <w:rsid w:val="00A61D87"/>
    <w:rsid w:val="00A61DA2"/>
    <w:rsid w:val="00A61FCD"/>
    <w:rsid w:val="00A62233"/>
    <w:rsid w:val="00A625D0"/>
    <w:rsid w:val="00A62686"/>
    <w:rsid w:val="00A62CDF"/>
    <w:rsid w:val="00A63D46"/>
    <w:rsid w:val="00A63D61"/>
    <w:rsid w:val="00A63E24"/>
    <w:rsid w:val="00A63EE0"/>
    <w:rsid w:val="00A6452A"/>
    <w:rsid w:val="00A65248"/>
    <w:rsid w:val="00A6536C"/>
    <w:rsid w:val="00A65376"/>
    <w:rsid w:val="00A657FC"/>
    <w:rsid w:val="00A65881"/>
    <w:rsid w:val="00A65965"/>
    <w:rsid w:val="00A659B1"/>
    <w:rsid w:val="00A65AC6"/>
    <w:rsid w:val="00A664C6"/>
    <w:rsid w:val="00A665A4"/>
    <w:rsid w:val="00A66E65"/>
    <w:rsid w:val="00A67174"/>
    <w:rsid w:val="00A6743A"/>
    <w:rsid w:val="00A67C1E"/>
    <w:rsid w:val="00A67E36"/>
    <w:rsid w:val="00A7003E"/>
    <w:rsid w:val="00A70299"/>
    <w:rsid w:val="00A7029F"/>
    <w:rsid w:val="00A70BB1"/>
    <w:rsid w:val="00A71084"/>
    <w:rsid w:val="00A716E9"/>
    <w:rsid w:val="00A719F9"/>
    <w:rsid w:val="00A71BAC"/>
    <w:rsid w:val="00A722A5"/>
    <w:rsid w:val="00A722F6"/>
    <w:rsid w:val="00A726FF"/>
    <w:rsid w:val="00A731F5"/>
    <w:rsid w:val="00A7359E"/>
    <w:rsid w:val="00A7381F"/>
    <w:rsid w:val="00A738AE"/>
    <w:rsid w:val="00A73AE3"/>
    <w:rsid w:val="00A74427"/>
    <w:rsid w:val="00A74509"/>
    <w:rsid w:val="00A7470B"/>
    <w:rsid w:val="00A74799"/>
    <w:rsid w:val="00A752B1"/>
    <w:rsid w:val="00A7537B"/>
    <w:rsid w:val="00A7563A"/>
    <w:rsid w:val="00A75975"/>
    <w:rsid w:val="00A75A90"/>
    <w:rsid w:val="00A75D99"/>
    <w:rsid w:val="00A75E07"/>
    <w:rsid w:val="00A75F79"/>
    <w:rsid w:val="00A75FD7"/>
    <w:rsid w:val="00A762BE"/>
    <w:rsid w:val="00A76AA2"/>
    <w:rsid w:val="00A76AF5"/>
    <w:rsid w:val="00A76F48"/>
    <w:rsid w:val="00A773B8"/>
    <w:rsid w:val="00A775C7"/>
    <w:rsid w:val="00A775C9"/>
    <w:rsid w:val="00A802DB"/>
    <w:rsid w:val="00A80BCC"/>
    <w:rsid w:val="00A80C22"/>
    <w:rsid w:val="00A80E84"/>
    <w:rsid w:val="00A80E8A"/>
    <w:rsid w:val="00A81189"/>
    <w:rsid w:val="00A81194"/>
    <w:rsid w:val="00A8148D"/>
    <w:rsid w:val="00A81541"/>
    <w:rsid w:val="00A8164F"/>
    <w:rsid w:val="00A8178B"/>
    <w:rsid w:val="00A822BB"/>
    <w:rsid w:val="00A823BD"/>
    <w:rsid w:val="00A82702"/>
    <w:rsid w:val="00A8290C"/>
    <w:rsid w:val="00A82B24"/>
    <w:rsid w:val="00A82F22"/>
    <w:rsid w:val="00A82FE1"/>
    <w:rsid w:val="00A831B6"/>
    <w:rsid w:val="00A835B8"/>
    <w:rsid w:val="00A837DD"/>
    <w:rsid w:val="00A83BB4"/>
    <w:rsid w:val="00A83BBE"/>
    <w:rsid w:val="00A83D8C"/>
    <w:rsid w:val="00A84329"/>
    <w:rsid w:val="00A84481"/>
    <w:rsid w:val="00A846A9"/>
    <w:rsid w:val="00A84BF0"/>
    <w:rsid w:val="00A84FAD"/>
    <w:rsid w:val="00A85B34"/>
    <w:rsid w:val="00A85D2C"/>
    <w:rsid w:val="00A8670F"/>
    <w:rsid w:val="00A86AB9"/>
    <w:rsid w:val="00A86D55"/>
    <w:rsid w:val="00A86E20"/>
    <w:rsid w:val="00A87132"/>
    <w:rsid w:val="00A874B5"/>
    <w:rsid w:val="00A9053C"/>
    <w:rsid w:val="00A905E3"/>
    <w:rsid w:val="00A906B8"/>
    <w:rsid w:val="00A9134D"/>
    <w:rsid w:val="00A91613"/>
    <w:rsid w:val="00A91C50"/>
    <w:rsid w:val="00A92623"/>
    <w:rsid w:val="00A928F7"/>
    <w:rsid w:val="00A92EA0"/>
    <w:rsid w:val="00A93007"/>
    <w:rsid w:val="00A9325D"/>
    <w:rsid w:val="00A933D0"/>
    <w:rsid w:val="00A9351B"/>
    <w:rsid w:val="00A935C4"/>
    <w:rsid w:val="00A93A88"/>
    <w:rsid w:val="00A93B7F"/>
    <w:rsid w:val="00A93EA0"/>
    <w:rsid w:val="00A945D8"/>
    <w:rsid w:val="00A9463F"/>
    <w:rsid w:val="00A947E3"/>
    <w:rsid w:val="00A94F63"/>
    <w:rsid w:val="00A9606C"/>
    <w:rsid w:val="00A96C45"/>
    <w:rsid w:val="00A96E30"/>
    <w:rsid w:val="00A96FE1"/>
    <w:rsid w:val="00A971B8"/>
    <w:rsid w:val="00A97204"/>
    <w:rsid w:val="00A974F4"/>
    <w:rsid w:val="00A9772C"/>
    <w:rsid w:val="00A97A1D"/>
    <w:rsid w:val="00A97E50"/>
    <w:rsid w:val="00AA03B2"/>
    <w:rsid w:val="00AA0A79"/>
    <w:rsid w:val="00AA0AE8"/>
    <w:rsid w:val="00AA1946"/>
    <w:rsid w:val="00AA1AAC"/>
    <w:rsid w:val="00AA1FAD"/>
    <w:rsid w:val="00AA2A18"/>
    <w:rsid w:val="00AA2C42"/>
    <w:rsid w:val="00AA2D06"/>
    <w:rsid w:val="00AA30C0"/>
    <w:rsid w:val="00AA3318"/>
    <w:rsid w:val="00AA3644"/>
    <w:rsid w:val="00AA39FC"/>
    <w:rsid w:val="00AA3AF2"/>
    <w:rsid w:val="00AA3E45"/>
    <w:rsid w:val="00AA3F21"/>
    <w:rsid w:val="00AA3F3D"/>
    <w:rsid w:val="00AA47C5"/>
    <w:rsid w:val="00AA4ADE"/>
    <w:rsid w:val="00AA4DF6"/>
    <w:rsid w:val="00AA4F5B"/>
    <w:rsid w:val="00AA50A2"/>
    <w:rsid w:val="00AA53B0"/>
    <w:rsid w:val="00AA53BB"/>
    <w:rsid w:val="00AA58DD"/>
    <w:rsid w:val="00AA59EC"/>
    <w:rsid w:val="00AA5F6F"/>
    <w:rsid w:val="00AA6432"/>
    <w:rsid w:val="00AA653D"/>
    <w:rsid w:val="00AA6954"/>
    <w:rsid w:val="00AA6F33"/>
    <w:rsid w:val="00AA75F0"/>
    <w:rsid w:val="00AA767F"/>
    <w:rsid w:val="00AA76EE"/>
    <w:rsid w:val="00AA782F"/>
    <w:rsid w:val="00AA7C26"/>
    <w:rsid w:val="00AA7D78"/>
    <w:rsid w:val="00AB02B7"/>
    <w:rsid w:val="00AB02C9"/>
    <w:rsid w:val="00AB0F4D"/>
    <w:rsid w:val="00AB17E1"/>
    <w:rsid w:val="00AB1C6E"/>
    <w:rsid w:val="00AB1E0C"/>
    <w:rsid w:val="00AB22E6"/>
    <w:rsid w:val="00AB2655"/>
    <w:rsid w:val="00AB2A18"/>
    <w:rsid w:val="00AB2D50"/>
    <w:rsid w:val="00AB34BA"/>
    <w:rsid w:val="00AB3B93"/>
    <w:rsid w:val="00AB40BB"/>
    <w:rsid w:val="00AB4381"/>
    <w:rsid w:val="00AB459C"/>
    <w:rsid w:val="00AB49F5"/>
    <w:rsid w:val="00AB4B5E"/>
    <w:rsid w:val="00AB4B7F"/>
    <w:rsid w:val="00AB5018"/>
    <w:rsid w:val="00AB55CA"/>
    <w:rsid w:val="00AB5FC2"/>
    <w:rsid w:val="00AB5FE1"/>
    <w:rsid w:val="00AB61BC"/>
    <w:rsid w:val="00AB625F"/>
    <w:rsid w:val="00AB6309"/>
    <w:rsid w:val="00AB676C"/>
    <w:rsid w:val="00AB7078"/>
    <w:rsid w:val="00AB718F"/>
    <w:rsid w:val="00AB72EA"/>
    <w:rsid w:val="00AB75FE"/>
    <w:rsid w:val="00AC0324"/>
    <w:rsid w:val="00AC092C"/>
    <w:rsid w:val="00AC09BF"/>
    <w:rsid w:val="00AC1023"/>
    <w:rsid w:val="00AC1ACF"/>
    <w:rsid w:val="00AC2078"/>
    <w:rsid w:val="00AC2C8A"/>
    <w:rsid w:val="00AC31F1"/>
    <w:rsid w:val="00AC34F2"/>
    <w:rsid w:val="00AC3532"/>
    <w:rsid w:val="00AC3754"/>
    <w:rsid w:val="00AC4BAD"/>
    <w:rsid w:val="00AC4F7D"/>
    <w:rsid w:val="00AC52ED"/>
    <w:rsid w:val="00AC55D3"/>
    <w:rsid w:val="00AC619B"/>
    <w:rsid w:val="00AC61BC"/>
    <w:rsid w:val="00AC660B"/>
    <w:rsid w:val="00AC6B27"/>
    <w:rsid w:val="00AC6E42"/>
    <w:rsid w:val="00AC71EF"/>
    <w:rsid w:val="00AC7631"/>
    <w:rsid w:val="00AC7788"/>
    <w:rsid w:val="00AC7CB6"/>
    <w:rsid w:val="00AD03BB"/>
    <w:rsid w:val="00AD0CA8"/>
    <w:rsid w:val="00AD0CA9"/>
    <w:rsid w:val="00AD0D30"/>
    <w:rsid w:val="00AD1F72"/>
    <w:rsid w:val="00AD20DF"/>
    <w:rsid w:val="00AD29EC"/>
    <w:rsid w:val="00AD2D02"/>
    <w:rsid w:val="00AD2F9E"/>
    <w:rsid w:val="00AD32F2"/>
    <w:rsid w:val="00AD3E25"/>
    <w:rsid w:val="00AD3F54"/>
    <w:rsid w:val="00AD40F3"/>
    <w:rsid w:val="00AD44EF"/>
    <w:rsid w:val="00AD4564"/>
    <w:rsid w:val="00AD4617"/>
    <w:rsid w:val="00AD4E82"/>
    <w:rsid w:val="00AD4F44"/>
    <w:rsid w:val="00AD588A"/>
    <w:rsid w:val="00AD5CF5"/>
    <w:rsid w:val="00AD5DB3"/>
    <w:rsid w:val="00AD684E"/>
    <w:rsid w:val="00AD6A3A"/>
    <w:rsid w:val="00AD6CD9"/>
    <w:rsid w:val="00AD6E5A"/>
    <w:rsid w:val="00AD7134"/>
    <w:rsid w:val="00AD71B2"/>
    <w:rsid w:val="00AD77A9"/>
    <w:rsid w:val="00AE0622"/>
    <w:rsid w:val="00AE13B1"/>
    <w:rsid w:val="00AE1FE6"/>
    <w:rsid w:val="00AE2053"/>
    <w:rsid w:val="00AE206D"/>
    <w:rsid w:val="00AE2339"/>
    <w:rsid w:val="00AE2C70"/>
    <w:rsid w:val="00AE2E2E"/>
    <w:rsid w:val="00AE2EFA"/>
    <w:rsid w:val="00AE3659"/>
    <w:rsid w:val="00AE3D07"/>
    <w:rsid w:val="00AE400F"/>
    <w:rsid w:val="00AE4188"/>
    <w:rsid w:val="00AE43FB"/>
    <w:rsid w:val="00AE4794"/>
    <w:rsid w:val="00AE47AA"/>
    <w:rsid w:val="00AE495E"/>
    <w:rsid w:val="00AE51F8"/>
    <w:rsid w:val="00AE5258"/>
    <w:rsid w:val="00AE5264"/>
    <w:rsid w:val="00AE5407"/>
    <w:rsid w:val="00AE54B7"/>
    <w:rsid w:val="00AE568E"/>
    <w:rsid w:val="00AE5B5E"/>
    <w:rsid w:val="00AE61A7"/>
    <w:rsid w:val="00AE65FB"/>
    <w:rsid w:val="00AE6753"/>
    <w:rsid w:val="00AE68BC"/>
    <w:rsid w:val="00AE75FC"/>
    <w:rsid w:val="00AE772C"/>
    <w:rsid w:val="00AE7909"/>
    <w:rsid w:val="00AE7A1A"/>
    <w:rsid w:val="00AF05F2"/>
    <w:rsid w:val="00AF12AA"/>
    <w:rsid w:val="00AF16D4"/>
    <w:rsid w:val="00AF1878"/>
    <w:rsid w:val="00AF1A0A"/>
    <w:rsid w:val="00AF1F04"/>
    <w:rsid w:val="00AF20DE"/>
    <w:rsid w:val="00AF20ED"/>
    <w:rsid w:val="00AF2166"/>
    <w:rsid w:val="00AF2295"/>
    <w:rsid w:val="00AF248A"/>
    <w:rsid w:val="00AF287E"/>
    <w:rsid w:val="00AF2C18"/>
    <w:rsid w:val="00AF32E8"/>
    <w:rsid w:val="00AF338E"/>
    <w:rsid w:val="00AF35D2"/>
    <w:rsid w:val="00AF3B1A"/>
    <w:rsid w:val="00AF3C96"/>
    <w:rsid w:val="00AF43CB"/>
    <w:rsid w:val="00AF4700"/>
    <w:rsid w:val="00AF4BBD"/>
    <w:rsid w:val="00AF4F17"/>
    <w:rsid w:val="00AF51C8"/>
    <w:rsid w:val="00AF5C31"/>
    <w:rsid w:val="00AF64E0"/>
    <w:rsid w:val="00AF67A5"/>
    <w:rsid w:val="00AF6E50"/>
    <w:rsid w:val="00AF70E3"/>
    <w:rsid w:val="00AF75CE"/>
    <w:rsid w:val="00AF7921"/>
    <w:rsid w:val="00AF7B6D"/>
    <w:rsid w:val="00B00237"/>
    <w:rsid w:val="00B00355"/>
    <w:rsid w:val="00B003CB"/>
    <w:rsid w:val="00B00874"/>
    <w:rsid w:val="00B008FE"/>
    <w:rsid w:val="00B00C9C"/>
    <w:rsid w:val="00B01122"/>
    <w:rsid w:val="00B011AA"/>
    <w:rsid w:val="00B016C0"/>
    <w:rsid w:val="00B0180F"/>
    <w:rsid w:val="00B01ED8"/>
    <w:rsid w:val="00B01F47"/>
    <w:rsid w:val="00B03199"/>
    <w:rsid w:val="00B031B7"/>
    <w:rsid w:val="00B0393A"/>
    <w:rsid w:val="00B03BA5"/>
    <w:rsid w:val="00B03EAE"/>
    <w:rsid w:val="00B04623"/>
    <w:rsid w:val="00B047A2"/>
    <w:rsid w:val="00B04DAF"/>
    <w:rsid w:val="00B055DD"/>
    <w:rsid w:val="00B0566C"/>
    <w:rsid w:val="00B05792"/>
    <w:rsid w:val="00B059D6"/>
    <w:rsid w:val="00B05BFC"/>
    <w:rsid w:val="00B05C34"/>
    <w:rsid w:val="00B05DAB"/>
    <w:rsid w:val="00B06A29"/>
    <w:rsid w:val="00B06F26"/>
    <w:rsid w:val="00B071E0"/>
    <w:rsid w:val="00B071F7"/>
    <w:rsid w:val="00B073F5"/>
    <w:rsid w:val="00B074DC"/>
    <w:rsid w:val="00B07730"/>
    <w:rsid w:val="00B077FC"/>
    <w:rsid w:val="00B07E70"/>
    <w:rsid w:val="00B07FDD"/>
    <w:rsid w:val="00B1010C"/>
    <w:rsid w:val="00B10437"/>
    <w:rsid w:val="00B10687"/>
    <w:rsid w:val="00B1073F"/>
    <w:rsid w:val="00B1076A"/>
    <w:rsid w:val="00B10A75"/>
    <w:rsid w:val="00B10BEF"/>
    <w:rsid w:val="00B10DAD"/>
    <w:rsid w:val="00B10E0C"/>
    <w:rsid w:val="00B1108C"/>
    <w:rsid w:val="00B11988"/>
    <w:rsid w:val="00B119DC"/>
    <w:rsid w:val="00B11CBA"/>
    <w:rsid w:val="00B1209C"/>
    <w:rsid w:val="00B126D8"/>
    <w:rsid w:val="00B129C5"/>
    <w:rsid w:val="00B13903"/>
    <w:rsid w:val="00B139DF"/>
    <w:rsid w:val="00B13E67"/>
    <w:rsid w:val="00B144B3"/>
    <w:rsid w:val="00B144F6"/>
    <w:rsid w:val="00B14523"/>
    <w:rsid w:val="00B14613"/>
    <w:rsid w:val="00B146AB"/>
    <w:rsid w:val="00B146CC"/>
    <w:rsid w:val="00B14D5B"/>
    <w:rsid w:val="00B14E24"/>
    <w:rsid w:val="00B151E3"/>
    <w:rsid w:val="00B15278"/>
    <w:rsid w:val="00B1539F"/>
    <w:rsid w:val="00B157A5"/>
    <w:rsid w:val="00B1589D"/>
    <w:rsid w:val="00B158A8"/>
    <w:rsid w:val="00B15C48"/>
    <w:rsid w:val="00B15CEC"/>
    <w:rsid w:val="00B15DD1"/>
    <w:rsid w:val="00B15DDA"/>
    <w:rsid w:val="00B15E40"/>
    <w:rsid w:val="00B161A4"/>
    <w:rsid w:val="00B16300"/>
    <w:rsid w:val="00B16E28"/>
    <w:rsid w:val="00B170D0"/>
    <w:rsid w:val="00B17109"/>
    <w:rsid w:val="00B17186"/>
    <w:rsid w:val="00B1739C"/>
    <w:rsid w:val="00B177D3"/>
    <w:rsid w:val="00B17B82"/>
    <w:rsid w:val="00B17D2A"/>
    <w:rsid w:val="00B2013B"/>
    <w:rsid w:val="00B2020A"/>
    <w:rsid w:val="00B20850"/>
    <w:rsid w:val="00B20DB9"/>
    <w:rsid w:val="00B2106D"/>
    <w:rsid w:val="00B21702"/>
    <w:rsid w:val="00B21971"/>
    <w:rsid w:val="00B21C61"/>
    <w:rsid w:val="00B21D09"/>
    <w:rsid w:val="00B2205C"/>
    <w:rsid w:val="00B2210F"/>
    <w:rsid w:val="00B222C1"/>
    <w:rsid w:val="00B224F2"/>
    <w:rsid w:val="00B225B4"/>
    <w:rsid w:val="00B22C7A"/>
    <w:rsid w:val="00B23283"/>
    <w:rsid w:val="00B23498"/>
    <w:rsid w:val="00B236A2"/>
    <w:rsid w:val="00B23959"/>
    <w:rsid w:val="00B23AAC"/>
    <w:rsid w:val="00B23CB3"/>
    <w:rsid w:val="00B24279"/>
    <w:rsid w:val="00B242FC"/>
    <w:rsid w:val="00B244B3"/>
    <w:rsid w:val="00B244D0"/>
    <w:rsid w:val="00B24914"/>
    <w:rsid w:val="00B24F0F"/>
    <w:rsid w:val="00B25308"/>
    <w:rsid w:val="00B254D4"/>
    <w:rsid w:val="00B25547"/>
    <w:rsid w:val="00B2584E"/>
    <w:rsid w:val="00B26109"/>
    <w:rsid w:val="00B26118"/>
    <w:rsid w:val="00B263A1"/>
    <w:rsid w:val="00B264A0"/>
    <w:rsid w:val="00B26538"/>
    <w:rsid w:val="00B26684"/>
    <w:rsid w:val="00B2770A"/>
    <w:rsid w:val="00B301F7"/>
    <w:rsid w:val="00B3034C"/>
    <w:rsid w:val="00B30A75"/>
    <w:rsid w:val="00B312DD"/>
    <w:rsid w:val="00B313E0"/>
    <w:rsid w:val="00B31527"/>
    <w:rsid w:val="00B31573"/>
    <w:rsid w:val="00B3169D"/>
    <w:rsid w:val="00B31733"/>
    <w:rsid w:val="00B31EC5"/>
    <w:rsid w:val="00B31F71"/>
    <w:rsid w:val="00B32207"/>
    <w:rsid w:val="00B32501"/>
    <w:rsid w:val="00B327DB"/>
    <w:rsid w:val="00B3290B"/>
    <w:rsid w:val="00B32BDB"/>
    <w:rsid w:val="00B32F92"/>
    <w:rsid w:val="00B33136"/>
    <w:rsid w:val="00B33264"/>
    <w:rsid w:val="00B3337E"/>
    <w:rsid w:val="00B33B00"/>
    <w:rsid w:val="00B33CDB"/>
    <w:rsid w:val="00B33E4A"/>
    <w:rsid w:val="00B33F10"/>
    <w:rsid w:val="00B340DC"/>
    <w:rsid w:val="00B340EF"/>
    <w:rsid w:val="00B342E0"/>
    <w:rsid w:val="00B343EF"/>
    <w:rsid w:val="00B343F0"/>
    <w:rsid w:val="00B34581"/>
    <w:rsid w:val="00B34800"/>
    <w:rsid w:val="00B35533"/>
    <w:rsid w:val="00B35559"/>
    <w:rsid w:val="00B355F5"/>
    <w:rsid w:val="00B35A1A"/>
    <w:rsid w:val="00B35D07"/>
    <w:rsid w:val="00B36121"/>
    <w:rsid w:val="00B36167"/>
    <w:rsid w:val="00B365E3"/>
    <w:rsid w:val="00B366F3"/>
    <w:rsid w:val="00B3678C"/>
    <w:rsid w:val="00B36919"/>
    <w:rsid w:val="00B36A57"/>
    <w:rsid w:val="00B37248"/>
    <w:rsid w:val="00B37293"/>
    <w:rsid w:val="00B37301"/>
    <w:rsid w:val="00B37A42"/>
    <w:rsid w:val="00B37CB9"/>
    <w:rsid w:val="00B37CD0"/>
    <w:rsid w:val="00B37CFE"/>
    <w:rsid w:val="00B37F74"/>
    <w:rsid w:val="00B400DC"/>
    <w:rsid w:val="00B407E9"/>
    <w:rsid w:val="00B40CFC"/>
    <w:rsid w:val="00B41235"/>
    <w:rsid w:val="00B41433"/>
    <w:rsid w:val="00B41628"/>
    <w:rsid w:val="00B41664"/>
    <w:rsid w:val="00B41705"/>
    <w:rsid w:val="00B423E6"/>
    <w:rsid w:val="00B42BF2"/>
    <w:rsid w:val="00B42C8F"/>
    <w:rsid w:val="00B42CEE"/>
    <w:rsid w:val="00B42E23"/>
    <w:rsid w:val="00B42EC9"/>
    <w:rsid w:val="00B4344F"/>
    <w:rsid w:val="00B43BE7"/>
    <w:rsid w:val="00B43D55"/>
    <w:rsid w:val="00B43DC3"/>
    <w:rsid w:val="00B4434A"/>
    <w:rsid w:val="00B44902"/>
    <w:rsid w:val="00B44D4C"/>
    <w:rsid w:val="00B45288"/>
    <w:rsid w:val="00B4543D"/>
    <w:rsid w:val="00B45490"/>
    <w:rsid w:val="00B45912"/>
    <w:rsid w:val="00B4596F"/>
    <w:rsid w:val="00B45C86"/>
    <w:rsid w:val="00B45EBE"/>
    <w:rsid w:val="00B45F99"/>
    <w:rsid w:val="00B462FE"/>
    <w:rsid w:val="00B46407"/>
    <w:rsid w:val="00B46BA0"/>
    <w:rsid w:val="00B473AB"/>
    <w:rsid w:val="00B47739"/>
    <w:rsid w:val="00B4790C"/>
    <w:rsid w:val="00B47A74"/>
    <w:rsid w:val="00B47AF6"/>
    <w:rsid w:val="00B5003A"/>
    <w:rsid w:val="00B500C2"/>
    <w:rsid w:val="00B505F5"/>
    <w:rsid w:val="00B50950"/>
    <w:rsid w:val="00B509F3"/>
    <w:rsid w:val="00B50E20"/>
    <w:rsid w:val="00B50E4C"/>
    <w:rsid w:val="00B50FA8"/>
    <w:rsid w:val="00B51596"/>
    <w:rsid w:val="00B51A41"/>
    <w:rsid w:val="00B51CCE"/>
    <w:rsid w:val="00B5231C"/>
    <w:rsid w:val="00B5257A"/>
    <w:rsid w:val="00B528E3"/>
    <w:rsid w:val="00B52934"/>
    <w:rsid w:val="00B52DD9"/>
    <w:rsid w:val="00B5358F"/>
    <w:rsid w:val="00B53651"/>
    <w:rsid w:val="00B5368C"/>
    <w:rsid w:val="00B539FC"/>
    <w:rsid w:val="00B5429B"/>
    <w:rsid w:val="00B542F9"/>
    <w:rsid w:val="00B543DD"/>
    <w:rsid w:val="00B54564"/>
    <w:rsid w:val="00B545A1"/>
    <w:rsid w:val="00B54940"/>
    <w:rsid w:val="00B54A6D"/>
    <w:rsid w:val="00B54DF6"/>
    <w:rsid w:val="00B55706"/>
    <w:rsid w:val="00B55D96"/>
    <w:rsid w:val="00B560EA"/>
    <w:rsid w:val="00B567C3"/>
    <w:rsid w:val="00B56993"/>
    <w:rsid w:val="00B56A92"/>
    <w:rsid w:val="00B56C7E"/>
    <w:rsid w:val="00B56F9B"/>
    <w:rsid w:val="00B56FF8"/>
    <w:rsid w:val="00B571A6"/>
    <w:rsid w:val="00B571F4"/>
    <w:rsid w:val="00B5721D"/>
    <w:rsid w:val="00B5734E"/>
    <w:rsid w:val="00B57C48"/>
    <w:rsid w:val="00B6004E"/>
    <w:rsid w:val="00B60450"/>
    <w:rsid w:val="00B609E0"/>
    <w:rsid w:val="00B60F24"/>
    <w:rsid w:val="00B61316"/>
    <w:rsid w:val="00B61351"/>
    <w:rsid w:val="00B6137C"/>
    <w:rsid w:val="00B613F7"/>
    <w:rsid w:val="00B61664"/>
    <w:rsid w:val="00B61D51"/>
    <w:rsid w:val="00B61EC9"/>
    <w:rsid w:val="00B61F13"/>
    <w:rsid w:val="00B624A9"/>
    <w:rsid w:val="00B627C2"/>
    <w:rsid w:val="00B6315B"/>
    <w:rsid w:val="00B638D3"/>
    <w:rsid w:val="00B63BDD"/>
    <w:rsid w:val="00B640E9"/>
    <w:rsid w:val="00B641B5"/>
    <w:rsid w:val="00B64926"/>
    <w:rsid w:val="00B650DA"/>
    <w:rsid w:val="00B6528B"/>
    <w:rsid w:val="00B6597A"/>
    <w:rsid w:val="00B65C01"/>
    <w:rsid w:val="00B65C5F"/>
    <w:rsid w:val="00B65EB9"/>
    <w:rsid w:val="00B66363"/>
    <w:rsid w:val="00B668D7"/>
    <w:rsid w:val="00B6694D"/>
    <w:rsid w:val="00B66A4C"/>
    <w:rsid w:val="00B67307"/>
    <w:rsid w:val="00B707A6"/>
    <w:rsid w:val="00B707B7"/>
    <w:rsid w:val="00B70B51"/>
    <w:rsid w:val="00B70CC0"/>
    <w:rsid w:val="00B710F3"/>
    <w:rsid w:val="00B71139"/>
    <w:rsid w:val="00B71811"/>
    <w:rsid w:val="00B71861"/>
    <w:rsid w:val="00B72436"/>
    <w:rsid w:val="00B728F2"/>
    <w:rsid w:val="00B72AA2"/>
    <w:rsid w:val="00B72B2E"/>
    <w:rsid w:val="00B73738"/>
    <w:rsid w:val="00B73D93"/>
    <w:rsid w:val="00B73E0B"/>
    <w:rsid w:val="00B74A28"/>
    <w:rsid w:val="00B74A87"/>
    <w:rsid w:val="00B74DD7"/>
    <w:rsid w:val="00B751FB"/>
    <w:rsid w:val="00B753FB"/>
    <w:rsid w:val="00B75A2D"/>
    <w:rsid w:val="00B75C0B"/>
    <w:rsid w:val="00B75D34"/>
    <w:rsid w:val="00B75D80"/>
    <w:rsid w:val="00B76CE3"/>
    <w:rsid w:val="00B76D31"/>
    <w:rsid w:val="00B76F10"/>
    <w:rsid w:val="00B7746F"/>
    <w:rsid w:val="00B77669"/>
    <w:rsid w:val="00B7792F"/>
    <w:rsid w:val="00B77D4A"/>
    <w:rsid w:val="00B800CA"/>
    <w:rsid w:val="00B80164"/>
    <w:rsid w:val="00B806ED"/>
    <w:rsid w:val="00B8084F"/>
    <w:rsid w:val="00B8137B"/>
    <w:rsid w:val="00B813E8"/>
    <w:rsid w:val="00B816A0"/>
    <w:rsid w:val="00B816DD"/>
    <w:rsid w:val="00B819FA"/>
    <w:rsid w:val="00B81D0C"/>
    <w:rsid w:val="00B81FAC"/>
    <w:rsid w:val="00B81FF1"/>
    <w:rsid w:val="00B821DE"/>
    <w:rsid w:val="00B823A2"/>
    <w:rsid w:val="00B82510"/>
    <w:rsid w:val="00B829C7"/>
    <w:rsid w:val="00B82D07"/>
    <w:rsid w:val="00B82E66"/>
    <w:rsid w:val="00B82F5E"/>
    <w:rsid w:val="00B83425"/>
    <w:rsid w:val="00B837BA"/>
    <w:rsid w:val="00B8394C"/>
    <w:rsid w:val="00B83B81"/>
    <w:rsid w:val="00B83C4D"/>
    <w:rsid w:val="00B847B3"/>
    <w:rsid w:val="00B84B5D"/>
    <w:rsid w:val="00B84BFF"/>
    <w:rsid w:val="00B85703"/>
    <w:rsid w:val="00B85BA4"/>
    <w:rsid w:val="00B85D9F"/>
    <w:rsid w:val="00B86005"/>
    <w:rsid w:val="00B86711"/>
    <w:rsid w:val="00B869BB"/>
    <w:rsid w:val="00B86B18"/>
    <w:rsid w:val="00B86E99"/>
    <w:rsid w:val="00B86F6F"/>
    <w:rsid w:val="00B8707D"/>
    <w:rsid w:val="00B872BD"/>
    <w:rsid w:val="00B873C3"/>
    <w:rsid w:val="00B874A1"/>
    <w:rsid w:val="00B87630"/>
    <w:rsid w:val="00B87670"/>
    <w:rsid w:val="00B87B8C"/>
    <w:rsid w:val="00B87CB1"/>
    <w:rsid w:val="00B900A0"/>
    <w:rsid w:val="00B90418"/>
    <w:rsid w:val="00B90515"/>
    <w:rsid w:val="00B90615"/>
    <w:rsid w:val="00B909E8"/>
    <w:rsid w:val="00B919E3"/>
    <w:rsid w:val="00B92043"/>
    <w:rsid w:val="00B9251A"/>
    <w:rsid w:val="00B92B47"/>
    <w:rsid w:val="00B92EEB"/>
    <w:rsid w:val="00B9302E"/>
    <w:rsid w:val="00B931CE"/>
    <w:rsid w:val="00B935AC"/>
    <w:rsid w:val="00B937E4"/>
    <w:rsid w:val="00B941ED"/>
    <w:rsid w:val="00B94636"/>
    <w:rsid w:val="00B94B0D"/>
    <w:rsid w:val="00B94E97"/>
    <w:rsid w:val="00B94FD0"/>
    <w:rsid w:val="00B955D2"/>
    <w:rsid w:val="00B95F6B"/>
    <w:rsid w:val="00B96005"/>
    <w:rsid w:val="00B96334"/>
    <w:rsid w:val="00B9663A"/>
    <w:rsid w:val="00B96AD7"/>
    <w:rsid w:val="00B96F5D"/>
    <w:rsid w:val="00B97B37"/>
    <w:rsid w:val="00B999C9"/>
    <w:rsid w:val="00BA0043"/>
    <w:rsid w:val="00BA0556"/>
    <w:rsid w:val="00BA0A7C"/>
    <w:rsid w:val="00BA118D"/>
    <w:rsid w:val="00BA16E2"/>
    <w:rsid w:val="00BA175F"/>
    <w:rsid w:val="00BA199A"/>
    <w:rsid w:val="00BA215D"/>
    <w:rsid w:val="00BA23C7"/>
    <w:rsid w:val="00BA2AB1"/>
    <w:rsid w:val="00BA37D1"/>
    <w:rsid w:val="00BA3E0B"/>
    <w:rsid w:val="00BA404E"/>
    <w:rsid w:val="00BA4BFC"/>
    <w:rsid w:val="00BA4CA8"/>
    <w:rsid w:val="00BA5087"/>
    <w:rsid w:val="00BA5400"/>
    <w:rsid w:val="00BA54E8"/>
    <w:rsid w:val="00BA5771"/>
    <w:rsid w:val="00BA5869"/>
    <w:rsid w:val="00BA5DF3"/>
    <w:rsid w:val="00BA5E39"/>
    <w:rsid w:val="00BA6235"/>
    <w:rsid w:val="00BA6437"/>
    <w:rsid w:val="00BA6F6D"/>
    <w:rsid w:val="00BA6FAF"/>
    <w:rsid w:val="00BA7020"/>
    <w:rsid w:val="00BA70C5"/>
    <w:rsid w:val="00BA7698"/>
    <w:rsid w:val="00BA778C"/>
    <w:rsid w:val="00BA7B0B"/>
    <w:rsid w:val="00BA7C64"/>
    <w:rsid w:val="00BB0178"/>
    <w:rsid w:val="00BB06E4"/>
    <w:rsid w:val="00BB09EC"/>
    <w:rsid w:val="00BB1AFC"/>
    <w:rsid w:val="00BB1BB5"/>
    <w:rsid w:val="00BB1BCD"/>
    <w:rsid w:val="00BB1D3D"/>
    <w:rsid w:val="00BB1DB3"/>
    <w:rsid w:val="00BB2030"/>
    <w:rsid w:val="00BB21C0"/>
    <w:rsid w:val="00BB2644"/>
    <w:rsid w:val="00BB29B8"/>
    <w:rsid w:val="00BB2D4E"/>
    <w:rsid w:val="00BB30F6"/>
    <w:rsid w:val="00BB32C9"/>
    <w:rsid w:val="00BB3391"/>
    <w:rsid w:val="00BB3421"/>
    <w:rsid w:val="00BB3774"/>
    <w:rsid w:val="00BB38A1"/>
    <w:rsid w:val="00BB3EBC"/>
    <w:rsid w:val="00BB40C6"/>
    <w:rsid w:val="00BB4318"/>
    <w:rsid w:val="00BB45B8"/>
    <w:rsid w:val="00BB49CC"/>
    <w:rsid w:val="00BB5CE7"/>
    <w:rsid w:val="00BB63F8"/>
    <w:rsid w:val="00BB6B96"/>
    <w:rsid w:val="00BB6C94"/>
    <w:rsid w:val="00BB7077"/>
    <w:rsid w:val="00BB70FF"/>
    <w:rsid w:val="00BB761D"/>
    <w:rsid w:val="00BB77E6"/>
    <w:rsid w:val="00BB790D"/>
    <w:rsid w:val="00BB794E"/>
    <w:rsid w:val="00BB7DD5"/>
    <w:rsid w:val="00BB7E69"/>
    <w:rsid w:val="00BB7F7F"/>
    <w:rsid w:val="00BC0253"/>
    <w:rsid w:val="00BC028B"/>
    <w:rsid w:val="00BC072C"/>
    <w:rsid w:val="00BC0D2E"/>
    <w:rsid w:val="00BC0D65"/>
    <w:rsid w:val="00BC101B"/>
    <w:rsid w:val="00BC1056"/>
    <w:rsid w:val="00BC12DE"/>
    <w:rsid w:val="00BC142F"/>
    <w:rsid w:val="00BC17A9"/>
    <w:rsid w:val="00BC1AB2"/>
    <w:rsid w:val="00BC1BF8"/>
    <w:rsid w:val="00BC1CBA"/>
    <w:rsid w:val="00BC2248"/>
    <w:rsid w:val="00BC242C"/>
    <w:rsid w:val="00BC2431"/>
    <w:rsid w:val="00BC24B4"/>
    <w:rsid w:val="00BC25C8"/>
    <w:rsid w:val="00BC2648"/>
    <w:rsid w:val="00BC36E8"/>
    <w:rsid w:val="00BC3A80"/>
    <w:rsid w:val="00BC3F6D"/>
    <w:rsid w:val="00BC3FAC"/>
    <w:rsid w:val="00BC4AD9"/>
    <w:rsid w:val="00BC4CCE"/>
    <w:rsid w:val="00BC4D4C"/>
    <w:rsid w:val="00BC5136"/>
    <w:rsid w:val="00BC526D"/>
    <w:rsid w:val="00BC532A"/>
    <w:rsid w:val="00BC551B"/>
    <w:rsid w:val="00BC5535"/>
    <w:rsid w:val="00BC572D"/>
    <w:rsid w:val="00BC5EFC"/>
    <w:rsid w:val="00BC6487"/>
    <w:rsid w:val="00BC6742"/>
    <w:rsid w:val="00BC67BF"/>
    <w:rsid w:val="00BC6919"/>
    <w:rsid w:val="00BC6D74"/>
    <w:rsid w:val="00BC758B"/>
    <w:rsid w:val="00BD00A4"/>
    <w:rsid w:val="00BD00E5"/>
    <w:rsid w:val="00BD0442"/>
    <w:rsid w:val="00BD05FD"/>
    <w:rsid w:val="00BD0907"/>
    <w:rsid w:val="00BD10DE"/>
    <w:rsid w:val="00BD16B4"/>
    <w:rsid w:val="00BD1919"/>
    <w:rsid w:val="00BD1A53"/>
    <w:rsid w:val="00BD1CF2"/>
    <w:rsid w:val="00BD2361"/>
    <w:rsid w:val="00BD28B0"/>
    <w:rsid w:val="00BD28C7"/>
    <w:rsid w:val="00BD2B1D"/>
    <w:rsid w:val="00BD3039"/>
    <w:rsid w:val="00BD3139"/>
    <w:rsid w:val="00BD35F3"/>
    <w:rsid w:val="00BD3671"/>
    <w:rsid w:val="00BD36D9"/>
    <w:rsid w:val="00BD378A"/>
    <w:rsid w:val="00BD3842"/>
    <w:rsid w:val="00BD3851"/>
    <w:rsid w:val="00BD3AAF"/>
    <w:rsid w:val="00BD3B0C"/>
    <w:rsid w:val="00BD429E"/>
    <w:rsid w:val="00BD44CF"/>
    <w:rsid w:val="00BD4AA3"/>
    <w:rsid w:val="00BD4D96"/>
    <w:rsid w:val="00BD4E7A"/>
    <w:rsid w:val="00BD572C"/>
    <w:rsid w:val="00BD5F02"/>
    <w:rsid w:val="00BD5F7E"/>
    <w:rsid w:val="00BD613F"/>
    <w:rsid w:val="00BD6B76"/>
    <w:rsid w:val="00BD6B8A"/>
    <w:rsid w:val="00BD6CFC"/>
    <w:rsid w:val="00BD70B6"/>
    <w:rsid w:val="00BD7131"/>
    <w:rsid w:val="00BD7592"/>
    <w:rsid w:val="00BD77C5"/>
    <w:rsid w:val="00BD77F3"/>
    <w:rsid w:val="00BE0BC7"/>
    <w:rsid w:val="00BE0C0E"/>
    <w:rsid w:val="00BE147E"/>
    <w:rsid w:val="00BE1613"/>
    <w:rsid w:val="00BE2548"/>
    <w:rsid w:val="00BE2592"/>
    <w:rsid w:val="00BE26CA"/>
    <w:rsid w:val="00BE290D"/>
    <w:rsid w:val="00BE2A6D"/>
    <w:rsid w:val="00BE30AB"/>
    <w:rsid w:val="00BE32FC"/>
    <w:rsid w:val="00BE341E"/>
    <w:rsid w:val="00BE36E0"/>
    <w:rsid w:val="00BE3969"/>
    <w:rsid w:val="00BE39F5"/>
    <w:rsid w:val="00BE3AF6"/>
    <w:rsid w:val="00BE3BEA"/>
    <w:rsid w:val="00BE3D9B"/>
    <w:rsid w:val="00BE3F35"/>
    <w:rsid w:val="00BE410A"/>
    <w:rsid w:val="00BE43FF"/>
    <w:rsid w:val="00BE49AF"/>
    <w:rsid w:val="00BE5181"/>
    <w:rsid w:val="00BE57D6"/>
    <w:rsid w:val="00BE5A3E"/>
    <w:rsid w:val="00BE6131"/>
    <w:rsid w:val="00BE61F3"/>
    <w:rsid w:val="00BE6966"/>
    <w:rsid w:val="00BE6ACB"/>
    <w:rsid w:val="00BE6C7F"/>
    <w:rsid w:val="00BE7648"/>
    <w:rsid w:val="00BE7D53"/>
    <w:rsid w:val="00BF0DEA"/>
    <w:rsid w:val="00BF0E0C"/>
    <w:rsid w:val="00BF1269"/>
    <w:rsid w:val="00BF1355"/>
    <w:rsid w:val="00BF15CF"/>
    <w:rsid w:val="00BF177E"/>
    <w:rsid w:val="00BF17EB"/>
    <w:rsid w:val="00BF2A73"/>
    <w:rsid w:val="00BF2EF9"/>
    <w:rsid w:val="00BF3990"/>
    <w:rsid w:val="00BF3F88"/>
    <w:rsid w:val="00BF4044"/>
    <w:rsid w:val="00BF44D1"/>
    <w:rsid w:val="00BF475F"/>
    <w:rsid w:val="00BF5784"/>
    <w:rsid w:val="00BF59A3"/>
    <w:rsid w:val="00BF5B72"/>
    <w:rsid w:val="00BF5C7E"/>
    <w:rsid w:val="00BF6724"/>
    <w:rsid w:val="00BF676D"/>
    <w:rsid w:val="00BF6B6D"/>
    <w:rsid w:val="00BF6E17"/>
    <w:rsid w:val="00BF6F2B"/>
    <w:rsid w:val="00BF70DE"/>
    <w:rsid w:val="00BF7ABA"/>
    <w:rsid w:val="00C00159"/>
    <w:rsid w:val="00C0049A"/>
    <w:rsid w:val="00C00F59"/>
    <w:rsid w:val="00C02057"/>
    <w:rsid w:val="00C0225E"/>
    <w:rsid w:val="00C02B75"/>
    <w:rsid w:val="00C02B9A"/>
    <w:rsid w:val="00C0310A"/>
    <w:rsid w:val="00C03585"/>
    <w:rsid w:val="00C03848"/>
    <w:rsid w:val="00C04529"/>
    <w:rsid w:val="00C0479F"/>
    <w:rsid w:val="00C047E5"/>
    <w:rsid w:val="00C048E7"/>
    <w:rsid w:val="00C04AB6"/>
    <w:rsid w:val="00C04E03"/>
    <w:rsid w:val="00C04FB2"/>
    <w:rsid w:val="00C050B3"/>
    <w:rsid w:val="00C0511D"/>
    <w:rsid w:val="00C056E8"/>
    <w:rsid w:val="00C058F2"/>
    <w:rsid w:val="00C05A25"/>
    <w:rsid w:val="00C05AA3"/>
    <w:rsid w:val="00C05B39"/>
    <w:rsid w:val="00C0614D"/>
    <w:rsid w:val="00C065B8"/>
    <w:rsid w:val="00C066A6"/>
    <w:rsid w:val="00C0672A"/>
    <w:rsid w:val="00C067D1"/>
    <w:rsid w:val="00C0688A"/>
    <w:rsid w:val="00C06BDE"/>
    <w:rsid w:val="00C06E81"/>
    <w:rsid w:val="00C06ED8"/>
    <w:rsid w:val="00C06F5E"/>
    <w:rsid w:val="00C06FE2"/>
    <w:rsid w:val="00C077BF"/>
    <w:rsid w:val="00C07A7B"/>
    <w:rsid w:val="00C07C7E"/>
    <w:rsid w:val="00C0C7DA"/>
    <w:rsid w:val="00C109FA"/>
    <w:rsid w:val="00C10FCF"/>
    <w:rsid w:val="00C1138B"/>
    <w:rsid w:val="00C1140B"/>
    <w:rsid w:val="00C114D1"/>
    <w:rsid w:val="00C11A22"/>
    <w:rsid w:val="00C11E7E"/>
    <w:rsid w:val="00C137B9"/>
    <w:rsid w:val="00C13896"/>
    <w:rsid w:val="00C13EC6"/>
    <w:rsid w:val="00C1451A"/>
    <w:rsid w:val="00C148DF"/>
    <w:rsid w:val="00C149F8"/>
    <w:rsid w:val="00C14D8C"/>
    <w:rsid w:val="00C15EC6"/>
    <w:rsid w:val="00C162EB"/>
    <w:rsid w:val="00C16328"/>
    <w:rsid w:val="00C168CA"/>
    <w:rsid w:val="00C16F4E"/>
    <w:rsid w:val="00C17222"/>
    <w:rsid w:val="00C1747E"/>
    <w:rsid w:val="00C175B5"/>
    <w:rsid w:val="00C17B7A"/>
    <w:rsid w:val="00C17E52"/>
    <w:rsid w:val="00C208E9"/>
    <w:rsid w:val="00C20C64"/>
    <w:rsid w:val="00C210C0"/>
    <w:rsid w:val="00C21221"/>
    <w:rsid w:val="00C217C4"/>
    <w:rsid w:val="00C21A6D"/>
    <w:rsid w:val="00C21F38"/>
    <w:rsid w:val="00C222CB"/>
    <w:rsid w:val="00C22384"/>
    <w:rsid w:val="00C2249E"/>
    <w:rsid w:val="00C227F4"/>
    <w:rsid w:val="00C22965"/>
    <w:rsid w:val="00C22CD5"/>
    <w:rsid w:val="00C230AB"/>
    <w:rsid w:val="00C23650"/>
    <w:rsid w:val="00C239B7"/>
    <w:rsid w:val="00C239EE"/>
    <w:rsid w:val="00C23BB1"/>
    <w:rsid w:val="00C2401A"/>
    <w:rsid w:val="00C256E9"/>
    <w:rsid w:val="00C25FBC"/>
    <w:rsid w:val="00C2604E"/>
    <w:rsid w:val="00C26254"/>
    <w:rsid w:val="00C27D29"/>
    <w:rsid w:val="00C30783"/>
    <w:rsid w:val="00C309EE"/>
    <w:rsid w:val="00C309F4"/>
    <w:rsid w:val="00C30B2C"/>
    <w:rsid w:val="00C30C65"/>
    <w:rsid w:val="00C30DE0"/>
    <w:rsid w:val="00C30E66"/>
    <w:rsid w:val="00C30F53"/>
    <w:rsid w:val="00C30FA9"/>
    <w:rsid w:val="00C311FE"/>
    <w:rsid w:val="00C31366"/>
    <w:rsid w:val="00C31B28"/>
    <w:rsid w:val="00C3215F"/>
    <w:rsid w:val="00C32BBF"/>
    <w:rsid w:val="00C32D3C"/>
    <w:rsid w:val="00C32F28"/>
    <w:rsid w:val="00C331B1"/>
    <w:rsid w:val="00C33644"/>
    <w:rsid w:val="00C339ED"/>
    <w:rsid w:val="00C33EBB"/>
    <w:rsid w:val="00C33ECF"/>
    <w:rsid w:val="00C34025"/>
    <w:rsid w:val="00C341B0"/>
    <w:rsid w:val="00C34213"/>
    <w:rsid w:val="00C34379"/>
    <w:rsid w:val="00C344E3"/>
    <w:rsid w:val="00C34510"/>
    <w:rsid w:val="00C350CF"/>
    <w:rsid w:val="00C35637"/>
    <w:rsid w:val="00C35E69"/>
    <w:rsid w:val="00C361F5"/>
    <w:rsid w:val="00C3659A"/>
    <w:rsid w:val="00C3668E"/>
    <w:rsid w:val="00C36EA6"/>
    <w:rsid w:val="00C36FBE"/>
    <w:rsid w:val="00C3705F"/>
    <w:rsid w:val="00C3713B"/>
    <w:rsid w:val="00C37525"/>
    <w:rsid w:val="00C37E23"/>
    <w:rsid w:val="00C37F74"/>
    <w:rsid w:val="00C4037F"/>
    <w:rsid w:val="00C403C0"/>
    <w:rsid w:val="00C40795"/>
    <w:rsid w:val="00C407AD"/>
    <w:rsid w:val="00C408DD"/>
    <w:rsid w:val="00C40C16"/>
    <w:rsid w:val="00C40EE3"/>
    <w:rsid w:val="00C40F78"/>
    <w:rsid w:val="00C413B2"/>
    <w:rsid w:val="00C41620"/>
    <w:rsid w:val="00C41BA1"/>
    <w:rsid w:val="00C41F63"/>
    <w:rsid w:val="00C42259"/>
    <w:rsid w:val="00C4273B"/>
    <w:rsid w:val="00C42992"/>
    <w:rsid w:val="00C43639"/>
    <w:rsid w:val="00C4383A"/>
    <w:rsid w:val="00C43E4D"/>
    <w:rsid w:val="00C442E3"/>
    <w:rsid w:val="00C443A8"/>
    <w:rsid w:val="00C44C85"/>
    <w:rsid w:val="00C44D8A"/>
    <w:rsid w:val="00C44FF2"/>
    <w:rsid w:val="00C450C8"/>
    <w:rsid w:val="00C45A06"/>
    <w:rsid w:val="00C45B66"/>
    <w:rsid w:val="00C45E2A"/>
    <w:rsid w:val="00C45FBE"/>
    <w:rsid w:val="00C46550"/>
    <w:rsid w:val="00C46844"/>
    <w:rsid w:val="00C46EB8"/>
    <w:rsid w:val="00C46EDD"/>
    <w:rsid w:val="00C47056"/>
    <w:rsid w:val="00C4716C"/>
    <w:rsid w:val="00C47A33"/>
    <w:rsid w:val="00C500C0"/>
    <w:rsid w:val="00C502E3"/>
    <w:rsid w:val="00C50873"/>
    <w:rsid w:val="00C5124C"/>
    <w:rsid w:val="00C51321"/>
    <w:rsid w:val="00C51666"/>
    <w:rsid w:val="00C51807"/>
    <w:rsid w:val="00C52245"/>
    <w:rsid w:val="00C52BB6"/>
    <w:rsid w:val="00C52CED"/>
    <w:rsid w:val="00C53099"/>
    <w:rsid w:val="00C530C9"/>
    <w:rsid w:val="00C5320D"/>
    <w:rsid w:val="00C53EE6"/>
    <w:rsid w:val="00C53F8E"/>
    <w:rsid w:val="00C543A4"/>
    <w:rsid w:val="00C5442F"/>
    <w:rsid w:val="00C544AD"/>
    <w:rsid w:val="00C547D8"/>
    <w:rsid w:val="00C54990"/>
    <w:rsid w:val="00C54995"/>
    <w:rsid w:val="00C550CB"/>
    <w:rsid w:val="00C555BB"/>
    <w:rsid w:val="00C558E5"/>
    <w:rsid w:val="00C567B9"/>
    <w:rsid w:val="00C56841"/>
    <w:rsid w:val="00C573F3"/>
    <w:rsid w:val="00C57450"/>
    <w:rsid w:val="00C5778D"/>
    <w:rsid w:val="00C57901"/>
    <w:rsid w:val="00C57AC5"/>
    <w:rsid w:val="00C57FEE"/>
    <w:rsid w:val="00C602A5"/>
    <w:rsid w:val="00C603A6"/>
    <w:rsid w:val="00C6061C"/>
    <w:rsid w:val="00C60D7C"/>
    <w:rsid w:val="00C60F78"/>
    <w:rsid w:val="00C61506"/>
    <w:rsid w:val="00C618EE"/>
    <w:rsid w:val="00C62256"/>
    <w:rsid w:val="00C62430"/>
    <w:rsid w:val="00C626D4"/>
    <w:rsid w:val="00C630B6"/>
    <w:rsid w:val="00C635AF"/>
    <w:rsid w:val="00C63A5A"/>
    <w:rsid w:val="00C63AD8"/>
    <w:rsid w:val="00C63B1B"/>
    <w:rsid w:val="00C63DF0"/>
    <w:rsid w:val="00C63E41"/>
    <w:rsid w:val="00C63F08"/>
    <w:rsid w:val="00C64041"/>
    <w:rsid w:val="00C6408F"/>
    <w:rsid w:val="00C64959"/>
    <w:rsid w:val="00C6538C"/>
    <w:rsid w:val="00C6585C"/>
    <w:rsid w:val="00C65931"/>
    <w:rsid w:val="00C66149"/>
    <w:rsid w:val="00C66520"/>
    <w:rsid w:val="00C66596"/>
    <w:rsid w:val="00C66763"/>
    <w:rsid w:val="00C6679E"/>
    <w:rsid w:val="00C66AA7"/>
    <w:rsid w:val="00C66B0B"/>
    <w:rsid w:val="00C66E0F"/>
    <w:rsid w:val="00C6790E"/>
    <w:rsid w:val="00C67979"/>
    <w:rsid w:val="00C70430"/>
    <w:rsid w:val="00C70D3F"/>
    <w:rsid w:val="00C717A9"/>
    <w:rsid w:val="00C71E2C"/>
    <w:rsid w:val="00C721A0"/>
    <w:rsid w:val="00C7253D"/>
    <w:rsid w:val="00C72C84"/>
    <w:rsid w:val="00C73014"/>
    <w:rsid w:val="00C73078"/>
    <w:rsid w:val="00C7326F"/>
    <w:rsid w:val="00C7336C"/>
    <w:rsid w:val="00C73A5E"/>
    <w:rsid w:val="00C74255"/>
    <w:rsid w:val="00C74322"/>
    <w:rsid w:val="00C746E4"/>
    <w:rsid w:val="00C748D7"/>
    <w:rsid w:val="00C74CF8"/>
    <w:rsid w:val="00C74EDE"/>
    <w:rsid w:val="00C75914"/>
    <w:rsid w:val="00C75B71"/>
    <w:rsid w:val="00C75C38"/>
    <w:rsid w:val="00C75DB1"/>
    <w:rsid w:val="00C75DE7"/>
    <w:rsid w:val="00C766B5"/>
    <w:rsid w:val="00C76B10"/>
    <w:rsid w:val="00C76CCF"/>
    <w:rsid w:val="00C76D4A"/>
    <w:rsid w:val="00C76E0B"/>
    <w:rsid w:val="00C76E4F"/>
    <w:rsid w:val="00C76E51"/>
    <w:rsid w:val="00C77131"/>
    <w:rsid w:val="00C77394"/>
    <w:rsid w:val="00C77B84"/>
    <w:rsid w:val="00C77D0F"/>
    <w:rsid w:val="00C80388"/>
    <w:rsid w:val="00C805E5"/>
    <w:rsid w:val="00C809DA"/>
    <w:rsid w:val="00C80D74"/>
    <w:rsid w:val="00C80E09"/>
    <w:rsid w:val="00C81967"/>
    <w:rsid w:val="00C81C64"/>
    <w:rsid w:val="00C8203B"/>
    <w:rsid w:val="00C82103"/>
    <w:rsid w:val="00C82429"/>
    <w:rsid w:val="00C82854"/>
    <w:rsid w:val="00C82E5D"/>
    <w:rsid w:val="00C834D1"/>
    <w:rsid w:val="00C83805"/>
    <w:rsid w:val="00C83F55"/>
    <w:rsid w:val="00C8455A"/>
    <w:rsid w:val="00C84595"/>
    <w:rsid w:val="00C845DB"/>
    <w:rsid w:val="00C84783"/>
    <w:rsid w:val="00C84A7D"/>
    <w:rsid w:val="00C84A87"/>
    <w:rsid w:val="00C84B16"/>
    <w:rsid w:val="00C85156"/>
    <w:rsid w:val="00C85959"/>
    <w:rsid w:val="00C85979"/>
    <w:rsid w:val="00C85A92"/>
    <w:rsid w:val="00C860E0"/>
    <w:rsid w:val="00C867C0"/>
    <w:rsid w:val="00C86D77"/>
    <w:rsid w:val="00C8734C"/>
    <w:rsid w:val="00C873F9"/>
    <w:rsid w:val="00C8746C"/>
    <w:rsid w:val="00C87580"/>
    <w:rsid w:val="00C87646"/>
    <w:rsid w:val="00C87A81"/>
    <w:rsid w:val="00C87E50"/>
    <w:rsid w:val="00C90388"/>
    <w:rsid w:val="00C903E2"/>
    <w:rsid w:val="00C905BF"/>
    <w:rsid w:val="00C9072D"/>
    <w:rsid w:val="00C90CE5"/>
    <w:rsid w:val="00C91247"/>
    <w:rsid w:val="00C91343"/>
    <w:rsid w:val="00C91715"/>
    <w:rsid w:val="00C91722"/>
    <w:rsid w:val="00C91877"/>
    <w:rsid w:val="00C9194E"/>
    <w:rsid w:val="00C919F3"/>
    <w:rsid w:val="00C91E45"/>
    <w:rsid w:val="00C921E9"/>
    <w:rsid w:val="00C92591"/>
    <w:rsid w:val="00C925B2"/>
    <w:rsid w:val="00C925FA"/>
    <w:rsid w:val="00C9272F"/>
    <w:rsid w:val="00C9274E"/>
    <w:rsid w:val="00C928AE"/>
    <w:rsid w:val="00C92E28"/>
    <w:rsid w:val="00C930BB"/>
    <w:rsid w:val="00C93158"/>
    <w:rsid w:val="00C93236"/>
    <w:rsid w:val="00C9367F"/>
    <w:rsid w:val="00C936AF"/>
    <w:rsid w:val="00C938AD"/>
    <w:rsid w:val="00C93C2D"/>
    <w:rsid w:val="00C93C55"/>
    <w:rsid w:val="00C94274"/>
    <w:rsid w:val="00C94539"/>
    <w:rsid w:val="00C94841"/>
    <w:rsid w:val="00C94B34"/>
    <w:rsid w:val="00C95357"/>
    <w:rsid w:val="00C95434"/>
    <w:rsid w:val="00C9559E"/>
    <w:rsid w:val="00C95695"/>
    <w:rsid w:val="00C95B4C"/>
    <w:rsid w:val="00C96128"/>
    <w:rsid w:val="00C968F7"/>
    <w:rsid w:val="00C96BDB"/>
    <w:rsid w:val="00C96FCF"/>
    <w:rsid w:val="00C9732B"/>
    <w:rsid w:val="00C97B5A"/>
    <w:rsid w:val="00C97B6C"/>
    <w:rsid w:val="00CA091B"/>
    <w:rsid w:val="00CA0BBA"/>
    <w:rsid w:val="00CA0C97"/>
    <w:rsid w:val="00CA113D"/>
    <w:rsid w:val="00CA1251"/>
    <w:rsid w:val="00CA1348"/>
    <w:rsid w:val="00CA147D"/>
    <w:rsid w:val="00CA1756"/>
    <w:rsid w:val="00CA18A8"/>
    <w:rsid w:val="00CA23E2"/>
    <w:rsid w:val="00CA2451"/>
    <w:rsid w:val="00CA32C5"/>
    <w:rsid w:val="00CA332D"/>
    <w:rsid w:val="00CA38C3"/>
    <w:rsid w:val="00CA39BA"/>
    <w:rsid w:val="00CA3A45"/>
    <w:rsid w:val="00CA3BB2"/>
    <w:rsid w:val="00CA46D1"/>
    <w:rsid w:val="00CA4DCC"/>
    <w:rsid w:val="00CA517C"/>
    <w:rsid w:val="00CA52C4"/>
    <w:rsid w:val="00CA53D3"/>
    <w:rsid w:val="00CA57B8"/>
    <w:rsid w:val="00CA5902"/>
    <w:rsid w:val="00CA5BE9"/>
    <w:rsid w:val="00CA5E29"/>
    <w:rsid w:val="00CA5F5A"/>
    <w:rsid w:val="00CA647F"/>
    <w:rsid w:val="00CA6577"/>
    <w:rsid w:val="00CA6741"/>
    <w:rsid w:val="00CA6858"/>
    <w:rsid w:val="00CA6C7A"/>
    <w:rsid w:val="00CA6CA0"/>
    <w:rsid w:val="00CA7123"/>
    <w:rsid w:val="00CA7352"/>
    <w:rsid w:val="00CA7466"/>
    <w:rsid w:val="00CA7DDC"/>
    <w:rsid w:val="00CB05CF"/>
    <w:rsid w:val="00CB06BD"/>
    <w:rsid w:val="00CB06DB"/>
    <w:rsid w:val="00CB1115"/>
    <w:rsid w:val="00CB1128"/>
    <w:rsid w:val="00CB1293"/>
    <w:rsid w:val="00CB15D2"/>
    <w:rsid w:val="00CB1655"/>
    <w:rsid w:val="00CB1A55"/>
    <w:rsid w:val="00CB1ADF"/>
    <w:rsid w:val="00CB2562"/>
    <w:rsid w:val="00CB34DE"/>
    <w:rsid w:val="00CB45CB"/>
    <w:rsid w:val="00CB45CF"/>
    <w:rsid w:val="00CB5478"/>
    <w:rsid w:val="00CB561B"/>
    <w:rsid w:val="00CB57E1"/>
    <w:rsid w:val="00CB5862"/>
    <w:rsid w:val="00CB5B33"/>
    <w:rsid w:val="00CB615D"/>
    <w:rsid w:val="00CB61D8"/>
    <w:rsid w:val="00CB661C"/>
    <w:rsid w:val="00CB6730"/>
    <w:rsid w:val="00CB6D8E"/>
    <w:rsid w:val="00CB6E85"/>
    <w:rsid w:val="00CB769A"/>
    <w:rsid w:val="00CB7E31"/>
    <w:rsid w:val="00CC033D"/>
    <w:rsid w:val="00CC04EB"/>
    <w:rsid w:val="00CC075B"/>
    <w:rsid w:val="00CC0D23"/>
    <w:rsid w:val="00CC183C"/>
    <w:rsid w:val="00CC188F"/>
    <w:rsid w:val="00CC1A7C"/>
    <w:rsid w:val="00CC1AD5"/>
    <w:rsid w:val="00CC1F2A"/>
    <w:rsid w:val="00CC20B0"/>
    <w:rsid w:val="00CC2345"/>
    <w:rsid w:val="00CC24DA"/>
    <w:rsid w:val="00CC293C"/>
    <w:rsid w:val="00CC2EBC"/>
    <w:rsid w:val="00CC33E1"/>
    <w:rsid w:val="00CC34BB"/>
    <w:rsid w:val="00CC35A6"/>
    <w:rsid w:val="00CC3C0C"/>
    <w:rsid w:val="00CC42D5"/>
    <w:rsid w:val="00CC45BF"/>
    <w:rsid w:val="00CC4AEE"/>
    <w:rsid w:val="00CC5054"/>
    <w:rsid w:val="00CC55FE"/>
    <w:rsid w:val="00CC5C84"/>
    <w:rsid w:val="00CC5D5F"/>
    <w:rsid w:val="00CC67CE"/>
    <w:rsid w:val="00CC68E9"/>
    <w:rsid w:val="00CC6CE8"/>
    <w:rsid w:val="00CC6D56"/>
    <w:rsid w:val="00CC72A7"/>
    <w:rsid w:val="00CC737B"/>
    <w:rsid w:val="00CC7939"/>
    <w:rsid w:val="00CC79ED"/>
    <w:rsid w:val="00CC7AB7"/>
    <w:rsid w:val="00CC7E2E"/>
    <w:rsid w:val="00CD06C8"/>
    <w:rsid w:val="00CD0C79"/>
    <w:rsid w:val="00CD157F"/>
    <w:rsid w:val="00CD19DE"/>
    <w:rsid w:val="00CD1B17"/>
    <w:rsid w:val="00CD1C08"/>
    <w:rsid w:val="00CD1DFC"/>
    <w:rsid w:val="00CD1EEF"/>
    <w:rsid w:val="00CD1F8F"/>
    <w:rsid w:val="00CD21CC"/>
    <w:rsid w:val="00CD22D0"/>
    <w:rsid w:val="00CD233D"/>
    <w:rsid w:val="00CD25BB"/>
    <w:rsid w:val="00CD276C"/>
    <w:rsid w:val="00CD2794"/>
    <w:rsid w:val="00CD299E"/>
    <w:rsid w:val="00CD2DAB"/>
    <w:rsid w:val="00CD301A"/>
    <w:rsid w:val="00CD329E"/>
    <w:rsid w:val="00CD36E5"/>
    <w:rsid w:val="00CD36E7"/>
    <w:rsid w:val="00CD38C7"/>
    <w:rsid w:val="00CD38DB"/>
    <w:rsid w:val="00CD3AE6"/>
    <w:rsid w:val="00CD3B0C"/>
    <w:rsid w:val="00CD3EC1"/>
    <w:rsid w:val="00CD40C8"/>
    <w:rsid w:val="00CD4911"/>
    <w:rsid w:val="00CD4DEE"/>
    <w:rsid w:val="00CD4EF3"/>
    <w:rsid w:val="00CD5021"/>
    <w:rsid w:val="00CD5255"/>
    <w:rsid w:val="00CD5927"/>
    <w:rsid w:val="00CD59AE"/>
    <w:rsid w:val="00CD5B33"/>
    <w:rsid w:val="00CD5C23"/>
    <w:rsid w:val="00CD61B2"/>
    <w:rsid w:val="00CD64F0"/>
    <w:rsid w:val="00CD6807"/>
    <w:rsid w:val="00CD6B30"/>
    <w:rsid w:val="00CD6B31"/>
    <w:rsid w:val="00CD6E3C"/>
    <w:rsid w:val="00CD7443"/>
    <w:rsid w:val="00CD752C"/>
    <w:rsid w:val="00CD75EB"/>
    <w:rsid w:val="00CD782A"/>
    <w:rsid w:val="00CD7FA6"/>
    <w:rsid w:val="00CE0414"/>
    <w:rsid w:val="00CE06E7"/>
    <w:rsid w:val="00CE0F5F"/>
    <w:rsid w:val="00CE0FA5"/>
    <w:rsid w:val="00CE1108"/>
    <w:rsid w:val="00CE1119"/>
    <w:rsid w:val="00CE123C"/>
    <w:rsid w:val="00CE17BD"/>
    <w:rsid w:val="00CE1A27"/>
    <w:rsid w:val="00CE1A2E"/>
    <w:rsid w:val="00CE1AF8"/>
    <w:rsid w:val="00CE1E83"/>
    <w:rsid w:val="00CE1F33"/>
    <w:rsid w:val="00CE2311"/>
    <w:rsid w:val="00CE25D8"/>
    <w:rsid w:val="00CE26C2"/>
    <w:rsid w:val="00CE2926"/>
    <w:rsid w:val="00CE2AC4"/>
    <w:rsid w:val="00CE2C5A"/>
    <w:rsid w:val="00CE360F"/>
    <w:rsid w:val="00CE391A"/>
    <w:rsid w:val="00CE39AC"/>
    <w:rsid w:val="00CE3CB7"/>
    <w:rsid w:val="00CE4524"/>
    <w:rsid w:val="00CE47D0"/>
    <w:rsid w:val="00CE48CD"/>
    <w:rsid w:val="00CE4E81"/>
    <w:rsid w:val="00CE5067"/>
    <w:rsid w:val="00CE5160"/>
    <w:rsid w:val="00CE529D"/>
    <w:rsid w:val="00CE532C"/>
    <w:rsid w:val="00CE551A"/>
    <w:rsid w:val="00CE59D9"/>
    <w:rsid w:val="00CE5D0F"/>
    <w:rsid w:val="00CE5DBA"/>
    <w:rsid w:val="00CE6557"/>
    <w:rsid w:val="00CE664A"/>
    <w:rsid w:val="00CE67B9"/>
    <w:rsid w:val="00CE6CD7"/>
    <w:rsid w:val="00CE6D4A"/>
    <w:rsid w:val="00CE6E2D"/>
    <w:rsid w:val="00CE7240"/>
    <w:rsid w:val="00CE732D"/>
    <w:rsid w:val="00CE7B6E"/>
    <w:rsid w:val="00CE7C09"/>
    <w:rsid w:val="00CF014C"/>
    <w:rsid w:val="00CF04B2"/>
    <w:rsid w:val="00CF0B0C"/>
    <w:rsid w:val="00CF0CFE"/>
    <w:rsid w:val="00CF0D2C"/>
    <w:rsid w:val="00CF1737"/>
    <w:rsid w:val="00CF1CE8"/>
    <w:rsid w:val="00CF1E27"/>
    <w:rsid w:val="00CF1FCC"/>
    <w:rsid w:val="00CF23E3"/>
    <w:rsid w:val="00CF262A"/>
    <w:rsid w:val="00CF274E"/>
    <w:rsid w:val="00CF276E"/>
    <w:rsid w:val="00CF29B8"/>
    <w:rsid w:val="00CF2B2C"/>
    <w:rsid w:val="00CF2C55"/>
    <w:rsid w:val="00CF2D88"/>
    <w:rsid w:val="00CF2D92"/>
    <w:rsid w:val="00CF2DA4"/>
    <w:rsid w:val="00CF2ED3"/>
    <w:rsid w:val="00CF2F79"/>
    <w:rsid w:val="00CF3394"/>
    <w:rsid w:val="00CF3A65"/>
    <w:rsid w:val="00CF3C69"/>
    <w:rsid w:val="00CF3E72"/>
    <w:rsid w:val="00CF4149"/>
    <w:rsid w:val="00CF51E9"/>
    <w:rsid w:val="00CF51EC"/>
    <w:rsid w:val="00CF5380"/>
    <w:rsid w:val="00CF5838"/>
    <w:rsid w:val="00CF651F"/>
    <w:rsid w:val="00CF696A"/>
    <w:rsid w:val="00CF6BCD"/>
    <w:rsid w:val="00CF6C81"/>
    <w:rsid w:val="00CF6DD6"/>
    <w:rsid w:val="00CF6FA3"/>
    <w:rsid w:val="00CF7319"/>
    <w:rsid w:val="00CF75F7"/>
    <w:rsid w:val="00CF7A25"/>
    <w:rsid w:val="00CF7BB9"/>
    <w:rsid w:val="00CF7CE0"/>
    <w:rsid w:val="00D007A8"/>
    <w:rsid w:val="00D00A33"/>
    <w:rsid w:val="00D00CAC"/>
    <w:rsid w:val="00D00DDB"/>
    <w:rsid w:val="00D01167"/>
    <w:rsid w:val="00D0127D"/>
    <w:rsid w:val="00D01307"/>
    <w:rsid w:val="00D01317"/>
    <w:rsid w:val="00D017F8"/>
    <w:rsid w:val="00D01881"/>
    <w:rsid w:val="00D0192F"/>
    <w:rsid w:val="00D01C6B"/>
    <w:rsid w:val="00D01E58"/>
    <w:rsid w:val="00D01F3D"/>
    <w:rsid w:val="00D0267E"/>
    <w:rsid w:val="00D029DD"/>
    <w:rsid w:val="00D02A6B"/>
    <w:rsid w:val="00D02A77"/>
    <w:rsid w:val="00D031A1"/>
    <w:rsid w:val="00D037B3"/>
    <w:rsid w:val="00D04465"/>
    <w:rsid w:val="00D056FC"/>
    <w:rsid w:val="00D05846"/>
    <w:rsid w:val="00D05940"/>
    <w:rsid w:val="00D062F5"/>
    <w:rsid w:val="00D0659C"/>
    <w:rsid w:val="00D069AA"/>
    <w:rsid w:val="00D06DAD"/>
    <w:rsid w:val="00D0710F"/>
    <w:rsid w:val="00D071AD"/>
    <w:rsid w:val="00D077AA"/>
    <w:rsid w:val="00D07A16"/>
    <w:rsid w:val="00D07D3F"/>
    <w:rsid w:val="00D07D42"/>
    <w:rsid w:val="00D07E05"/>
    <w:rsid w:val="00D103AA"/>
    <w:rsid w:val="00D109A1"/>
    <w:rsid w:val="00D10AEE"/>
    <w:rsid w:val="00D10F00"/>
    <w:rsid w:val="00D11005"/>
    <w:rsid w:val="00D113CF"/>
    <w:rsid w:val="00D114ED"/>
    <w:rsid w:val="00D1151E"/>
    <w:rsid w:val="00D11677"/>
    <w:rsid w:val="00D11710"/>
    <w:rsid w:val="00D1177E"/>
    <w:rsid w:val="00D117DC"/>
    <w:rsid w:val="00D11C52"/>
    <w:rsid w:val="00D12BCB"/>
    <w:rsid w:val="00D1324A"/>
    <w:rsid w:val="00D132F3"/>
    <w:rsid w:val="00D13300"/>
    <w:rsid w:val="00D13804"/>
    <w:rsid w:val="00D13A54"/>
    <w:rsid w:val="00D13BDC"/>
    <w:rsid w:val="00D13FD3"/>
    <w:rsid w:val="00D142FD"/>
    <w:rsid w:val="00D146B4"/>
    <w:rsid w:val="00D14827"/>
    <w:rsid w:val="00D14A94"/>
    <w:rsid w:val="00D14D61"/>
    <w:rsid w:val="00D14F54"/>
    <w:rsid w:val="00D15056"/>
    <w:rsid w:val="00D15067"/>
    <w:rsid w:val="00D15C1E"/>
    <w:rsid w:val="00D15FCA"/>
    <w:rsid w:val="00D16047"/>
    <w:rsid w:val="00D16074"/>
    <w:rsid w:val="00D160EB"/>
    <w:rsid w:val="00D16594"/>
    <w:rsid w:val="00D168E5"/>
    <w:rsid w:val="00D16956"/>
    <w:rsid w:val="00D1697A"/>
    <w:rsid w:val="00D16CED"/>
    <w:rsid w:val="00D17046"/>
    <w:rsid w:val="00D1718D"/>
    <w:rsid w:val="00D174CA"/>
    <w:rsid w:val="00D176FC"/>
    <w:rsid w:val="00D178BB"/>
    <w:rsid w:val="00D17E9A"/>
    <w:rsid w:val="00D20312"/>
    <w:rsid w:val="00D204EF"/>
    <w:rsid w:val="00D20845"/>
    <w:rsid w:val="00D20BA9"/>
    <w:rsid w:val="00D20BC3"/>
    <w:rsid w:val="00D20D05"/>
    <w:rsid w:val="00D20E49"/>
    <w:rsid w:val="00D20E5C"/>
    <w:rsid w:val="00D21809"/>
    <w:rsid w:val="00D21A54"/>
    <w:rsid w:val="00D21F6F"/>
    <w:rsid w:val="00D2264C"/>
    <w:rsid w:val="00D22B98"/>
    <w:rsid w:val="00D22BF1"/>
    <w:rsid w:val="00D22D2A"/>
    <w:rsid w:val="00D22F60"/>
    <w:rsid w:val="00D231DF"/>
    <w:rsid w:val="00D23443"/>
    <w:rsid w:val="00D23930"/>
    <w:rsid w:val="00D23A43"/>
    <w:rsid w:val="00D23DA6"/>
    <w:rsid w:val="00D240DE"/>
    <w:rsid w:val="00D241C3"/>
    <w:rsid w:val="00D2449D"/>
    <w:rsid w:val="00D24AEB"/>
    <w:rsid w:val="00D2525E"/>
    <w:rsid w:val="00D253A7"/>
    <w:rsid w:val="00D2554F"/>
    <w:rsid w:val="00D25F48"/>
    <w:rsid w:val="00D26515"/>
    <w:rsid w:val="00D26998"/>
    <w:rsid w:val="00D26F6D"/>
    <w:rsid w:val="00D27025"/>
    <w:rsid w:val="00D27CB4"/>
    <w:rsid w:val="00D27EEE"/>
    <w:rsid w:val="00D30006"/>
    <w:rsid w:val="00D3009D"/>
    <w:rsid w:val="00D3051F"/>
    <w:rsid w:val="00D30907"/>
    <w:rsid w:val="00D309AC"/>
    <w:rsid w:val="00D30AA0"/>
    <w:rsid w:val="00D30FBC"/>
    <w:rsid w:val="00D314E3"/>
    <w:rsid w:val="00D316F7"/>
    <w:rsid w:val="00D3181F"/>
    <w:rsid w:val="00D31AF0"/>
    <w:rsid w:val="00D31C21"/>
    <w:rsid w:val="00D31C9E"/>
    <w:rsid w:val="00D31F61"/>
    <w:rsid w:val="00D32088"/>
    <w:rsid w:val="00D32373"/>
    <w:rsid w:val="00D32642"/>
    <w:rsid w:val="00D327D9"/>
    <w:rsid w:val="00D32B2B"/>
    <w:rsid w:val="00D32BE9"/>
    <w:rsid w:val="00D32D37"/>
    <w:rsid w:val="00D33133"/>
    <w:rsid w:val="00D33431"/>
    <w:rsid w:val="00D334A1"/>
    <w:rsid w:val="00D342F5"/>
    <w:rsid w:val="00D344B3"/>
    <w:rsid w:val="00D34B93"/>
    <w:rsid w:val="00D34CAB"/>
    <w:rsid w:val="00D35059"/>
    <w:rsid w:val="00D3523E"/>
    <w:rsid w:val="00D359E4"/>
    <w:rsid w:val="00D35CEE"/>
    <w:rsid w:val="00D35F04"/>
    <w:rsid w:val="00D362D4"/>
    <w:rsid w:val="00D3648A"/>
    <w:rsid w:val="00D36628"/>
    <w:rsid w:val="00D36664"/>
    <w:rsid w:val="00D366B5"/>
    <w:rsid w:val="00D36E45"/>
    <w:rsid w:val="00D3763B"/>
    <w:rsid w:val="00D37931"/>
    <w:rsid w:val="00D37AC7"/>
    <w:rsid w:val="00D37E8F"/>
    <w:rsid w:val="00D37F9D"/>
    <w:rsid w:val="00D41510"/>
    <w:rsid w:val="00D4159A"/>
    <w:rsid w:val="00D4191F"/>
    <w:rsid w:val="00D4242F"/>
    <w:rsid w:val="00D426CA"/>
    <w:rsid w:val="00D43426"/>
    <w:rsid w:val="00D43679"/>
    <w:rsid w:val="00D43CA7"/>
    <w:rsid w:val="00D44302"/>
    <w:rsid w:val="00D4444B"/>
    <w:rsid w:val="00D444AE"/>
    <w:rsid w:val="00D44B09"/>
    <w:rsid w:val="00D44E8A"/>
    <w:rsid w:val="00D4587B"/>
    <w:rsid w:val="00D45885"/>
    <w:rsid w:val="00D45CA5"/>
    <w:rsid w:val="00D45FEC"/>
    <w:rsid w:val="00D466D1"/>
    <w:rsid w:val="00D4679C"/>
    <w:rsid w:val="00D46CBF"/>
    <w:rsid w:val="00D46EAB"/>
    <w:rsid w:val="00D47206"/>
    <w:rsid w:val="00D47728"/>
    <w:rsid w:val="00D47A3A"/>
    <w:rsid w:val="00D47FE9"/>
    <w:rsid w:val="00D48FAC"/>
    <w:rsid w:val="00D50FA5"/>
    <w:rsid w:val="00D51007"/>
    <w:rsid w:val="00D5153B"/>
    <w:rsid w:val="00D52244"/>
    <w:rsid w:val="00D52569"/>
    <w:rsid w:val="00D52F6C"/>
    <w:rsid w:val="00D547B6"/>
    <w:rsid w:val="00D54FD9"/>
    <w:rsid w:val="00D55108"/>
    <w:rsid w:val="00D55BD7"/>
    <w:rsid w:val="00D55F78"/>
    <w:rsid w:val="00D563C6"/>
    <w:rsid w:val="00D57008"/>
    <w:rsid w:val="00D5715B"/>
    <w:rsid w:val="00D5732F"/>
    <w:rsid w:val="00D577AA"/>
    <w:rsid w:val="00D57B47"/>
    <w:rsid w:val="00D604B9"/>
    <w:rsid w:val="00D606A4"/>
    <w:rsid w:val="00D6075B"/>
    <w:rsid w:val="00D6079B"/>
    <w:rsid w:val="00D609BE"/>
    <w:rsid w:val="00D60C40"/>
    <w:rsid w:val="00D60E41"/>
    <w:rsid w:val="00D61269"/>
    <w:rsid w:val="00D61512"/>
    <w:rsid w:val="00D6176D"/>
    <w:rsid w:val="00D61830"/>
    <w:rsid w:val="00D61870"/>
    <w:rsid w:val="00D61BD7"/>
    <w:rsid w:val="00D61D4C"/>
    <w:rsid w:val="00D62041"/>
    <w:rsid w:val="00D6222A"/>
    <w:rsid w:val="00D62A7B"/>
    <w:rsid w:val="00D62BE5"/>
    <w:rsid w:val="00D63495"/>
    <w:rsid w:val="00D635B2"/>
    <w:rsid w:val="00D63AE7"/>
    <w:rsid w:val="00D63F5B"/>
    <w:rsid w:val="00D63FA0"/>
    <w:rsid w:val="00D64482"/>
    <w:rsid w:val="00D64636"/>
    <w:rsid w:val="00D6499D"/>
    <w:rsid w:val="00D64E84"/>
    <w:rsid w:val="00D64F25"/>
    <w:rsid w:val="00D65024"/>
    <w:rsid w:val="00D653EF"/>
    <w:rsid w:val="00D658B6"/>
    <w:rsid w:val="00D65EF7"/>
    <w:rsid w:val="00D663D2"/>
    <w:rsid w:val="00D663E4"/>
    <w:rsid w:val="00D6690C"/>
    <w:rsid w:val="00D66989"/>
    <w:rsid w:val="00D670F0"/>
    <w:rsid w:val="00D6792F"/>
    <w:rsid w:val="00D679DC"/>
    <w:rsid w:val="00D679FF"/>
    <w:rsid w:val="00D67FCB"/>
    <w:rsid w:val="00D710CA"/>
    <w:rsid w:val="00D71252"/>
    <w:rsid w:val="00D72037"/>
    <w:rsid w:val="00D728BF"/>
    <w:rsid w:val="00D72A48"/>
    <w:rsid w:val="00D72C9F"/>
    <w:rsid w:val="00D72CB6"/>
    <w:rsid w:val="00D72E85"/>
    <w:rsid w:val="00D731A1"/>
    <w:rsid w:val="00D73402"/>
    <w:rsid w:val="00D7362D"/>
    <w:rsid w:val="00D73821"/>
    <w:rsid w:val="00D73C38"/>
    <w:rsid w:val="00D73F50"/>
    <w:rsid w:val="00D7474D"/>
    <w:rsid w:val="00D74785"/>
    <w:rsid w:val="00D74AC7"/>
    <w:rsid w:val="00D74F82"/>
    <w:rsid w:val="00D74FB6"/>
    <w:rsid w:val="00D75026"/>
    <w:rsid w:val="00D750D7"/>
    <w:rsid w:val="00D752A4"/>
    <w:rsid w:val="00D7543F"/>
    <w:rsid w:val="00D755D2"/>
    <w:rsid w:val="00D757D7"/>
    <w:rsid w:val="00D7589B"/>
    <w:rsid w:val="00D764CD"/>
    <w:rsid w:val="00D76553"/>
    <w:rsid w:val="00D76E0D"/>
    <w:rsid w:val="00D76F8C"/>
    <w:rsid w:val="00D77569"/>
    <w:rsid w:val="00D77B8E"/>
    <w:rsid w:val="00D77DEA"/>
    <w:rsid w:val="00D77EFC"/>
    <w:rsid w:val="00D806D1"/>
    <w:rsid w:val="00D80B2A"/>
    <w:rsid w:val="00D80FD0"/>
    <w:rsid w:val="00D810FA"/>
    <w:rsid w:val="00D81120"/>
    <w:rsid w:val="00D8112D"/>
    <w:rsid w:val="00D81354"/>
    <w:rsid w:val="00D8193B"/>
    <w:rsid w:val="00D81957"/>
    <w:rsid w:val="00D81C6E"/>
    <w:rsid w:val="00D81E57"/>
    <w:rsid w:val="00D82058"/>
    <w:rsid w:val="00D829F2"/>
    <w:rsid w:val="00D840B9"/>
    <w:rsid w:val="00D845A6"/>
    <w:rsid w:val="00D84686"/>
    <w:rsid w:val="00D84B99"/>
    <w:rsid w:val="00D84CEF"/>
    <w:rsid w:val="00D8531A"/>
    <w:rsid w:val="00D8563F"/>
    <w:rsid w:val="00D85696"/>
    <w:rsid w:val="00D85D85"/>
    <w:rsid w:val="00D85F61"/>
    <w:rsid w:val="00D862C7"/>
    <w:rsid w:val="00D867FE"/>
    <w:rsid w:val="00D8697E"/>
    <w:rsid w:val="00D87912"/>
    <w:rsid w:val="00D87BDC"/>
    <w:rsid w:val="00D87CD3"/>
    <w:rsid w:val="00D87F55"/>
    <w:rsid w:val="00D9041E"/>
    <w:rsid w:val="00D9048F"/>
    <w:rsid w:val="00D9063F"/>
    <w:rsid w:val="00D90729"/>
    <w:rsid w:val="00D9105F"/>
    <w:rsid w:val="00D91A94"/>
    <w:rsid w:val="00D9222F"/>
    <w:rsid w:val="00D923C9"/>
    <w:rsid w:val="00D923D0"/>
    <w:rsid w:val="00D9263B"/>
    <w:rsid w:val="00D930B2"/>
    <w:rsid w:val="00D9311F"/>
    <w:rsid w:val="00D931EE"/>
    <w:rsid w:val="00D933AA"/>
    <w:rsid w:val="00D936FF"/>
    <w:rsid w:val="00D938A4"/>
    <w:rsid w:val="00D9523D"/>
    <w:rsid w:val="00D952EC"/>
    <w:rsid w:val="00D952F9"/>
    <w:rsid w:val="00D96FAE"/>
    <w:rsid w:val="00D97147"/>
    <w:rsid w:val="00D971E7"/>
    <w:rsid w:val="00D97A8D"/>
    <w:rsid w:val="00D97AD9"/>
    <w:rsid w:val="00D97C6D"/>
    <w:rsid w:val="00D97F9C"/>
    <w:rsid w:val="00DA008F"/>
    <w:rsid w:val="00DA0500"/>
    <w:rsid w:val="00DA05E2"/>
    <w:rsid w:val="00DA05FB"/>
    <w:rsid w:val="00DA096E"/>
    <w:rsid w:val="00DA0A90"/>
    <w:rsid w:val="00DA0DD5"/>
    <w:rsid w:val="00DA11A1"/>
    <w:rsid w:val="00DA1286"/>
    <w:rsid w:val="00DA15DA"/>
    <w:rsid w:val="00DA1963"/>
    <w:rsid w:val="00DA27B9"/>
    <w:rsid w:val="00DA2836"/>
    <w:rsid w:val="00DA316E"/>
    <w:rsid w:val="00DA37CB"/>
    <w:rsid w:val="00DA3C36"/>
    <w:rsid w:val="00DA3E8D"/>
    <w:rsid w:val="00DA4528"/>
    <w:rsid w:val="00DA4B9B"/>
    <w:rsid w:val="00DA50C7"/>
    <w:rsid w:val="00DA523E"/>
    <w:rsid w:val="00DA539E"/>
    <w:rsid w:val="00DA58E2"/>
    <w:rsid w:val="00DA5B9C"/>
    <w:rsid w:val="00DA603B"/>
    <w:rsid w:val="00DA6307"/>
    <w:rsid w:val="00DA63C3"/>
    <w:rsid w:val="00DA63DA"/>
    <w:rsid w:val="00DA65CA"/>
    <w:rsid w:val="00DA6AE7"/>
    <w:rsid w:val="00DA720A"/>
    <w:rsid w:val="00DA78EA"/>
    <w:rsid w:val="00DA7EAF"/>
    <w:rsid w:val="00DB0844"/>
    <w:rsid w:val="00DB0F60"/>
    <w:rsid w:val="00DB112E"/>
    <w:rsid w:val="00DB15C5"/>
    <w:rsid w:val="00DB177F"/>
    <w:rsid w:val="00DB17CD"/>
    <w:rsid w:val="00DB1858"/>
    <w:rsid w:val="00DB1880"/>
    <w:rsid w:val="00DB18F6"/>
    <w:rsid w:val="00DB19FD"/>
    <w:rsid w:val="00DB2201"/>
    <w:rsid w:val="00DB23F2"/>
    <w:rsid w:val="00DB3325"/>
    <w:rsid w:val="00DB36CC"/>
    <w:rsid w:val="00DB38BD"/>
    <w:rsid w:val="00DB3B53"/>
    <w:rsid w:val="00DB40B9"/>
    <w:rsid w:val="00DB448E"/>
    <w:rsid w:val="00DB4B06"/>
    <w:rsid w:val="00DB4F95"/>
    <w:rsid w:val="00DB5721"/>
    <w:rsid w:val="00DB592F"/>
    <w:rsid w:val="00DB6035"/>
    <w:rsid w:val="00DB6180"/>
    <w:rsid w:val="00DB6451"/>
    <w:rsid w:val="00DB6657"/>
    <w:rsid w:val="00DB67BA"/>
    <w:rsid w:val="00DB6958"/>
    <w:rsid w:val="00DB6C9D"/>
    <w:rsid w:val="00DB6CB1"/>
    <w:rsid w:val="00DB70AE"/>
    <w:rsid w:val="00DB7895"/>
    <w:rsid w:val="00DC02FE"/>
    <w:rsid w:val="00DC0DBE"/>
    <w:rsid w:val="00DC106C"/>
    <w:rsid w:val="00DC1257"/>
    <w:rsid w:val="00DC1349"/>
    <w:rsid w:val="00DC1527"/>
    <w:rsid w:val="00DC1989"/>
    <w:rsid w:val="00DC1A08"/>
    <w:rsid w:val="00DC1CCA"/>
    <w:rsid w:val="00DC2222"/>
    <w:rsid w:val="00DC22AB"/>
    <w:rsid w:val="00DC23EB"/>
    <w:rsid w:val="00DC2BB1"/>
    <w:rsid w:val="00DC31D2"/>
    <w:rsid w:val="00DC37F6"/>
    <w:rsid w:val="00DC39BE"/>
    <w:rsid w:val="00DC3C5B"/>
    <w:rsid w:val="00DC3CBD"/>
    <w:rsid w:val="00DC4231"/>
    <w:rsid w:val="00DC43DA"/>
    <w:rsid w:val="00DC4B2A"/>
    <w:rsid w:val="00DC4BBD"/>
    <w:rsid w:val="00DC5544"/>
    <w:rsid w:val="00DC55DF"/>
    <w:rsid w:val="00DC5ED5"/>
    <w:rsid w:val="00DC62B5"/>
    <w:rsid w:val="00DC6569"/>
    <w:rsid w:val="00DC69EF"/>
    <w:rsid w:val="00DC6FE6"/>
    <w:rsid w:val="00DC73B6"/>
    <w:rsid w:val="00DC7690"/>
    <w:rsid w:val="00DC76E2"/>
    <w:rsid w:val="00DC777A"/>
    <w:rsid w:val="00DC7A1E"/>
    <w:rsid w:val="00DC7ED5"/>
    <w:rsid w:val="00DD0053"/>
    <w:rsid w:val="00DD011B"/>
    <w:rsid w:val="00DD03A9"/>
    <w:rsid w:val="00DD0516"/>
    <w:rsid w:val="00DD05A3"/>
    <w:rsid w:val="00DD0BE9"/>
    <w:rsid w:val="00DD0C0A"/>
    <w:rsid w:val="00DD123C"/>
    <w:rsid w:val="00DD162C"/>
    <w:rsid w:val="00DD17AE"/>
    <w:rsid w:val="00DD1965"/>
    <w:rsid w:val="00DD1B93"/>
    <w:rsid w:val="00DD1D7D"/>
    <w:rsid w:val="00DD1E2F"/>
    <w:rsid w:val="00DD1E97"/>
    <w:rsid w:val="00DD1F95"/>
    <w:rsid w:val="00DD2057"/>
    <w:rsid w:val="00DD2107"/>
    <w:rsid w:val="00DD2356"/>
    <w:rsid w:val="00DD2F0A"/>
    <w:rsid w:val="00DD3354"/>
    <w:rsid w:val="00DD339C"/>
    <w:rsid w:val="00DD386C"/>
    <w:rsid w:val="00DD3963"/>
    <w:rsid w:val="00DD3ED7"/>
    <w:rsid w:val="00DD4199"/>
    <w:rsid w:val="00DD4235"/>
    <w:rsid w:val="00DD4652"/>
    <w:rsid w:val="00DD4922"/>
    <w:rsid w:val="00DD54D2"/>
    <w:rsid w:val="00DD5585"/>
    <w:rsid w:val="00DD5668"/>
    <w:rsid w:val="00DD611B"/>
    <w:rsid w:val="00DD62B6"/>
    <w:rsid w:val="00DD69F3"/>
    <w:rsid w:val="00DD70AA"/>
    <w:rsid w:val="00DD79DF"/>
    <w:rsid w:val="00DD79E0"/>
    <w:rsid w:val="00DE001C"/>
    <w:rsid w:val="00DE0B0E"/>
    <w:rsid w:val="00DE0EFD"/>
    <w:rsid w:val="00DE0F5E"/>
    <w:rsid w:val="00DE0F81"/>
    <w:rsid w:val="00DE1127"/>
    <w:rsid w:val="00DE11D7"/>
    <w:rsid w:val="00DE15D3"/>
    <w:rsid w:val="00DE19AB"/>
    <w:rsid w:val="00DE1E94"/>
    <w:rsid w:val="00DE2AB5"/>
    <w:rsid w:val="00DE2B24"/>
    <w:rsid w:val="00DE3CAE"/>
    <w:rsid w:val="00DE3EF7"/>
    <w:rsid w:val="00DE416A"/>
    <w:rsid w:val="00DE4290"/>
    <w:rsid w:val="00DE461C"/>
    <w:rsid w:val="00DE4698"/>
    <w:rsid w:val="00DE46CE"/>
    <w:rsid w:val="00DE4D05"/>
    <w:rsid w:val="00DE5204"/>
    <w:rsid w:val="00DE599E"/>
    <w:rsid w:val="00DE5A80"/>
    <w:rsid w:val="00DE5C10"/>
    <w:rsid w:val="00DE5CC2"/>
    <w:rsid w:val="00DE5DC9"/>
    <w:rsid w:val="00DE5F24"/>
    <w:rsid w:val="00DE68EA"/>
    <w:rsid w:val="00DE7296"/>
    <w:rsid w:val="00DE72A6"/>
    <w:rsid w:val="00DE7C60"/>
    <w:rsid w:val="00DE7D21"/>
    <w:rsid w:val="00DE9C0C"/>
    <w:rsid w:val="00DF0014"/>
    <w:rsid w:val="00DF006A"/>
    <w:rsid w:val="00DF0609"/>
    <w:rsid w:val="00DF07C3"/>
    <w:rsid w:val="00DF09A9"/>
    <w:rsid w:val="00DF0D03"/>
    <w:rsid w:val="00DF1157"/>
    <w:rsid w:val="00DF1ACB"/>
    <w:rsid w:val="00DF1CF1"/>
    <w:rsid w:val="00DF1FA3"/>
    <w:rsid w:val="00DF21B2"/>
    <w:rsid w:val="00DF238C"/>
    <w:rsid w:val="00DF255B"/>
    <w:rsid w:val="00DF2EDB"/>
    <w:rsid w:val="00DF346C"/>
    <w:rsid w:val="00DF3580"/>
    <w:rsid w:val="00DF379E"/>
    <w:rsid w:val="00DF3D1E"/>
    <w:rsid w:val="00DF3F6B"/>
    <w:rsid w:val="00DF45A1"/>
    <w:rsid w:val="00DF4768"/>
    <w:rsid w:val="00DF49A8"/>
    <w:rsid w:val="00DF5CBD"/>
    <w:rsid w:val="00DF6187"/>
    <w:rsid w:val="00DF6385"/>
    <w:rsid w:val="00DF66F0"/>
    <w:rsid w:val="00DF6A1E"/>
    <w:rsid w:val="00DF6E83"/>
    <w:rsid w:val="00DF7066"/>
    <w:rsid w:val="00DF769A"/>
    <w:rsid w:val="00DF78F7"/>
    <w:rsid w:val="00DF7B27"/>
    <w:rsid w:val="00DF7D05"/>
    <w:rsid w:val="00E006B5"/>
    <w:rsid w:val="00E009A9"/>
    <w:rsid w:val="00E00B59"/>
    <w:rsid w:val="00E00D2F"/>
    <w:rsid w:val="00E00F92"/>
    <w:rsid w:val="00E0131C"/>
    <w:rsid w:val="00E01ABD"/>
    <w:rsid w:val="00E023B7"/>
    <w:rsid w:val="00E02AD5"/>
    <w:rsid w:val="00E02C9E"/>
    <w:rsid w:val="00E02F7D"/>
    <w:rsid w:val="00E03178"/>
    <w:rsid w:val="00E0334F"/>
    <w:rsid w:val="00E03A39"/>
    <w:rsid w:val="00E03DC2"/>
    <w:rsid w:val="00E03DE7"/>
    <w:rsid w:val="00E042DC"/>
    <w:rsid w:val="00E047A7"/>
    <w:rsid w:val="00E05295"/>
    <w:rsid w:val="00E0587F"/>
    <w:rsid w:val="00E05DDE"/>
    <w:rsid w:val="00E05E10"/>
    <w:rsid w:val="00E06738"/>
    <w:rsid w:val="00E067E2"/>
    <w:rsid w:val="00E06800"/>
    <w:rsid w:val="00E06B8B"/>
    <w:rsid w:val="00E0708A"/>
    <w:rsid w:val="00E078A4"/>
    <w:rsid w:val="00E07B0D"/>
    <w:rsid w:val="00E07D34"/>
    <w:rsid w:val="00E0C966"/>
    <w:rsid w:val="00E10494"/>
    <w:rsid w:val="00E104EB"/>
    <w:rsid w:val="00E1055F"/>
    <w:rsid w:val="00E1061A"/>
    <w:rsid w:val="00E10655"/>
    <w:rsid w:val="00E1070D"/>
    <w:rsid w:val="00E10B7F"/>
    <w:rsid w:val="00E117C1"/>
    <w:rsid w:val="00E11CB4"/>
    <w:rsid w:val="00E11D48"/>
    <w:rsid w:val="00E12150"/>
    <w:rsid w:val="00E12238"/>
    <w:rsid w:val="00E12A8D"/>
    <w:rsid w:val="00E1346E"/>
    <w:rsid w:val="00E135CA"/>
    <w:rsid w:val="00E13B3B"/>
    <w:rsid w:val="00E13FF6"/>
    <w:rsid w:val="00E14067"/>
    <w:rsid w:val="00E14106"/>
    <w:rsid w:val="00E14378"/>
    <w:rsid w:val="00E1439C"/>
    <w:rsid w:val="00E14529"/>
    <w:rsid w:val="00E14925"/>
    <w:rsid w:val="00E14D68"/>
    <w:rsid w:val="00E1517B"/>
    <w:rsid w:val="00E155D7"/>
    <w:rsid w:val="00E1566A"/>
    <w:rsid w:val="00E15B4B"/>
    <w:rsid w:val="00E15C79"/>
    <w:rsid w:val="00E15D1E"/>
    <w:rsid w:val="00E15EB9"/>
    <w:rsid w:val="00E15EF4"/>
    <w:rsid w:val="00E162C1"/>
    <w:rsid w:val="00E1638B"/>
    <w:rsid w:val="00E164DD"/>
    <w:rsid w:val="00E1650A"/>
    <w:rsid w:val="00E16767"/>
    <w:rsid w:val="00E168F1"/>
    <w:rsid w:val="00E16DD3"/>
    <w:rsid w:val="00E16F43"/>
    <w:rsid w:val="00E1702D"/>
    <w:rsid w:val="00E1702F"/>
    <w:rsid w:val="00E1714D"/>
    <w:rsid w:val="00E17310"/>
    <w:rsid w:val="00E17352"/>
    <w:rsid w:val="00E17974"/>
    <w:rsid w:val="00E1799C"/>
    <w:rsid w:val="00E17D26"/>
    <w:rsid w:val="00E17FC3"/>
    <w:rsid w:val="00E2001D"/>
    <w:rsid w:val="00E20187"/>
    <w:rsid w:val="00E20472"/>
    <w:rsid w:val="00E205BC"/>
    <w:rsid w:val="00E20629"/>
    <w:rsid w:val="00E206AC"/>
    <w:rsid w:val="00E20DC5"/>
    <w:rsid w:val="00E20FF9"/>
    <w:rsid w:val="00E21E00"/>
    <w:rsid w:val="00E225AB"/>
    <w:rsid w:val="00E2274F"/>
    <w:rsid w:val="00E22A76"/>
    <w:rsid w:val="00E23082"/>
    <w:rsid w:val="00E23416"/>
    <w:rsid w:val="00E236BC"/>
    <w:rsid w:val="00E236E4"/>
    <w:rsid w:val="00E2373D"/>
    <w:rsid w:val="00E23C45"/>
    <w:rsid w:val="00E241B9"/>
    <w:rsid w:val="00E2474E"/>
    <w:rsid w:val="00E2484B"/>
    <w:rsid w:val="00E24AF6"/>
    <w:rsid w:val="00E24C40"/>
    <w:rsid w:val="00E25159"/>
    <w:rsid w:val="00E25279"/>
    <w:rsid w:val="00E256A6"/>
    <w:rsid w:val="00E259F9"/>
    <w:rsid w:val="00E25D22"/>
    <w:rsid w:val="00E26433"/>
    <w:rsid w:val="00E26A18"/>
    <w:rsid w:val="00E26F16"/>
    <w:rsid w:val="00E27702"/>
    <w:rsid w:val="00E27803"/>
    <w:rsid w:val="00E2781E"/>
    <w:rsid w:val="00E27A8E"/>
    <w:rsid w:val="00E27B66"/>
    <w:rsid w:val="00E300CD"/>
    <w:rsid w:val="00E30400"/>
    <w:rsid w:val="00E30E45"/>
    <w:rsid w:val="00E310C6"/>
    <w:rsid w:val="00E3161C"/>
    <w:rsid w:val="00E31870"/>
    <w:rsid w:val="00E31A4A"/>
    <w:rsid w:val="00E31CF7"/>
    <w:rsid w:val="00E32314"/>
    <w:rsid w:val="00E323F1"/>
    <w:rsid w:val="00E324AD"/>
    <w:rsid w:val="00E32548"/>
    <w:rsid w:val="00E32633"/>
    <w:rsid w:val="00E3271C"/>
    <w:rsid w:val="00E32782"/>
    <w:rsid w:val="00E33656"/>
    <w:rsid w:val="00E33BBD"/>
    <w:rsid w:val="00E33E80"/>
    <w:rsid w:val="00E35BE8"/>
    <w:rsid w:val="00E35D89"/>
    <w:rsid w:val="00E3633A"/>
    <w:rsid w:val="00E36420"/>
    <w:rsid w:val="00E3669D"/>
    <w:rsid w:val="00E36714"/>
    <w:rsid w:val="00E36A73"/>
    <w:rsid w:val="00E36AE0"/>
    <w:rsid w:val="00E36F8C"/>
    <w:rsid w:val="00E37020"/>
    <w:rsid w:val="00E372C3"/>
    <w:rsid w:val="00E372D6"/>
    <w:rsid w:val="00E375D6"/>
    <w:rsid w:val="00E37862"/>
    <w:rsid w:val="00E37958"/>
    <w:rsid w:val="00E37A8D"/>
    <w:rsid w:val="00E401B5"/>
    <w:rsid w:val="00E40538"/>
    <w:rsid w:val="00E40695"/>
    <w:rsid w:val="00E408E7"/>
    <w:rsid w:val="00E40ABD"/>
    <w:rsid w:val="00E40C07"/>
    <w:rsid w:val="00E40F07"/>
    <w:rsid w:val="00E411C3"/>
    <w:rsid w:val="00E41221"/>
    <w:rsid w:val="00E41B95"/>
    <w:rsid w:val="00E41C1F"/>
    <w:rsid w:val="00E424D3"/>
    <w:rsid w:val="00E426ED"/>
    <w:rsid w:val="00E429D8"/>
    <w:rsid w:val="00E433B2"/>
    <w:rsid w:val="00E439A9"/>
    <w:rsid w:val="00E44049"/>
    <w:rsid w:val="00E4412D"/>
    <w:rsid w:val="00E44171"/>
    <w:rsid w:val="00E44394"/>
    <w:rsid w:val="00E4487A"/>
    <w:rsid w:val="00E44A0D"/>
    <w:rsid w:val="00E44D46"/>
    <w:rsid w:val="00E457E5"/>
    <w:rsid w:val="00E46075"/>
    <w:rsid w:val="00E46207"/>
    <w:rsid w:val="00E469CF"/>
    <w:rsid w:val="00E46A59"/>
    <w:rsid w:val="00E46B1D"/>
    <w:rsid w:val="00E474F3"/>
    <w:rsid w:val="00E475A9"/>
    <w:rsid w:val="00E476F0"/>
    <w:rsid w:val="00E47914"/>
    <w:rsid w:val="00E479CE"/>
    <w:rsid w:val="00E47A1E"/>
    <w:rsid w:val="00E47D9C"/>
    <w:rsid w:val="00E47F34"/>
    <w:rsid w:val="00E5079F"/>
    <w:rsid w:val="00E507A0"/>
    <w:rsid w:val="00E50880"/>
    <w:rsid w:val="00E50BB6"/>
    <w:rsid w:val="00E50C4D"/>
    <w:rsid w:val="00E50D7B"/>
    <w:rsid w:val="00E50DDB"/>
    <w:rsid w:val="00E51F33"/>
    <w:rsid w:val="00E521D8"/>
    <w:rsid w:val="00E5300A"/>
    <w:rsid w:val="00E5305C"/>
    <w:rsid w:val="00E532A2"/>
    <w:rsid w:val="00E53306"/>
    <w:rsid w:val="00E53990"/>
    <w:rsid w:val="00E53998"/>
    <w:rsid w:val="00E53AB2"/>
    <w:rsid w:val="00E53C96"/>
    <w:rsid w:val="00E53E1C"/>
    <w:rsid w:val="00E53E92"/>
    <w:rsid w:val="00E54022"/>
    <w:rsid w:val="00E5443B"/>
    <w:rsid w:val="00E5491C"/>
    <w:rsid w:val="00E54ADA"/>
    <w:rsid w:val="00E54BE5"/>
    <w:rsid w:val="00E55491"/>
    <w:rsid w:val="00E561B2"/>
    <w:rsid w:val="00E562AE"/>
    <w:rsid w:val="00E56537"/>
    <w:rsid w:val="00E56743"/>
    <w:rsid w:val="00E56CDF"/>
    <w:rsid w:val="00E56EB1"/>
    <w:rsid w:val="00E570C2"/>
    <w:rsid w:val="00E570D4"/>
    <w:rsid w:val="00E5723B"/>
    <w:rsid w:val="00E575B8"/>
    <w:rsid w:val="00E5793B"/>
    <w:rsid w:val="00E57DB1"/>
    <w:rsid w:val="00E6073B"/>
    <w:rsid w:val="00E60C05"/>
    <w:rsid w:val="00E60CB8"/>
    <w:rsid w:val="00E60FE7"/>
    <w:rsid w:val="00E611E3"/>
    <w:rsid w:val="00E61697"/>
    <w:rsid w:val="00E617A3"/>
    <w:rsid w:val="00E619AC"/>
    <w:rsid w:val="00E61A07"/>
    <w:rsid w:val="00E61D4B"/>
    <w:rsid w:val="00E62354"/>
    <w:rsid w:val="00E62419"/>
    <w:rsid w:val="00E625C7"/>
    <w:rsid w:val="00E62762"/>
    <w:rsid w:val="00E627E3"/>
    <w:rsid w:val="00E63110"/>
    <w:rsid w:val="00E63463"/>
    <w:rsid w:val="00E63AB0"/>
    <w:rsid w:val="00E63E4E"/>
    <w:rsid w:val="00E63E77"/>
    <w:rsid w:val="00E645C9"/>
    <w:rsid w:val="00E64606"/>
    <w:rsid w:val="00E655F7"/>
    <w:rsid w:val="00E65D83"/>
    <w:rsid w:val="00E6663F"/>
    <w:rsid w:val="00E66665"/>
    <w:rsid w:val="00E6677B"/>
    <w:rsid w:val="00E669C2"/>
    <w:rsid w:val="00E66BC7"/>
    <w:rsid w:val="00E66E26"/>
    <w:rsid w:val="00E66FE2"/>
    <w:rsid w:val="00E671D8"/>
    <w:rsid w:val="00E678AD"/>
    <w:rsid w:val="00E67F99"/>
    <w:rsid w:val="00E67FB2"/>
    <w:rsid w:val="00E7005E"/>
    <w:rsid w:val="00E7049D"/>
    <w:rsid w:val="00E70918"/>
    <w:rsid w:val="00E70ADE"/>
    <w:rsid w:val="00E71C76"/>
    <w:rsid w:val="00E71E3F"/>
    <w:rsid w:val="00E71F69"/>
    <w:rsid w:val="00E72007"/>
    <w:rsid w:val="00E726DE"/>
    <w:rsid w:val="00E72C60"/>
    <w:rsid w:val="00E72CDE"/>
    <w:rsid w:val="00E72D63"/>
    <w:rsid w:val="00E72E43"/>
    <w:rsid w:val="00E732D2"/>
    <w:rsid w:val="00E73849"/>
    <w:rsid w:val="00E739A7"/>
    <w:rsid w:val="00E73AAB"/>
    <w:rsid w:val="00E744C7"/>
    <w:rsid w:val="00E7460C"/>
    <w:rsid w:val="00E74744"/>
    <w:rsid w:val="00E74C37"/>
    <w:rsid w:val="00E75561"/>
    <w:rsid w:val="00E758CA"/>
    <w:rsid w:val="00E7630E"/>
    <w:rsid w:val="00E764FD"/>
    <w:rsid w:val="00E76699"/>
    <w:rsid w:val="00E767A7"/>
    <w:rsid w:val="00E7781F"/>
    <w:rsid w:val="00E7799C"/>
    <w:rsid w:val="00E77A7F"/>
    <w:rsid w:val="00E8016A"/>
    <w:rsid w:val="00E8082F"/>
    <w:rsid w:val="00E80C3C"/>
    <w:rsid w:val="00E81088"/>
    <w:rsid w:val="00E811AD"/>
    <w:rsid w:val="00E81202"/>
    <w:rsid w:val="00E812BB"/>
    <w:rsid w:val="00E81A2C"/>
    <w:rsid w:val="00E81F70"/>
    <w:rsid w:val="00E8227E"/>
    <w:rsid w:val="00E82327"/>
    <w:rsid w:val="00E82DAF"/>
    <w:rsid w:val="00E8341E"/>
    <w:rsid w:val="00E835AE"/>
    <w:rsid w:val="00E8364C"/>
    <w:rsid w:val="00E836BD"/>
    <w:rsid w:val="00E83B1C"/>
    <w:rsid w:val="00E83C5D"/>
    <w:rsid w:val="00E83F44"/>
    <w:rsid w:val="00E846EF"/>
    <w:rsid w:val="00E84ACD"/>
    <w:rsid w:val="00E8518B"/>
    <w:rsid w:val="00E8530F"/>
    <w:rsid w:val="00E85D32"/>
    <w:rsid w:val="00E86360"/>
    <w:rsid w:val="00E8638E"/>
    <w:rsid w:val="00E865A1"/>
    <w:rsid w:val="00E869BA"/>
    <w:rsid w:val="00E86AC2"/>
    <w:rsid w:val="00E87AA2"/>
    <w:rsid w:val="00E87E41"/>
    <w:rsid w:val="00E9074F"/>
    <w:rsid w:val="00E909E1"/>
    <w:rsid w:val="00E91063"/>
    <w:rsid w:val="00E910C3"/>
    <w:rsid w:val="00E91B06"/>
    <w:rsid w:val="00E91DED"/>
    <w:rsid w:val="00E91DFC"/>
    <w:rsid w:val="00E92071"/>
    <w:rsid w:val="00E923A9"/>
    <w:rsid w:val="00E93065"/>
    <w:rsid w:val="00E936F3"/>
    <w:rsid w:val="00E93934"/>
    <w:rsid w:val="00E93BBC"/>
    <w:rsid w:val="00E93BEA"/>
    <w:rsid w:val="00E94353"/>
    <w:rsid w:val="00E94E12"/>
    <w:rsid w:val="00E95401"/>
    <w:rsid w:val="00E9599A"/>
    <w:rsid w:val="00E95BD3"/>
    <w:rsid w:val="00E96007"/>
    <w:rsid w:val="00E96922"/>
    <w:rsid w:val="00EA0080"/>
    <w:rsid w:val="00EA011C"/>
    <w:rsid w:val="00EA02F2"/>
    <w:rsid w:val="00EA0A31"/>
    <w:rsid w:val="00EA0B8A"/>
    <w:rsid w:val="00EA0B8B"/>
    <w:rsid w:val="00EA0DD2"/>
    <w:rsid w:val="00EA1E73"/>
    <w:rsid w:val="00EA2532"/>
    <w:rsid w:val="00EA27D6"/>
    <w:rsid w:val="00EA288C"/>
    <w:rsid w:val="00EA2E3B"/>
    <w:rsid w:val="00EA3150"/>
    <w:rsid w:val="00EA355B"/>
    <w:rsid w:val="00EA3608"/>
    <w:rsid w:val="00EA3A84"/>
    <w:rsid w:val="00EA3C46"/>
    <w:rsid w:val="00EA3D75"/>
    <w:rsid w:val="00EA42C3"/>
    <w:rsid w:val="00EA45AC"/>
    <w:rsid w:val="00EA4A95"/>
    <w:rsid w:val="00EA4CF0"/>
    <w:rsid w:val="00EA76C8"/>
    <w:rsid w:val="00EA7C57"/>
    <w:rsid w:val="00EA7EB4"/>
    <w:rsid w:val="00EB0358"/>
    <w:rsid w:val="00EB05AA"/>
    <w:rsid w:val="00EB06DC"/>
    <w:rsid w:val="00EB06F8"/>
    <w:rsid w:val="00EB15EB"/>
    <w:rsid w:val="00EB2664"/>
    <w:rsid w:val="00EB2B00"/>
    <w:rsid w:val="00EB2E6B"/>
    <w:rsid w:val="00EB36E5"/>
    <w:rsid w:val="00EB41BC"/>
    <w:rsid w:val="00EB4575"/>
    <w:rsid w:val="00EB459C"/>
    <w:rsid w:val="00EB4619"/>
    <w:rsid w:val="00EB4717"/>
    <w:rsid w:val="00EB4A72"/>
    <w:rsid w:val="00EB51AC"/>
    <w:rsid w:val="00EB5F8D"/>
    <w:rsid w:val="00EB6311"/>
    <w:rsid w:val="00EB6446"/>
    <w:rsid w:val="00EB6AFD"/>
    <w:rsid w:val="00EB6F53"/>
    <w:rsid w:val="00EB7297"/>
    <w:rsid w:val="00EB7743"/>
    <w:rsid w:val="00EB79E1"/>
    <w:rsid w:val="00EB7EAA"/>
    <w:rsid w:val="00EC0803"/>
    <w:rsid w:val="00EC08C5"/>
    <w:rsid w:val="00EC09DC"/>
    <w:rsid w:val="00EC0D5A"/>
    <w:rsid w:val="00EC0DF5"/>
    <w:rsid w:val="00EC1A05"/>
    <w:rsid w:val="00EC1F6F"/>
    <w:rsid w:val="00EC2842"/>
    <w:rsid w:val="00EC2DCA"/>
    <w:rsid w:val="00EC3735"/>
    <w:rsid w:val="00EC3900"/>
    <w:rsid w:val="00EC3A6C"/>
    <w:rsid w:val="00EC3C68"/>
    <w:rsid w:val="00EC3F8E"/>
    <w:rsid w:val="00EC4295"/>
    <w:rsid w:val="00EC4B58"/>
    <w:rsid w:val="00EC4BC6"/>
    <w:rsid w:val="00EC50D9"/>
    <w:rsid w:val="00EC51B1"/>
    <w:rsid w:val="00EC5E96"/>
    <w:rsid w:val="00EC640E"/>
    <w:rsid w:val="00EC6717"/>
    <w:rsid w:val="00EC6B40"/>
    <w:rsid w:val="00ECF683"/>
    <w:rsid w:val="00ED0133"/>
    <w:rsid w:val="00ED1152"/>
    <w:rsid w:val="00ED175C"/>
    <w:rsid w:val="00ED1791"/>
    <w:rsid w:val="00ED1881"/>
    <w:rsid w:val="00ED1A83"/>
    <w:rsid w:val="00ED1D25"/>
    <w:rsid w:val="00ED254C"/>
    <w:rsid w:val="00ED2C58"/>
    <w:rsid w:val="00ED30A2"/>
    <w:rsid w:val="00ED30B3"/>
    <w:rsid w:val="00ED3117"/>
    <w:rsid w:val="00ED322A"/>
    <w:rsid w:val="00ED339E"/>
    <w:rsid w:val="00ED366D"/>
    <w:rsid w:val="00ED3850"/>
    <w:rsid w:val="00ED3B93"/>
    <w:rsid w:val="00ED3C4C"/>
    <w:rsid w:val="00ED44E3"/>
    <w:rsid w:val="00ED4C9C"/>
    <w:rsid w:val="00ED5399"/>
    <w:rsid w:val="00ED550A"/>
    <w:rsid w:val="00ED5B08"/>
    <w:rsid w:val="00ED5D90"/>
    <w:rsid w:val="00ED5EE7"/>
    <w:rsid w:val="00ED6673"/>
    <w:rsid w:val="00ED6BFC"/>
    <w:rsid w:val="00ED6C53"/>
    <w:rsid w:val="00ED6C62"/>
    <w:rsid w:val="00ED6CCB"/>
    <w:rsid w:val="00ED6CCC"/>
    <w:rsid w:val="00ED76F0"/>
    <w:rsid w:val="00ED7EBA"/>
    <w:rsid w:val="00EE0024"/>
    <w:rsid w:val="00EE01C3"/>
    <w:rsid w:val="00EE0216"/>
    <w:rsid w:val="00EE0271"/>
    <w:rsid w:val="00EE04C3"/>
    <w:rsid w:val="00EE06FC"/>
    <w:rsid w:val="00EE0835"/>
    <w:rsid w:val="00EE0D38"/>
    <w:rsid w:val="00EE0D9D"/>
    <w:rsid w:val="00EE0EBB"/>
    <w:rsid w:val="00EE1006"/>
    <w:rsid w:val="00EE1199"/>
    <w:rsid w:val="00EE1966"/>
    <w:rsid w:val="00EE1994"/>
    <w:rsid w:val="00EE1A13"/>
    <w:rsid w:val="00EE1D0C"/>
    <w:rsid w:val="00EE202D"/>
    <w:rsid w:val="00EE25C3"/>
    <w:rsid w:val="00EE27CF"/>
    <w:rsid w:val="00EE29AC"/>
    <w:rsid w:val="00EE2ADB"/>
    <w:rsid w:val="00EE2AEA"/>
    <w:rsid w:val="00EE2E04"/>
    <w:rsid w:val="00EE2F32"/>
    <w:rsid w:val="00EE3498"/>
    <w:rsid w:val="00EE36C7"/>
    <w:rsid w:val="00EE3B6E"/>
    <w:rsid w:val="00EE3DDF"/>
    <w:rsid w:val="00EE3EDD"/>
    <w:rsid w:val="00EE4042"/>
    <w:rsid w:val="00EE4242"/>
    <w:rsid w:val="00EE46BE"/>
    <w:rsid w:val="00EE49E5"/>
    <w:rsid w:val="00EE4A46"/>
    <w:rsid w:val="00EE56D1"/>
    <w:rsid w:val="00EE5AF6"/>
    <w:rsid w:val="00EE5E4E"/>
    <w:rsid w:val="00EE6506"/>
    <w:rsid w:val="00EE74DD"/>
    <w:rsid w:val="00EE760C"/>
    <w:rsid w:val="00EE77D1"/>
    <w:rsid w:val="00EE7D99"/>
    <w:rsid w:val="00EF0381"/>
    <w:rsid w:val="00EF09CB"/>
    <w:rsid w:val="00EF0B97"/>
    <w:rsid w:val="00EF1228"/>
    <w:rsid w:val="00EF12B2"/>
    <w:rsid w:val="00EF19F1"/>
    <w:rsid w:val="00EF1C34"/>
    <w:rsid w:val="00EF2115"/>
    <w:rsid w:val="00EF23DF"/>
    <w:rsid w:val="00EF25D7"/>
    <w:rsid w:val="00EF2D3A"/>
    <w:rsid w:val="00EF3547"/>
    <w:rsid w:val="00EF48D4"/>
    <w:rsid w:val="00EF49F0"/>
    <w:rsid w:val="00EF4D04"/>
    <w:rsid w:val="00EF5360"/>
    <w:rsid w:val="00EF5EC4"/>
    <w:rsid w:val="00EF608E"/>
    <w:rsid w:val="00EF620F"/>
    <w:rsid w:val="00EF64E0"/>
    <w:rsid w:val="00EF6C94"/>
    <w:rsid w:val="00EF7307"/>
    <w:rsid w:val="00EF7371"/>
    <w:rsid w:val="00EF7806"/>
    <w:rsid w:val="00EF7EB6"/>
    <w:rsid w:val="00F00039"/>
    <w:rsid w:val="00F000BC"/>
    <w:rsid w:val="00F01297"/>
    <w:rsid w:val="00F01613"/>
    <w:rsid w:val="00F01A9A"/>
    <w:rsid w:val="00F01C1B"/>
    <w:rsid w:val="00F0204D"/>
    <w:rsid w:val="00F02605"/>
    <w:rsid w:val="00F029BB"/>
    <w:rsid w:val="00F02BFF"/>
    <w:rsid w:val="00F033C6"/>
    <w:rsid w:val="00F03964"/>
    <w:rsid w:val="00F03B4B"/>
    <w:rsid w:val="00F03F13"/>
    <w:rsid w:val="00F03F32"/>
    <w:rsid w:val="00F03F9D"/>
    <w:rsid w:val="00F040FC"/>
    <w:rsid w:val="00F042EB"/>
    <w:rsid w:val="00F048DD"/>
    <w:rsid w:val="00F04C9F"/>
    <w:rsid w:val="00F04CD4"/>
    <w:rsid w:val="00F050BD"/>
    <w:rsid w:val="00F0584E"/>
    <w:rsid w:val="00F0586D"/>
    <w:rsid w:val="00F05976"/>
    <w:rsid w:val="00F05B61"/>
    <w:rsid w:val="00F06095"/>
    <w:rsid w:val="00F062FE"/>
    <w:rsid w:val="00F06328"/>
    <w:rsid w:val="00F06FAF"/>
    <w:rsid w:val="00F0780E"/>
    <w:rsid w:val="00F07A04"/>
    <w:rsid w:val="00F100FB"/>
    <w:rsid w:val="00F105ED"/>
    <w:rsid w:val="00F10F4F"/>
    <w:rsid w:val="00F11450"/>
    <w:rsid w:val="00F11EAA"/>
    <w:rsid w:val="00F1207B"/>
    <w:rsid w:val="00F12096"/>
    <w:rsid w:val="00F12522"/>
    <w:rsid w:val="00F12ED7"/>
    <w:rsid w:val="00F12EF8"/>
    <w:rsid w:val="00F12F7E"/>
    <w:rsid w:val="00F130AA"/>
    <w:rsid w:val="00F132F4"/>
    <w:rsid w:val="00F13475"/>
    <w:rsid w:val="00F13AB9"/>
    <w:rsid w:val="00F1409D"/>
    <w:rsid w:val="00F1418A"/>
    <w:rsid w:val="00F14D89"/>
    <w:rsid w:val="00F14E43"/>
    <w:rsid w:val="00F15128"/>
    <w:rsid w:val="00F15628"/>
    <w:rsid w:val="00F15681"/>
    <w:rsid w:val="00F158E3"/>
    <w:rsid w:val="00F15A84"/>
    <w:rsid w:val="00F15B2B"/>
    <w:rsid w:val="00F15D4C"/>
    <w:rsid w:val="00F15EBF"/>
    <w:rsid w:val="00F16144"/>
    <w:rsid w:val="00F161C9"/>
    <w:rsid w:val="00F167B6"/>
    <w:rsid w:val="00F16B48"/>
    <w:rsid w:val="00F16DC9"/>
    <w:rsid w:val="00F17544"/>
    <w:rsid w:val="00F179AF"/>
    <w:rsid w:val="00F17A31"/>
    <w:rsid w:val="00F17C38"/>
    <w:rsid w:val="00F206E0"/>
    <w:rsid w:val="00F20943"/>
    <w:rsid w:val="00F20E5B"/>
    <w:rsid w:val="00F20E8D"/>
    <w:rsid w:val="00F21473"/>
    <w:rsid w:val="00F21C54"/>
    <w:rsid w:val="00F22084"/>
    <w:rsid w:val="00F221D1"/>
    <w:rsid w:val="00F224D5"/>
    <w:rsid w:val="00F225C3"/>
    <w:rsid w:val="00F22760"/>
    <w:rsid w:val="00F22CE6"/>
    <w:rsid w:val="00F22CED"/>
    <w:rsid w:val="00F231DF"/>
    <w:rsid w:val="00F2352F"/>
    <w:rsid w:val="00F2364A"/>
    <w:rsid w:val="00F23BFE"/>
    <w:rsid w:val="00F23F23"/>
    <w:rsid w:val="00F246FE"/>
    <w:rsid w:val="00F253BF"/>
    <w:rsid w:val="00F25B58"/>
    <w:rsid w:val="00F2638E"/>
    <w:rsid w:val="00F264B3"/>
    <w:rsid w:val="00F26554"/>
    <w:rsid w:val="00F26787"/>
    <w:rsid w:val="00F269C7"/>
    <w:rsid w:val="00F27129"/>
    <w:rsid w:val="00F27756"/>
    <w:rsid w:val="00F27E68"/>
    <w:rsid w:val="00F2AE84"/>
    <w:rsid w:val="00F30354"/>
    <w:rsid w:val="00F305AC"/>
    <w:rsid w:val="00F305CC"/>
    <w:rsid w:val="00F30AF2"/>
    <w:rsid w:val="00F30CF6"/>
    <w:rsid w:val="00F314A9"/>
    <w:rsid w:val="00F317BC"/>
    <w:rsid w:val="00F31B44"/>
    <w:rsid w:val="00F31E5D"/>
    <w:rsid w:val="00F31E70"/>
    <w:rsid w:val="00F320C7"/>
    <w:rsid w:val="00F32B4D"/>
    <w:rsid w:val="00F32FCB"/>
    <w:rsid w:val="00F33063"/>
    <w:rsid w:val="00F332C2"/>
    <w:rsid w:val="00F33B2E"/>
    <w:rsid w:val="00F33B64"/>
    <w:rsid w:val="00F33F07"/>
    <w:rsid w:val="00F343F7"/>
    <w:rsid w:val="00F35037"/>
    <w:rsid w:val="00F3516A"/>
    <w:rsid w:val="00F35300"/>
    <w:rsid w:val="00F35623"/>
    <w:rsid w:val="00F35DE3"/>
    <w:rsid w:val="00F36753"/>
    <w:rsid w:val="00F36833"/>
    <w:rsid w:val="00F375C7"/>
    <w:rsid w:val="00F37746"/>
    <w:rsid w:val="00F3788F"/>
    <w:rsid w:val="00F37B5D"/>
    <w:rsid w:val="00F4052A"/>
    <w:rsid w:val="00F4062F"/>
    <w:rsid w:val="00F40EA6"/>
    <w:rsid w:val="00F412A8"/>
    <w:rsid w:val="00F41356"/>
    <w:rsid w:val="00F41561"/>
    <w:rsid w:val="00F41671"/>
    <w:rsid w:val="00F4187C"/>
    <w:rsid w:val="00F42014"/>
    <w:rsid w:val="00F4211E"/>
    <w:rsid w:val="00F423B3"/>
    <w:rsid w:val="00F424AA"/>
    <w:rsid w:val="00F426D4"/>
    <w:rsid w:val="00F42935"/>
    <w:rsid w:val="00F42B91"/>
    <w:rsid w:val="00F42BCC"/>
    <w:rsid w:val="00F42C36"/>
    <w:rsid w:val="00F42ED0"/>
    <w:rsid w:val="00F43A20"/>
    <w:rsid w:val="00F43CE2"/>
    <w:rsid w:val="00F44486"/>
    <w:rsid w:val="00F4456F"/>
    <w:rsid w:val="00F447D4"/>
    <w:rsid w:val="00F44844"/>
    <w:rsid w:val="00F44DEA"/>
    <w:rsid w:val="00F44E79"/>
    <w:rsid w:val="00F45301"/>
    <w:rsid w:val="00F45896"/>
    <w:rsid w:val="00F464FA"/>
    <w:rsid w:val="00F4672F"/>
    <w:rsid w:val="00F46A92"/>
    <w:rsid w:val="00F46EEE"/>
    <w:rsid w:val="00F47236"/>
    <w:rsid w:val="00F4789F"/>
    <w:rsid w:val="00F47993"/>
    <w:rsid w:val="00F47A88"/>
    <w:rsid w:val="00F50283"/>
    <w:rsid w:val="00F502E5"/>
    <w:rsid w:val="00F503E7"/>
    <w:rsid w:val="00F5080E"/>
    <w:rsid w:val="00F50A19"/>
    <w:rsid w:val="00F50BB6"/>
    <w:rsid w:val="00F50BE8"/>
    <w:rsid w:val="00F512A1"/>
    <w:rsid w:val="00F51F92"/>
    <w:rsid w:val="00F5293B"/>
    <w:rsid w:val="00F52BFB"/>
    <w:rsid w:val="00F52E3D"/>
    <w:rsid w:val="00F52EBA"/>
    <w:rsid w:val="00F535A5"/>
    <w:rsid w:val="00F5362B"/>
    <w:rsid w:val="00F53860"/>
    <w:rsid w:val="00F53CFC"/>
    <w:rsid w:val="00F5412A"/>
    <w:rsid w:val="00F54C22"/>
    <w:rsid w:val="00F54F1E"/>
    <w:rsid w:val="00F551DD"/>
    <w:rsid w:val="00F5547B"/>
    <w:rsid w:val="00F557DE"/>
    <w:rsid w:val="00F55924"/>
    <w:rsid w:val="00F55F88"/>
    <w:rsid w:val="00F5600B"/>
    <w:rsid w:val="00F5671B"/>
    <w:rsid w:val="00F56D27"/>
    <w:rsid w:val="00F56D67"/>
    <w:rsid w:val="00F574D0"/>
    <w:rsid w:val="00F57AD0"/>
    <w:rsid w:val="00F601B0"/>
    <w:rsid w:val="00F60DC6"/>
    <w:rsid w:val="00F6191A"/>
    <w:rsid w:val="00F61A69"/>
    <w:rsid w:val="00F61F24"/>
    <w:rsid w:val="00F62697"/>
    <w:rsid w:val="00F627B3"/>
    <w:rsid w:val="00F6299F"/>
    <w:rsid w:val="00F62A50"/>
    <w:rsid w:val="00F62DBA"/>
    <w:rsid w:val="00F62ED5"/>
    <w:rsid w:val="00F63469"/>
    <w:rsid w:val="00F635A1"/>
    <w:rsid w:val="00F63D18"/>
    <w:rsid w:val="00F63E9D"/>
    <w:rsid w:val="00F640A5"/>
    <w:rsid w:val="00F643A9"/>
    <w:rsid w:val="00F64703"/>
    <w:rsid w:val="00F648A4"/>
    <w:rsid w:val="00F65576"/>
    <w:rsid w:val="00F656F3"/>
    <w:rsid w:val="00F65B09"/>
    <w:rsid w:val="00F65BC0"/>
    <w:rsid w:val="00F6666D"/>
    <w:rsid w:val="00F66892"/>
    <w:rsid w:val="00F66908"/>
    <w:rsid w:val="00F66A22"/>
    <w:rsid w:val="00F66AC6"/>
    <w:rsid w:val="00F66F71"/>
    <w:rsid w:val="00F67849"/>
    <w:rsid w:val="00F6790F"/>
    <w:rsid w:val="00F67A1F"/>
    <w:rsid w:val="00F67B43"/>
    <w:rsid w:val="00F67DC9"/>
    <w:rsid w:val="00F70411"/>
    <w:rsid w:val="00F706B1"/>
    <w:rsid w:val="00F70838"/>
    <w:rsid w:val="00F70927"/>
    <w:rsid w:val="00F70D46"/>
    <w:rsid w:val="00F70FB1"/>
    <w:rsid w:val="00F711E3"/>
    <w:rsid w:val="00F71640"/>
    <w:rsid w:val="00F71789"/>
    <w:rsid w:val="00F71E20"/>
    <w:rsid w:val="00F72067"/>
    <w:rsid w:val="00F7206C"/>
    <w:rsid w:val="00F725A6"/>
    <w:rsid w:val="00F726F4"/>
    <w:rsid w:val="00F7287D"/>
    <w:rsid w:val="00F733FA"/>
    <w:rsid w:val="00F7344B"/>
    <w:rsid w:val="00F73502"/>
    <w:rsid w:val="00F73544"/>
    <w:rsid w:val="00F738B3"/>
    <w:rsid w:val="00F73D19"/>
    <w:rsid w:val="00F74060"/>
    <w:rsid w:val="00F7420B"/>
    <w:rsid w:val="00F7433D"/>
    <w:rsid w:val="00F743DD"/>
    <w:rsid w:val="00F744FB"/>
    <w:rsid w:val="00F74B47"/>
    <w:rsid w:val="00F74C1D"/>
    <w:rsid w:val="00F74D80"/>
    <w:rsid w:val="00F74DF4"/>
    <w:rsid w:val="00F7561B"/>
    <w:rsid w:val="00F75801"/>
    <w:rsid w:val="00F75986"/>
    <w:rsid w:val="00F75ED8"/>
    <w:rsid w:val="00F75EE0"/>
    <w:rsid w:val="00F75F39"/>
    <w:rsid w:val="00F763EB"/>
    <w:rsid w:val="00F763F2"/>
    <w:rsid w:val="00F76969"/>
    <w:rsid w:val="00F76C46"/>
    <w:rsid w:val="00F76F2D"/>
    <w:rsid w:val="00F775F3"/>
    <w:rsid w:val="00F7789D"/>
    <w:rsid w:val="00F77B89"/>
    <w:rsid w:val="00F77CE0"/>
    <w:rsid w:val="00F77D2E"/>
    <w:rsid w:val="00F7BFF0"/>
    <w:rsid w:val="00F801F8"/>
    <w:rsid w:val="00F8147D"/>
    <w:rsid w:val="00F8170C"/>
    <w:rsid w:val="00F81B24"/>
    <w:rsid w:val="00F81D8D"/>
    <w:rsid w:val="00F81EAD"/>
    <w:rsid w:val="00F823F4"/>
    <w:rsid w:val="00F8264A"/>
    <w:rsid w:val="00F8265F"/>
    <w:rsid w:val="00F82715"/>
    <w:rsid w:val="00F827F3"/>
    <w:rsid w:val="00F829A7"/>
    <w:rsid w:val="00F82F26"/>
    <w:rsid w:val="00F8339B"/>
    <w:rsid w:val="00F833BA"/>
    <w:rsid w:val="00F833D9"/>
    <w:rsid w:val="00F83492"/>
    <w:rsid w:val="00F83538"/>
    <w:rsid w:val="00F83823"/>
    <w:rsid w:val="00F83A83"/>
    <w:rsid w:val="00F83B29"/>
    <w:rsid w:val="00F83D9C"/>
    <w:rsid w:val="00F83FCE"/>
    <w:rsid w:val="00F840C7"/>
    <w:rsid w:val="00F84B81"/>
    <w:rsid w:val="00F8521A"/>
    <w:rsid w:val="00F8552B"/>
    <w:rsid w:val="00F85B56"/>
    <w:rsid w:val="00F860C8"/>
    <w:rsid w:val="00F862FB"/>
    <w:rsid w:val="00F869BE"/>
    <w:rsid w:val="00F86E8B"/>
    <w:rsid w:val="00F86E95"/>
    <w:rsid w:val="00F8753C"/>
    <w:rsid w:val="00F87AE6"/>
    <w:rsid w:val="00F87B3D"/>
    <w:rsid w:val="00F90259"/>
    <w:rsid w:val="00F90557"/>
    <w:rsid w:val="00F90598"/>
    <w:rsid w:val="00F9068B"/>
    <w:rsid w:val="00F9089D"/>
    <w:rsid w:val="00F91FD6"/>
    <w:rsid w:val="00F928F1"/>
    <w:rsid w:val="00F92903"/>
    <w:rsid w:val="00F92A1C"/>
    <w:rsid w:val="00F92AA8"/>
    <w:rsid w:val="00F92F22"/>
    <w:rsid w:val="00F93274"/>
    <w:rsid w:val="00F934D2"/>
    <w:rsid w:val="00F9365E"/>
    <w:rsid w:val="00F9411D"/>
    <w:rsid w:val="00F9467B"/>
    <w:rsid w:val="00F94813"/>
    <w:rsid w:val="00F94B35"/>
    <w:rsid w:val="00F94F1C"/>
    <w:rsid w:val="00F94FCF"/>
    <w:rsid w:val="00F95BDA"/>
    <w:rsid w:val="00F95E07"/>
    <w:rsid w:val="00F9603E"/>
    <w:rsid w:val="00F964BB"/>
    <w:rsid w:val="00F970B4"/>
    <w:rsid w:val="00F9730A"/>
    <w:rsid w:val="00F979A1"/>
    <w:rsid w:val="00F97D87"/>
    <w:rsid w:val="00F97EEF"/>
    <w:rsid w:val="00FA005A"/>
    <w:rsid w:val="00FA03AA"/>
    <w:rsid w:val="00FA0500"/>
    <w:rsid w:val="00FA074B"/>
    <w:rsid w:val="00FA0E9E"/>
    <w:rsid w:val="00FA0EB4"/>
    <w:rsid w:val="00FA1137"/>
    <w:rsid w:val="00FA1468"/>
    <w:rsid w:val="00FA1681"/>
    <w:rsid w:val="00FA1921"/>
    <w:rsid w:val="00FA305F"/>
    <w:rsid w:val="00FA31DE"/>
    <w:rsid w:val="00FA3355"/>
    <w:rsid w:val="00FA35D8"/>
    <w:rsid w:val="00FA39E5"/>
    <w:rsid w:val="00FA3ABF"/>
    <w:rsid w:val="00FA3F69"/>
    <w:rsid w:val="00FA4086"/>
    <w:rsid w:val="00FA414C"/>
    <w:rsid w:val="00FA4C2B"/>
    <w:rsid w:val="00FA52F9"/>
    <w:rsid w:val="00FA5333"/>
    <w:rsid w:val="00FA53AF"/>
    <w:rsid w:val="00FA5CA9"/>
    <w:rsid w:val="00FA5D65"/>
    <w:rsid w:val="00FA5F24"/>
    <w:rsid w:val="00FA5F40"/>
    <w:rsid w:val="00FA5FD6"/>
    <w:rsid w:val="00FA6508"/>
    <w:rsid w:val="00FA690D"/>
    <w:rsid w:val="00FA694E"/>
    <w:rsid w:val="00FA6D1A"/>
    <w:rsid w:val="00FA6F17"/>
    <w:rsid w:val="00FA719F"/>
    <w:rsid w:val="00FA7222"/>
    <w:rsid w:val="00FA740D"/>
    <w:rsid w:val="00FA741A"/>
    <w:rsid w:val="00FA7454"/>
    <w:rsid w:val="00FA75E3"/>
    <w:rsid w:val="00FA7BC7"/>
    <w:rsid w:val="00FB0275"/>
    <w:rsid w:val="00FB0874"/>
    <w:rsid w:val="00FB0919"/>
    <w:rsid w:val="00FB0D5E"/>
    <w:rsid w:val="00FB0E62"/>
    <w:rsid w:val="00FB0E92"/>
    <w:rsid w:val="00FB1245"/>
    <w:rsid w:val="00FB1391"/>
    <w:rsid w:val="00FB145F"/>
    <w:rsid w:val="00FB16CA"/>
    <w:rsid w:val="00FB1953"/>
    <w:rsid w:val="00FB1A31"/>
    <w:rsid w:val="00FB216F"/>
    <w:rsid w:val="00FB2362"/>
    <w:rsid w:val="00FB2617"/>
    <w:rsid w:val="00FB28BB"/>
    <w:rsid w:val="00FB2E32"/>
    <w:rsid w:val="00FB31B2"/>
    <w:rsid w:val="00FB362F"/>
    <w:rsid w:val="00FB3986"/>
    <w:rsid w:val="00FB3A70"/>
    <w:rsid w:val="00FB419C"/>
    <w:rsid w:val="00FB4387"/>
    <w:rsid w:val="00FB47E9"/>
    <w:rsid w:val="00FB4F59"/>
    <w:rsid w:val="00FB50BD"/>
    <w:rsid w:val="00FB547C"/>
    <w:rsid w:val="00FB6981"/>
    <w:rsid w:val="00FB69C2"/>
    <w:rsid w:val="00FB6C2E"/>
    <w:rsid w:val="00FB7017"/>
    <w:rsid w:val="00FB7204"/>
    <w:rsid w:val="00FB733F"/>
    <w:rsid w:val="00FB7841"/>
    <w:rsid w:val="00FB7FDA"/>
    <w:rsid w:val="00FC0636"/>
    <w:rsid w:val="00FC0A25"/>
    <w:rsid w:val="00FC0C1C"/>
    <w:rsid w:val="00FC0E58"/>
    <w:rsid w:val="00FC0F46"/>
    <w:rsid w:val="00FC108C"/>
    <w:rsid w:val="00FC10E0"/>
    <w:rsid w:val="00FC1B8C"/>
    <w:rsid w:val="00FC1B9C"/>
    <w:rsid w:val="00FC1F95"/>
    <w:rsid w:val="00FC2078"/>
    <w:rsid w:val="00FC2602"/>
    <w:rsid w:val="00FC276A"/>
    <w:rsid w:val="00FC27FC"/>
    <w:rsid w:val="00FC28A8"/>
    <w:rsid w:val="00FC2B5A"/>
    <w:rsid w:val="00FC34E7"/>
    <w:rsid w:val="00FC3E94"/>
    <w:rsid w:val="00FC4448"/>
    <w:rsid w:val="00FC48DD"/>
    <w:rsid w:val="00FC4F44"/>
    <w:rsid w:val="00FC5140"/>
    <w:rsid w:val="00FC532B"/>
    <w:rsid w:val="00FC6498"/>
    <w:rsid w:val="00FC6C03"/>
    <w:rsid w:val="00FC72EB"/>
    <w:rsid w:val="00FC7B54"/>
    <w:rsid w:val="00FC7C5E"/>
    <w:rsid w:val="00FD0191"/>
    <w:rsid w:val="00FD03F9"/>
    <w:rsid w:val="00FD0802"/>
    <w:rsid w:val="00FD131E"/>
    <w:rsid w:val="00FD1507"/>
    <w:rsid w:val="00FD1D0F"/>
    <w:rsid w:val="00FD1E34"/>
    <w:rsid w:val="00FD2127"/>
    <w:rsid w:val="00FD284D"/>
    <w:rsid w:val="00FD2CBD"/>
    <w:rsid w:val="00FD348F"/>
    <w:rsid w:val="00FD3573"/>
    <w:rsid w:val="00FD38C8"/>
    <w:rsid w:val="00FD3C72"/>
    <w:rsid w:val="00FD4228"/>
    <w:rsid w:val="00FD4C4F"/>
    <w:rsid w:val="00FD51EE"/>
    <w:rsid w:val="00FD5545"/>
    <w:rsid w:val="00FD5D9C"/>
    <w:rsid w:val="00FD6185"/>
    <w:rsid w:val="00FD699A"/>
    <w:rsid w:val="00FD6A10"/>
    <w:rsid w:val="00FD747B"/>
    <w:rsid w:val="00FD7498"/>
    <w:rsid w:val="00FD7519"/>
    <w:rsid w:val="00FD7554"/>
    <w:rsid w:val="00FD7583"/>
    <w:rsid w:val="00FD7BFD"/>
    <w:rsid w:val="00FE03A4"/>
    <w:rsid w:val="00FE04F3"/>
    <w:rsid w:val="00FE096C"/>
    <w:rsid w:val="00FE0ADC"/>
    <w:rsid w:val="00FE14BB"/>
    <w:rsid w:val="00FE1ADC"/>
    <w:rsid w:val="00FE22C3"/>
    <w:rsid w:val="00FE256F"/>
    <w:rsid w:val="00FE2B07"/>
    <w:rsid w:val="00FE38E8"/>
    <w:rsid w:val="00FE3C78"/>
    <w:rsid w:val="00FE3D4F"/>
    <w:rsid w:val="00FE419A"/>
    <w:rsid w:val="00FE4DAE"/>
    <w:rsid w:val="00FE5B73"/>
    <w:rsid w:val="00FE63AE"/>
    <w:rsid w:val="00FE6997"/>
    <w:rsid w:val="00FE6DE2"/>
    <w:rsid w:val="00FE6F71"/>
    <w:rsid w:val="00FE6F80"/>
    <w:rsid w:val="00FE7038"/>
    <w:rsid w:val="00FE72A6"/>
    <w:rsid w:val="00FE763C"/>
    <w:rsid w:val="00FE783F"/>
    <w:rsid w:val="00FF0391"/>
    <w:rsid w:val="00FF0C1D"/>
    <w:rsid w:val="00FF0C83"/>
    <w:rsid w:val="00FF0F5C"/>
    <w:rsid w:val="00FF0FFE"/>
    <w:rsid w:val="00FF10DA"/>
    <w:rsid w:val="00FF14D9"/>
    <w:rsid w:val="00FF17C6"/>
    <w:rsid w:val="00FF1E0E"/>
    <w:rsid w:val="00FF2013"/>
    <w:rsid w:val="00FF2412"/>
    <w:rsid w:val="00FF284A"/>
    <w:rsid w:val="00FF2A86"/>
    <w:rsid w:val="00FF2BAB"/>
    <w:rsid w:val="00FF2C6F"/>
    <w:rsid w:val="00FF3564"/>
    <w:rsid w:val="00FF39E7"/>
    <w:rsid w:val="00FF3A0E"/>
    <w:rsid w:val="00FF3A4B"/>
    <w:rsid w:val="00FF3A6D"/>
    <w:rsid w:val="00FF3F1D"/>
    <w:rsid w:val="00FF42D7"/>
    <w:rsid w:val="00FF4375"/>
    <w:rsid w:val="00FF4A06"/>
    <w:rsid w:val="00FF4E26"/>
    <w:rsid w:val="00FF4EB1"/>
    <w:rsid w:val="00FF4FC2"/>
    <w:rsid w:val="00FF53F3"/>
    <w:rsid w:val="00FF5A87"/>
    <w:rsid w:val="00FF5FA7"/>
    <w:rsid w:val="00FF6363"/>
    <w:rsid w:val="00FF66AE"/>
    <w:rsid w:val="00FF67D7"/>
    <w:rsid w:val="00FF6F71"/>
    <w:rsid w:val="00FF7032"/>
    <w:rsid w:val="00FF73DC"/>
    <w:rsid w:val="00FF74E2"/>
    <w:rsid w:val="00FF7505"/>
    <w:rsid w:val="00FF7EFF"/>
    <w:rsid w:val="0107033B"/>
    <w:rsid w:val="010D4489"/>
    <w:rsid w:val="011A9BDA"/>
    <w:rsid w:val="013A5550"/>
    <w:rsid w:val="013B5E60"/>
    <w:rsid w:val="01401BBC"/>
    <w:rsid w:val="01475952"/>
    <w:rsid w:val="014F6CCA"/>
    <w:rsid w:val="0152B5E9"/>
    <w:rsid w:val="0153F7A2"/>
    <w:rsid w:val="015E95A1"/>
    <w:rsid w:val="01663D52"/>
    <w:rsid w:val="0166B808"/>
    <w:rsid w:val="016A1F2D"/>
    <w:rsid w:val="017A7BF3"/>
    <w:rsid w:val="01907823"/>
    <w:rsid w:val="019BC69C"/>
    <w:rsid w:val="019DB2FD"/>
    <w:rsid w:val="01A81464"/>
    <w:rsid w:val="01BAF06A"/>
    <w:rsid w:val="01BF3BD2"/>
    <w:rsid w:val="01CC60DE"/>
    <w:rsid w:val="01D2C4BC"/>
    <w:rsid w:val="01E4F581"/>
    <w:rsid w:val="01E7D37B"/>
    <w:rsid w:val="01F3F2A6"/>
    <w:rsid w:val="01FCDF09"/>
    <w:rsid w:val="0201BABB"/>
    <w:rsid w:val="0202BD5C"/>
    <w:rsid w:val="0217EA40"/>
    <w:rsid w:val="0219B0D1"/>
    <w:rsid w:val="022792FE"/>
    <w:rsid w:val="0233E84D"/>
    <w:rsid w:val="0237E6D4"/>
    <w:rsid w:val="024123F5"/>
    <w:rsid w:val="024308BF"/>
    <w:rsid w:val="0250C2D1"/>
    <w:rsid w:val="025D9A8C"/>
    <w:rsid w:val="026BE2C5"/>
    <w:rsid w:val="0272793B"/>
    <w:rsid w:val="02758462"/>
    <w:rsid w:val="02776CD9"/>
    <w:rsid w:val="029E4383"/>
    <w:rsid w:val="029F39C9"/>
    <w:rsid w:val="02A66527"/>
    <w:rsid w:val="02BF9196"/>
    <w:rsid w:val="02CBC8F7"/>
    <w:rsid w:val="02D002A5"/>
    <w:rsid w:val="02D28692"/>
    <w:rsid w:val="02D32C73"/>
    <w:rsid w:val="02D68EEC"/>
    <w:rsid w:val="02DEB04D"/>
    <w:rsid w:val="02E1EA39"/>
    <w:rsid w:val="02E6BEC5"/>
    <w:rsid w:val="02E8E202"/>
    <w:rsid w:val="02F1E593"/>
    <w:rsid w:val="02F202E9"/>
    <w:rsid w:val="02F30734"/>
    <w:rsid w:val="0314687D"/>
    <w:rsid w:val="03178867"/>
    <w:rsid w:val="031B693A"/>
    <w:rsid w:val="03231A28"/>
    <w:rsid w:val="032812A3"/>
    <w:rsid w:val="03292732"/>
    <w:rsid w:val="032BEAD2"/>
    <w:rsid w:val="032D3D5D"/>
    <w:rsid w:val="032D7D93"/>
    <w:rsid w:val="0331E5B8"/>
    <w:rsid w:val="0334F8A3"/>
    <w:rsid w:val="033FEE58"/>
    <w:rsid w:val="035C5262"/>
    <w:rsid w:val="0361B265"/>
    <w:rsid w:val="036F23E2"/>
    <w:rsid w:val="037609DB"/>
    <w:rsid w:val="0379816E"/>
    <w:rsid w:val="0379E8C8"/>
    <w:rsid w:val="0390B4BB"/>
    <w:rsid w:val="039AD888"/>
    <w:rsid w:val="039C950B"/>
    <w:rsid w:val="03A8824F"/>
    <w:rsid w:val="03C04600"/>
    <w:rsid w:val="03C64F81"/>
    <w:rsid w:val="03D64F96"/>
    <w:rsid w:val="03E0D26A"/>
    <w:rsid w:val="03EE10F2"/>
    <w:rsid w:val="03EEC0F0"/>
    <w:rsid w:val="03F92694"/>
    <w:rsid w:val="03FA8DEA"/>
    <w:rsid w:val="03FD5FD2"/>
    <w:rsid w:val="040C306E"/>
    <w:rsid w:val="0413BE7A"/>
    <w:rsid w:val="041557D0"/>
    <w:rsid w:val="041A383E"/>
    <w:rsid w:val="041B50B6"/>
    <w:rsid w:val="0425FB05"/>
    <w:rsid w:val="042CAE35"/>
    <w:rsid w:val="043A13E4"/>
    <w:rsid w:val="04461EA8"/>
    <w:rsid w:val="04476044"/>
    <w:rsid w:val="04539D7B"/>
    <w:rsid w:val="0459749F"/>
    <w:rsid w:val="0462CA32"/>
    <w:rsid w:val="04678EB0"/>
    <w:rsid w:val="0469A88F"/>
    <w:rsid w:val="046BB3F3"/>
    <w:rsid w:val="046FB41F"/>
    <w:rsid w:val="047771AA"/>
    <w:rsid w:val="047B908C"/>
    <w:rsid w:val="047DBA65"/>
    <w:rsid w:val="04862248"/>
    <w:rsid w:val="048CD613"/>
    <w:rsid w:val="048FBC22"/>
    <w:rsid w:val="04A2838A"/>
    <w:rsid w:val="04A682DA"/>
    <w:rsid w:val="04A874B6"/>
    <w:rsid w:val="04B607B7"/>
    <w:rsid w:val="04BFC258"/>
    <w:rsid w:val="04C2FA0C"/>
    <w:rsid w:val="04C9B8BA"/>
    <w:rsid w:val="04CCAAA5"/>
    <w:rsid w:val="04D575CC"/>
    <w:rsid w:val="04DDCB34"/>
    <w:rsid w:val="04E1D0BE"/>
    <w:rsid w:val="04FC7FAC"/>
    <w:rsid w:val="04FF8750"/>
    <w:rsid w:val="050A2E03"/>
    <w:rsid w:val="050BBB14"/>
    <w:rsid w:val="050E0E23"/>
    <w:rsid w:val="05124F64"/>
    <w:rsid w:val="0513F5A5"/>
    <w:rsid w:val="0524D01C"/>
    <w:rsid w:val="0525849A"/>
    <w:rsid w:val="0534B4E8"/>
    <w:rsid w:val="053C4694"/>
    <w:rsid w:val="053DA247"/>
    <w:rsid w:val="053E9EA9"/>
    <w:rsid w:val="05445B12"/>
    <w:rsid w:val="054CEBC3"/>
    <w:rsid w:val="055872E5"/>
    <w:rsid w:val="055E4849"/>
    <w:rsid w:val="055F38BD"/>
    <w:rsid w:val="05612DEF"/>
    <w:rsid w:val="056A2D74"/>
    <w:rsid w:val="056FA209"/>
    <w:rsid w:val="05910169"/>
    <w:rsid w:val="05933B26"/>
    <w:rsid w:val="05A12466"/>
    <w:rsid w:val="05AA61E7"/>
    <w:rsid w:val="05AD022D"/>
    <w:rsid w:val="05B5369B"/>
    <w:rsid w:val="05BCE6EC"/>
    <w:rsid w:val="05C6299B"/>
    <w:rsid w:val="05C7CF99"/>
    <w:rsid w:val="05CC5F24"/>
    <w:rsid w:val="05D11087"/>
    <w:rsid w:val="05DE05E9"/>
    <w:rsid w:val="05E821F9"/>
    <w:rsid w:val="06002872"/>
    <w:rsid w:val="061487D5"/>
    <w:rsid w:val="0625D8B1"/>
    <w:rsid w:val="062AE40D"/>
    <w:rsid w:val="062C0DE5"/>
    <w:rsid w:val="0630BF7A"/>
    <w:rsid w:val="0631C101"/>
    <w:rsid w:val="063739E4"/>
    <w:rsid w:val="06453A95"/>
    <w:rsid w:val="0649113F"/>
    <w:rsid w:val="06650BD4"/>
    <w:rsid w:val="067403C2"/>
    <w:rsid w:val="0688D440"/>
    <w:rsid w:val="068AC962"/>
    <w:rsid w:val="068EC2D0"/>
    <w:rsid w:val="06903747"/>
    <w:rsid w:val="06924096"/>
    <w:rsid w:val="0694C09B"/>
    <w:rsid w:val="0696D3F6"/>
    <w:rsid w:val="06B53EA2"/>
    <w:rsid w:val="06B84F35"/>
    <w:rsid w:val="06C0A5B0"/>
    <w:rsid w:val="06CBBEF5"/>
    <w:rsid w:val="06F0C322"/>
    <w:rsid w:val="06F876C6"/>
    <w:rsid w:val="06FFC51E"/>
    <w:rsid w:val="07075770"/>
    <w:rsid w:val="071407F8"/>
    <w:rsid w:val="071BAA7A"/>
    <w:rsid w:val="0722A1C7"/>
    <w:rsid w:val="073054C6"/>
    <w:rsid w:val="07364BC0"/>
    <w:rsid w:val="074125EA"/>
    <w:rsid w:val="074D2AC7"/>
    <w:rsid w:val="074FD5EA"/>
    <w:rsid w:val="0759796C"/>
    <w:rsid w:val="075AD223"/>
    <w:rsid w:val="075FCCF5"/>
    <w:rsid w:val="07647F87"/>
    <w:rsid w:val="0764F6CF"/>
    <w:rsid w:val="076503DE"/>
    <w:rsid w:val="07670641"/>
    <w:rsid w:val="077C0E3B"/>
    <w:rsid w:val="07905516"/>
    <w:rsid w:val="079ACE48"/>
    <w:rsid w:val="07A2BDF6"/>
    <w:rsid w:val="07A4D9C4"/>
    <w:rsid w:val="07AD6CF6"/>
    <w:rsid w:val="07B6AA49"/>
    <w:rsid w:val="07B8A03F"/>
    <w:rsid w:val="07BB3911"/>
    <w:rsid w:val="07BF0612"/>
    <w:rsid w:val="07CA3486"/>
    <w:rsid w:val="07D57ED6"/>
    <w:rsid w:val="07E23436"/>
    <w:rsid w:val="07E95C59"/>
    <w:rsid w:val="07EB5DC3"/>
    <w:rsid w:val="07F122A7"/>
    <w:rsid w:val="07F7FF5C"/>
    <w:rsid w:val="07F9B7CA"/>
    <w:rsid w:val="07FB7FE9"/>
    <w:rsid w:val="080D1512"/>
    <w:rsid w:val="081439CB"/>
    <w:rsid w:val="0818B3E5"/>
    <w:rsid w:val="0821E1B6"/>
    <w:rsid w:val="08266E92"/>
    <w:rsid w:val="0832FC5B"/>
    <w:rsid w:val="0840362C"/>
    <w:rsid w:val="085D722C"/>
    <w:rsid w:val="085F3DD8"/>
    <w:rsid w:val="086321F8"/>
    <w:rsid w:val="086A38D8"/>
    <w:rsid w:val="08736F06"/>
    <w:rsid w:val="087551AA"/>
    <w:rsid w:val="087BE1B9"/>
    <w:rsid w:val="08857A61"/>
    <w:rsid w:val="088C1369"/>
    <w:rsid w:val="0894B448"/>
    <w:rsid w:val="089E4FB0"/>
    <w:rsid w:val="08A818F1"/>
    <w:rsid w:val="08ADA1C9"/>
    <w:rsid w:val="08B28976"/>
    <w:rsid w:val="08B934E7"/>
    <w:rsid w:val="08BF03EB"/>
    <w:rsid w:val="08D09E92"/>
    <w:rsid w:val="08E043CB"/>
    <w:rsid w:val="08E8FB28"/>
    <w:rsid w:val="08EF74F4"/>
    <w:rsid w:val="08F38C2D"/>
    <w:rsid w:val="08FAA0F9"/>
    <w:rsid w:val="08FD6E3B"/>
    <w:rsid w:val="0910DB59"/>
    <w:rsid w:val="09212D6A"/>
    <w:rsid w:val="0922C6D7"/>
    <w:rsid w:val="092F62C6"/>
    <w:rsid w:val="094A8747"/>
    <w:rsid w:val="095A6F68"/>
    <w:rsid w:val="09783925"/>
    <w:rsid w:val="097AEC65"/>
    <w:rsid w:val="098743DA"/>
    <w:rsid w:val="09902915"/>
    <w:rsid w:val="0995DF9C"/>
    <w:rsid w:val="0996BDFE"/>
    <w:rsid w:val="0998C70E"/>
    <w:rsid w:val="099EF47B"/>
    <w:rsid w:val="09A3A048"/>
    <w:rsid w:val="09A53894"/>
    <w:rsid w:val="09A57D72"/>
    <w:rsid w:val="09A97DF0"/>
    <w:rsid w:val="09AA8F49"/>
    <w:rsid w:val="09C23EF3"/>
    <w:rsid w:val="09CFE697"/>
    <w:rsid w:val="09D401C0"/>
    <w:rsid w:val="09DB942A"/>
    <w:rsid w:val="09E1A560"/>
    <w:rsid w:val="09F0E2A6"/>
    <w:rsid w:val="09F77ACD"/>
    <w:rsid w:val="0A070466"/>
    <w:rsid w:val="0A0915C7"/>
    <w:rsid w:val="0A0B433F"/>
    <w:rsid w:val="0A18A7B3"/>
    <w:rsid w:val="0A3A7E16"/>
    <w:rsid w:val="0A3DFE44"/>
    <w:rsid w:val="0A401742"/>
    <w:rsid w:val="0A44EEB0"/>
    <w:rsid w:val="0A4A465C"/>
    <w:rsid w:val="0A51B591"/>
    <w:rsid w:val="0A52FBDE"/>
    <w:rsid w:val="0A5544B8"/>
    <w:rsid w:val="0A5B7A9F"/>
    <w:rsid w:val="0A6A32DD"/>
    <w:rsid w:val="0A777451"/>
    <w:rsid w:val="0A7C142C"/>
    <w:rsid w:val="0A84ADAA"/>
    <w:rsid w:val="0A8DB4D7"/>
    <w:rsid w:val="0A8ED993"/>
    <w:rsid w:val="0A901524"/>
    <w:rsid w:val="0A91F3CC"/>
    <w:rsid w:val="0A934934"/>
    <w:rsid w:val="0A93856E"/>
    <w:rsid w:val="0AA2DB3F"/>
    <w:rsid w:val="0AA39930"/>
    <w:rsid w:val="0AA5A314"/>
    <w:rsid w:val="0AA6CC73"/>
    <w:rsid w:val="0AA78814"/>
    <w:rsid w:val="0AA93D81"/>
    <w:rsid w:val="0AA9A9C2"/>
    <w:rsid w:val="0AB7468F"/>
    <w:rsid w:val="0ABD5E7B"/>
    <w:rsid w:val="0AC35B93"/>
    <w:rsid w:val="0AC6FCED"/>
    <w:rsid w:val="0ACE7C04"/>
    <w:rsid w:val="0ACF8493"/>
    <w:rsid w:val="0AD26417"/>
    <w:rsid w:val="0AE68641"/>
    <w:rsid w:val="0AEA88D0"/>
    <w:rsid w:val="0AEE46A5"/>
    <w:rsid w:val="0B04D29B"/>
    <w:rsid w:val="0B31E750"/>
    <w:rsid w:val="0B3E60A1"/>
    <w:rsid w:val="0B409F8E"/>
    <w:rsid w:val="0B41535B"/>
    <w:rsid w:val="0B459930"/>
    <w:rsid w:val="0B4EC82C"/>
    <w:rsid w:val="0B7C882D"/>
    <w:rsid w:val="0B8BC058"/>
    <w:rsid w:val="0B8DD523"/>
    <w:rsid w:val="0B90D75C"/>
    <w:rsid w:val="0B989BFA"/>
    <w:rsid w:val="0BB00F26"/>
    <w:rsid w:val="0BB1F274"/>
    <w:rsid w:val="0BCB5522"/>
    <w:rsid w:val="0BCE1C59"/>
    <w:rsid w:val="0BD0384F"/>
    <w:rsid w:val="0BD536B5"/>
    <w:rsid w:val="0BEDDBA0"/>
    <w:rsid w:val="0BEE79BA"/>
    <w:rsid w:val="0BEFAEE1"/>
    <w:rsid w:val="0BF68275"/>
    <w:rsid w:val="0BFC640A"/>
    <w:rsid w:val="0C012699"/>
    <w:rsid w:val="0C14826A"/>
    <w:rsid w:val="0C2A4C1F"/>
    <w:rsid w:val="0C2FE9D6"/>
    <w:rsid w:val="0C344972"/>
    <w:rsid w:val="0C382318"/>
    <w:rsid w:val="0C3E90EE"/>
    <w:rsid w:val="0C442A86"/>
    <w:rsid w:val="0C4C95BD"/>
    <w:rsid w:val="0C594CAD"/>
    <w:rsid w:val="0C599226"/>
    <w:rsid w:val="0C63D2D8"/>
    <w:rsid w:val="0C64270C"/>
    <w:rsid w:val="0C686A4D"/>
    <w:rsid w:val="0C6FC3C5"/>
    <w:rsid w:val="0C73C5AE"/>
    <w:rsid w:val="0C7581D7"/>
    <w:rsid w:val="0C7983CE"/>
    <w:rsid w:val="0C852E21"/>
    <w:rsid w:val="0C87CE2F"/>
    <w:rsid w:val="0C9DB664"/>
    <w:rsid w:val="0C9FCC58"/>
    <w:rsid w:val="0CA72C3B"/>
    <w:rsid w:val="0CBC88A1"/>
    <w:rsid w:val="0CBF4834"/>
    <w:rsid w:val="0CC619FE"/>
    <w:rsid w:val="0CD6953D"/>
    <w:rsid w:val="0CE14D68"/>
    <w:rsid w:val="0CFA3FAC"/>
    <w:rsid w:val="0D0110B4"/>
    <w:rsid w:val="0D07BEB8"/>
    <w:rsid w:val="0D13B37D"/>
    <w:rsid w:val="0D16898D"/>
    <w:rsid w:val="0D1B50A8"/>
    <w:rsid w:val="0D25A274"/>
    <w:rsid w:val="0D374597"/>
    <w:rsid w:val="0D416430"/>
    <w:rsid w:val="0D4FEAD7"/>
    <w:rsid w:val="0D67329D"/>
    <w:rsid w:val="0D6EFABF"/>
    <w:rsid w:val="0D793DCE"/>
    <w:rsid w:val="0D88BE73"/>
    <w:rsid w:val="0D97C930"/>
    <w:rsid w:val="0DA6B280"/>
    <w:rsid w:val="0DA83AB9"/>
    <w:rsid w:val="0DAFA52E"/>
    <w:rsid w:val="0DB0236A"/>
    <w:rsid w:val="0DB3E848"/>
    <w:rsid w:val="0DBC48FD"/>
    <w:rsid w:val="0DBC6C4B"/>
    <w:rsid w:val="0DBCBC81"/>
    <w:rsid w:val="0DBD130F"/>
    <w:rsid w:val="0DC529A7"/>
    <w:rsid w:val="0DDFA759"/>
    <w:rsid w:val="0DE196AA"/>
    <w:rsid w:val="0DE1A58C"/>
    <w:rsid w:val="0DF01063"/>
    <w:rsid w:val="0DFD0D28"/>
    <w:rsid w:val="0DFFA339"/>
    <w:rsid w:val="0E0646E4"/>
    <w:rsid w:val="0E086661"/>
    <w:rsid w:val="0E1F8722"/>
    <w:rsid w:val="0E24D54F"/>
    <w:rsid w:val="0E26B0A6"/>
    <w:rsid w:val="0E28A80C"/>
    <w:rsid w:val="0E2A1807"/>
    <w:rsid w:val="0E38C761"/>
    <w:rsid w:val="0E3DF665"/>
    <w:rsid w:val="0E3FD69E"/>
    <w:rsid w:val="0E49E118"/>
    <w:rsid w:val="0E535B8B"/>
    <w:rsid w:val="0E638021"/>
    <w:rsid w:val="0E63AFE2"/>
    <w:rsid w:val="0E665DBD"/>
    <w:rsid w:val="0E72D5F3"/>
    <w:rsid w:val="0E777F58"/>
    <w:rsid w:val="0E86F89C"/>
    <w:rsid w:val="0E905C19"/>
    <w:rsid w:val="0E9E3595"/>
    <w:rsid w:val="0EA26CFA"/>
    <w:rsid w:val="0EBDAF4B"/>
    <w:rsid w:val="0EC5FD40"/>
    <w:rsid w:val="0ECD7E66"/>
    <w:rsid w:val="0ED3C174"/>
    <w:rsid w:val="0EE470EA"/>
    <w:rsid w:val="0EE6C49F"/>
    <w:rsid w:val="0EF5D844"/>
    <w:rsid w:val="0F088CE8"/>
    <w:rsid w:val="0F0D8EAF"/>
    <w:rsid w:val="0F0FA459"/>
    <w:rsid w:val="0F1C7579"/>
    <w:rsid w:val="0F1DB77F"/>
    <w:rsid w:val="0F1FF8E1"/>
    <w:rsid w:val="0F2AF42C"/>
    <w:rsid w:val="0F304127"/>
    <w:rsid w:val="0F310386"/>
    <w:rsid w:val="0F399AFE"/>
    <w:rsid w:val="0F3A74A1"/>
    <w:rsid w:val="0F3F805E"/>
    <w:rsid w:val="0F459B54"/>
    <w:rsid w:val="0F50B42D"/>
    <w:rsid w:val="0F51CE83"/>
    <w:rsid w:val="0F6704CC"/>
    <w:rsid w:val="0F7008B4"/>
    <w:rsid w:val="0F74D9D4"/>
    <w:rsid w:val="0F7900A1"/>
    <w:rsid w:val="0F82CB33"/>
    <w:rsid w:val="0F88F2FB"/>
    <w:rsid w:val="0F96471F"/>
    <w:rsid w:val="0F97CF69"/>
    <w:rsid w:val="0FABC5AD"/>
    <w:rsid w:val="0FB4E20A"/>
    <w:rsid w:val="0FBE3AEF"/>
    <w:rsid w:val="0FBE7963"/>
    <w:rsid w:val="0FC0D727"/>
    <w:rsid w:val="0FDB75D5"/>
    <w:rsid w:val="0FF0166F"/>
    <w:rsid w:val="0FF67122"/>
    <w:rsid w:val="100D8931"/>
    <w:rsid w:val="1012E1CC"/>
    <w:rsid w:val="101E0B6A"/>
    <w:rsid w:val="1020EE1A"/>
    <w:rsid w:val="10495291"/>
    <w:rsid w:val="104CC6FC"/>
    <w:rsid w:val="1058FC11"/>
    <w:rsid w:val="105DDA84"/>
    <w:rsid w:val="105F3714"/>
    <w:rsid w:val="106520E2"/>
    <w:rsid w:val="10676965"/>
    <w:rsid w:val="1068F42F"/>
    <w:rsid w:val="106BB74A"/>
    <w:rsid w:val="108024D7"/>
    <w:rsid w:val="1082644D"/>
    <w:rsid w:val="108E1DEE"/>
    <w:rsid w:val="10A04E14"/>
    <w:rsid w:val="10A61FCA"/>
    <w:rsid w:val="10AA5112"/>
    <w:rsid w:val="10B01FCA"/>
    <w:rsid w:val="10C14B8E"/>
    <w:rsid w:val="10CFD52D"/>
    <w:rsid w:val="10D97E21"/>
    <w:rsid w:val="10DC9004"/>
    <w:rsid w:val="10F0D62F"/>
    <w:rsid w:val="10FC4464"/>
    <w:rsid w:val="11002524"/>
    <w:rsid w:val="1108767F"/>
    <w:rsid w:val="11108419"/>
    <w:rsid w:val="1111A804"/>
    <w:rsid w:val="11203E07"/>
    <w:rsid w:val="1132C226"/>
    <w:rsid w:val="11439ED4"/>
    <w:rsid w:val="1147E32E"/>
    <w:rsid w:val="11525E1C"/>
    <w:rsid w:val="11557787"/>
    <w:rsid w:val="115B45B6"/>
    <w:rsid w:val="115CBF4B"/>
    <w:rsid w:val="115F29B9"/>
    <w:rsid w:val="11635530"/>
    <w:rsid w:val="11639F57"/>
    <w:rsid w:val="11849485"/>
    <w:rsid w:val="11880EE6"/>
    <w:rsid w:val="118A69E6"/>
    <w:rsid w:val="118F4EAE"/>
    <w:rsid w:val="11A5BF6C"/>
    <w:rsid w:val="11A62A8E"/>
    <w:rsid w:val="11C71161"/>
    <w:rsid w:val="11CD50D8"/>
    <w:rsid w:val="11CF71EC"/>
    <w:rsid w:val="11D3FD61"/>
    <w:rsid w:val="11D560F7"/>
    <w:rsid w:val="11DDB4E3"/>
    <w:rsid w:val="11E9028D"/>
    <w:rsid w:val="11EBCC2F"/>
    <w:rsid w:val="11FFF73C"/>
    <w:rsid w:val="120989E5"/>
    <w:rsid w:val="120DC6FE"/>
    <w:rsid w:val="120EA4C2"/>
    <w:rsid w:val="12129E53"/>
    <w:rsid w:val="1222129B"/>
    <w:rsid w:val="122380B3"/>
    <w:rsid w:val="12244518"/>
    <w:rsid w:val="1229E77F"/>
    <w:rsid w:val="12383D7A"/>
    <w:rsid w:val="1239E2D9"/>
    <w:rsid w:val="1239E70F"/>
    <w:rsid w:val="124A1CD2"/>
    <w:rsid w:val="125BDA4B"/>
    <w:rsid w:val="12658026"/>
    <w:rsid w:val="12661E31"/>
    <w:rsid w:val="127BABDC"/>
    <w:rsid w:val="128D5122"/>
    <w:rsid w:val="12998A39"/>
    <w:rsid w:val="129B2709"/>
    <w:rsid w:val="129E5622"/>
    <w:rsid w:val="12ACAC0F"/>
    <w:rsid w:val="12BA042C"/>
    <w:rsid w:val="12C88E31"/>
    <w:rsid w:val="12F17FCE"/>
    <w:rsid w:val="12F6E9C4"/>
    <w:rsid w:val="13055026"/>
    <w:rsid w:val="13061823"/>
    <w:rsid w:val="130A08F8"/>
    <w:rsid w:val="13206AB6"/>
    <w:rsid w:val="132BE4B4"/>
    <w:rsid w:val="13315A31"/>
    <w:rsid w:val="13377EDF"/>
    <w:rsid w:val="1337870C"/>
    <w:rsid w:val="13426452"/>
    <w:rsid w:val="1344E9C2"/>
    <w:rsid w:val="134569C7"/>
    <w:rsid w:val="134C8D04"/>
    <w:rsid w:val="13630A6C"/>
    <w:rsid w:val="136787DD"/>
    <w:rsid w:val="136F2CAA"/>
    <w:rsid w:val="136FA43C"/>
    <w:rsid w:val="1375D10E"/>
    <w:rsid w:val="137658C0"/>
    <w:rsid w:val="137677EE"/>
    <w:rsid w:val="137E16B8"/>
    <w:rsid w:val="13847581"/>
    <w:rsid w:val="1396D7D6"/>
    <w:rsid w:val="1398ED1D"/>
    <w:rsid w:val="139ED45F"/>
    <w:rsid w:val="13AB023A"/>
    <w:rsid w:val="13BDD57A"/>
    <w:rsid w:val="13C3EF8F"/>
    <w:rsid w:val="13C72584"/>
    <w:rsid w:val="13C8AF55"/>
    <w:rsid w:val="13D0D137"/>
    <w:rsid w:val="13D73347"/>
    <w:rsid w:val="13DB100C"/>
    <w:rsid w:val="13DFE8A6"/>
    <w:rsid w:val="13E5ED33"/>
    <w:rsid w:val="13F0BA40"/>
    <w:rsid w:val="13FAEB6F"/>
    <w:rsid w:val="13FDAD14"/>
    <w:rsid w:val="1401DE0C"/>
    <w:rsid w:val="140E0B0B"/>
    <w:rsid w:val="14164C56"/>
    <w:rsid w:val="142F017D"/>
    <w:rsid w:val="14306079"/>
    <w:rsid w:val="1430E333"/>
    <w:rsid w:val="14387A62"/>
    <w:rsid w:val="1448A06D"/>
    <w:rsid w:val="144E8BF0"/>
    <w:rsid w:val="145C35ED"/>
    <w:rsid w:val="146A62E8"/>
    <w:rsid w:val="146EF8E1"/>
    <w:rsid w:val="148F419F"/>
    <w:rsid w:val="1491D944"/>
    <w:rsid w:val="1495556E"/>
    <w:rsid w:val="149D64AA"/>
    <w:rsid w:val="14A38425"/>
    <w:rsid w:val="14A9BFFB"/>
    <w:rsid w:val="14B1822C"/>
    <w:rsid w:val="14C0FD0C"/>
    <w:rsid w:val="14C257E6"/>
    <w:rsid w:val="14C3BA2E"/>
    <w:rsid w:val="150E1FAF"/>
    <w:rsid w:val="153252FD"/>
    <w:rsid w:val="1535617B"/>
    <w:rsid w:val="153F1320"/>
    <w:rsid w:val="1552FE53"/>
    <w:rsid w:val="15606008"/>
    <w:rsid w:val="1565E034"/>
    <w:rsid w:val="156A98E1"/>
    <w:rsid w:val="1570C2CE"/>
    <w:rsid w:val="1576D5F6"/>
    <w:rsid w:val="157C774E"/>
    <w:rsid w:val="1581D388"/>
    <w:rsid w:val="15A3D516"/>
    <w:rsid w:val="15AD6FF1"/>
    <w:rsid w:val="15B979D8"/>
    <w:rsid w:val="15BCCF1E"/>
    <w:rsid w:val="15BF9CB2"/>
    <w:rsid w:val="15BFB618"/>
    <w:rsid w:val="15C135DD"/>
    <w:rsid w:val="15D4E033"/>
    <w:rsid w:val="15E849D3"/>
    <w:rsid w:val="15E9263A"/>
    <w:rsid w:val="15F915E4"/>
    <w:rsid w:val="15FA174F"/>
    <w:rsid w:val="160F3020"/>
    <w:rsid w:val="160FB1EA"/>
    <w:rsid w:val="161418D9"/>
    <w:rsid w:val="161E0FB4"/>
    <w:rsid w:val="16222765"/>
    <w:rsid w:val="1625E203"/>
    <w:rsid w:val="16277617"/>
    <w:rsid w:val="162C140C"/>
    <w:rsid w:val="162CC60F"/>
    <w:rsid w:val="163FBB78"/>
    <w:rsid w:val="163FF41C"/>
    <w:rsid w:val="1642BA3F"/>
    <w:rsid w:val="16457A7F"/>
    <w:rsid w:val="164BC94C"/>
    <w:rsid w:val="1656C974"/>
    <w:rsid w:val="16577A04"/>
    <w:rsid w:val="165FFC1B"/>
    <w:rsid w:val="16610C0A"/>
    <w:rsid w:val="1666B2CB"/>
    <w:rsid w:val="1668D39C"/>
    <w:rsid w:val="166C5815"/>
    <w:rsid w:val="167988C6"/>
    <w:rsid w:val="1683DB79"/>
    <w:rsid w:val="168AFA02"/>
    <w:rsid w:val="16919428"/>
    <w:rsid w:val="169F2BEE"/>
    <w:rsid w:val="16A0C1FB"/>
    <w:rsid w:val="16A2165B"/>
    <w:rsid w:val="16AA455D"/>
    <w:rsid w:val="16B16FAA"/>
    <w:rsid w:val="16CDF1F2"/>
    <w:rsid w:val="16CFDD38"/>
    <w:rsid w:val="16D57406"/>
    <w:rsid w:val="16E070A9"/>
    <w:rsid w:val="16E0C698"/>
    <w:rsid w:val="16E2CC9B"/>
    <w:rsid w:val="16E7FA22"/>
    <w:rsid w:val="16F75BE9"/>
    <w:rsid w:val="1708E0AF"/>
    <w:rsid w:val="17106468"/>
    <w:rsid w:val="1710DF05"/>
    <w:rsid w:val="171CDEEC"/>
    <w:rsid w:val="17235B0E"/>
    <w:rsid w:val="172D638B"/>
    <w:rsid w:val="173C9F3E"/>
    <w:rsid w:val="174A905F"/>
    <w:rsid w:val="1758188B"/>
    <w:rsid w:val="17671E05"/>
    <w:rsid w:val="1768DF12"/>
    <w:rsid w:val="176C9163"/>
    <w:rsid w:val="1772DABD"/>
    <w:rsid w:val="1788A373"/>
    <w:rsid w:val="17941392"/>
    <w:rsid w:val="17A2E07F"/>
    <w:rsid w:val="17ABB2AD"/>
    <w:rsid w:val="17B15EDD"/>
    <w:rsid w:val="17B27C16"/>
    <w:rsid w:val="17BC1069"/>
    <w:rsid w:val="17BC8814"/>
    <w:rsid w:val="17CE5B1D"/>
    <w:rsid w:val="17D84B43"/>
    <w:rsid w:val="17DA82EE"/>
    <w:rsid w:val="17DB8BD9"/>
    <w:rsid w:val="17DCAFAA"/>
    <w:rsid w:val="17E8FDBE"/>
    <w:rsid w:val="17EAD8DC"/>
    <w:rsid w:val="17F6DD51"/>
    <w:rsid w:val="17F84D01"/>
    <w:rsid w:val="1804CB54"/>
    <w:rsid w:val="18071889"/>
    <w:rsid w:val="1817435D"/>
    <w:rsid w:val="181DDB6B"/>
    <w:rsid w:val="18348EC7"/>
    <w:rsid w:val="18354A6F"/>
    <w:rsid w:val="184074B7"/>
    <w:rsid w:val="185030AF"/>
    <w:rsid w:val="1852DC42"/>
    <w:rsid w:val="185E477C"/>
    <w:rsid w:val="1860492E"/>
    <w:rsid w:val="1864C7A5"/>
    <w:rsid w:val="186578C1"/>
    <w:rsid w:val="186AF546"/>
    <w:rsid w:val="188767BE"/>
    <w:rsid w:val="18939B32"/>
    <w:rsid w:val="18A06929"/>
    <w:rsid w:val="18A8C925"/>
    <w:rsid w:val="18B4F569"/>
    <w:rsid w:val="18BFD05C"/>
    <w:rsid w:val="18C88F7D"/>
    <w:rsid w:val="18CEB42A"/>
    <w:rsid w:val="18D82729"/>
    <w:rsid w:val="18D979A2"/>
    <w:rsid w:val="18DF1343"/>
    <w:rsid w:val="18E02E30"/>
    <w:rsid w:val="18E111A7"/>
    <w:rsid w:val="18E1E943"/>
    <w:rsid w:val="18EBC0BF"/>
    <w:rsid w:val="18F93599"/>
    <w:rsid w:val="18FE34B7"/>
    <w:rsid w:val="1902CEF8"/>
    <w:rsid w:val="1908E4A0"/>
    <w:rsid w:val="1934BB1B"/>
    <w:rsid w:val="19434302"/>
    <w:rsid w:val="1944D86B"/>
    <w:rsid w:val="194595EE"/>
    <w:rsid w:val="1945F946"/>
    <w:rsid w:val="194831FD"/>
    <w:rsid w:val="1951736C"/>
    <w:rsid w:val="195C3107"/>
    <w:rsid w:val="195E6B21"/>
    <w:rsid w:val="19631D56"/>
    <w:rsid w:val="196B29AB"/>
    <w:rsid w:val="198384F1"/>
    <w:rsid w:val="19904E8A"/>
    <w:rsid w:val="1992ADB2"/>
    <w:rsid w:val="19971385"/>
    <w:rsid w:val="199CB87F"/>
    <w:rsid w:val="19A09BB5"/>
    <w:rsid w:val="19A7B457"/>
    <w:rsid w:val="19AC56D9"/>
    <w:rsid w:val="19B16E92"/>
    <w:rsid w:val="19C217D7"/>
    <w:rsid w:val="19C630DD"/>
    <w:rsid w:val="19C7F45E"/>
    <w:rsid w:val="19CBEAEE"/>
    <w:rsid w:val="19DB165D"/>
    <w:rsid w:val="19E4956A"/>
    <w:rsid w:val="19E82475"/>
    <w:rsid w:val="19EAD032"/>
    <w:rsid w:val="19F6CF45"/>
    <w:rsid w:val="1A030966"/>
    <w:rsid w:val="1A03745B"/>
    <w:rsid w:val="1A081FE9"/>
    <w:rsid w:val="1A12B930"/>
    <w:rsid w:val="1A1669DD"/>
    <w:rsid w:val="1A183CA1"/>
    <w:rsid w:val="1A238379"/>
    <w:rsid w:val="1A245605"/>
    <w:rsid w:val="1A2EB34D"/>
    <w:rsid w:val="1A30542B"/>
    <w:rsid w:val="1A4E7A86"/>
    <w:rsid w:val="1A62F0D1"/>
    <w:rsid w:val="1A654471"/>
    <w:rsid w:val="1A654FF2"/>
    <w:rsid w:val="1A664C0D"/>
    <w:rsid w:val="1A6A919A"/>
    <w:rsid w:val="1A6B90B3"/>
    <w:rsid w:val="1A7171E9"/>
    <w:rsid w:val="1A7AA960"/>
    <w:rsid w:val="1A8402D7"/>
    <w:rsid w:val="1A8B8F48"/>
    <w:rsid w:val="1AA88B0E"/>
    <w:rsid w:val="1AAA7B7F"/>
    <w:rsid w:val="1AAC0B32"/>
    <w:rsid w:val="1AAC1AA9"/>
    <w:rsid w:val="1AB37435"/>
    <w:rsid w:val="1ABAB5F0"/>
    <w:rsid w:val="1ABFF478"/>
    <w:rsid w:val="1ACA4E76"/>
    <w:rsid w:val="1AD1D2F7"/>
    <w:rsid w:val="1AD43196"/>
    <w:rsid w:val="1AD9182B"/>
    <w:rsid w:val="1ADA54CD"/>
    <w:rsid w:val="1ADA8AD9"/>
    <w:rsid w:val="1AE9591E"/>
    <w:rsid w:val="1AEC8D40"/>
    <w:rsid w:val="1AEDE2B6"/>
    <w:rsid w:val="1B00AE9F"/>
    <w:rsid w:val="1B0E91FF"/>
    <w:rsid w:val="1B2198D7"/>
    <w:rsid w:val="1B331332"/>
    <w:rsid w:val="1B37F811"/>
    <w:rsid w:val="1B3EDA13"/>
    <w:rsid w:val="1B43514B"/>
    <w:rsid w:val="1B52AA92"/>
    <w:rsid w:val="1B54EDA7"/>
    <w:rsid w:val="1B565883"/>
    <w:rsid w:val="1B5A9E7A"/>
    <w:rsid w:val="1B5B0AC1"/>
    <w:rsid w:val="1B5D2BD5"/>
    <w:rsid w:val="1B5FFFAF"/>
    <w:rsid w:val="1B6ABCF8"/>
    <w:rsid w:val="1B6D1610"/>
    <w:rsid w:val="1B7117BA"/>
    <w:rsid w:val="1B740D3B"/>
    <w:rsid w:val="1B7D5763"/>
    <w:rsid w:val="1B82A23E"/>
    <w:rsid w:val="1B849729"/>
    <w:rsid w:val="1B85AA61"/>
    <w:rsid w:val="1B8AB284"/>
    <w:rsid w:val="1B8DEFB3"/>
    <w:rsid w:val="1B8E9467"/>
    <w:rsid w:val="1B9948CA"/>
    <w:rsid w:val="1B99FBE1"/>
    <w:rsid w:val="1BA0583C"/>
    <w:rsid w:val="1BB1F69D"/>
    <w:rsid w:val="1BD7097E"/>
    <w:rsid w:val="1BD89108"/>
    <w:rsid w:val="1BD96B50"/>
    <w:rsid w:val="1BE57533"/>
    <w:rsid w:val="1BEB682A"/>
    <w:rsid w:val="1BEBE1F4"/>
    <w:rsid w:val="1BED1D43"/>
    <w:rsid w:val="1C074253"/>
    <w:rsid w:val="1C0965C5"/>
    <w:rsid w:val="1C16F728"/>
    <w:rsid w:val="1C18B79A"/>
    <w:rsid w:val="1C1E468C"/>
    <w:rsid w:val="1C1FB4A7"/>
    <w:rsid w:val="1C24599F"/>
    <w:rsid w:val="1C2AF512"/>
    <w:rsid w:val="1C311B96"/>
    <w:rsid w:val="1C3344F0"/>
    <w:rsid w:val="1C36831D"/>
    <w:rsid w:val="1C376CD1"/>
    <w:rsid w:val="1C3DD4D6"/>
    <w:rsid w:val="1C409AAE"/>
    <w:rsid w:val="1C4826BF"/>
    <w:rsid w:val="1C487888"/>
    <w:rsid w:val="1C59C106"/>
    <w:rsid w:val="1C6AFC23"/>
    <w:rsid w:val="1C6B9E4B"/>
    <w:rsid w:val="1C6CF8F8"/>
    <w:rsid w:val="1C7574CD"/>
    <w:rsid w:val="1C78F35A"/>
    <w:rsid w:val="1C7B8DC3"/>
    <w:rsid w:val="1C7C18AC"/>
    <w:rsid w:val="1C81B176"/>
    <w:rsid w:val="1C8A1DC0"/>
    <w:rsid w:val="1C9086CB"/>
    <w:rsid w:val="1CB180E1"/>
    <w:rsid w:val="1CC2178D"/>
    <w:rsid w:val="1CC433CB"/>
    <w:rsid w:val="1CCBBD55"/>
    <w:rsid w:val="1CD22090"/>
    <w:rsid w:val="1CDA36D0"/>
    <w:rsid w:val="1CDAA965"/>
    <w:rsid w:val="1CE8AF48"/>
    <w:rsid w:val="1CEE96BA"/>
    <w:rsid w:val="1CF3EB42"/>
    <w:rsid w:val="1CF44A77"/>
    <w:rsid w:val="1D198C61"/>
    <w:rsid w:val="1D201864"/>
    <w:rsid w:val="1D2043E0"/>
    <w:rsid w:val="1D2A5BD3"/>
    <w:rsid w:val="1D6D380C"/>
    <w:rsid w:val="1D6E9780"/>
    <w:rsid w:val="1D92FE37"/>
    <w:rsid w:val="1D98E410"/>
    <w:rsid w:val="1D98E843"/>
    <w:rsid w:val="1D9EA7C9"/>
    <w:rsid w:val="1DA2EF11"/>
    <w:rsid w:val="1DA773ED"/>
    <w:rsid w:val="1DA89601"/>
    <w:rsid w:val="1DB5DE9D"/>
    <w:rsid w:val="1DBA16ED"/>
    <w:rsid w:val="1DD3794B"/>
    <w:rsid w:val="1DEA0FA6"/>
    <w:rsid w:val="1DECB59D"/>
    <w:rsid w:val="1DEF5FA1"/>
    <w:rsid w:val="1DF0A72F"/>
    <w:rsid w:val="1DF50EF8"/>
    <w:rsid w:val="1DF65FB4"/>
    <w:rsid w:val="1DFD27C5"/>
    <w:rsid w:val="1E15410F"/>
    <w:rsid w:val="1E16E1B4"/>
    <w:rsid w:val="1E1C83AB"/>
    <w:rsid w:val="1E20071D"/>
    <w:rsid w:val="1E2348E6"/>
    <w:rsid w:val="1E23D5DB"/>
    <w:rsid w:val="1E27A648"/>
    <w:rsid w:val="1E3CA091"/>
    <w:rsid w:val="1E407365"/>
    <w:rsid w:val="1E421943"/>
    <w:rsid w:val="1E42470F"/>
    <w:rsid w:val="1E44FE1F"/>
    <w:rsid w:val="1E459B49"/>
    <w:rsid w:val="1E4F6178"/>
    <w:rsid w:val="1E56D398"/>
    <w:rsid w:val="1E5C9D7D"/>
    <w:rsid w:val="1E610C62"/>
    <w:rsid w:val="1E631EA6"/>
    <w:rsid w:val="1E6CD468"/>
    <w:rsid w:val="1E9ED2F1"/>
    <w:rsid w:val="1EA12416"/>
    <w:rsid w:val="1EA6637D"/>
    <w:rsid w:val="1EACADBE"/>
    <w:rsid w:val="1EB72AAA"/>
    <w:rsid w:val="1EB9B789"/>
    <w:rsid w:val="1EB9E0D0"/>
    <w:rsid w:val="1EBD3300"/>
    <w:rsid w:val="1EC5CF54"/>
    <w:rsid w:val="1EC65308"/>
    <w:rsid w:val="1ED9D3E6"/>
    <w:rsid w:val="1EE75133"/>
    <w:rsid w:val="1EEA699F"/>
    <w:rsid w:val="1EEAC500"/>
    <w:rsid w:val="1EEB366D"/>
    <w:rsid w:val="1EFFFD10"/>
    <w:rsid w:val="1F01ECE4"/>
    <w:rsid w:val="1F081AF9"/>
    <w:rsid w:val="1F0A63EF"/>
    <w:rsid w:val="1F173F84"/>
    <w:rsid w:val="1F1D3564"/>
    <w:rsid w:val="1F264128"/>
    <w:rsid w:val="1F285254"/>
    <w:rsid w:val="1F2CDBF8"/>
    <w:rsid w:val="1F3310AA"/>
    <w:rsid w:val="1F381762"/>
    <w:rsid w:val="1F38D833"/>
    <w:rsid w:val="1F3AB94D"/>
    <w:rsid w:val="1F487657"/>
    <w:rsid w:val="1F4A5C74"/>
    <w:rsid w:val="1F4B1EC0"/>
    <w:rsid w:val="1F506E9F"/>
    <w:rsid w:val="1F61FE5C"/>
    <w:rsid w:val="1F82AAD9"/>
    <w:rsid w:val="1F86BA1B"/>
    <w:rsid w:val="1F87A8E7"/>
    <w:rsid w:val="1F8E2713"/>
    <w:rsid w:val="1F95844F"/>
    <w:rsid w:val="1F9862F1"/>
    <w:rsid w:val="1FA8C106"/>
    <w:rsid w:val="1FB2B215"/>
    <w:rsid w:val="1FB785E9"/>
    <w:rsid w:val="1FC3B484"/>
    <w:rsid w:val="1FCB33E9"/>
    <w:rsid w:val="1FCCDBC0"/>
    <w:rsid w:val="1FCE1431"/>
    <w:rsid w:val="1FD09DE0"/>
    <w:rsid w:val="1FD26318"/>
    <w:rsid w:val="1FD7D4CA"/>
    <w:rsid w:val="1FDDD1FD"/>
    <w:rsid w:val="1FDF0961"/>
    <w:rsid w:val="1FE001D8"/>
    <w:rsid w:val="1FE3A5B7"/>
    <w:rsid w:val="1FE64D51"/>
    <w:rsid w:val="1FE7352B"/>
    <w:rsid w:val="1FE92957"/>
    <w:rsid w:val="1FF922D9"/>
    <w:rsid w:val="20040C5C"/>
    <w:rsid w:val="20172B61"/>
    <w:rsid w:val="20341BDA"/>
    <w:rsid w:val="2046CCD5"/>
    <w:rsid w:val="2047448A"/>
    <w:rsid w:val="2047B434"/>
    <w:rsid w:val="2047BD8E"/>
    <w:rsid w:val="20496B97"/>
    <w:rsid w:val="204C12BC"/>
    <w:rsid w:val="205086E3"/>
    <w:rsid w:val="20599F66"/>
    <w:rsid w:val="20609690"/>
    <w:rsid w:val="20612248"/>
    <w:rsid w:val="206378F4"/>
    <w:rsid w:val="2064EC1E"/>
    <w:rsid w:val="206F9962"/>
    <w:rsid w:val="2082A62F"/>
    <w:rsid w:val="20869561"/>
    <w:rsid w:val="20892ACC"/>
    <w:rsid w:val="20B6F661"/>
    <w:rsid w:val="20BD7957"/>
    <w:rsid w:val="20C1B450"/>
    <w:rsid w:val="20C2A5AD"/>
    <w:rsid w:val="20CD8C3F"/>
    <w:rsid w:val="20DB51D9"/>
    <w:rsid w:val="20E5EEEF"/>
    <w:rsid w:val="20EA4F58"/>
    <w:rsid w:val="20F1B597"/>
    <w:rsid w:val="20FEAA73"/>
    <w:rsid w:val="20FEFA6F"/>
    <w:rsid w:val="21050120"/>
    <w:rsid w:val="21074051"/>
    <w:rsid w:val="2107F173"/>
    <w:rsid w:val="210FC2F6"/>
    <w:rsid w:val="21226A08"/>
    <w:rsid w:val="2129F774"/>
    <w:rsid w:val="212E3751"/>
    <w:rsid w:val="213AB2FD"/>
    <w:rsid w:val="2143580C"/>
    <w:rsid w:val="216DE955"/>
    <w:rsid w:val="21703C01"/>
    <w:rsid w:val="21711E15"/>
    <w:rsid w:val="217C0349"/>
    <w:rsid w:val="217FA9EC"/>
    <w:rsid w:val="2192E5BC"/>
    <w:rsid w:val="2197763D"/>
    <w:rsid w:val="219D37CF"/>
    <w:rsid w:val="21A4B293"/>
    <w:rsid w:val="21C59B2B"/>
    <w:rsid w:val="21C5B441"/>
    <w:rsid w:val="21C945B6"/>
    <w:rsid w:val="21F56FC7"/>
    <w:rsid w:val="21F76C3B"/>
    <w:rsid w:val="21F9746F"/>
    <w:rsid w:val="2204818E"/>
    <w:rsid w:val="220E5805"/>
    <w:rsid w:val="2215A932"/>
    <w:rsid w:val="221F9AF9"/>
    <w:rsid w:val="22207179"/>
    <w:rsid w:val="22214F42"/>
    <w:rsid w:val="223E1D30"/>
    <w:rsid w:val="2249152F"/>
    <w:rsid w:val="225C7D13"/>
    <w:rsid w:val="2266CC5E"/>
    <w:rsid w:val="2271CED5"/>
    <w:rsid w:val="22733EFA"/>
    <w:rsid w:val="227AB902"/>
    <w:rsid w:val="228C175D"/>
    <w:rsid w:val="228F6C34"/>
    <w:rsid w:val="22946538"/>
    <w:rsid w:val="229687AE"/>
    <w:rsid w:val="2299DB54"/>
    <w:rsid w:val="22A9FB42"/>
    <w:rsid w:val="22B1C18E"/>
    <w:rsid w:val="22B28378"/>
    <w:rsid w:val="22C00528"/>
    <w:rsid w:val="22C5BAC6"/>
    <w:rsid w:val="22DD233A"/>
    <w:rsid w:val="22E3F49E"/>
    <w:rsid w:val="22E48E4A"/>
    <w:rsid w:val="22E5743B"/>
    <w:rsid w:val="22EF0BC7"/>
    <w:rsid w:val="2304C22B"/>
    <w:rsid w:val="23065185"/>
    <w:rsid w:val="230EB1A5"/>
    <w:rsid w:val="2316E643"/>
    <w:rsid w:val="231A2855"/>
    <w:rsid w:val="231C2B36"/>
    <w:rsid w:val="2324785A"/>
    <w:rsid w:val="2324F9EC"/>
    <w:rsid w:val="233C9B2D"/>
    <w:rsid w:val="233E758F"/>
    <w:rsid w:val="237BB384"/>
    <w:rsid w:val="238A90A3"/>
    <w:rsid w:val="2394BB2E"/>
    <w:rsid w:val="239F30A9"/>
    <w:rsid w:val="23BCDEA3"/>
    <w:rsid w:val="23BDE13D"/>
    <w:rsid w:val="23C4BC91"/>
    <w:rsid w:val="23C6C899"/>
    <w:rsid w:val="23D0A72D"/>
    <w:rsid w:val="23D2D43F"/>
    <w:rsid w:val="23E4C910"/>
    <w:rsid w:val="23E7CE69"/>
    <w:rsid w:val="23F19195"/>
    <w:rsid w:val="23FD59B4"/>
    <w:rsid w:val="240BF852"/>
    <w:rsid w:val="240E0A51"/>
    <w:rsid w:val="2417D656"/>
    <w:rsid w:val="242049AC"/>
    <w:rsid w:val="2432DF6D"/>
    <w:rsid w:val="2435C2B4"/>
    <w:rsid w:val="243F1064"/>
    <w:rsid w:val="2445CBA3"/>
    <w:rsid w:val="2462BE57"/>
    <w:rsid w:val="24701BA7"/>
    <w:rsid w:val="247DA43E"/>
    <w:rsid w:val="247E931F"/>
    <w:rsid w:val="24826FE2"/>
    <w:rsid w:val="248D0A31"/>
    <w:rsid w:val="2490DF0E"/>
    <w:rsid w:val="249C2189"/>
    <w:rsid w:val="249E4226"/>
    <w:rsid w:val="24B797E6"/>
    <w:rsid w:val="24B805A4"/>
    <w:rsid w:val="24B985FC"/>
    <w:rsid w:val="24BB3FCB"/>
    <w:rsid w:val="24D36A7B"/>
    <w:rsid w:val="24E993D5"/>
    <w:rsid w:val="24F0825F"/>
    <w:rsid w:val="24FF962E"/>
    <w:rsid w:val="250476E5"/>
    <w:rsid w:val="2519CB58"/>
    <w:rsid w:val="251AE3D0"/>
    <w:rsid w:val="25220815"/>
    <w:rsid w:val="2526BC62"/>
    <w:rsid w:val="253366F5"/>
    <w:rsid w:val="2536FBA3"/>
    <w:rsid w:val="25461A19"/>
    <w:rsid w:val="254D83ED"/>
    <w:rsid w:val="254E8F6E"/>
    <w:rsid w:val="255010F1"/>
    <w:rsid w:val="25511E8A"/>
    <w:rsid w:val="25669374"/>
    <w:rsid w:val="256D1AE4"/>
    <w:rsid w:val="2571221B"/>
    <w:rsid w:val="2571C3BE"/>
    <w:rsid w:val="2577DE31"/>
    <w:rsid w:val="257D1BE8"/>
    <w:rsid w:val="257E872B"/>
    <w:rsid w:val="25A6394C"/>
    <w:rsid w:val="25A6F04C"/>
    <w:rsid w:val="25AA2A8F"/>
    <w:rsid w:val="25AD9590"/>
    <w:rsid w:val="25B57B87"/>
    <w:rsid w:val="25BAAD41"/>
    <w:rsid w:val="25CD39D0"/>
    <w:rsid w:val="25D4D19F"/>
    <w:rsid w:val="25D72C32"/>
    <w:rsid w:val="25D79C26"/>
    <w:rsid w:val="25E81793"/>
    <w:rsid w:val="25E9B37A"/>
    <w:rsid w:val="25EC301E"/>
    <w:rsid w:val="25EC33CD"/>
    <w:rsid w:val="25F214D4"/>
    <w:rsid w:val="25F34C80"/>
    <w:rsid w:val="25F5AFFA"/>
    <w:rsid w:val="25FA83BB"/>
    <w:rsid w:val="26020CFD"/>
    <w:rsid w:val="26023B03"/>
    <w:rsid w:val="2603FED5"/>
    <w:rsid w:val="26061C6D"/>
    <w:rsid w:val="2610A9E9"/>
    <w:rsid w:val="26170C47"/>
    <w:rsid w:val="2619FC94"/>
    <w:rsid w:val="262954EF"/>
    <w:rsid w:val="263399BE"/>
    <w:rsid w:val="2636775B"/>
    <w:rsid w:val="263797CF"/>
    <w:rsid w:val="263A756D"/>
    <w:rsid w:val="263BAEF5"/>
    <w:rsid w:val="263E7A13"/>
    <w:rsid w:val="264328BE"/>
    <w:rsid w:val="2649F28B"/>
    <w:rsid w:val="264BD01E"/>
    <w:rsid w:val="264E8705"/>
    <w:rsid w:val="2652A97A"/>
    <w:rsid w:val="26671939"/>
    <w:rsid w:val="266C1E88"/>
    <w:rsid w:val="266FAD16"/>
    <w:rsid w:val="2686F0BD"/>
    <w:rsid w:val="26882C3A"/>
    <w:rsid w:val="268C0049"/>
    <w:rsid w:val="26937627"/>
    <w:rsid w:val="26C60C95"/>
    <w:rsid w:val="26D8B63F"/>
    <w:rsid w:val="26D96D12"/>
    <w:rsid w:val="26E33376"/>
    <w:rsid w:val="26E40035"/>
    <w:rsid w:val="26E55F68"/>
    <w:rsid w:val="26EB6DFC"/>
    <w:rsid w:val="26F92C47"/>
    <w:rsid w:val="26FA5ED9"/>
    <w:rsid w:val="270DFC03"/>
    <w:rsid w:val="27149AB9"/>
    <w:rsid w:val="271AE254"/>
    <w:rsid w:val="2722C1D1"/>
    <w:rsid w:val="272A1E07"/>
    <w:rsid w:val="2731E57E"/>
    <w:rsid w:val="27324B74"/>
    <w:rsid w:val="273A7F12"/>
    <w:rsid w:val="274EDDAC"/>
    <w:rsid w:val="27537FE9"/>
    <w:rsid w:val="2754EE35"/>
    <w:rsid w:val="275DBAA4"/>
    <w:rsid w:val="275F197E"/>
    <w:rsid w:val="27607E77"/>
    <w:rsid w:val="2764091C"/>
    <w:rsid w:val="276EA134"/>
    <w:rsid w:val="27757381"/>
    <w:rsid w:val="2778A884"/>
    <w:rsid w:val="277DCF1B"/>
    <w:rsid w:val="278B12E5"/>
    <w:rsid w:val="2791805B"/>
    <w:rsid w:val="279D6AD9"/>
    <w:rsid w:val="279EF19B"/>
    <w:rsid w:val="27A1E466"/>
    <w:rsid w:val="27A350BF"/>
    <w:rsid w:val="27A76B74"/>
    <w:rsid w:val="27AB9F03"/>
    <w:rsid w:val="27AF9C14"/>
    <w:rsid w:val="27B0D3F3"/>
    <w:rsid w:val="27BBE96B"/>
    <w:rsid w:val="27C333A6"/>
    <w:rsid w:val="27D0055D"/>
    <w:rsid w:val="27D0CF4B"/>
    <w:rsid w:val="27D4623B"/>
    <w:rsid w:val="27DAA89C"/>
    <w:rsid w:val="27DB78C2"/>
    <w:rsid w:val="27E37B7A"/>
    <w:rsid w:val="282F3EFA"/>
    <w:rsid w:val="284675AC"/>
    <w:rsid w:val="2849B44E"/>
    <w:rsid w:val="284A912F"/>
    <w:rsid w:val="284B88EE"/>
    <w:rsid w:val="284D9B48"/>
    <w:rsid w:val="284FBE49"/>
    <w:rsid w:val="2853EF12"/>
    <w:rsid w:val="2858E13F"/>
    <w:rsid w:val="285AD086"/>
    <w:rsid w:val="285F26B8"/>
    <w:rsid w:val="2867FAD1"/>
    <w:rsid w:val="286AA178"/>
    <w:rsid w:val="286BE608"/>
    <w:rsid w:val="28822989"/>
    <w:rsid w:val="28836139"/>
    <w:rsid w:val="28854C57"/>
    <w:rsid w:val="288B1437"/>
    <w:rsid w:val="28A28838"/>
    <w:rsid w:val="28A8A2E3"/>
    <w:rsid w:val="28B72290"/>
    <w:rsid w:val="28E089C2"/>
    <w:rsid w:val="28E7AFC4"/>
    <w:rsid w:val="28EAE032"/>
    <w:rsid w:val="28EF7C2B"/>
    <w:rsid w:val="28FEC8AC"/>
    <w:rsid w:val="28FEDBAD"/>
    <w:rsid w:val="290113C8"/>
    <w:rsid w:val="290A7195"/>
    <w:rsid w:val="290CAE3D"/>
    <w:rsid w:val="290EBF3A"/>
    <w:rsid w:val="290F6FE5"/>
    <w:rsid w:val="29161473"/>
    <w:rsid w:val="292879DD"/>
    <w:rsid w:val="29392172"/>
    <w:rsid w:val="2942499D"/>
    <w:rsid w:val="2947B58A"/>
    <w:rsid w:val="294F4D53"/>
    <w:rsid w:val="2955A658"/>
    <w:rsid w:val="295FA8FB"/>
    <w:rsid w:val="29631ACE"/>
    <w:rsid w:val="2965C29D"/>
    <w:rsid w:val="2970DF1A"/>
    <w:rsid w:val="297672C1"/>
    <w:rsid w:val="29786F4D"/>
    <w:rsid w:val="297A66AB"/>
    <w:rsid w:val="297F38FF"/>
    <w:rsid w:val="2983C2B1"/>
    <w:rsid w:val="29842FBD"/>
    <w:rsid w:val="29851D8A"/>
    <w:rsid w:val="298E7052"/>
    <w:rsid w:val="29A901F2"/>
    <w:rsid w:val="29B5813B"/>
    <w:rsid w:val="29BF1AF2"/>
    <w:rsid w:val="29C2740F"/>
    <w:rsid w:val="29C3F382"/>
    <w:rsid w:val="29C9AB4E"/>
    <w:rsid w:val="29CDC9F6"/>
    <w:rsid w:val="29D00EB7"/>
    <w:rsid w:val="29D24F02"/>
    <w:rsid w:val="29D77261"/>
    <w:rsid w:val="29D97A1A"/>
    <w:rsid w:val="29D9CCA5"/>
    <w:rsid w:val="29E67828"/>
    <w:rsid w:val="2A0B024D"/>
    <w:rsid w:val="2A0EF18D"/>
    <w:rsid w:val="2A13DE33"/>
    <w:rsid w:val="2A179AA5"/>
    <w:rsid w:val="2A21D497"/>
    <w:rsid w:val="2A309B05"/>
    <w:rsid w:val="2A36E498"/>
    <w:rsid w:val="2A37AD6A"/>
    <w:rsid w:val="2A3DF247"/>
    <w:rsid w:val="2A4659A6"/>
    <w:rsid w:val="2A496D77"/>
    <w:rsid w:val="2A4D574E"/>
    <w:rsid w:val="2A502521"/>
    <w:rsid w:val="2A52C5FB"/>
    <w:rsid w:val="2A5F0904"/>
    <w:rsid w:val="2A671C79"/>
    <w:rsid w:val="2A775D7A"/>
    <w:rsid w:val="2A8BCB72"/>
    <w:rsid w:val="2A8FAF33"/>
    <w:rsid w:val="2A995FFE"/>
    <w:rsid w:val="2AB21048"/>
    <w:rsid w:val="2AB7AE79"/>
    <w:rsid w:val="2AC1ACD7"/>
    <w:rsid w:val="2AC3E5EB"/>
    <w:rsid w:val="2ACE2442"/>
    <w:rsid w:val="2AD84A60"/>
    <w:rsid w:val="2AD90E8B"/>
    <w:rsid w:val="2ADBEEC5"/>
    <w:rsid w:val="2AF65114"/>
    <w:rsid w:val="2B071EAE"/>
    <w:rsid w:val="2B0BEEF3"/>
    <w:rsid w:val="2B0F7490"/>
    <w:rsid w:val="2B250B5C"/>
    <w:rsid w:val="2B2726E5"/>
    <w:rsid w:val="2B303500"/>
    <w:rsid w:val="2B36BD98"/>
    <w:rsid w:val="2B3D7D6A"/>
    <w:rsid w:val="2B3E5E75"/>
    <w:rsid w:val="2B3FA459"/>
    <w:rsid w:val="2B4C078C"/>
    <w:rsid w:val="2B4CBC3D"/>
    <w:rsid w:val="2B53295A"/>
    <w:rsid w:val="2B5AEB53"/>
    <w:rsid w:val="2B5DD7B9"/>
    <w:rsid w:val="2B6DEC79"/>
    <w:rsid w:val="2B748A54"/>
    <w:rsid w:val="2B8A9E90"/>
    <w:rsid w:val="2B925CAF"/>
    <w:rsid w:val="2B9552CC"/>
    <w:rsid w:val="2BA716A8"/>
    <w:rsid w:val="2BAE9FB4"/>
    <w:rsid w:val="2BC48F9E"/>
    <w:rsid w:val="2BCA309A"/>
    <w:rsid w:val="2BCAC437"/>
    <w:rsid w:val="2BCBE96D"/>
    <w:rsid w:val="2BCF4011"/>
    <w:rsid w:val="2BD3851F"/>
    <w:rsid w:val="2BF77862"/>
    <w:rsid w:val="2C0B4566"/>
    <w:rsid w:val="2C110D8F"/>
    <w:rsid w:val="2C113460"/>
    <w:rsid w:val="2C131C94"/>
    <w:rsid w:val="2C1C352B"/>
    <w:rsid w:val="2C277715"/>
    <w:rsid w:val="2C35A3FC"/>
    <w:rsid w:val="2C366E27"/>
    <w:rsid w:val="2C3B8559"/>
    <w:rsid w:val="2C3C9EB0"/>
    <w:rsid w:val="2C44A957"/>
    <w:rsid w:val="2C51C098"/>
    <w:rsid w:val="2C52EA46"/>
    <w:rsid w:val="2C5C3C70"/>
    <w:rsid w:val="2C5D764D"/>
    <w:rsid w:val="2C6137EE"/>
    <w:rsid w:val="2C6499AD"/>
    <w:rsid w:val="2C755589"/>
    <w:rsid w:val="2C7CE094"/>
    <w:rsid w:val="2C8CB46B"/>
    <w:rsid w:val="2C91462B"/>
    <w:rsid w:val="2C939D0F"/>
    <w:rsid w:val="2C939DCC"/>
    <w:rsid w:val="2C94DB66"/>
    <w:rsid w:val="2C9CB88A"/>
    <w:rsid w:val="2CAA30AD"/>
    <w:rsid w:val="2CB19B82"/>
    <w:rsid w:val="2CBB9E59"/>
    <w:rsid w:val="2CC49941"/>
    <w:rsid w:val="2CD94DCB"/>
    <w:rsid w:val="2CDE93FC"/>
    <w:rsid w:val="2CE3DF63"/>
    <w:rsid w:val="2CE835A5"/>
    <w:rsid w:val="2CED3C88"/>
    <w:rsid w:val="2CF25CD3"/>
    <w:rsid w:val="2CFB1AEF"/>
    <w:rsid w:val="2D0147BE"/>
    <w:rsid w:val="2D147152"/>
    <w:rsid w:val="2D23AE13"/>
    <w:rsid w:val="2D35C34C"/>
    <w:rsid w:val="2D37C15B"/>
    <w:rsid w:val="2D3E78DA"/>
    <w:rsid w:val="2D44C0F1"/>
    <w:rsid w:val="2D4F06BC"/>
    <w:rsid w:val="2D561EC5"/>
    <w:rsid w:val="2D5B2BCE"/>
    <w:rsid w:val="2D605FFF"/>
    <w:rsid w:val="2D6AD20B"/>
    <w:rsid w:val="2D6E7878"/>
    <w:rsid w:val="2D759AD3"/>
    <w:rsid w:val="2D789633"/>
    <w:rsid w:val="2D9E960D"/>
    <w:rsid w:val="2DA8E02E"/>
    <w:rsid w:val="2DC3A494"/>
    <w:rsid w:val="2DD0F179"/>
    <w:rsid w:val="2DD66725"/>
    <w:rsid w:val="2DD9A096"/>
    <w:rsid w:val="2DE6896C"/>
    <w:rsid w:val="2DF617E3"/>
    <w:rsid w:val="2DF81806"/>
    <w:rsid w:val="2DF83CFD"/>
    <w:rsid w:val="2DF979F2"/>
    <w:rsid w:val="2DFE1728"/>
    <w:rsid w:val="2E013FD3"/>
    <w:rsid w:val="2E04C01D"/>
    <w:rsid w:val="2E050CF6"/>
    <w:rsid w:val="2E057536"/>
    <w:rsid w:val="2E06CEA7"/>
    <w:rsid w:val="2E1D9793"/>
    <w:rsid w:val="2E202AD7"/>
    <w:rsid w:val="2E2FB435"/>
    <w:rsid w:val="2E36EA3B"/>
    <w:rsid w:val="2E3C3352"/>
    <w:rsid w:val="2E57ADBB"/>
    <w:rsid w:val="2E59A13D"/>
    <w:rsid w:val="2E5C7A7E"/>
    <w:rsid w:val="2E5D4359"/>
    <w:rsid w:val="2E6CAAEB"/>
    <w:rsid w:val="2E79FFA9"/>
    <w:rsid w:val="2E826B52"/>
    <w:rsid w:val="2E82D809"/>
    <w:rsid w:val="2E830B1A"/>
    <w:rsid w:val="2E8525F3"/>
    <w:rsid w:val="2E857189"/>
    <w:rsid w:val="2E867118"/>
    <w:rsid w:val="2E8A28FA"/>
    <w:rsid w:val="2E8EE31F"/>
    <w:rsid w:val="2E9076AB"/>
    <w:rsid w:val="2E9A3375"/>
    <w:rsid w:val="2E9CE280"/>
    <w:rsid w:val="2EAB982F"/>
    <w:rsid w:val="2EB9244D"/>
    <w:rsid w:val="2EC41DFE"/>
    <w:rsid w:val="2ECD7ABE"/>
    <w:rsid w:val="2ED05E5A"/>
    <w:rsid w:val="2ED39C11"/>
    <w:rsid w:val="2EDE7370"/>
    <w:rsid w:val="2EEE1127"/>
    <w:rsid w:val="2EEEBA64"/>
    <w:rsid w:val="2EFB805F"/>
    <w:rsid w:val="2EFCD101"/>
    <w:rsid w:val="2F0776B6"/>
    <w:rsid w:val="2F0B5858"/>
    <w:rsid w:val="2F1A0832"/>
    <w:rsid w:val="2F2309E9"/>
    <w:rsid w:val="2F26E69A"/>
    <w:rsid w:val="2F3600FD"/>
    <w:rsid w:val="2F408FC1"/>
    <w:rsid w:val="2F438540"/>
    <w:rsid w:val="2F451A49"/>
    <w:rsid w:val="2F4A69C2"/>
    <w:rsid w:val="2F4C7C4F"/>
    <w:rsid w:val="2F4EA64E"/>
    <w:rsid w:val="2F4F9504"/>
    <w:rsid w:val="2F501E78"/>
    <w:rsid w:val="2F5754B6"/>
    <w:rsid w:val="2F58FF17"/>
    <w:rsid w:val="2F649070"/>
    <w:rsid w:val="2F6EFB58"/>
    <w:rsid w:val="2F75B491"/>
    <w:rsid w:val="2F77066F"/>
    <w:rsid w:val="2F821EDD"/>
    <w:rsid w:val="2F82E311"/>
    <w:rsid w:val="2F870C26"/>
    <w:rsid w:val="2F8C4676"/>
    <w:rsid w:val="2F9DCCE2"/>
    <w:rsid w:val="2FA0FEF9"/>
    <w:rsid w:val="2FA8A156"/>
    <w:rsid w:val="2FACF64B"/>
    <w:rsid w:val="2FB383A2"/>
    <w:rsid w:val="2FC5A499"/>
    <w:rsid w:val="2FC78D88"/>
    <w:rsid w:val="2FCF38A4"/>
    <w:rsid w:val="2FDBFBA7"/>
    <w:rsid w:val="2FDE90ED"/>
    <w:rsid w:val="2FF0BCCB"/>
    <w:rsid w:val="2FF19D82"/>
    <w:rsid w:val="2FF1E25F"/>
    <w:rsid w:val="30006A6F"/>
    <w:rsid w:val="3009C9A2"/>
    <w:rsid w:val="30263D1A"/>
    <w:rsid w:val="3037CEF8"/>
    <w:rsid w:val="303F9CD2"/>
    <w:rsid w:val="3040BB8C"/>
    <w:rsid w:val="30530703"/>
    <w:rsid w:val="305ADC18"/>
    <w:rsid w:val="306AA471"/>
    <w:rsid w:val="306B1FF6"/>
    <w:rsid w:val="307143AA"/>
    <w:rsid w:val="307A3EEB"/>
    <w:rsid w:val="3083679F"/>
    <w:rsid w:val="30847960"/>
    <w:rsid w:val="308B4CD2"/>
    <w:rsid w:val="3094699C"/>
    <w:rsid w:val="30A2EB1A"/>
    <w:rsid w:val="30ABD36F"/>
    <w:rsid w:val="30B1BE8F"/>
    <w:rsid w:val="30BFAEAA"/>
    <w:rsid w:val="30C6C7FF"/>
    <w:rsid w:val="30CDD4D9"/>
    <w:rsid w:val="30D1453A"/>
    <w:rsid w:val="30E2AF06"/>
    <w:rsid w:val="30E82A3E"/>
    <w:rsid w:val="30E89724"/>
    <w:rsid w:val="30EB30D3"/>
    <w:rsid w:val="30EE1122"/>
    <w:rsid w:val="30F04000"/>
    <w:rsid w:val="30FEC4BD"/>
    <w:rsid w:val="31030996"/>
    <w:rsid w:val="310DD0B9"/>
    <w:rsid w:val="3118B59C"/>
    <w:rsid w:val="311A66A5"/>
    <w:rsid w:val="314CFA72"/>
    <w:rsid w:val="314FB26B"/>
    <w:rsid w:val="3151CF08"/>
    <w:rsid w:val="3157E08B"/>
    <w:rsid w:val="3159F2B5"/>
    <w:rsid w:val="3161EAEC"/>
    <w:rsid w:val="316DDBB3"/>
    <w:rsid w:val="316EABB7"/>
    <w:rsid w:val="317BFE08"/>
    <w:rsid w:val="318C7735"/>
    <w:rsid w:val="318DA1E7"/>
    <w:rsid w:val="3190E307"/>
    <w:rsid w:val="319122D9"/>
    <w:rsid w:val="3193C3B3"/>
    <w:rsid w:val="319534E6"/>
    <w:rsid w:val="3198EB6C"/>
    <w:rsid w:val="31AB8417"/>
    <w:rsid w:val="31AECDE1"/>
    <w:rsid w:val="31B5DD0A"/>
    <w:rsid w:val="31C2F911"/>
    <w:rsid w:val="31DAAA5B"/>
    <w:rsid w:val="31DD5427"/>
    <w:rsid w:val="31E69E34"/>
    <w:rsid w:val="31EC0600"/>
    <w:rsid w:val="31EC1601"/>
    <w:rsid w:val="31EFF067"/>
    <w:rsid w:val="31FD6AB3"/>
    <w:rsid w:val="3207528A"/>
    <w:rsid w:val="320E47BB"/>
    <w:rsid w:val="32137A51"/>
    <w:rsid w:val="3215332D"/>
    <w:rsid w:val="32235575"/>
    <w:rsid w:val="3247EE4B"/>
    <w:rsid w:val="32527C6D"/>
    <w:rsid w:val="325EF4B5"/>
    <w:rsid w:val="325FC2BF"/>
    <w:rsid w:val="3265CA62"/>
    <w:rsid w:val="32671A03"/>
    <w:rsid w:val="32773AFF"/>
    <w:rsid w:val="3278C5C5"/>
    <w:rsid w:val="3281362F"/>
    <w:rsid w:val="328198BB"/>
    <w:rsid w:val="32844105"/>
    <w:rsid w:val="329109FE"/>
    <w:rsid w:val="32964AA6"/>
    <w:rsid w:val="3298A167"/>
    <w:rsid w:val="329A951E"/>
    <w:rsid w:val="32A88844"/>
    <w:rsid w:val="32B0FB6A"/>
    <w:rsid w:val="32BE91DA"/>
    <w:rsid w:val="32D7342E"/>
    <w:rsid w:val="32DA2DAE"/>
    <w:rsid w:val="32E44A50"/>
    <w:rsid w:val="32E771C1"/>
    <w:rsid w:val="32EE52FA"/>
    <w:rsid w:val="32EEA5F3"/>
    <w:rsid w:val="32F638D2"/>
    <w:rsid w:val="32FC9E48"/>
    <w:rsid w:val="330FDA4B"/>
    <w:rsid w:val="332CB945"/>
    <w:rsid w:val="332EDC42"/>
    <w:rsid w:val="3334E2A1"/>
    <w:rsid w:val="33475478"/>
    <w:rsid w:val="3352552D"/>
    <w:rsid w:val="3356FEF6"/>
    <w:rsid w:val="336965A9"/>
    <w:rsid w:val="33697B3C"/>
    <w:rsid w:val="3380E724"/>
    <w:rsid w:val="338707A0"/>
    <w:rsid w:val="338CEFFD"/>
    <w:rsid w:val="339B6FD9"/>
    <w:rsid w:val="33A5EDAE"/>
    <w:rsid w:val="33A746AD"/>
    <w:rsid w:val="33B0E520"/>
    <w:rsid w:val="33B5EB37"/>
    <w:rsid w:val="33B9A9F9"/>
    <w:rsid w:val="33BBF41D"/>
    <w:rsid w:val="33C0431C"/>
    <w:rsid w:val="33CB9945"/>
    <w:rsid w:val="33E6ECAE"/>
    <w:rsid w:val="33E7E0E6"/>
    <w:rsid w:val="33F0C42D"/>
    <w:rsid w:val="33F275DC"/>
    <w:rsid w:val="33F87723"/>
    <w:rsid w:val="3405A033"/>
    <w:rsid w:val="3405FFE0"/>
    <w:rsid w:val="34113C9B"/>
    <w:rsid w:val="3421C52F"/>
    <w:rsid w:val="3430F31D"/>
    <w:rsid w:val="3438D0A0"/>
    <w:rsid w:val="344C8E64"/>
    <w:rsid w:val="345AB424"/>
    <w:rsid w:val="345C32F8"/>
    <w:rsid w:val="34673B83"/>
    <w:rsid w:val="346BCEBE"/>
    <w:rsid w:val="346D49E5"/>
    <w:rsid w:val="346E24E6"/>
    <w:rsid w:val="3473008E"/>
    <w:rsid w:val="34765FEE"/>
    <w:rsid w:val="34767154"/>
    <w:rsid w:val="3479F892"/>
    <w:rsid w:val="3483A2D3"/>
    <w:rsid w:val="348EF4A3"/>
    <w:rsid w:val="34A4D709"/>
    <w:rsid w:val="34B5B55E"/>
    <w:rsid w:val="34C9100D"/>
    <w:rsid w:val="34CCA1B3"/>
    <w:rsid w:val="34CF6CC1"/>
    <w:rsid w:val="34D30039"/>
    <w:rsid w:val="34D3752D"/>
    <w:rsid w:val="34E105DA"/>
    <w:rsid w:val="34E3D06A"/>
    <w:rsid w:val="34E914CC"/>
    <w:rsid w:val="34E97176"/>
    <w:rsid w:val="34EA12A1"/>
    <w:rsid w:val="35036A22"/>
    <w:rsid w:val="35074F5D"/>
    <w:rsid w:val="35086A62"/>
    <w:rsid w:val="35192768"/>
    <w:rsid w:val="35260642"/>
    <w:rsid w:val="3529AAE3"/>
    <w:rsid w:val="353145CB"/>
    <w:rsid w:val="35338500"/>
    <w:rsid w:val="35428C5F"/>
    <w:rsid w:val="3551E36C"/>
    <w:rsid w:val="3551EE3F"/>
    <w:rsid w:val="3557EA83"/>
    <w:rsid w:val="3558A0BF"/>
    <w:rsid w:val="3565AF40"/>
    <w:rsid w:val="35831F75"/>
    <w:rsid w:val="3584637D"/>
    <w:rsid w:val="359833D5"/>
    <w:rsid w:val="35A49C27"/>
    <w:rsid w:val="35AA6A29"/>
    <w:rsid w:val="35B9F6B7"/>
    <w:rsid w:val="35BE4D77"/>
    <w:rsid w:val="35C87896"/>
    <w:rsid w:val="35C97A23"/>
    <w:rsid w:val="35CDA474"/>
    <w:rsid w:val="35D63C8D"/>
    <w:rsid w:val="35E2D09C"/>
    <w:rsid w:val="35FE597F"/>
    <w:rsid w:val="35FF1C41"/>
    <w:rsid w:val="3608931A"/>
    <w:rsid w:val="3608F54D"/>
    <w:rsid w:val="360A3B21"/>
    <w:rsid w:val="360DE528"/>
    <w:rsid w:val="36206B68"/>
    <w:rsid w:val="36219E35"/>
    <w:rsid w:val="363E61BB"/>
    <w:rsid w:val="365F3749"/>
    <w:rsid w:val="3662F619"/>
    <w:rsid w:val="3664E06E"/>
    <w:rsid w:val="36666C62"/>
    <w:rsid w:val="366D6D42"/>
    <w:rsid w:val="3670B687"/>
    <w:rsid w:val="36776BDF"/>
    <w:rsid w:val="367F7A90"/>
    <w:rsid w:val="3685E302"/>
    <w:rsid w:val="3690BE76"/>
    <w:rsid w:val="369389E0"/>
    <w:rsid w:val="36A97599"/>
    <w:rsid w:val="36AD1BA2"/>
    <w:rsid w:val="36AD28F4"/>
    <w:rsid w:val="36B77DB0"/>
    <w:rsid w:val="36B94070"/>
    <w:rsid w:val="36C49914"/>
    <w:rsid w:val="36CF0D77"/>
    <w:rsid w:val="36D63ADD"/>
    <w:rsid w:val="36DEB11D"/>
    <w:rsid w:val="36E45548"/>
    <w:rsid w:val="36E91486"/>
    <w:rsid w:val="36F98AB0"/>
    <w:rsid w:val="36FA1F0F"/>
    <w:rsid w:val="37014DE2"/>
    <w:rsid w:val="370C8932"/>
    <w:rsid w:val="3710BC48"/>
    <w:rsid w:val="371199A6"/>
    <w:rsid w:val="371CBD52"/>
    <w:rsid w:val="3723CD08"/>
    <w:rsid w:val="37313989"/>
    <w:rsid w:val="3745C1AC"/>
    <w:rsid w:val="374B73ED"/>
    <w:rsid w:val="37540837"/>
    <w:rsid w:val="375509DE"/>
    <w:rsid w:val="376FB463"/>
    <w:rsid w:val="376FDD1D"/>
    <w:rsid w:val="377BF403"/>
    <w:rsid w:val="378CA55C"/>
    <w:rsid w:val="378E7BC8"/>
    <w:rsid w:val="3792AB31"/>
    <w:rsid w:val="3793B4A5"/>
    <w:rsid w:val="37A04A83"/>
    <w:rsid w:val="37A48021"/>
    <w:rsid w:val="37A9B589"/>
    <w:rsid w:val="37B37D23"/>
    <w:rsid w:val="37BA019C"/>
    <w:rsid w:val="37BB2348"/>
    <w:rsid w:val="37CCFEDF"/>
    <w:rsid w:val="37D384AC"/>
    <w:rsid w:val="37D8C9DB"/>
    <w:rsid w:val="37DA321C"/>
    <w:rsid w:val="37DCDC5F"/>
    <w:rsid w:val="37E08089"/>
    <w:rsid w:val="37E567A4"/>
    <w:rsid w:val="37FA2F5C"/>
    <w:rsid w:val="37FD0A6F"/>
    <w:rsid w:val="380504D2"/>
    <w:rsid w:val="382045A7"/>
    <w:rsid w:val="3826B1B8"/>
    <w:rsid w:val="382F1FA9"/>
    <w:rsid w:val="38310FFE"/>
    <w:rsid w:val="384B3AE2"/>
    <w:rsid w:val="387BF27D"/>
    <w:rsid w:val="387FDF46"/>
    <w:rsid w:val="38890224"/>
    <w:rsid w:val="388CAF9E"/>
    <w:rsid w:val="3893D270"/>
    <w:rsid w:val="38AE553D"/>
    <w:rsid w:val="38BED22D"/>
    <w:rsid w:val="38C609E4"/>
    <w:rsid w:val="38CC336E"/>
    <w:rsid w:val="38D2682C"/>
    <w:rsid w:val="38DEA68C"/>
    <w:rsid w:val="38DF46B2"/>
    <w:rsid w:val="38E149F3"/>
    <w:rsid w:val="38E8E221"/>
    <w:rsid w:val="38EE5322"/>
    <w:rsid w:val="38FB9052"/>
    <w:rsid w:val="3918E181"/>
    <w:rsid w:val="3924545B"/>
    <w:rsid w:val="393E679E"/>
    <w:rsid w:val="393EC0B2"/>
    <w:rsid w:val="394676A5"/>
    <w:rsid w:val="3951E26B"/>
    <w:rsid w:val="395D721E"/>
    <w:rsid w:val="396288DB"/>
    <w:rsid w:val="39670B5E"/>
    <w:rsid w:val="39700BDB"/>
    <w:rsid w:val="397DA98F"/>
    <w:rsid w:val="398A165F"/>
    <w:rsid w:val="3990DF45"/>
    <w:rsid w:val="3996E260"/>
    <w:rsid w:val="39A04436"/>
    <w:rsid w:val="39A4413E"/>
    <w:rsid w:val="39AE8BE0"/>
    <w:rsid w:val="39CC567B"/>
    <w:rsid w:val="39DF6F22"/>
    <w:rsid w:val="39EAE58A"/>
    <w:rsid w:val="39EE86FA"/>
    <w:rsid w:val="39FC04BA"/>
    <w:rsid w:val="3A053745"/>
    <w:rsid w:val="3A06A12A"/>
    <w:rsid w:val="3A0C5CD3"/>
    <w:rsid w:val="3A0DEEA2"/>
    <w:rsid w:val="3A11F958"/>
    <w:rsid w:val="3A1EE80E"/>
    <w:rsid w:val="3A1EEE75"/>
    <w:rsid w:val="3A3024B1"/>
    <w:rsid w:val="3A3327E3"/>
    <w:rsid w:val="3A333EA0"/>
    <w:rsid w:val="3A3E5114"/>
    <w:rsid w:val="3A519B8D"/>
    <w:rsid w:val="3A5617C0"/>
    <w:rsid w:val="3A71E08C"/>
    <w:rsid w:val="3A774106"/>
    <w:rsid w:val="3A7C2D43"/>
    <w:rsid w:val="3A885EED"/>
    <w:rsid w:val="3A94E19C"/>
    <w:rsid w:val="3A9ACDCF"/>
    <w:rsid w:val="3AA37954"/>
    <w:rsid w:val="3AA97259"/>
    <w:rsid w:val="3AAC3F79"/>
    <w:rsid w:val="3ABD29BB"/>
    <w:rsid w:val="3AC43413"/>
    <w:rsid w:val="3AE07DD3"/>
    <w:rsid w:val="3AF2790E"/>
    <w:rsid w:val="3AFD7BDB"/>
    <w:rsid w:val="3B028442"/>
    <w:rsid w:val="3B0D56A6"/>
    <w:rsid w:val="3B0E7354"/>
    <w:rsid w:val="3B0ED331"/>
    <w:rsid w:val="3B2E2938"/>
    <w:rsid w:val="3B2EB20A"/>
    <w:rsid w:val="3B3E5076"/>
    <w:rsid w:val="3B3F23DB"/>
    <w:rsid w:val="3B412CD5"/>
    <w:rsid w:val="3B504DF1"/>
    <w:rsid w:val="3B5B6CB3"/>
    <w:rsid w:val="3B5D535E"/>
    <w:rsid w:val="3B5D8A3E"/>
    <w:rsid w:val="3B606398"/>
    <w:rsid w:val="3B623D2B"/>
    <w:rsid w:val="3B67FBE6"/>
    <w:rsid w:val="3B7066A8"/>
    <w:rsid w:val="3B7CD535"/>
    <w:rsid w:val="3B858723"/>
    <w:rsid w:val="3B8CFA2B"/>
    <w:rsid w:val="3B8D4A7C"/>
    <w:rsid w:val="3B98C8BD"/>
    <w:rsid w:val="3BC0A80F"/>
    <w:rsid w:val="3BCAD9BA"/>
    <w:rsid w:val="3BCEAA1C"/>
    <w:rsid w:val="3BD1E421"/>
    <w:rsid w:val="3BD2C5D8"/>
    <w:rsid w:val="3BE14C69"/>
    <w:rsid w:val="3BEAF6F0"/>
    <w:rsid w:val="3BF2C6AB"/>
    <w:rsid w:val="3C086AC3"/>
    <w:rsid w:val="3C105A26"/>
    <w:rsid w:val="3C38F4FC"/>
    <w:rsid w:val="3C3DB479"/>
    <w:rsid w:val="3C4D712A"/>
    <w:rsid w:val="3C5561BE"/>
    <w:rsid w:val="3C58FA1C"/>
    <w:rsid w:val="3C596809"/>
    <w:rsid w:val="3C683A81"/>
    <w:rsid w:val="3C6D2136"/>
    <w:rsid w:val="3C825A2A"/>
    <w:rsid w:val="3C8C4CCB"/>
    <w:rsid w:val="3C92959D"/>
    <w:rsid w:val="3C92A68F"/>
    <w:rsid w:val="3CA0C9AA"/>
    <w:rsid w:val="3CAED4E1"/>
    <w:rsid w:val="3CBD271E"/>
    <w:rsid w:val="3CC1836B"/>
    <w:rsid w:val="3CCBC811"/>
    <w:rsid w:val="3CEECDF3"/>
    <w:rsid w:val="3CF754DA"/>
    <w:rsid w:val="3CF89BB2"/>
    <w:rsid w:val="3CFEB6F9"/>
    <w:rsid w:val="3D01BD37"/>
    <w:rsid w:val="3D16D168"/>
    <w:rsid w:val="3D1800CA"/>
    <w:rsid w:val="3D188E1C"/>
    <w:rsid w:val="3D18BA77"/>
    <w:rsid w:val="3D1C025B"/>
    <w:rsid w:val="3D25269E"/>
    <w:rsid w:val="3D2B28AF"/>
    <w:rsid w:val="3D2B2F78"/>
    <w:rsid w:val="3D32884A"/>
    <w:rsid w:val="3D4A05E6"/>
    <w:rsid w:val="3D4F841E"/>
    <w:rsid w:val="3D551F6D"/>
    <w:rsid w:val="3D5521BF"/>
    <w:rsid w:val="3D799F28"/>
    <w:rsid w:val="3D8C8B3C"/>
    <w:rsid w:val="3D9A7551"/>
    <w:rsid w:val="3D9A8EBB"/>
    <w:rsid w:val="3D9BAED9"/>
    <w:rsid w:val="3DA87960"/>
    <w:rsid w:val="3DAC484B"/>
    <w:rsid w:val="3DBE1F71"/>
    <w:rsid w:val="3DCD623A"/>
    <w:rsid w:val="3DCDA5CB"/>
    <w:rsid w:val="3DD26CA4"/>
    <w:rsid w:val="3DE82B24"/>
    <w:rsid w:val="3E036936"/>
    <w:rsid w:val="3E05AAD2"/>
    <w:rsid w:val="3E07730C"/>
    <w:rsid w:val="3E0A5E54"/>
    <w:rsid w:val="3E0C7BC2"/>
    <w:rsid w:val="3E13EDCC"/>
    <w:rsid w:val="3E18E24A"/>
    <w:rsid w:val="3E1DF08D"/>
    <w:rsid w:val="3E2837F3"/>
    <w:rsid w:val="3E2C22DA"/>
    <w:rsid w:val="3E34DBC5"/>
    <w:rsid w:val="3E3BB560"/>
    <w:rsid w:val="3E3EB2D2"/>
    <w:rsid w:val="3E4BD84C"/>
    <w:rsid w:val="3E4F0474"/>
    <w:rsid w:val="3E51A250"/>
    <w:rsid w:val="3E6C4DC5"/>
    <w:rsid w:val="3E6EDB64"/>
    <w:rsid w:val="3E7764FE"/>
    <w:rsid w:val="3E879B58"/>
    <w:rsid w:val="3E8A6AB7"/>
    <w:rsid w:val="3E8C5AA2"/>
    <w:rsid w:val="3E938818"/>
    <w:rsid w:val="3EA80991"/>
    <w:rsid w:val="3EB1D1AB"/>
    <w:rsid w:val="3EB57CB1"/>
    <w:rsid w:val="3EBAC1C4"/>
    <w:rsid w:val="3EBBB7F5"/>
    <w:rsid w:val="3EC83768"/>
    <w:rsid w:val="3ED0697F"/>
    <w:rsid w:val="3ED3C880"/>
    <w:rsid w:val="3EDEE916"/>
    <w:rsid w:val="3EECC147"/>
    <w:rsid w:val="3EEF277A"/>
    <w:rsid w:val="3F0BEE93"/>
    <w:rsid w:val="3F175BBE"/>
    <w:rsid w:val="3F1F9A15"/>
    <w:rsid w:val="3F241845"/>
    <w:rsid w:val="3F25D631"/>
    <w:rsid w:val="3F298879"/>
    <w:rsid w:val="3F29F220"/>
    <w:rsid w:val="3F2BEF13"/>
    <w:rsid w:val="3F3CE637"/>
    <w:rsid w:val="3F53BA38"/>
    <w:rsid w:val="3F57340C"/>
    <w:rsid w:val="3F599A35"/>
    <w:rsid w:val="3F7385DC"/>
    <w:rsid w:val="3F837295"/>
    <w:rsid w:val="3FA17B33"/>
    <w:rsid w:val="3FA396D5"/>
    <w:rsid w:val="3FAC89A5"/>
    <w:rsid w:val="3FBB315D"/>
    <w:rsid w:val="3FBD3922"/>
    <w:rsid w:val="3FC59508"/>
    <w:rsid w:val="3FEBBF63"/>
    <w:rsid w:val="3FEC36C8"/>
    <w:rsid w:val="3FF3BA92"/>
    <w:rsid w:val="3FFDBD50"/>
    <w:rsid w:val="401064A6"/>
    <w:rsid w:val="40159435"/>
    <w:rsid w:val="402065CC"/>
    <w:rsid w:val="40232F3E"/>
    <w:rsid w:val="403312F4"/>
    <w:rsid w:val="40358120"/>
    <w:rsid w:val="403F4160"/>
    <w:rsid w:val="404D049F"/>
    <w:rsid w:val="40532423"/>
    <w:rsid w:val="405520DF"/>
    <w:rsid w:val="405F8868"/>
    <w:rsid w:val="40654825"/>
    <w:rsid w:val="40783FD7"/>
    <w:rsid w:val="407BA198"/>
    <w:rsid w:val="408CD7D4"/>
    <w:rsid w:val="4093A5D3"/>
    <w:rsid w:val="409A6CFB"/>
    <w:rsid w:val="409F5243"/>
    <w:rsid w:val="40AE7BC5"/>
    <w:rsid w:val="40B5085B"/>
    <w:rsid w:val="40C82135"/>
    <w:rsid w:val="40D02D9B"/>
    <w:rsid w:val="40D34F9B"/>
    <w:rsid w:val="40D69388"/>
    <w:rsid w:val="40D7E22C"/>
    <w:rsid w:val="40DA5920"/>
    <w:rsid w:val="40DEF729"/>
    <w:rsid w:val="40EF5AF8"/>
    <w:rsid w:val="40F02596"/>
    <w:rsid w:val="410EC36E"/>
    <w:rsid w:val="41159EEA"/>
    <w:rsid w:val="41183800"/>
    <w:rsid w:val="412B13EC"/>
    <w:rsid w:val="41421F55"/>
    <w:rsid w:val="41479CFE"/>
    <w:rsid w:val="4148A929"/>
    <w:rsid w:val="4159CDC9"/>
    <w:rsid w:val="4168E394"/>
    <w:rsid w:val="41703314"/>
    <w:rsid w:val="4175EECC"/>
    <w:rsid w:val="4188ACC6"/>
    <w:rsid w:val="4188BF21"/>
    <w:rsid w:val="418B5ECA"/>
    <w:rsid w:val="418D3B2E"/>
    <w:rsid w:val="418DF2CA"/>
    <w:rsid w:val="418F2A66"/>
    <w:rsid w:val="4191145C"/>
    <w:rsid w:val="41926CAB"/>
    <w:rsid w:val="419500BE"/>
    <w:rsid w:val="41970FD8"/>
    <w:rsid w:val="4199ED35"/>
    <w:rsid w:val="419ED9B3"/>
    <w:rsid w:val="41A199E4"/>
    <w:rsid w:val="41A3FEB3"/>
    <w:rsid w:val="41A42E65"/>
    <w:rsid w:val="41A534C5"/>
    <w:rsid w:val="41A73D85"/>
    <w:rsid w:val="41B26BD6"/>
    <w:rsid w:val="41C4106C"/>
    <w:rsid w:val="41CA2AE3"/>
    <w:rsid w:val="41CF4812"/>
    <w:rsid w:val="41D6F13F"/>
    <w:rsid w:val="41E0A345"/>
    <w:rsid w:val="41E80330"/>
    <w:rsid w:val="41E8D500"/>
    <w:rsid w:val="41EA97B8"/>
    <w:rsid w:val="41EE3975"/>
    <w:rsid w:val="41EFB5A2"/>
    <w:rsid w:val="41F45D6C"/>
    <w:rsid w:val="41F57A64"/>
    <w:rsid w:val="41F60DD0"/>
    <w:rsid w:val="41F70828"/>
    <w:rsid w:val="41FA13C2"/>
    <w:rsid w:val="41FAD96D"/>
    <w:rsid w:val="41FB4AF4"/>
    <w:rsid w:val="42048171"/>
    <w:rsid w:val="4207A3E8"/>
    <w:rsid w:val="42138D85"/>
    <w:rsid w:val="42288CB3"/>
    <w:rsid w:val="423AE8E8"/>
    <w:rsid w:val="423DE29D"/>
    <w:rsid w:val="423E2A31"/>
    <w:rsid w:val="426C4E51"/>
    <w:rsid w:val="4276385F"/>
    <w:rsid w:val="4279411D"/>
    <w:rsid w:val="42803BE6"/>
    <w:rsid w:val="42892DC6"/>
    <w:rsid w:val="42A0E91C"/>
    <w:rsid w:val="42A60385"/>
    <w:rsid w:val="42A89272"/>
    <w:rsid w:val="42AA7045"/>
    <w:rsid w:val="42AB7AE5"/>
    <w:rsid w:val="42AD06C8"/>
    <w:rsid w:val="42B16F4B"/>
    <w:rsid w:val="42C04C8D"/>
    <w:rsid w:val="42C1A476"/>
    <w:rsid w:val="42C6B5BC"/>
    <w:rsid w:val="42D04299"/>
    <w:rsid w:val="42D695B1"/>
    <w:rsid w:val="42DDCD66"/>
    <w:rsid w:val="42E4524C"/>
    <w:rsid w:val="42E498A9"/>
    <w:rsid w:val="42E843B3"/>
    <w:rsid w:val="430177AE"/>
    <w:rsid w:val="430C0A55"/>
    <w:rsid w:val="43116EB9"/>
    <w:rsid w:val="431648F2"/>
    <w:rsid w:val="4319F1C6"/>
    <w:rsid w:val="433791CD"/>
    <w:rsid w:val="433A9A83"/>
    <w:rsid w:val="43647F62"/>
    <w:rsid w:val="4373ADFE"/>
    <w:rsid w:val="43857B4E"/>
    <w:rsid w:val="43865B84"/>
    <w:rsid w:val="4389D4FE"/>
    <w:rsid w:val="438D0A09"/>
    <w:rsid w:val="4392E872"/>
    <w:rsid w:val="43A0C8C0"/>
    <w:rsid w:val="43A6F85B"/>
    <w:rsid w:val="43AC198B"/>
    <w:rsid w:val="43D4BC36"/>
    <w:rsid w:val="43DB9930"/>
    <w:rsid w:val="43ED81AB"/>
    <w:rsid w:val="43F05E77"/>
    <w:rsid w:val="43F4DB4A"/>
    <w:rsid w:val="43F58857"/>
    <w:rsid w:val="43F66CE2"/>
    <w:rsid w:val="43FD594B"/>
    <w:rsid w:val="442C3205"/>
    <w:rsid w:val="442E3808"/>
    <w:rsid w:val="44385381"/>
    <w:rsid w:val="443C45D2"/>
    <w:rsid w:val="445375C8"/>
    <w:rsid w:val="44564DAB"/>
    <w:rsid w:val="44597D96"/>
    <w:rsid w:val="4463C993"/>
    <w:rsid w:val="4469B7D8"/>
    <w:rsid w:val="4469FF9A"/>
    <w:rsid w:val="448BFE5D"/>
    <w:rsid w:val="449C8D1A"/>
    <w:rsid w:val="44ADC675"/>
    <w:rsid w:val="44B7A8B6"/>
    <w:rsid w:val="44BE0623"/>
    <w:rsid w:val="44C390B6"/>
    <w:rsid w:val="44C63311"/>
    <w:rsid w:val="44D0C9A4"/>
    <w:rsid w:val="44D171AF"/>
    <w:rsid w:val="44D3622E"/>
    <w:rsid w:val="44E20476"/>
    <w:rsid w:val="44EC80E4"/>
    <w:rsid w:val="44FAC526"/>
    <w:rsid w:val="4507B4C3"/>
    <w:rsid w:val="450C36DE"/>
    <w:rsid w:val="450CA56D"/>
    <w:rsid w:val="4512B283"/>
    <w:rsid w:val="451BEA64"/>
    <w:rsid w:val="452075C2"/>
    <w:rsid w:val="4521AA4F"/>
    <w:rsid w:val="4526CC09"/>
    <w:rsid w:val="452EBBE0"/>
    <w:rsid w:val="4537F0F0"/>
    <w:rsid w:val="45396D0D"/>
    <w:rsid w:val="4550FCC0"/>
    <w:rsid w:val="45522A98"/>
    <w:rsid w:val="455CB6A8"/>
    <w:rsid w:val="4561797B"/>
    <w:rsid w:val="4564A74E"/>
    <w:rsid w:val="456EEC3D"/>
    <w:rsid w:val="457014C2"/>
    <w:rsid w:val="45708367"/>
    <w:rsid w:val="4576D26E"/>
    <w:rsid w:val="45774939"/>
    <w:rsid w:val="45A35DFC"/>
    <w:rsid w:val="45B6AABF"/>
    <w:rsid w:val="45BCAE60"/>
    <w:rsid w:val="45C6FB0C"/>
    <w:rsid w:val="45CFB5D7"/>
    <w:rsid w:val="45DF5E66"/>
    <w:rsid w:val="45E2E48F"/>
    <w:rsid w:val="45E9F32B"/>
    <w:rsid w:val="45F95705"/>
    <w:rsid w:val="45FA82E9"/>
    <w:rsid w:val="45FCE264"/>
    <w:rsid w:val="4605E7C1"/>
    <w:rsid w:val="462AF4DB"/>
    <w:rsid w:val="4635068F"/>
    <w:rsid w:val="463BC683"/>
    <w:rsid w:val="463CE480"/>
    <w:rsid w:val="46419307"/>
    <w:rsid w:val="464BEB81"/>
    <w:rsid w:val="466BAFF0"/>
    <w:rsid w:val="466F328F"/>
    <w:rsid w:val="4672AB83"/>
    <w:rsid w:val="4675BF62"/>
    <w:rsid w:val="46A38524"/>
    <w:rsid w:val="46B779FB"/>
    <w:rsid w:val="46B8BA82"/>
    <w:rsid w:val="46C52C1E"/>
    <w:rsid w:val="46E3BEF0"/>
    <w:rsid w:val="46EE5740"/>
    <w:rsid w:val="470A0A41"/>
    <w:rsid w:val="470B791F"/>
    <w:rsid w:val="471728DF"/>
    <w:rsid w:val="47195429"/>
    <w:rsid w:val="471BFCE2"/>
    <w:rsid w:val="4726D049"/>
    <w:rsid w:val="4726D687"/>
    <w:rsid w:val="47289AE1"/>
    <w:rsid w:val="47338D57"/>
    <w:rsid w:val="473444DD"/>
    <w:rsid w:val="4734C465"/>
    <w:rsid w:val="4736BBDE"/>
    <w:rsid w:val="4746519A"/>
    <w:rsid w:val="474A98A4"/>
    <w:rsid w:val="475FA96F"/>
    <w:rsid w:val="47643261"/>
    <w:rsid w:val="47758CA9"/>
    <w:rsid w:val="477A4006"/>
    <w:rsid w:val="479806CD"/>
    <w:rsid w:val="47993F8C"/>
    <w:rsid w:val="47B9E3CD"/>
    <w:rsid w:val="47BADE8D"/>
    <w:rsid w:val="47CD60ED"/>
    <w:rsid w:val="47CE3650"/>
    <w:rsid w:val="47D3A7FF"/>
    <w:rsid w:val="47D54E2E"/>
    <w:rsid w:val="47D7FA2D"/>
    <w:rsid w:val="47DD427E"/>
    <w:rsid w:val="47E15867"/>
    <w:rsid w:val="47EA082A"/>
    <w:rsid w:val="47F16364"/>
    <w:rsid w:val="47FDD3D3"/>
    <w:rsid w:val="48056423"/>
    <w:rsid w:val="48075878"/>
    <w:rsid w:val="48163AC1"/>
    <w:rsid w:val="4819F9EA"/>
    <w:rsid w:val="481F20E7"/>
    <w:rsid w:val="48295B0D"/>
    <w:rsid w:val="48355BC4"/>
    <w:rsid w:val="4836F510"/>
    <w:rsid w:val="48399BBD"/>
    <w:rsid w:val="483A62C9"/>
    <w:rsid w:val="4840935C"/>
    <w:rsid w:val="48510C58"/>
    <w:rsid w:val="48517682"/>
    <w:rsid w:val="485531A1"/>
    <w:rsid w:val="48593DED"/>
    <w:rsid w:val="485ED015"/>
    <w:rsid w:val="48698E3E"/>
    <w:rsid w:val="487AA822"/>
    <w:rsid w:val="48840DE9"/>
    <w:rsid w:val="489452EF"/>
    <w:rsid w:val="489654AA"/>
    <w:rsid w:val="48A0A575"/>
    <w:rsid w:val="48A5D087"/>
    <w:rsid w:val="48BCE7C4"/>
    <w:rsid w:val="48C5A721"/>
    <w:rsid w:val="48CDD0CE"/>
    <w:rsid w:val="48E00BC8"/>
    <w:rsid w:val="48F86FC7"/>
    <w:rsid w:val="49062FE8"/>
    <w:rsid w:val="4909AF80"/>
    <w:rsid w:val="490B83FB"/>
    <w:rsid w:val="490DF076"/>
    <w:rsid w:val="49181E21"/>
    <w:rsid w:val="491A4B0F"/>
    <w:rsid w:val="49275FF8"/>
    <w:rsid w:val="49333C4F"/>
    <w:rsid w:val="49357109"/>
    <w:rsid w:val="4941F003"/>
    <w:rsid w:val="494BBDDD"/>
    <w:rsid w:val="495937B7"/>
    <w:rsid w:val="49606383"/>
    <w:rsid w:val="49734DA1"/>
    <w:rsid w:val="4979F0B1"/>
    <w:rsid w:val="4986416A"/>
    <w:rsid w:val="4989AB6B"/>
    <w:rsid w:val="49B5BDCC"/>
    <w:rsid w:val="49C52973"/>
    <w:rsid w:val="49C773B2"/>
    <w:rsid w:val="49C8CC09"/>
    <w:rsid w:val="49E20EC8"/>
    <w:rsid w:val="49E735AA"/>
    <w:rsid w:val="49E83231"/>
    <w:rsid w:val="49E8A3AC"/>
    <w:rsid w:val="49EFA911"/>
    <w:rsid w:val="49F01440"/>
    <w:rsid w:val="49F4D0CC"/>
    <w:rsid w:val="49FE6E81"/>
    <w:rsid w:val="4A04F90A"/>
    <w:rsid w:val="4A0FBA48"/>
    <w:rsid w:val="4A125D1A"/>
    <w:rsid w:val="4A12D266"/>
    <w:rsid w:val="4A3510CD"/>
    <w:rsid w:val="4A3CB67C"/>
    <w:rsid w:val="4A4AB2C1"/>
    <w:rsid w:val="4A5B0E92"/>
    <w:rsid w:val="4A5C1C76"/>
    <w:rsid w:val="4A64720E"/>
    <w:rsid w:val="4A65E79C"/>
    <w:rsid w:val="4A676EAA"/>
    <w:rsid w:val="4A740352"/>
    <w:rsid w:val="4A74A0BB"/>
    <w:rsid w:val="4A86EB9B"/>
    <w:rsid w:val="4A999CC4"/>
    <w:rsid w:val="4A9BFA05"/>
    <w:rsid w:val="4A9D3F59"/>
    <w:rsid w:val="4A9E20FB"/>
    <w:rsid w:val="4AA2C3D2"/>
    <w:rsid w:val="4AB44409"/>
    <w:rsid w:val="4AC07668"/>
    <w:rsid w:val="4AC1EA0D"/>
    <w:rsid w:val="4AC58F2F"/>
    <w:rsid w:val="4AC9D211"/>
    <w:rsid w:val="4AD94877"/>
    <w:rsid w:val="4ADBCDAB"/>
    <w:rsid w:val="4ADDC064"/>
    <w:rsid w:val="4AE205F5"/>
    <w:rsid w:val="4AE449A1"/>
    <w:rsid w:val="4AF1AC0D"/>
    <w:rsid w:val="4AF566C6"/>
    <w:rsid w:val="4B0023AF"/>
    <w:rsid w:val="4B08B7D0"/>
    <w:rsid w:val="4B17BAE5"/>
    <w:rsid w:val="4B1D4721"/>
    <w:rsid w:val="4B1E1EB5"/>
    <w:rsid w:val="4B24DC14"/>
    <w:rsid w:val="4B27F303"/>
    <w:rsid w:val="4B2BDB8A"/>
    <w:rsid w:val="4B2F7050"/>
    <w:rsid w:val="4B462051"/>
    <w:rsid w:val="4B494AE2"/>
    <w:rsid w:val="4B5924C6"/>
    <w:rsid w:val="4B6067BA"/>
    <w:rsid w:val="4B6A089F"/>
    <w:rsid w:val="4B71D5C1"/>
    <w:rsid w:val="4B7E0809"/>
    <w:rsid w:val="4B821755"/>
    <w:rsid w:val="4BAFFD42"/>
    <w:rsid w:val="4BB0BE2C"/>
    <w:rsid w:val="4BB23801"/>
    <w:rsid w:val="4BB53A19"/>
    <w:rsid w:val="4BB57547"/>
    <w:rsid w:val="4BC640E8"/>
    <w:rsid w:val="4BCBF3B1"/>
    <w:rsid w:val="4BD89BE3"/>
    <w:rsid w:val="4BDBBB47"/>
    <w:rsid w:val="4BDBC883"/>
    <w:rsid w:val="4BDFBFA6"/>
    <w:rsid w:val="4BE6D12C"/>
    <w:rsid w:val="4BF4373D"/>
    <w:rsid w:val="4BF854D5"/>
    <w:rsid w:val="4BFEEA42"/>
    <w:rsid w:val="4C059211"/>
    <w:rsid w:val="4C0A5780"/>
    <w:rsid w:val="4C2DE205"/>
    <w:rsid w:val="4C2FAB59"/>
    <w:rsid w:val="4C3E9433"/>
    <w:rsid w:val="4C408BA2"/>
    <w:rsid w:val="4C537CB9"/>
    <w:rsid w:val="4C7146C1"/>
    <w:rsid w:val="4C742C93"/>
    <w:rsid w:val="4C779E0C"/>
    <w:rsid w:val="4C793E2D"/>
    <w:rsid w:val="4C7EBCBA"/>
    <w:rsid w:val="4C7F4BDF"/>
    <w:rsid w:val="4C8ADAC7"/>
    <w:rsid w:val="4C9CCAC7"/>
    <w:rsid w:val="4CA16E6E"/>
    <w:rsid w:val="4CAC691F"/>
    <w:rsid w:val="4CAF5ED8"/>
    <w:rsid w:val="4CB595D2"/>
    <w:rsid w:val="4CB997D9"/>
    <w:rsid w:val="4CC0CAD3"/>
    <w:rsid w:val="4CC9BDB1"/>
    <w:rsid w:val="4CD68247"/>
    <w:rsid w:val="4CDB651D"/>
    <w:rsid w:val="4CEA6B6B"/>
    <w:rsid w:val="4CFCA059"/>
    <w:rsid w:val="4CFCC39E"/>
    <w:rsid w:val="4D19072F"/>
    <w:rsid w:val="4D1A6288"/>
    <w:rsid w:val="4D1D52DC"/>
    <w:rsid w:val="4D2E593F"/>
    <w:rsid w:val="4D31BBE3"/>
    <w:rsid w:val="4D35414A"/>
    <w:rsid w:val="4D5D1D1D"/>
    <w:rsid w:val="4D646991"/>
    <w:rsid w:val="4D66FCC9"/>
    <w:rsid w:val="4D6F78C8"/>
    <w:rsid w:val="4D7858E9"/>
    <w:rsid w:val="4D797277"/>
    <w:rsid w:val="4D80DAE7"/>
    <w:rsid w:val="4D810DB8"/>
    <w:rsid w:val="4D861FE1"/>
    <w:rsid w:val="4D88D7BA"/>
    <w:rsid w:val="4D8D88C8"/>
    <w:rsid w:val="4D8F89E5"/>
    <w:rsid w:val="4D992149"/>
    <w:rsid w:val="4D9CA46E"/>
    <w:rsid w:val="4DA14C25"/>
    <w:rsid w:val="4DA3F641"/>
    <w:rsid w:val="4DAC12B6"/>
    <w:rsid w:val="4DACDB57"/>
    <w:rsid w:val="4DB1C709"/>
    <w:rsid w:val="4DB20CE4"/>
    <w:rsid w:val="4DB2A44D"/>
    <w:rsid w:val="4DB8389B"/>
    <w:rsid w:val="4DBB3FD6"/>
    <w:rsid w:val="4DBD0A60"/>
    <w:rsid w:val="4DD31249"/>
    <w:rsid w:val="4DD754E8"/>
    <w:rsid w:val="4DDC30AB"/>
    <w:rsid w:val="4DE421D1"/>
    <w:rsid w:val="4DE48E50"/>
    <w:rsid w:val="4DF8172A"/>
    <w:rsid w:val="4DFBB728"/>
    <w:rsid w:val="4E06F7EF"/>
    <w:rsid w:val="4E09AE50"/>
    <w:rsid w:val="4E0B362B"/>
    <w:rsid w:val="4E1364F6"/>
    <w:rsid w:val="4E203A49"/>
    <w:rsid w:val="4E203B55"/>
    <w:rsid w:val="4E2DCF57"/>
    <w:rsid w:val="4E2FA000"/>
    <w:rsid w:val="4E372071"/>
    <w:rsid w:val="4E37E591"/>
    <w:rsid w:val="4E4B69A0"/>
    <w:rsid w:val="4E543312"/>
    <w:rsid w:val="4E555A7A"/>
    <w:rsid w:val="4E682686"/>
    <w:rsid w:val="4E6CDB2C"/>
    <w:rsid w:val="4E78013F"/>
    <w:rsid w:val="4E8F2F7B"/>
    <w:rsid w:val="4E8FA57F"/>
    <w:rsid w:val="4E9B127E"/>
    <w:rsid w:val="4EA03F22"/>
    <w:rsid w:val="4EAED7C6"/>
    <w:rsid w:val="4EC50F87"/>
    <w:rsid w:val="4ECA29A0"/>
    <w:rsid w:val="4ECCFB3D"/>
    <w:rsid w:val="4F04E092"/>
    <w:rsid w:val="4F0A892E"/>
    <w:rsid w:val="4F0E707D"/>
    <w:rsid w:val="4F286ABC"/>
    <w:rsid w:val="4F3CCBE1"/>
    <w:rsid w:val="4F599EE5"/>
    <w:rsid w:val="4F6C0FC3"/>
    <w:rsid w:val="4F76B8C7"/>
    <w:rsid w:val="4F7814D9"/>
    <w:rsid w:val="4F784ED8"/>
    <w:rsid w:val="4F8245F2"/>
    <w:rsid w:val="4F93E78B"/>
    <w:rsid w:val="4F9AD5DC"/>
    <w:rsid w:val="4FA93026"/>
    <w:rsid w:val="4FABCD55"/>
    <w:rsid w:val="4FC14B89"/>
    <w:rsid w:val="4FE17E25"/>
    <w:rsid w:val="4FE6D3BE"/>
    <w:rsid w:val="4FEF9E40"/>
    <w:rsid w:val="4FFEB699"/>
    <w:rsid w:val="50003ABD"/>
    <w:rsid w:val="500971F3"/>
    <w:rsid w:val="500E6274"/>
    <w:rsid w:val="500EA7D3"/>
    <w:rsid w:val="502E9953"/>
    <w:rsid w:val="5041942B"/>
    <w:rsid w:val="50549D7A"/>
    <w:rsid w:val="505C4738"/>
    <w:rsid w:val="50696BC3"/>
    <w:rsid w:val="50741C17"/>
    <w:rsid w:val="507B8389"/>
    <w:rsid w:val="507E92DD"/>
    <w:rsid w:val="509A90EF"/>
    <w:rsid w:val="50A41547"/>
    <w:rsid w:val="50AAAD50"/>
    <w:rsid w:val="50AE1807"/>
    <w:rsid w:val="50B45564"/>
    <w:rsid w:val="50B4A614"/>
    <w:rsid w:val="50BAF23C"/>
    <w:rsid w:val="50BD32C0"/>
    <w:rsid w:val="50C8AA3E"/>
    <w:rsid w:val="50E51484"/>
    <w:rsid w:val="50E55C5F"/>
    <w:rsid w:val="50E9BDAD"/>
    <w:rsid w:val="50F56F46"/>
    <w:rsid w:val="50F62D1F"/>
    <w:rsid w:val="50FE0CB4"/>
    <w:rsid w:val="5100A36B"/>
    <w:rsid w:val="5105836C"/>
    <w:rsid w:val="51092C84"/>
    <w:rsid w:val="510FEE14"/>
    <w:rsid w:val="5114A7F7"/>
    <w:rsid w:val="5116C27D"/>
    <w:rsid w:val="511954D0"/>
    <w:rsid w:val="511A8981"/>
    <w:rsid w:val="511B7F9C"/>
    <w:rsid w:val="511D1453"/>
    <w:rsid w:val="511E1544"/>
    <w:rsid w:val="511F1F23"/>
    <w:rsid w:val="512043F3"/>
    <w:rsid w:val="5129D8A2"/>
    <w:rsid w:val="512AD4C1"/>
    <w:rsid w:val="5134CA2F"/>
    <w:rsid w:val="513AA19C"/>
    <w:rsid w:val="51415647"/>
    <w:rsid w:val="514A7C8E"/>
    <w:rsid w:val="514D35AC"/>
    <w:rsid w:val="514EEF92"/>
    <w:rsid w:val="514FCE33"/>
    <w:rsid w:val="515278DB"/>
    <w:rsid w:val="5154524F"/>
    <w:rsid w:val="51769025"/>
    <w:rsid w:val="5176BD17"/>
    <w:rsid w:val="517C6C88"/>
    <w:rsid w:val="517F65FF"/>
    <w:rsid w:val="518051FC"/>
    <w:rsid w:val="5184EF04"/>
    <w:rsid w:val="51A79394"/>
    <w:rsid w:val="51B5996A"/>
    <w:rsid w:val="51B75D56"/>
    <w:rsid w:val="51BF281A"/>
    <w:rsid w:val="51C0892C"/>
    <w:rsid w:val="51C27FD6"/>
    <w:rsid w:val="51C4D2B2"/>
    <w:rsid w:val="51CD6F45"/>
    <w:rsid w:val="51D19189"/>
    <w:rsid w:val="51D89A97"/>
    <w:rsid w:val="51E1450F"/>
    <w:rsid w:val="51E565A4"/>
    <w:rsid w:val="51EA341C"/>
    <w:rsid w:val="51EAAEC5"/>
    <w:rsid w:val="51F1FC7B"/>
    <w:rsid w:val="51F655E8"/>
    <w:rsid w:val="51FA6729"/>
    <w:rsid w:val="521F85A7"/>
    <w:rsid w:val="5222FBE9"/>
    <w:rsid w:val="522BFFFF"/>
    <w:rsid w:val="523C20C7"/>
    <w:rsid w:val="524BC3D4"/>
    <w:rsid w:val="52586919"/>
    <w:rsid w:val="525E8E4F"/>
    <w:rsid w:val="527112AE"/>
    <w:rsid w:val="5275A734"/>
    <w:rsid w:val="528B3FD7"/>
    <w:rsid w:val="52A06731"/>
    <w:rsid w:val="52A671A4"/>
    <w:rsid w:val="52A9DF80"/>
    <w:rsid w:val="52C5A903"/>
    <w:rsid w:val="52C9D949"/>
    <w:rsid w:val="52D10285"/>
    <w:rsid w:val="52D32BA5"/>
    <w:rsid w:val="52E40DE2"/>
    <w:rsid w:val="52F4B4F5"/>
    <w:rsid w:val="52FD6060"/>
    <w:rsid w:val="5303CF79"/>
    <w:rsid w:val="53082AED"/>
    <w:rsid w:val="5309A108"/>
    <w:rsid w:val="53150882"/>
    <w:rsid w:val="53182624"/>
    <w:rsid w:val="531920EA"/>
    <w:rsid w:val="531F194E"/>
    <w:rsid w:val="5321F35F"/>
    <w:rsid w:val="53239F68"/>
    <w:rsid w:val="533641B0"/>
    <w:rsid w:val="5339C166"/>
    <w:rsid w:val="5343F866"/>
    <w:rsid w:val="534D5EDF"/>
    <w:rsid w:val="535F9578"/>
    <w:rsid w:val="535FAC86"/>
    <w:rsid w:val="5361B44A"/>
    <w:rsid w:val="53638F68"/>
    <w:rsid w:val="5364AA90"/>
    <w:rsid w:val="5371C058"/>
    <w:rsid w:val="5375775F"/>
    <w:rsid w:val="537634EC"/>
    <w:rsid w:val="5382DF2B"/>
    <w:rsid w:val="538AB427"/>
    <w:rsid w:val="538BE71C"/>
    <w:rsid w:val="5391E981"/>
    <w:rsid w:val="5397EE0A"/>
    <w:rsid w:val="539F12B8"/>
    <w:rsid w:val="53A4E9D4"/>
    <w:rsid w:val="53AB1366"/>
    <w:rsid w:val="53B086A7"/>
    <w:rsid w:val="53B27972"/>
    <w:rsid w:val="53B84CF9"/>
    <w:rsid w:val="53C09AF4"/>
    <w:rsid w:val="53C141B0"/>
    <w:rsid w:val="53C1C0CD"/>
    <w:rsid w:val="53C2ACDA"/>
    <w:rsid w:val="53CAEBE0"/>
    <w:rsid w:val="53D1E631"/>
    <w:rsid w:val="53D7540B"/>
    <w:rsid w:val="53E53A88"/>
    <w:rsid w:val="53EECCDE"/>
    <w:rsid w:val="53F512C4"/>
    <w:rsid w:val="53F77D11"/>
    <w:rsid w:val="53FA556A"/>
    <w:rsid w:val="53FECC34"/>
    <w:rsid w:val="53FFDCA1"/>
    <w:rsid w:val="5419B166"/>
    <w:rsid w:val="5426A16C"/>
    <w:rsid w:val="5428A5E3"/>
    <w:rsid w:val="544B7EE1"/>
    <w:rsid w:val="544CC908"/>
    <w:rsid w:val="544F2337"/>
    <w:rsid w:val="5450F592"/>
    <w:rsid w:val="5464C006"/>
    <w:rsid w:val="546534AF"/>
    <w:rsid w:val="547F3E78"/>
    <w:rsid w:val="548436B3"/>
    <w:rsid w:val="54A35C64"/>
    <w:rsid w:val="54A3E431"/>
    <w:rsid w:val="54A53884"/>
    <w:rsid w:val="54A64915"/>
    <w:rsid w:val="54A79EEA"/>
    <w:rsid w:val="54AA6035"/>
    <w:rsid w:val="54B5833A"/>
    <w:rsid w:val="54B5DAF3"/>
    <w:rsid w:val="54C2D243"/>
    <w:rsid w:val="54D42A11"/>
    <w:rsid w:val="54D63A55"/>
    <w:rsid w:val="54DAA3CD"/>
    <w:rsid w:val="55084B56"/>
    <w:rsid w:val="5515B90A"/>
    <w:rsid w:val="5516DA80"/>
    <w:rsid w:val="5519A06F"/>
    <w:rsid w:val="551BEFB3"/>
    <w:rsid w:val="552017EE"/>
    <w:rsid w:val="5520AA28"/>
    <w:rsid w:val="5540B0CA"/>
    <w:rsid w:val="5546FB8C"/>
    <w:rsid w:val="556229E9"/>
    <w:rsid w:val="55673A99"/>
    <w:rsid w:val="55681C76"/>
    <w:rsid w:val="557A7839"/>
    <w:rsid w:val="557D2782"/>
    <w:rsid w:val="55852B6B"/>
    <w:rsid w:val="5589F1DE"/>
    <w:rsid w:val="5590B086"/>
    <w:rsid w:val="5590E325"/>
    <w:rsid w:val="559A0452"/>
    <w:rsid w:val="55B1A234"/>
    <w:rsid w:val="55B40418"/>
    <w:rsid w:val="55B4DCC4"/>
    <w:rsid w:val="55BAF9B7"/>
    <w:rsid w:val="55BBBA4D"/>
    <w:rsid w:val="55C760F8"/>
    <w:rsid w:val="55C9F2B0"/>
    <w:rsid w:val="55DFE554"/>
    <w:rsid w:val="55EA1A39"/>
    <w:rsid w:val="55F3B861"/>
    <w:rsid w:val="55FD8154"/>
    <w:rsid w:val="56012CF7"/>
    <w:rsid w:val="5603E42E"/>
    <w:rsid w:val="561CAF73"/>
    <w:rsid w:val="561DBA6C"/>
    <w:rsid w:val="562DA820"/>
    <w:rsid w:val="562DF481"/>
    <w:rsid w:val="563132B2"/>
    <w:rsid w:val="56394900"/>
    <w:rsid w:val="563D1208"/>
    <w:rsid w:val="564110F1"/>
    <w:rsid w:val="564D14BC"/>
    <w:rsid w:val="56518023"/>
    <w:rsid w:val="567FE290"/>
    <w:rsid w:val="56B175AD"/>
    <w:rsid w:val="56B1E99C"/>
    <w:rsid w:val="56BFB09E"/>
    <w:rsid w:val="56C18ED4"/>
    <w:rsid w:val="56D7420B"/>
    <w:rsid w:val="56E0CEBE"/>
    <w:rsid w:val="56E25A8D"/>
    <w:rsid w:val="56EDAE9C"/>
    <w:rsid w:val="56FE60ED"/>
    <w:rsid w:val="5703C0A7"/>
    <w:rsid w:val="57113E61"/>
    <w:rsid w:val="572CB386"/>
    <w:rsid w:val="57457267"/>
    <w:rsid w:val="574C1AA8"/>
    <w:rsid w:val="5753BA76"/>
    <w:rsid w:val="5753D5B8"/>
    <w:rsid w:val="5756D9B8"/>
    <w:rsid w:val="5778B043"/>
    <w:rsid w:val="5779CBA6"/>
    <w:rsid w:val="577FECD2"/>
    <w:rsid w:val="57805741"/>
    <w:rsid w:val="5781E417"/>
    <w:rsid w:val="57823189"/>
    <w:rsid w:val="5788984E"/>
    <w:rsid w:val="578CB617"/>
    <w:rsid w:val="5792F1CE"/>
    <w:rsid w:val="5792FC54"/>
    <w:rsid w:val="5794F81A"/>
    <w:rsid w:val="579669F6"/>
    <w:rsid w:val="57A87925"/>
    <w:rsid w:val="57AB605F"/>
    <w:rsid w:val="57ACCA2B"/>
    <w:rsid w:val="57AD0483"/>
    <w:rsid w:val="57BF5FEC"/>
    <w:rsid w:val="57C13B57"/>
    <w:rsid w:val="57C265D9"/>
    <w:rsid w:val="57C3D131"/>
    <w:rsid w:val="57CCB998"/>
    <w:rsid w:val="57D4AC07"/>
    <w:rsid w:val="57D583DD"/>
    <w:rsid w:val="57E353E8"/>
    <w:rsid w:val="57F6F6B1"/>
    <w:rsid w:val="57F7821B"/>
    <w:rsid w:val="57FAEC18"/>
    <w:rsid w:val="580758B9"/>
    <w:rsid w:val="58197804"/>
    <w:rsid w:val="582124A2"/>
    <w:rsid w:val="58237F54"/>
    <w:rsid w:val="583BAEEC"/>
    <w:rsid w:val="583EC6CF"/>
    <w:rsid w:val="58428F99"/>
    <w:rsid w:val="58463AAA"/>
    <w:rsid w:val="5847AE4E"/>
    <w:rsid w:val="584BA381"/>
    <w:rsid w:val="585A9785"/>
    <w:rsid w:val="585E014B"/>
    <w:rsid w:val="58600FF5"/>
    <w:rsid w:val="586D220C"/>
    <w:rsid w:val="588E0DF0"/>
    <w:rsid w:val="589382A2"/>
    <w:rsid w:val="589C1FB2"/>
    <w:rsid w:val="589FBAF5"/>
    <w:rsid w:val="58A06825"/>
    <w:rsid w:val="58A671A7"/>
    <w:rsid w:val="58ADFA81"/>
    <w:rsid w:val="58B519A7"/>
    <w:rsid w:val="58B69726"/>
    <w:rsid w:val="58BCB00A"/>
    <w:rsid w:val="58DE78E6"/>
    <w:rsid w:val="58E5BE22"/>
    <w:rsid w:val="58EA3518"/>
    <w:rsid w:val="58EB3EF6"/>
    <w:rsid w:val="58EF4DF4"/>
    <w:rsid w:val="58F9C50B"/>
    <w:rsid w:val="5908347F"/>
    <w:rsid w:val="5908E130"/>
    <w:rsid w:val="59161B98"/>
    <w:rsid w:val="59223EFA"/>
    <w:rsid w:val="592F0EED"/>
    <w:rsid w:val="592FAD23"/>
    <w:rsid w:val="5930CB94"/>
    <w:rsid w:val="5930E49C"/>
    <w:rsid w:val="59377DDF"/>
    <w:rsid w:val="5938CDB9"/>
    <w:rsid w:val="593E7B3E"/>
    <w:rsid w:val="593F6CCA"/>
    <w:rsid w:val="59444986"/>
    <w:rsid w:val="594F16FD"/>
    <w:rsid w:val="595E06FA"/>
    <w:rsid w:val="59612292"/>
    <w:rsid w:val="5964827E"/>
    <w:rsid w:val="59794C9D"/>
    <w:rsid w:val="597B9EE7"/>
    <w:rsid w:val="597DE5E2"/>
    <w:rsid w:val="5982238B"/>
    <w:rsid w:val="5983559B"/>
    <w:rsid w:val="5985B130"/>
    <w:rsid w:val="598D0745"/>
    <w:rsid w:val="598D2729"/>
    <w:rsid w:val="598DF4A6"/>
    <w:rsid w:val="59936E3E"/>
    <w:rsid w:val="5993BAF7"/>
    <w:rsid w:val="59977EEF"/>
    <w:rsid w:val="59A0BDBE"/>
    <w:rsid w:val="59A2FF36"/>
    <w:rsid w:val="59A7FB84"/>
    <w:rsid w:val="59AD31E6"/>
    <w:rsid w:val="59AD6ABD"/>
    <w:rsid w:val="59B1FD1A"/>
    <w:rsid w:val="59B3E78D"/>
    <w:rsid w:val="59BD4CF2"/>
    <w:rsid w:val="59D419E6"/>
    <w:rsid w:val="59F575FE"/>
    <w:rsid w:val="59F8755A"/>
    <w:rsid w:val="59FCF1E8"/>
    <w:rsid w:val="5A0076DA"/>
    <w:rsid w:val="5A077372"/>
    <w:rsid w:val="5A2324AE"/>
    <w:rsid w:val="5A24B4A7"/>
    <w:rsid w:val="5A27AC19"/>
    <w:rsid w:val="5A39C891"/>
    <w:rsid w:val="5A3AB1FB"/>
    <w:rsid w:val="5A49BF54"/>
    <w:rsid w:val="5A4BB0B8"/>
    <w:rsid w:val="5A60F4A2"/>
    <w:rsid w:val="5A790E50"/>
    <w:rsid w:val="5A80C1AD"/>
    <w:rsid w:val="5A851357"/>
    <w:rsid w:val="5A86949D"/>
    <w:rsid w:val="5A87174F"/>
    <w:rsid w:val="5A9041C7"/>
    <w:rsid w:val="5A915DCA"/>
    <w:rsid w:val="5A9774CB"/>
    <w:rsid w:val="5A97D9C5"/>
    <w:rsid w:val="5AA12F2F"/>
    <w:rsid w:val="5AB03BE6"/>
    <w:rsid w:val="5AB8BF0C"/>
    <w:rsid w:val="5AC04CF2"/>
    <w:rsid w:val="5AC12342"/>
    <w:rsid w:val="5ACFBE9F"/>
    <w:rsid w:val="5AD4B45F"/>
    <w:rsid w:val="5ADB5B0B"/>
    <w:rsid w:val="5ADD013E"/>
    <w:rsid w:val="5AE2BBEE"/>
    <w:rsid w:val="5AE9F808"/>
    <w:rsid w:val="5AFBD1B4"/>
    <w:rsid w:val="5B053D40"/>
    <w:rsid w:val="5B091ECD"/>
    <w:rsid w:val="5B0C196F"/>
    <w:rsid w:val="5B1D5A2A"/>
    <w:rsid w:val="5B24238E"/>
    <w:rsid w:val="5B263648"/>
    <w:rsid w:val="5B29D5C0"/>
    <w:rsid w:val="5B3054FC"/>
    <w:rsid w:val="5B3C9345"/>
    <w:rsid w:val="5B500DF1"/>
    <w:rsid w:val="5B5B674F"/>
    <w:rsid w:val="5B608CCC"/>
    <w:rsid w:val="5B6EB0BC"/>
    <w:rsid w:val="5B71B9FF"/>
    <w:rsid w:val="5B74299D"/>
    <w:rsid w:val="5B7D978A"/>
    <w:rsid w:val="5B86EEB8"/>
    <w:rsid w:val="5B94CAC8"/>
    <w:rsid w:val="5B952279"/>
    <w:rsid w:val="5B9CFCBB"/>
    <w:rsid w:val="5B9D1B63"/>
    <w:rsid w:val="5BA5B926"/>
    <w:rsid w:val="5BA90DB5"/>
    <w:rsid w:val="5BB85104"/>
    <w:rsid w:val="5BBBCA3B"/>
    <w:rsid w:val="5BBDFA7F"/>
    <w:rsid w:val="5BC06AC0"/>
    <w:rsid w:val="5BDC86C9"/>
    <w:rsid w:val="5BE38761"/>
    <w:rsid w:val="5BEEF27E"/>
    <w:rsid w:val="5BFE78A2"/>
    <w:rsid w:val="5C0D5E1B"/>
    <w:rsid w:val="5C0D6EEB"/>
    <w:rsid w:val="5C0F9B6A"/>
    <w:rsid w:val="5C23909A"/>
    <w:rsid w:val="5C24CF4B"/>
    <w:rsid w:val="5C25884F"/>
    <w:rsid w:val="5C33213F"/>
    <w:rsid w:val="5C3B0752"/>
    <w:rsid w:val="5C4AAB3E"/>
    <w:rsid w:val="5C4EF40A"/>
    <w:rsid w:val="5C5369F9"/>
    <w:rsid w:val="5C572533"/>
    <w:rsid w:val="5C67981D"/>
    <w:rsid w:val="5C6BF3BA"/>
    <w:rsid w:val="5C8075A6"/>
    <w:rsid w:val="5C80CDDD"/>
    <w:rsid w:val="5C83BB68"/>
    <w:rsid w:val="5C8A2CF4"/>
    <w:rsid w:val="5C9778D0"/>
    <w:rsid w:val="5C9BFBB1"/>
    <w:rsid w:val="5CA36D16"/>
    <w:rsid w:val="5CB0087C"/>
    <w:rsid w:val="5CB28AD0"/>
    <w:rsid w:val="5CB9D87B"/>
    <w:rsid w:val="5CC02D59"/>
    <w:rsid w:val="5CC0FD81"/>
    <w:rsid w:val="5CD0314C"/>
    <w:rsid w:val="5CD0F21D"/>
    <w:rsid w:val="5CD518FA"/>
    <w:rsid w:val="5CD71EB6"/>
    <w:rsid w:val="5CF73201"/>
    <w:rsid w:val="5D05668A"/>
    <w:rsid w:val="5D0A3436"/>
    <w:rsid w:val="5D0AFA5A"/>
    <w:rsid w:val="5D190A31"/>
    <w:rsid w:val="5D1D62CB"/>
    <w:rsid w:val="5D234561"/>
    <w:rsid w:val="5D27922C"/>
    <w:rsid w:val="5D2BCBBD"/>
    <w:rsid w:val="5D2F5F2E"/>
    <w:rsid w:val="5D35033F"/>
    <w:rsid w:val="5D388721"/>
    <w:rsid w:val="5D3E21E0"/>
    <w:rsid w:val="5D46B3E9"/>
    <w:rsid w:val="5D48F0F1"/>
    <w:rsid w:val="5D4CA2CE"/>
    <w:rsid w:val="5D572340"/>
    <w:rsid w:val="5D693E19"/>
    <w:rsid w:val="5D6BEF38"/>
    <w:rsid w:val="5D73F862"/>
    <w:rsid w:val="5D7BE096"/>
    <w:rsid w:val="5D882597"/>
    <w:rsid w:val="5D8A11D2"/>
    <w:rsid w:val="5D9B6344"/>
    <w:rsid w:val="5DA111EB"/>
    <w:rsid w:val="5DA58D0F"/>
    <w:rsid w:val="5DA9B7A2"/>
    <w:rsid w:val="5DAEA867"/>
    <w:rsid w:val="5DB4AFCB"/>
    <w:rsid w:val="5DB616E0"/>
    <w:rsid w:val="5DD08B02"/>
    <w:rsid w:val="5DF298DF"/>
    <w:rsid w:val="5DF2A9EA"/>
    <w:rsid w:val="5DF94A0D"/>
    <w:rsid w:val="5DFA321C"/>
    <w:rsid w:val="5E04AEC0"/>
    <w:rsid w:val="5E05389C"/>
    <w:rsid w:val="5E0E4A8D"/>
    <w:rsid w:val="5E137557"/>
    <w:rsid w:val="5E145281"/>
    <w:rsid w:val="5E14D9C7"/>
    <w:rsid w:val="5E1BBF4B"/>
    <w:rsid w:val="5E1DBCB5"/>
    <w:rsid w:val="5E2149A9"/>
    <w:rsid w:val="5E23C9F2"/>
    <w:rsid w:val="5E315F7E"/>
    <w:rsid w:val="5E380364"/>
    <w:rsid w:val="5E41821C"/>
    <w:rsid w:val="5E42C7C8"/>
    <w:rsid w:val="5E4DD617"/>
    <w:rsid w:val="5E5531C1"/>
    <w:rsid w:val="5E607D77"/>
    <w:rsid w:val="5E72DBEE"/>
    <w:rsid w:val="5E795E2C"/>
    <w:rsid w:val="5E857F84"/>
    <w:rsid w:val="5E8B26A7"/>
    <w:rsid w:val="5E8F387B"/>
    <w:rsid w:val="5E97DBD2"/>
    <w:rsid w:val="5E9CAD22"/>
    <w:rsid w:val="5EAA635F"/>
    <w:rsid w:val="5EAE6411"/>
    <w:rsid w:val="5EB0CC5C"/>
    <w:rsid w:val="5EB4DA92"/>
    <w:rsid w:val="5EB58BEF"/>
    <w:rsid w:val="5EB62409"/>
    <w:rsid w:val="5EB797ED"/>
    <w:rsid w:val="5EBFFC87"/>
    <w:rsid w:val="5EC73BA4"/>
    <w:rsid w:val="5ED44A7C"/>
    <w:rsid w:val="5ED59E85"/>
    <w:rsid w:val="5EDBF722"/>
    <w:rsid w:val="5EEFC9A3"/>
    <w:rsid w:val="5F0F3E6E"/>
    <w:rsid w:val="5F214F13"/>
    <w:rsid w:val="5F25E233"/>
    <w:rsid w:val="5F28D1CA"/>
    <w:rsid w:val="5F2DEF56"/>
    <w:rsid w:val="5F2E9A19"/>
    <w:rsid w:val="5F3E952A"/>
    <w:rsid w:val="5F45A3FE"/>
    <w:rsid w:val="5F4692F4"/>
    <w:rsid w:val="5F4C302A"/>
    <w:rsid w:val="5F577141"/>
    <w:rsid w:val="5F5EFA57"/>
    <w:rsid w:val="5F644417"/>
    <w:rsid w:val="5F648839"/>
    <w:rsid w:val="5F68D6A3"/>
    <w:rsid w:val="5F717ED7"/>
    <w:rsid w:val="5F8F6DAF"/>
    <w:rsid w:val="5FAE816A"/>
    <w:rsid w:val="5FB7F968"/>
    <w:rsid w:val="5FBB23E6"/>
    <w:rsid w:val="5FBC758A"/>
    <w:rsid w:val="5FC36961"/>
    <w:rsid w:val="5FC80757"/>
    <w:rsid w:val="5FC8A58A"/>
    <w:rsid w:val="5FC9DEA5"/>
    <w:rsid w:val="5FD08F04"/>
    <w:rsid w:val="5FD8AE63"/>
    <w:rsid w:val="5FDB6FE0"/>
    <w:rsid w:val="5FDD92DD"/>
    <w:rsid w:val="5FE34951"/>
    <w:rsid w:val="5FE48CA2"/>
    <w:rsid w:val="5FF86269"/>
    <w:rsid w:val="600A8EA0"/>
    <w:rsid w:val="600A96F5"/>
    <w:rsid w:val="600D2405"/>
    <w:rsid w:val="601467C5"/>
    <w:rsid w:val="601AB180"/>
    <w:rsid w:val="601CDAF8"/>
    <w:rsid w:val="6020E371"/>
    <w:rsid w:val="6026F708"/>
    <w:rsid w:val="6027EBCA"/>
    <w:rsid w:val="60289332"/>
    <w:rsid w:val="604A89A4"/>
    <w:rsid w:val="60540484"/>
    <w:rsid w:val="605F764C"/>
    <w:rsid w:val="6062B57A"/>
    <w:rsid w:val="60689BDB"/>
    <w:rsid w:val="606B61B6"/>
    <w:rsid w:val="606FA8AD"/>
    <w:rsid w:val="6087E317"/>
    <w:rsid w:val="608A5E21"/>
    <w:rsid w:val="608EED95"/>
    <w:rsid w:val="609AF69F"/>
    <w:rsid w:val="609BA6CA"/>
    <w:rsid w:val="609E409B"/>
    <w:rsid w:val="609ECAA7"/>
    <w:rsid w:val="60A73574"/>
    <w:rsid w:val="60A9A60B"/>
    <w:rsid w:val="60ADEB18"/>
    <w:rsid w:val="60B900D8"/>
    <w:rsid w:val="60BC0318"/>
    <w:rsid w:val="60BE01F3"/>
    <w:rsid w:val="60CA89EB"/>
    <w:rsid w:val="60E0CF3E"/>
    <w:rsid w:val="60E33ADA"/>
    <w:rsid w:val="6102EBED"/>
    <w:rsid w:val="6106D335"/>
    <w:rsid w:val="6115B045"/>
    <w:rsid w:val="611AD63C"/>
    <w:rsid w:val="6122282E"/>
    <w:rsid w:val="6127C380"/>
    <w:rsid w:val="612B483E"/>
    <w:rsid w:val="612C6EDB"/>
    <w:rsid w:val="6136F455"/>
    <w:rsid w:val="613EC085"/>
    <w:rsid w:val="61491129"/>
    <w:rsid w:val="614E23FB"/>
    <w:rsid w:val="61750B1E"/>
    <w:rsid w:val="6175BB76"/>
    <w:rsid w:val="617822FA"/>
    <w:rsid w:val="61801A99"/>
    <w:rsid w:val="6183799C"/>
    <w:rsid w:val="618FBAB6"/>
    <w:rsid w:val="619C2E12"/>
    <w:rsid w:val="61A332BB"/>
    <w:rsid w:val="61AAE5BC"/>
    <w:rsid w:val="61B4A247"/>
    <w:rsid w:val="61BA3026"/>
    <w:rsid w:val="61C4F734"/>
    <w:rsid w:val="61CB2279"/>
    <w:rsid w:val="61D0F18F"/>
    <w:rsid w:val="61D58E4F"/>
    <w:rsid w:val="61D65BDA"/>
    <w:rsid w:val="61DCE0A5"/>
    <w:rsid w:val="61DDA78D"/>
    <w:rsid w:val="61F8819E"/>
    <w:rsid w:val="61FC8573"/>
    <w:rsid w:val="61FF565F"/>
    <w:rsid w:val="62075B30"/>
    <w:rsid w:val="620A2ECF"/>
    <w:rsid w:val="620B790E"/>
    <w:rsid w:val="62117FE4"/>
    <w:rsid w:val="6214375A"/>
    <w:rsid w:val="62171558"/>
    <w:rsid w:val="62173B65"/>
    <w:rsid w:val="6229D99B"/>
    <w:rsid w:val="622C3BBF"/>
    <w:rsid w:val="62342B90"/>
    <w:rsid w:val="623B8F47"/>
    <w:rsid w:val="623F63D2"/>
    <w:rsid w:val="626927EE"/>
    <w:rsid w:val="626CBE07"/>
    <w:rsid w:val="626E2BF9"/>
    <w:rsid w:val="626F9AD3"/>
    <w:rsid w:val="627FF957"/>
    <w:rsid w:val="628195ED"/>
    <w:rsid w:val="62822B4F"/>
    <w:rsid w:val="628CFDCB"/>
    <w:rsid w:val="628D290F"/>
    <w:rsid w:val="628F7E6D"/>
    <w:rsid w:val="6295565A"/>
    <w:rsid w:val="629BCF85"/>
    <w:rsid w:val="62B8A3F6"/>
    <w:rsid w:val="62BF48CE"/>
    <w:rsid w:val="62CA2000"/>
    <w:rsid w:val="62CEC91B"/>
    <w:rsid w:val="62D33E41"/>
    <w:rsid w:val="62D7B25C"/>
    <w:rsid w:val="62F0B51E"/>
    <w:rsid w:val="62F9F836"/>
    <w:rsid w:val="62FB81BB"/>
    <w:rsid w:val="630C5179"/>
    <w:rsid w:val="6311552C"/>
    <w:rsid w:val="6312F5CC"/>
    <w:rsid w:val="631C5B07"/>
    <w:rsid w:val="6321752B"/>
    <w:rsid w:val="63334652"/>
    <w:rsid w:val="633455B5"/>
    <w:rsid w:val="6335E851"/>
    <w:rsid w:val="633AEBCF"/>
    <w:rsid w:val="633F031C"/>
    <w:rsid w:val="634B710F"/>
    <w:rsid w:val="63515D20"/>
    <w:rsid w:val="635C22F2"/>
    <w:rsid w:val="638016C0"/>
    <w:rsid w:val="6386F11F"/>
    <w:rsid w:val="6392135D"/>
    <w:rsid w:val="639B26C0"/>
    <w:rsid w:val="63A71D8B"/>
    <w:rsid w:val="63AEE505"/>
    <w:rsid w:val="63B14248"/>
    <w:rsid w:val="63DC4F4E"/>
    <w:rsid w:val="63DCB284"/>
    <w:rsid w:val="63DEFCE4"/>
    <w:rsid w:val="63E5DE30"/>
    <w:rsid w:val="63E6C426"/>
    <w:rsid w:val="63E75C97"/>
    <w:rsid w:val="63EC456B"/>
    <w:rsid w:val="63ED54D4"/>
    <w:rsid w:val="63FC1514"/>
    <w:rsid w:val="64098A87"/>
    <w:rsid w:val="640CDC5C"/>
    <w:rsid w:val="6412CD40"/>
    <w:rsid w:val="64159304"/>
    <w:rsid w:val="6415FB5A"/>
    <w:rsid w:val="64174F71"/>
    <w:rsid w:val="641B1FF6"/>
    <w:rsid w:val="6429F833"/>
    <w:rsid w:val="642A646C"/>
    <w:rsid w:val="642A6B38"/>
    <w:rsid w:val="642FE9DE"/>
    <w:rsid w:val="6438DD7D"/>
    <w:rsid w:val="64429B0F"/>
    <w:rsid w:val="6447FC6F"/>
    <w:rsid w:val="644F4918"/>
    <w:rsid w:val="646B0169"/>
    <w:rsid w:val="64880BE9"/>
    <w:rsid w:val="64B7C389"/>
    <w:rsid w:val="64BDAFB0"/>
    <w:rsid w:val="64C48B9F"/>
    <w:rsid w:val="64C6B1FB"/>
    <w:rsid w:val="64F14A00"/>
    <w:rsid w:val="64F23531"/>
    <w:rsid w:val="64F56318"/>
    <w:rsid w:val="64FA682B"/>
    <w:rsid w:val="64FA8AC1"/>
    <w:rsid w:val="64FEC111"/>
    <w:rsid w:val="65176A93"/>
    <w:rsid w:val="651C8E1D"/>
    <w:rsid w:val="651ED009"/>
    <w:rsid w:val="652079CB"/>
    <w:rsid w:val="6524116F"/>
    <w:rsid w:val="652649B2"/>
    <w:rsid w:val="6529F731"/>
    <w:rsid w:val="652ED144"/>
    <w:rsid w:val="653022FF"/>
    <w:rsid w:val="6535AA39"/>
    <w:rsid w:val="653C38C5"/>
    <w:rsid w:val="653CBFE1"/>
    <w:rsid w:val="65453BA7"/>
    <w:rsid w:val="6548F878"/>
    <w:rsid w:val="654DB734"/>
    <w:rsid w:val="65530F3E"/>
    <w:rsid w:val="65647DFD"/>
    <w:rsid w:val="6570CBE4"/>
    <w:rsid w:val="65748693"/>
    <w:rsid w:val="6585B715"/>
    <w:rsid w:val="6586D3F4"/>
    <w:rsid w:val="658EE626"/>
    <w:rsid w:val="65A7CE7F"/>
    <w:rsid w:val="65AE74E4"/>
    <w:rsid w:val="65B44061"/>
    <w:rsid w:val="65B4A89F"/>
    <w:rsid w:val="65B6ABFD"/>
    <w:rsid w:val="65B817FD"/>
    <w:rsid w:val="65C11BFB"/>
    <w:rsid w:val="65C37E3B"/>
    <w:rsid w:val="65CE996A"/>
    <w:rsid w:val="65D82B30"/>
    <w:rsid w:val="65E85A62"/>
    <w:rsid w:val="65F5845C"/>
    <w:rsid w:val="6603D5E9"/>
    <w:rsid w:val="66116387"/>
    <w:rsid w:val="66130554"/>
    <w:rsid w:val="6613EA49"/>
    <w:rsid w:val="6619629F"/>
    <w:rsid w:val="662EE16F"/>
    <w:rsid w:val="662EFBC6"/>
    <w:rsid w:val="6631D786"/>
    <w:rsid w:val="6637B380"/>
    <w:rsid w:val="66421BC3"/>
    <w:rsid w:val="66538DB5"/>
    <w:rsid w:val="665B8F43"/>
    <w:rsid w:val="666D9479"/>
    <w:rsid w:val="667EC4EA"/>
    <w:rsid w:val="667F22ED"/>
    <w:rsid w:val="667FEE37"/>
    <w:rsid w:val="6683C41D"/>
    <w:rsid w:val="668B43C9"/>
    <w:rsid w:val="66978092"/>
    <w:rsid w:val="66A15309"/>
    <w:rsid w:val="66ACBDF1"/>
    <w:rsid w:val="66AE5C3D"/>
    <w:rsid w:val="66B99F25"/>
    <w:rsid w:val="66C03530"/>
    <w:rsid w:val="66CAA1A5"/>
    <w:rsid w:val="66D65BD4"/>
    <w:rsid w:val="66D6D901"/>
    <w:rsid w:val="66DB6881"/>
    <w:rsid w:val="66ED40E0"/>
    <w:rsid w:val="66F1CF8E"/>
    <w:rsid w:val="66F20EE5"/>
    <w:rsid w:val="66F90036"/>
    <w:rsid w:val="6716135D"/>
    <w:rsid w:val="673B7490"/>
    <w:rsid w:val="673BB2DA"/>
    <w:rsid w:val="674F6E13"/>
    <w:rsid w:val="67558EB3"/>
    <w:rsid w:val="6757B210"/>
    <w:rsid w:val="675A18C5"/>
    <w:rsid w:val="675AFF58"/>
    <w:rsid w:val="6769A6DD"/>
    <w:rsid w:val="6779FFF6"/>
    <w:rsid w:val="677AF6C8"/>
    <w:rsid w:val="677C877E"/>
    <w:rsid w:val="67804E0F"/>
    <w:rsid w:val="678E9178"/>
    <w:rsid w:val="6793C949"/>
    <w:rsid w:val="679EFC27"/>
    <w:rsid w:val="67A5B700"/>
    <w:rsid w:val="67A74416"/>
    <w:rsid w:val="67AB26BC"/>
    <w:rsid w:val="67AC91EE"/>
    <w:rsid w:val="67AED5B5"/>
    <w:rsid w:val="67B5553C"/>
    <w:rsid w:val="67D28194"/>
    <w:rsid w:val="67D9661C"/>
    <w:rsid w:val="67DEDF0B"/>
    <w:rsid w:val="67DFC54F"/>
    <w:rsid w:val="67E71935"/>
    <w:rsid w:val="67F8260B"/>
    <w:rsid w:val="68042513"/>
    <w:rsid w:val="680455A4"/>
    <w:rsid w:val="6805313E"/>
    <w:rsid w:val="68101C2A"/>
    <w:rsid w:val="6817A870"/>
    <w:rsid w:val="682ABF29"/>
    <w:rsid w:val="68330307"/>
    <w:rsid w:val="68341A7D"/>
    <w:rsid w:val="6837C6DD"/>
    <w:rsid w:val="6841E78C"/>
    <w:rsid w:val="68461ABE"/>
    <w:rsid w:val="68537C87"/>
    <w:rsid w:val="685CFDF1"/>
    <w:rsid w:val="686279EA"/>
    <w:rsid w:val="686A00EC"/>
    <w:rsid w:val="687415BE"/>
    <w:rsid w:val="6875948E"/>
    <w:rsid w:val="6875FFCD"/>
    <w:rsid w:val="687A513E"/>
    <w:rsid w:val="688AD5A0"/>
    <w:rsid w:val="6892D83A"/>
    <w:rsid w:val="6894D097"/>
    <w:rsid w:val="68A65DB2"/>
    <w:rsid w:val="68AC2755"/>
    <w:rsid w:val="68B3C6CD"/>
    <w:rsid w:val="68B7BDAA"/>
    <w:rsid w:val="68B8F409"/>
    <w:rsid w:val="68C2C241"/>
    <w:rsid w:val="68C94DE5"/>
    <w:rsid w:val="68CBFBB8"/>
    <w:rsid w:val="68D0001C"/>
    <w:rsid w:val="68D15D4F"/>
    <w:rsid w:val="68D26344"/>
    <w:rsid w:val="68D75CA2"/>
    <w:rsid w:val="68D93728"/>
    <w:rsid w:val="68D93805"/>
    <w:rsid w:val="68E63E63"/>
    <w:rsid w:val="68F43E28"/>
    <w:rsid w:val="68FD3497"/>
    <w:rsid w:val="68FFB671"/>
    <w:rsid w:val="6900A921"/>
    <w:rsid w:val="6924ADC0"/>
    <w:rsid w:val="6928D862"/>
    <w:rsid w:val="692B57CA"/>
    <w:rsid w:val="69312F0F"/>
    <w:rsid w:val="6934AE5F"/>
    <w:rsid w:val="693579FC"/>
    <w:rsid w:val="693F4194"/>
    <w:rsid w:val="6946A6DD"/>
    <w:rsid w:val="6947AD67"/>
    <w:rsid w:val="69552488"/>
    <w:rsid w:val="695CC720"/>
    <w:rsid w:val="696AA996"/>
    <w:rsid w:val="696EC001"/>
    <w:rsid w:val="6980EE81"/>
    <w:rsid w:val="6992E09B"/>
    <w:rsid w:val="69A89875"/>
    <w:rsid w:val="69ADF59E"/>
    <w:rsid w:val="69B3BD4F"/>
    <w:rsid w:val="69C5C136"/>
    <w:rsid w:val="69CD3D5D"/>
    <w:rsid w:val="69CD9B97"/>
    <w:rsid w:val="69FE65F6"/>
    <w:rsid w:val="6A0483A1"/>
    <w:rsid w:val="6A1C699B"/>
    <w:rsid w:val="6A2F83C1"/>
    <w:rsid w:val="6A42C90C"/>
    <w:rsid w:val="6A4B300D"/>
    <w:rsid w:val="6A4C8F2B"/>
    <w:rsid w:val="6A4CE9BF"/>
    <w:rsid w:val="6A5391D1"/>
    <w:rsid w:val="6A5D8F26"/>
    <w:rsid w:val="6A7095F7"/>
    <w:rsid w:val="6A772947"/>
    <w:rsid w:val="6A820EC4"/>
    <w:rsid w:val="6A821A57"/>
    <w:rsid w:val="6A847293"/>
    <w:rsid w:val="6A856205"/>
    <w:rsid w:val="6A911501"/>
    <w:rsid w:val="6A9FE48E"/>
    <w:rsid w:val="6AA5289F"/>
    <w:rsid w:val="6AB71A62"/>
    <w:rsid w:val="6AB9FD0D"/>
    <w:rsid w:val="6AC9E18C"/>
    <w:rsid w:val="6AE2A662"/>
    <w:rsid w:val="6AE3190B"/>
    <w:rsid w:val="6AE47D3E"/>
    <w:rsid w:val="6AE53DE9"/>
    <w:rsid w:val="6AE58D43"/>
    <w:rsid w:val="6AF07181"/>
    <w:rsid w:val="6AF7956A"/>
    <w:rsid w:val="6AFAD569"/>
    <w:rsid w:val="6AFB3893"/>
    <w:rsid w:val="6B02B695"/>
    <w:rsid w:val="6B201729"/>
    <w:rsid w:val="6B235FB6"/>
    <w:rsid w:val="6B3192D6"/>
    <w:rsid w:val="6B358FB1"/>
    <w:rsid w:val="6B4035D1"/>
    <w:rsid w:val="6B435921"/>
    <w:rsid w:val="6B72C3C2"/>
    <w:rsid w:val="6B797562"/>
    <w:rsid w:val="6B85EE67"/>
    <w:rsid w:val="6B9421BA"/>
    <w:rsid w:val="6B9BBFC9"/>
    <w:rsid w:val="6B9F2F04"/>
    <w:rsid w:val="6BB5B6F9"/>
    <w:rsid w:val="6BB65D9B"/>
    <w:rsid w:val="6BD23265"/>
    <w:rsid w:val="6BDF514C"/>
    <w:rsid w:val="6BFCAFF8"/>
    <w:rsid w:val="6C0EFB39"/>
    <w:rsid w:val="6C0F23FD"/>
    <w:rsid w:val="6C10E49F"/>
    <w:rsid w:val="6C143F42"/>
    <w:rsid w:val="6C1462BA"/>
    <w:rsid w:val="6C1666D0"/>
    <w:rsid w:val="6C2360E8"/>
    <w:rsid w:val="6C238CBD"/>
    <w:rsid w:val="6C371574"/>
    <w:rsid w:val="6C40B576"/>
    <w:rsid w:val="6C471F23"/>
    <w:rsid w:val="6C523D20"/>
    <w:rsid w:val="6C5C5C44"/>
    <w:rsid w:val="6C66EB5C"/>
    <w:rsid w:val="6C725796"/>
    <w:rsid w:val="6C76357B"/>
    <w:rsid w:val="6C83C223"/>
    <w:rsid w:val="6C8C2F82"/>
    <w:rsid w:val="6C993224"/>
    <w:rsid w:val="6CA0DAD8"/>
    <w:rsid w:val="6CA10D0A"/>
    <w:rsid w:val="6CAD1F83"/>
    <w:rsid w:val="6CC1FD65"/>
    <w:rsid w:val="6CC5FB20"/>
    <w:rsid w:val="6CC98BDE"/>
    <w:rsid w:val="6CD0D50A"/>
    <w:rsid w:val="6CD9FC18"/>
    <w:rsid w:val="6CEE1E99"/>
    <w:rsid w:val="6CFCF14E"/>
    <w:rsid w:val="6D018CB3"/>
    <w:rsid w:val="6D0EAC69"/>
    <w:rsid w:val="6D11FD8F"/>
    <w:rsid w:val="6D13A610"/>
    <w:rsid w:val="6D193DAB"/>
    <w:rsid w:val="6D1CBC65"/>
    <w:rsid w:val="6D1FA8C8"/>
    <w:rsid w:val="6D2FF21B"/>
    <w:rsid w:val="6D394008"/>
    <w:rsid w:val="6D566785"/>
    <w:rsid w:val="6D7E11C9"/>
    <w:rsid w:val="6D9F75DA"/>
    <w:rsid w:val="6DA06ECF"/>
    <w:rsid w:val="6DA83E33"/>
    <w:rsid w:val="6DAC91DD"/>
    <w:rsid w:val="6DB3D8F7"/>
    <w:rsid w:val="6DB984B1"/>
    <w:rsid w:val="6DD0B3D5"/>
    <w:rsid w:val="6DD26643"/>
    <w:rsid w:val="6DD436CE"/>
    <w:rsid w:val="6DD5C6A2"/>
    <w:rsid w:val="6DD6CFD2"/>
    <w:rsid w:val="6DDDB097"/>
    <w:rsid w:val="6DE2A157"/>
    <w:rsid w:val="6DEF8D91"/>
    <w:rsid w:val="6DF6B71C"/>
    <w:rsid w:val="6E065A10"/>
    <w:rsid w:val="6E077A08"/>
    <w:rsid w:val="6E0791F7"/>
    <w:rsid w:val="6E348870"/>
    <w:rsid w:val="6E3FCCDC"/>
    <w:rsid w:val="6E419D6F"/>
    <w:rsid w:val="6E41FCD4"/>
    <w:rsid w:val="6E58E9E1"/>
    <w:rsid w:val="6E601AE8"/>
    <w:rsid w:val="6E61A62C"/>
    <w:rsid w:val="6E75E460"/>
    <w:rsid w:val="6E7806D1"/>
    <w:rsid w:val="6E7E12B4"/>
    <w:rsid w:val="6E834AEF"/>
    <w:rsid w:val="6E8AD457"/>
    <w:rsid w:val="6E933354"/>
    <w:rsid w:val="6EAD7BAC"/>
    <w:rsid w:val="6EAFD98B"/>
    <w:rsid w:val="6EB1FC7E"/>
    <w:rsid w:val="6EB37D77"/>
    <w:rsid w:val="6EC4CD54"/>
    <w:rsid w:val="6ECFFC93"/>
    <w:rsid w:val="6ED739FF"/>
    <w:rsid w:val="6EDAA353"/>
    <w:rsid w:val="6EEE434D"/>
    <w:rsid w:val="6EF237E6"/>
    <w:rsid w:val="6EF76F52"/>
    <w:rsid w:val="6F010D6B"/>
    <w:rsid w:val="6F0BC231"/>
    <w:rsid w:val="6F0F5849"/>
    <w:rsid w:val="6F139438"/>
    <w:rsid w:val="6F162C87"/>
    <w:rsid w:val="6F1E4A05"/>
    <w:rsid w:val="6F23325B"/>
    <w:rsid w:val="6F251A7A"/>
    <w:rsid w:val="6F3A7A2E"/>
    <w:rsid w:val="6F3B121A"/>
    <w:rsid w:val="6F487989"/>
    <w:rsid w:val="6F4AF5FC"/>
    <w:rsid w:val="6F4C7508"/>
    <w:rsid w:val="6F4DECFB"/>
    <w:rsid w:val="6F56326D"/>
    <w:rsid w:val="6F579C7C"/>
    <w:rsid w:val="6F6450E0"/>
    <w:rsid w:val="6F6756AC"/>
    <w:rsid w:val="6F70646D"/>
    <w:rsid w:val="6F94CC0C"/>
    <w:rsid w:val="6F9622BC"/>
    <w:rsid w:val="6F9885DC"/>
    <w:rsid w:val="6F9B817F"/>
    <w:rsid w:val="6FA598F2"/>
    <w:rsid w:val="6FAEF6C0"/>
    <w:rsid w:val="6FBB2911"/>
    <w:rsid w:val="6FBE29E2"/>
    <w:rsid w:val="6FC3E840"/>
    <w:rsid w:val="6FC8AE01"/>
    <w:rsid w:val="6FEA5E8C"/>
    <w:rsid w:val="6FEFBECE"/>
    <w:rsid w:val="6FF22084"/>
    <w:rsid w:val="6FF3309B"/>
    <w:rsid w:val="6FFA3BA3"/>
    <w:rsid w:val="7024B39F"/>
    <w:rsid w:val="7025DBA5"/>
    <w:rsid w:val="70294161"/>
    <w:rsid w:val="702B3E42"/>
    <w:rsid w:val="7039067D"/>
    <w:rsid w:val="703D959F"/>
    <w:rsid w:val="7046D12F"/>
    <w:rsid w:val="70559F6C"/>
    <w:rsid w:val="7060CBC7"/>
    <w:rsid w:val="706276DB"/>
    <w:rsid w:val="708309F0"/>
    <w:rsid w:val="708A6B86"/>
    <w:rsid w:val="709DDB11"/>
    <w:rsid w:val="70A044D8"/>
    <w:rsid w:val="70A23AF4"/>
    <w:rsid w:val="70A43AB5"/>
    <w:rsid w:val="70AC3E34"/>
    <w:rsid w:val="70ADBE41"/>
    <w:rsid w:val="70BA2843"/>
    <w:rsid w:val="70BD1899"/>
    <w:rsid w:val="70E4471C"/>
    <w:rsid w:val="70F41FB1"/>
    <w:rsid w:val="710326EF"/>
    <w:rsid w:val="710FCD70"/>
    <w:rsid w:val="7116F92A"/>
    <w:rsid w:val="7126B49B"/>
    <w:rsid w:val="71318C2F"/>
    <w:rsid w:val="71381739"/>
    <w:rsid w:val="713D8A28"/>
    <w:rsid w:val="7147297E"/>
    <w:rsid w:val="714812DE"/>
    <w:rsid w:val="714B1524"/>
    <w:rsid w:val="714FD4A1"/>
    <w:rsid w:val="7156A142"/>
    <w:rsid w:val="71612C3E"/>
    <w:rsid w:val="7162E6BF"/>
    <w:rsid w:val="7166D953"/>
    <w:rsid w:val="716B552B"/>
    <w:rsid w:val="716CF92A"/>
    <w:rsid w:val="716DBE02"/>
    <w:rsid w:val="71763279"/>
    <w:rsid w:val="717A7D12"/>
    <w:rsid w:val="7181BADA"/>
    <w:rsid w:val="718273B4"/>
    <w:rsid w:val="718BF42D"/>
    <w:rsid w:val="719B9D71"/>
    <w:rsid w:val="71AA64E9"/>
    <w:rsid w:val="71B3EEB9"/>
    <w:rsid w:val="71B5CE8A"/>
    <w:rsid w:val="71B86322"/>
    <w:rsid w:val="71BC96D8"/>
    <w:rsid w:val="71C02143"/>
    <w:rsid w:val="71C1AC06"/>
    <w:rsid w:val="71CA4A24"/>
    <w:rsid w:val="71CA8B3A"/>
    <w:rsid w:val="71DAA89D"/>
    <w:rsid w:val="71DD60C5"/>
    <w:rsid w:val="71E13670"/>
    <w:rsid w:val="71E3E6EC"/>
    <w:rsid w:val="71EBC681"/>
    <w:rsid w:val="72192502"/>
    <w:rsid w:val="7220A56E"/>
    <w:rsid w:val="72247EFA"/>
    <w:rsid w:val="723ADB9E"/>
    <w:rsid w:val="7241542D"/>
    <w:rsid w:val="724B00ED"/>
    <w:rsid w:val="724C11CF"/>
    <w:rsid w:val="724C4A0F"/>
    <w:rsid w:val="725264E3"/>
    <w:rsid w:val="726DA010"/>
    <w:rsid w:val="728929AA"/>
    <w:rsid w:val="728CC617"/>
    <w:rsid w:val="728E68F8"/>
    <w:rsid w:val="729888F3"/>
    <w:rsid w:val="729A6388"/>
    <w:rsid w:val="729E59D1"/>
    <w:rsid w:val="72B4E6C1"/>
    <w:rsid w:val="72B88058"/>
    <w:rsid w:val="72BBF14A"/>
    <w:rsid w:val="72BCE3F6"/>
    <w:rsid w:val="72C8F82A"/>
    <w:rsid w:val="72D08950"/>
    <w:rsid w:val="72D0F43B"/>
    <w:rsid w:val="72E48CCC"/>
    <w:rsid w:val="72EB7541"/>
    <w:rsid w:val="72F262A8"/>
    <w:rsid w:val="72F4573A"/>
    <w:rsid w:val="72F7E673"/>
    <w:rsid w:val="72FD4071"/>
    <w:rsid w:val="730621A2"/>
    <w:rsid w:val="7308D6F1"/>
    <w:rsid w:val="73098B98"/>
    <w:rsid w:val="731F58A4"/>
    <w:rsid w:val="733C97AC"/>
    <w:rsid w:val="7340372C"/>
    <w:rsid w:val="73442F60"/>
    <w:rsid w:val="7345F7AA"/>
    <w:rsid w:val="73537A59"/>
    <w:rsid w:val="7355531E"/>
    <w:rsid w:val="735F61D5"/>
    <w:rsid w:val="73629D22"/>
    <w:rsid w:val="736D0AC7"/>
    <w:rsid w:val="736F201B"/>
    <w:rsid w:val="7372204F"/>
    <w:rsid w:val="73793126"/>
    <w:rsid w:val="738800AE"/>
    <w:rsid w:val="7390B693"/>
    <w:rsid w:val="7391CCB4"/>
    <w:rsid w:val="7393A7F8"/>
    <w:rsid w:val="73962B65"/>
    <w:rsid w:val="73979B24"/>
    <w:rsid w:val="73B420B6"/>
    <w:rsid w:val="73B9661D"/>
    <w:rsid w:val="73C568EB"/>
    <w:rsid w:val="73C5A909"/>
    <w:rsid w:val="73C906FE"/>
    <w:rsid w:val="73C978E4"/>
    <w:rsid w:val="73CA13A2"/>
    <w:rsid w:val="73CB2C42"/>
    <w:rsid w:val="73DF3873"/>
    <w:rsid w:val="73FB6EBC"/>
    <w:rsid w:val="7413AC1F"/>
    <w:rsid w:val="742AD28A"/>
    <w:rsid w:val="742C8452"/>
    <w:rsid w:val="742CE8F9"/>
    <w:rsid w:val="742D4D49"/>
    <w:rsid w:val="742DD09B"/>
    <w:rsid w:val="742E64BF"/>
    <w:rsid w:val="742FB241"/>
    <w:rsid w:val="742FCC19"/>
    <w:rsid w:val="7430DE90"/>
    <w:rsid w:val="7439EA76"/>
    <w:rsid w:val="743C900C"/>
    <w:rsid w:val="743EC89A"/>
    <w:rsid w:val="743F4DC4"/>
    <w:rsid w:val="74414DB8"/>
    <w:rsid w:val="7446C502"/>
    <w:rsid w:val="7459A174"/>
    <w:rsid w:val="745BD43D"/>
    <w:rsid w:val="746462AB"/>
    <w:rsid w:val="74653E73"/>
    <w:rsid w:val="746A3133"/>
    <w:rsid w:val="746DD1BA"/>
    <w:rsid w:val="7479C39A"/>
    <w:rsid w:val="747CD27E"/>
    <w:rsid w:val="747FD61F"/>
    <w:rsid w:val="748616D8"/>
    <w:rsid w:val="748ACC9B"/>
    <w:rsid w:val="749A43F1"/>
    <w:rsid w:val="749BCE19"/>
    <w:rsid w:val="749F5005"/>
    <w:rsid w:val="74AFCA4E"/>
    <w:rsid w:val="74BF9AE4"/>
    <w:rsid w:val="74C7BCE1"/>
    <w:rsid w:val="74CD2140"/>
    <w:rsid w:val="74D866BC"/>
    <w:rsid w:val="74D8751C"/>
    <w:rsid w:val="74D8D07D"/>
    <w:rsid w:val="74DBE370"/>
    <w:rsid w:val="74E022EF"/>
    <w:rsid w:val="74E8C267"/>
    <w:rsid w:val="74F3550D"/>
    <w:rsid w:val="74F5D739"/>
    <w:rsid w:val="74F6D96B"/>
    <w:rsid w:val="74F8E4CD"/>
    <w:rsid w:val="74F94CC8"/>
    <w:rsid w:val="74FA39A6"/>
    <w:rsid w:val="74FF75AC"/>
    <w:rsid w:val="7504179B"/>
    <w:rsid w:val="751B7129"/>
    <w:rsid w:val="751CB3FD"/>
    <w:rsid w:val="752431CF"/>
    <w:rsid w:val="752FC7B7"/>
    <w:rsid w:val="754815F7"/>
    <w:rsid w:val="754852CE"/>
    <w:rsid w:val="7555F944"/>
    <w:rsid w:val="7566EE85"/>
    <w:rsid w:val="7572482C"/>
    <w:rsid w:val="7572A705"/>
    <w:rsid w:val="7587C26D"/>
    <w:rsid w:val="758AC512"/>
    <w:rsid w:val="7592F159"/>
    <w:rsid w:val="75AD20A7"/>
    <w:rsid w:val="75B72B1A"/>
    <w:rsid w:val="75B9734F"/>
    <w:rsid w:val="75B9BDD6"/>
    <w:rsid w:val="75C068E9"/>
    <w:rsid w:val="75C8B95A"/>
    <w:rsid w:val="75CC105F"/>
    <w:rsid w:val="75CE3037"/>
    <w:rsid w:val="75D2CD60"/>
    <w:rsid w:val="75EF476F"/>
    <w:rsid w:val="75F7A49E"/>
    <w:rsid w:val="75FFE867"/>
    <w:rsid w:val="7603E9E5"/>
    <w:rsid w:val="7607C760"/>
    <w:rsid w:val="7610BB71"/>
    <w:rsid w:val="7615206E"/>
    <w:rsid w:val="761EF48B"/>
    <w:rsid w:val="761F1FB0"/>
    <w:rsid w:val="761F6F49"/>
    <w:rsid w:val="762B2A40"/>
    <w:rsid w:val="763232C2"/>
    <w:rsid w:val="76363D51"/>
    <w:rsid w:val="76438BF9"/>
    <w:rsid w:val="764A37F0"/>
    <w:rsid w:val="764B9AAF"/>
    <w:rsid w:val="7655E4D7"/>
    <w:rsid w:val="765C6C66"/>
    <w:rsid w:val="7662FA2A"/>
    <w:rsid w:val="76686AD6"/>
    <w:rsid w:val="767650A1"/>
    <w:rsid w:val="76887A7C"/>
    <w:rsid w:val="768BAE2F"/>
    <w:rsid w:val="76960E6D"/>
    <w:rsid w:val="769E6A07"/>
    <w:rsid w:val="76BB6FF8"/>
    <w:rsid w:val="76BE8F5C"/>
    <w:rsid w:val="76BFD520"/>
    <w:rsid w:val="76C00ABD"/>
    <w:rsid w:val="76C43F71"/>
    <w:rsid w:val="76C79CBF"/>
    <w:rsid w:val="76E3FBBB"/>
    <w:rsid w:val="76E74711"/>
    <w:rsid w:val="76EC1693"/>
    <w:rsid w:val="76F2EDA3"/>
    <w:rsid w:val="76F361C6"/>
    <w:rsid w:val="76FD49CB"/>
    <w:rsid w:val="771C7DE5"/>
    <w:rsid w:val="77269573"/>
    <w:rsid w:val="7726DFB7"/>
    <w:rsid w:val="773B7056"/>
    <w:rsid w:val="773BB11B"/>
    <w:rsid w:val="7742B663"/>
    <w:rsid w:val="77472845"/>
    <w:rsid w:val="77499318"/>
    <w:rsid w:val="774C6B71"/>
    <w:rsid w:val="77567506"/>
    <w:rsid w:val="775A1615"/>
    <w:rsid w:val="776464BD"/>
    <w:rsid w:val="7780F240"/>
    <w:rsid w:val="778C564C"/>
    <w:rsid w:val="779246D8"/>
    <w:rsid w:val="7797F353"/>
    <w:rsid w:val="779DE6CF"/>
    <w:rsid w:val="77A7BA18"/>
    <w:rsid w:val="77A7EB11"/>
    <w:rsid w:val="77AA0C7E"/>
    <w:rsid w:val="77AC0787"/>
    <w:rsid w:val="77B6DF64"/>
    <w:rsid w:val="77B731FF"/>
    <w:rsid w:val="77C549F1"/>
    <w:rsid w:val="77CF0CE3"/>
    <w:rsid w:val="77D50AB5"/>
    <w:rsid w:val="77E4A7C0"/>
    <w:rsid w:val="77F7876F"/>
    <w:rsid w:val="77FA4C69"/>
    <w:rsid w:val="77FC75F0"/>
    <w:rsid w:val="780FCA73"/>
    <w:rsid w:val="7811B635"/>
    <w:rsid w:val="782658BD"/>
    <w:rsid w:val="7830ED8A"/>
    <w:rsid w:val="783357DB"/>
    <w:rsid w:val="78360E45"/>
    <w:rsid w:val="784C76DC"/>
    <w:rsid w:val="78575F89"/>
    <w:rsid w:val="7860A5CB"/>
    <w:rsid w:val="7865FD2C"/>
    <w:rsid w:val="78683316"/>
    <w:rsid w:val="7872A373"/>
    <w:rsid w:val="78825250"/>
    <w:rsid w:val="788ACA42"/>
    <w:rsid w:val="78987E7C"/>
    <w:rsid w:val="78991A2C"/>
    <w:rsid w:val="789F4838"/>
    <w:rsid w:val="78A03176"/>
    <w:rsid w:val="78A3748D"/>
    <w:rsid w:val="78B10551"/>
    <w:rsid w:val="78B34FD4"/>
    <w:rsid w:val="78B4FE4D"/>
    <w:rsid w:val="78EBC3C6"/>
    <w:rsid w:val="78EF5BCF"/>
    <w:rsid w:val="78F39E60"/>
    <w:rsid w:val="79096CBE"/>
    <w:rsid w:val="792DD56D"/>
    <w:rsid w:val="792F7842"/>
    <w:rsid w:val="793232A2"/>
    <w:rsid w:val="7938991E"/>
    <w:rsid w:val="793C0585"/>
    <w:rsid w:val="794BEB66"/>
    <w:rsid w:val="79519BA4"/>
    <w:rsid w:val="7953A44E"/>
    <w:rsid w:val="7958620E"/>
    <w:rsid w:val="795E8F37"/>
    <w:rsid w:val="795EA54C"/>
    <w:rsid w:val="7962A938"/>
    <w:rsid w:val="79781875"/>
    <w:rsid w:val="79800A88"/>
    <w:rsid w:val="798F2278"/>
    <w:rsid w:val="7992A162"/>
    <w:rsid w:val="7997D4F4"/>
    <w:rsid w:val="799A8DA2"/>
    <w:rsid w:val="79A502C1"/>
    <w:rsid w:val="79A78E06"/>
    <w:rsid w:val="79AA7AF2"/>
    <w:rsid w:val="79B7C28A"/>
    <w:rsid w:val="79BF3487"/>
    <w:rsid w:val="79E01A85"/>
    <w:rsid w:val="79E1DE55"/>
    <w:rsid w:val="79E70479"/>
    <w:rsid w:val="79E7F81A"/>
    <w:rsid w:val="79EA32EB"/>
    <w:rsid w:val="79F0C399"/>
    <w:rsid w:val="79F66B7F"/>
    <w:rsid w:val="79FC471F"/>
    <w:rsid w:val="79FC762C"/>
    <w:rsid w:val="7A07DB1C"/>
    <w:rsid w:val="7A13789B"/>
    <w:rsid w:val="7A15A06E"/>
    <w:rsid w:val="7A250627"/>
    <w:rsid w:val="7A2B9BAA"/>
    <w:rsid w:val="7A3055B8"/>
    <w:rsid w:val="7A34EA8D"/>
    <w:rsid w:val="7A3AD068"/>
    <w:rsid w:val="7A420491"/>
    <w:rsid w:val="7A5E37BC"/>
    <w:rsid w:val="7A646576"/>
    <w:rsid w:val="7A7AE9F7"/>
    <w:rsid w:val="7A7F5381"/>
    <w:rsid w:val="7A870890"/>
    <w:rsid w:val="7A8BACB9"/>
    <w:rsid w:val="7A8E778B"/>
    <w:rsid w:val="7A9453EE"/>
    <w:rsid w:val="7A953C9C"/>
    <w:rsid w:val="7A99E99F"/>
    <w:rsid w:val="7A9AEBB3"/>
    <w:rsid w:val="7A9E8656"/>
    <w:rsid w:val="7AA349CA"/>
    <w:rsid w:val="7AA56F51"/>
    <w:rsid w:val="7AAF80F9"/>
    <w:rsid w:val="7AC210C5"/>
    <w:rsid w:val="7AC9E79A"/>
    <w:rsid w:val="7ADB545E"/>
    <w:rsid w:val="7AE5C057"/>
    <w:rsid w:val="7B1D18EA"/>
    <w:rsid w:val="7B24ED02"/>
    <w:rsid w:val="7B264103"/>
    <w:rsid w:val="7B313634"/>
    <w:rsid w:val="7B377921"/>
    <w:rsid w:val="7B42425C"/>
    <w:rsid w:val="7B5A0447"/>
    <w:rsid w:val="7B600CD1"/>
    <w:rsid w:val="7B610B1E"/>
    <w:rsid w:val="7B87E58F"/>
    <w:rsid w:val="7B8CA807"/>
    <w:rsid w:val="7B8DA292"/>
    <w:rsid w:val="7B9CE4D9"/>
    <w:rsid w:val="7BB0F966"/>
    <w:rsid w:val="7BB9D5FF"/>
    <w:rsid w:val="7BC75AE6"/>
    <w:rsid w:val="7BD8F504"/>
    <w:rsid w:val="7BE80F9A"/>
    <w:rsid w:val="7BF1A47B"/>
    <w:rsid w:val="7BF39B3A"/>
    <w:rsid w:val="7BF76CE2"/>
    <w:rsid w:val="7BFC030A"/>
    <w:rsid w:val="7BFD4FAC"/>
    <w:rsid w:val="7C1AF17A"/>
    <w:rsid w:val="7C1BF6D7"/>
    <w:rsid w:val="7C1CB720"/>
    <w:rsid w:val="7C375B82"/>
    <w:rsid w:val="7C381CF0"/>
    <w:rsid w:val="7C39734A"/>
    <w:rsid w:val="7C3EEBBC"/>
    <w:rsid w:val="7C41B0A4"/>
    <w:rsid w:val="7C41D7C9"/>
    <w:rsid w:val="7C4522B4"/>
    <w:rsid w:val="7C50A5D5"/>
    <w:rsid w:val="7C5BC3D2"/>
    <w:rsid w:val="7C6561DF"/>
    <w:rsid w:val="7C663E8A"/>
    <w:rsid w:val="7C7453C8"/>
    <w:rsid w:val="7C898986"/>
    <w:rsid w:val="7C8ED128"/>
    <w:rsid w:val="7C95359C"/>
    <w:rsid w:val="7C9E0593"/>
    <w:rsid w:val="7CA60124"/>
    <w:rsid w:val="7CABA214"/>
    <w:rsid w:val="7CB441F1"/>
    <w:rsid w:val="7CB44D16"/>
    <w:rsid w:val="7CBCA6B8"/>
    <w:rsid w:val="7CC9428E"/>
    <w:rsid w:val="7CC9BBB4"/>
    <w:rsid w:val="7CD26B25"/>
    <w:rsid w:val="7CD46E1D"/>
    <w:rsid w:val="7CD7BECE"/>
    <w:rsid w:val="7CD931AE"/>
    <w:rsid w:val="7CEB34B7"/>
    <w:rsid w:val="7CF31575"/>
    <w:rsid w:val="7CFD64B5"/>
    <w:rsid w:val="7D010DC4"/>
    <w:rsid w:val="7D123044"/>
    <w:rsid w:val="7D192896"/>
    <w:rsid w:val="7D19C510"/>
    <w:rsid w:val="7D3CEDFA"/>
    <w:rsid w:val="7D4D19BC"/>
    <w:rsid w:val="7D4EEFDA"/>
    <w:rsid w:val="7D5BF0F5"/>
    <w:rsid w:val="7D624046"/>
    <w:rsid w:val="7D817F63"/>
    <w:rsid w:val="7D831B25"/>
    <w:rsid w:val="7D89B477"/>
    <w:rsid w:val="7D92B33D"/>
    <w:rsid w:val="7DBB83C6"/>
    <w:rsid w:val="7DD2130B"/>
    <w:rsid w:val="7DDBE051"/>
    <w:rsid w:val="7DE89CF5"/>
    <w:rsid w:val="7DF3EF29"/>
    <w:rsid w:val="7E01885C"/>
    <w:rsid w:val="7E05197A"/>
    <w:rsid w:val="7E0F4496"/>
    <w:rsid w:val="7E0F69BA"/>
    <w:rsid w:val="7E12E3D0"/>
    <w:rsid w:val="7E14ED06"/>
    <w:rsid w:val="7E192E1C"/>
    <w:rsid w:val="7E1D133B"/>
    <w:rsid w:val="7E235A08"/>
    <w:rsid w:val="7E294178"/>
    <w:rsid w:val="7E2BD374"/>
    <w:rsid w:val="7E2F1168"/>
    <w:rsid w:val="7E3800D4"/>
    <w:rsid w:val="7E38E618"/>
    <w:rsid w:val="7E418B03"/>
    <w:rsid w:val="7E4245BA"/>
    <w:rsid w:val="7E42DB30"/>
    <w:rsid w:val="7E477275"/>
    <w:rsid w:val="7E4EDB72"/>
    <w:rsid w:val="7E587719"/>
    <w:rsid w:val="7E5CCF39"/>
    <w:rsid w:val="7E7202A0"/>
    <w:rsid w:val="7E84C0E1"/>
    <w:rsid w:val="7E9A948D"/>
    <w:rsid w:val="7E9BFC44"/>
    <w:rsid w:val="7E9F85FE"/>
    <w:rsid w:val="7EADDA36"/>
    <w:rsid w:val="7EB1A499"/>
    <w:rsid w:val="7EB3E765"/>
    <w:rsid w:val="7EBDB567"/>
    <w:rsid w:val="7EBF4BEE"/>
    <w:rsid w:val="7ECB4E83"/>
    <w:rsid w:val="7ECCC9BE"/>
    <w:rsid w:val="7ED075D0"/>
    <w:rsid w:val="7EE05025"/>
    <w:rsid w:val="7EEAC03B"/>
    <w:rsid w:val="7EED7BDE"/>
    <w:rsid w:val="7EF0B3EE"/>
    <w:rsid w:val="7F022931"/>
    <w:rsid w:val="7F03A988"/>
    <w:rsid w:val="7F0CE589"/>
    <w:rsid w:val="7F1095C6"/>
    <w:rsid w:val="7F19ABE6"/>
    <w:rsid w:val="7F311989"/>
    <w:rsid w:val="7F34F06E"/>
    <w:rsid w:val="7F3580A2"/>
    <w:rsid w:val="7F379F0F"/>
    <w:rsid w:val="7F387FC2"/>
    <w:rsid w:val="7F3B67F9"/>
    <w:rsid w:val="7F4108CB"/>
    <w:rsid w:val="7F461292"/>
    <w:rsid w:val="7F4C56C0"/>
    <w:rsid w:val="7F55B5A2"/>
    <w:rsid w:val="7F61D4C1"/>
    <w:rsid w:val="7F63473D"/>
    <w:rsid w:val="7F6DDF49"/>
    <w:rsid w:val="7F734001"/>
    <w:rsid w:val="7F763E19"/>
    <w:rsid w:val="7F7CD47A"/>
    <w:rsid w:val="7F81D7E3"/>
    <w:rsid w:val="7FA2945F"/>
    <w:rsid w:val="7FA9F39D"/>
    <w:rsid w:val="7FADBB34"/>
    <w:rsid w:val="7FB68F30"/>
    <w:rsid w:val="7FC1944A"/>
    <w:rsid w:val="7FDD6120"/>
    <w:rsid w:val="7FDEAB91"/>
    <w:rsid w:val="7FE1D2F6"/>
    <w:rsid w:val="7FF3AE28"/>
    <w:rsid w:val="7FF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B3224"/>
  <w15:docId w15:val="{DDEEED48-0F74-4D82-A696-DA8B609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00138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622738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A906B8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C1D56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4"/>
    <w:rsid w:val="00622738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622738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622738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622738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622738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622738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622738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622738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622738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622738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622738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622738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622738"/>
    <w:pPr>
      <w:ind w:firstLine="567"/>
    </w:pPr>
  </w:style>
  <w:style w:type="paragraph" w:customStyle="1" w:styleId="Minister">
    <w:name w:val="Minister"/>
    <w:basedOn w:val="Normal"/>
    <w:uiPriority w:val="7"/>
    <w:rsid w:val="00622738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622738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622738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622738"/>
  </w:style>
  <w:style w:type="paragraph" w:customStyle="1" w:styleId="CommitteeName">
    <w:name w:val="Committee Name"/>
    <w:basedOn w:val="Normal"/>
    <w:next w:val="CommitteeBusinessDescription"/>
    <w:uiPriority w:val="9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622738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622738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622738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622738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622738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622738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622738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622738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622738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622738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622738"/>
    <w:pPr>
      <w:spacing w:before="226" w:after="113"/>
    </w:pPr>
  </w:style>
  <w:style w:type="paragraph" w:customStyle="1" w:styleId="OPHeader">
    <w:name w:val="OP Header"/>
    <w:basedOn w:val="Normal"/>
    <w:uiPriority w:val="97"/>
    <w:rsid w:val="00DB4B06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622738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622738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8202D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622738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874E9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622738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622738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622738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622738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622738"/>
  </w:style>
  <w:style w:type="paragraph" w:customStyle="1" w:styleId="FutureBusinessSub-SectionHeading">
    <w:name w:val="Future Business Sub-Section Heading"/>
    <w:basedOn w:val="Normal"/>
    <w:uiPriority w:val="19"/>
    <w:rsid w:val="00622738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622738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622738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622738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622738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622738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622738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622738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622738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622738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622738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A102C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2"/>
    <w:rsid w:val="00EE0D9D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622738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622738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622738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622738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622738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622738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622738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622738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622738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622738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622738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622738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622738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622738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622738"/>
    <w:pPr>
      <w:spacing w:after="113"/>
    </w:pPr>
  </w:style>
  <w:style w:type="paragraph" w:customStyle="1" w:styleId="TableTitle">
    <w:name w:val="Table Title"/>
    <w:basedOn w:val="Normal"/>
    <w:uiPriority w:val="1"/>
    <w:rsid w:val="00622738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622738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622738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622738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622738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622738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622738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622738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622738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622738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622738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622738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622738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622738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622738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622738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622738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622738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622738"/>
  </w:style>
  <w:style w:type="paragraph" w:customStyle="1" w:styleId="StandingOrderParagraph-indented">
    <w:name w:val="Standing Order Paragraph - indented"/>
    <w:basedOn w:val="Normal"/>
    <w:uiPriority w:val="40"/>
    <w:rsid w:val="00622738"/>
  </w:style>
  <w:style w:type="paragraph" w:customStyle="1" w:styleId="StandingOrderSub-Paragraph">
    <w:name w:val="Standing Order Sub-Paragraph"/>
    <w:basedOn w:val="Normal"/>
    <w:uiPriority w:val="40"/>
    <w:rsid w:val="00622738"/>
  </w:style>
  <w:style w:type="paragraph" w:customStyle="1" w:styleId="StandingOrderSub-Sub-Paragraph">
    <w:name w:val="Standing Order Sub-Sub-Paragraph"/>
    <w:basedOn w:val="Normal"/>
    <w:uiPriority w:val="40"/>
    <w:rsid w:val="00622738"/>
  </w:style>
  <w:style w:type="paragraph" w:customStyle="1" w:styleId="StandingOrderTitle">
    <w:name w:val="Standing Order Title"/>
    <w:basedOn w:val="Normal"/>
    <w:uiPriority w:val="40"/>
    <w:rsid w:val="00622738"/>
  </w:style>
  <w:style w:type="paragraph" w:customStyle="1" w:styleId="Sub-Paragraph">
    <w:name w:val="Sub-Paragraph"/>
    <w:basedOn w:val="Normal"/>
    <w:uiPriority w:val="40"/>
    <w:rsid w:val="00622738"/>
  </w:style>
  <w:style w:type="paragraph" w:customStyle="1" w:styleId="Sub-Paragraph-continued">
    <w:name w:val="Sub-Paragraph - continued"/>
    <w:basedOn w:val="Normal"/>
    <w:uiPriority w:val="40"/>
    <w:rsid w:val="00622738"/>
  </w:style>
  <w:style w:type="paragraph" w:customStyle="1" w:styleId="Sub-Section">
    <w:name w:val="Sub-Section"/>
    <w:basedOn w:val="Normal"/>
    <w:uiPriority w:val="40"/>
    <w:rsid w:val="00622738"/>
  </w:style>
  <w:style w:type="paragraph" w:customStyle="1" w:styleId="Sub-Section-continued">
    <w:name w:val="Sub-Section - continued"/>
    <w:basedOn w:val="Normal"/>
    <w:uiPriority w:val="40"/>
    <w:rsid w:val="00622738"/>
  </w:style>
  <w:style w:type="paragraph" w:customStyle="1" w:styleId="Sub-Sub-Paragraph">
    <w:name w:val="Sub-Sub-Paragraph"/>
    <w:basedOn w:val="Normal"/>
    <w:uiPriority w:val="40"/>
    <w:rsid w:val="00622738"/>
  </w:style>
  <w:style w:type="paragraph" w:styleId="Header">
    <w:name w:val="header"/>
    <w:basedOn w:val="Normal"/>
    <w:link w:val="HeaderChar"/>
    <w:hidden/>
    <w:rsid w:val="00400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semiHidden/>
    <w:unhideWhenUsed/>
    <w:locked/>
    <w:rsid w:val="00400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semiHidden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GeneralDebates">
    <w:name w:val="General Debates"/>
    <w:basedOn w:val="Normal"/>
    <w:uiPriority w:val="19"/>
    <w:rsid w:val="00F12096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maryAgendaTable">
    <w:name w:val="Summary Agenda Table"/>
    <w:basedOn w:val="Normal"/>
    <w:next w:val="ChamberSummaryHeading"/>
    <w:uiPriority w:val="3"/>
    <w:rsid w:val="00F12096"/>
    <w:pPr>
      <w:spacing w:before="113" w:after="113"/>
    </w:pPr>
  </w:style>
  <w:style w:type="paragraph" w:customStyle="1" w:styleId="SumarySub-Heading">
    <w:name w:val="Sumary Sub-Heading"/>
    <w:basedOn w:val="Normal"/>
    <w:hidden/>
    <w:uiPriority w:val="3"/>
    <w:rsid w:val="00F12096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290899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290899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290899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290899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290899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290899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F00039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F00039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9B0897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B87CB1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211BE3"/>
    <w:rPr>
      <w:rFonts w:ascii="Frutiger LT Std 45 Light" w:hAnsi="Frutiger LT Std 45 Light"/>
      <w:b/>
      <w:color w:val="000000" w:themeColor="text1"/>
      <w:sz w:val="28"/>
    </w:rPr>
  </w:style>
  <w:style w:type="paragraph" w:customStyle="1" w:styleId="paragraph0">
    <w:name w:val="paragraph"/>
    <w:basedOn w:val="Normal"/>
    <w:rsid w:val="007C56A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7C56AC"/>
  </w:style>
  <w:style w:type="character" w:customStyle="1" w:styleId="eop">
    <w:name w:val="eop"/>
    <w:basedOn w:val="DefaultParagraphFont"/>
    <w:rsid w:val="007C56AC"/>
  </w:style>
  <w:style w:type="character" w:styleId="CommentReference">
    <w:name w:val="annotation reference"/>
    <w:basedOn w:val="DefaultParagraphFont"/>
    <w:uiPriority w:val="96"/>
    <w:semiHidden/>
    <w:unhideWhenUsed/>
    <w:locked/>
    <w:rsid w:val="00875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unhideWhenUsed/>
    <w:locked/>
    <w:rsid w:val="0087536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rsid w:val="0087536F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875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87536F"/>
    <w:rPr>
      <w:rFonts w:ascii="Frutiger LT Std 55 Roman" w:hAnsi="Frutiger LT Std 55 Roman"/>
      <w:b/>
      <w:bCs/>
      <w:color w:val="000000" w:themeColor="text1"/>
    </w:rPr>
  </w:style>
  <w:style w:type="paragraph" w:customStyle="1" w:styleId="Default">
    <w:name w:val="Default"/>
    <w:rsid w:val="0087536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nhideWhenUsed/>
    <w:locked/>
    <w:rsid w:val="00435FC5"/>
    <w:rPr>
      <w:color w:val="0000FF"/>
      <w:u w:val="single"/>
    </w:rPr>
  </w:style>
  <w:style w:type="character" w:styleId="FollowedHyperlink">
    <w:name w:val="FollowedHyperlink"/>
    <w:basedOn w:val="DefaultParagraphFont"/>
    <w:uiPriority w:val="96"/>
    <w:semiHidden/>
    <w:unhideWhenUsed/>
    <w:locked/>
    <w:rsid w:val="00586F7C"/>
    <w:rPr>
      <w:color w:val="800080" w:themeColor="followedHyperlink"/>
      <w:u w:val="single"/>
    </w:rPr>
  </w:style>
  <w:style w:type="paragraph" w:customStyle="1" w:styleId="Pa4">
    <w:name w:val="Pa4"/>
    <w:basedOn w:val="Default"/>
    <w:next w:val="Default"/>
    <w:uiPriority w:val="99"/>
    <w:rsid w:val="00957F62"/>
    <w:pPr>
      <w:spacing w:line="221" w:lineRule="atLeast"/>
    </w:pPr>
    <w:rPr>
      <w:rFonts w:ascii="Frutiger LT Std 45 Light" w:hAnsi="Frutiger LT Std 45 Light" w:cs="Times New Roman"/>
      <w:color w:val="auto"/>
    </w:rPr>
  </w:style>
  <w:style w:type="paragraph" w:styleId="ListParagraph">
    <w:name w:val="List Paragraph"/>
    <w:basedOn w:val="Normal"/>
    <w:uiPriority w:val="34"/>
    <w:qFormat/>
    <w:locked/>
    <w:rsid w:val="00957F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592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47F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52DD9"/>
    <w:rPr>
      <w:rFonts w:ascii="Frutiger LT Std 55 Roman" w:hAnsi="Frutiger LT Std 55 Roman"/>
      <w:color w:val="000000" w:themeColor="text1"/>
      <w:sz w:val="22"/>
    </w:rPr>
  </w:style>
  <w:style w:type="paragraph" w:customStyle="1" w:styleId="tablestylestablestyle">
    <w:name w:val="tablestyles_tablestyle"/>
    <w:basedOn w:val="Normal"/>
    <w:rsid w:val="00D240D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businesslistitem">
    <w:name w:val="parabusinesslistitem"/>
    <w:basedOn w:val="Normal"/>
    <w:rsid w:val="00D240D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businessitemheading">
    <w:name w:val="parabusinessitemheading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orderofbusinessitemtiming">
    <w:name w:val="paraorderofbusinessitemtiming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charstandingorderreference">
    <w:name w:val="charstandingorderreference"/>
    <w:basedOn w:val="DefaultParagraphFont"/>
    <w:rsid w:val="00745ED2"/>
  </w:style>
  <w:style w:type="paragraph" w:customStyle="1" w:styleId="paramotionsponsor">
    <w:name w:val="paramotionsponsor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motiontext">
    <w:name w:val="paramotiontext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12502A"/>
    <w:rPr>
      <w:b/>
      <w:bCs/>
    </w:rPr>
  </w:style>
  <w:style w:type="character" w:customStyle="1" w:styleId="ltkoo">
    <w:name w:val="ltkoo"/>
    <w:basedOn w:val="DefaultParagraphFont"/>
    <w:rsid w:val="007152F8"/>
  </w:style>
  <w:style w:type="character" w:customStyle="1" w:styleId="fe69if">
    <w:name w:val="fe69if"/>
    <w:basedOn w:val="DefaultParagraphFont"/>
    <w:rsid w:val="007152F8"/>
  </w:style>
  <w:style w:type="character" w:customStyle="1" w:styleId="yrbpuc">
    <w:name w:val="yrbpuc"/>
    <w:basedOn w:val="DefaultParagraphFont"/>
    <w:rsid w:val="007152F8"/>
  </w:style>
  <w:style w:type="character" w:customStyle="1" w:styleId="kqeaa">
    <w:name w:val="kqeaa"/>
    <w:basedOn w:val="DefaultParagraphFont"/>
    <w:rsid w:val="007152F8"/>
  </w:style>
  <w:style w:type="character" w:customStyle="1" w:styleId="ui-provider">
    <w:name w:val="ui-provider"/>
    <w:basedOn w:val="DefaultParagraphFont"/>
    <w:rsid w:val="00E47D9C"/>
  </w:style>
  <w:style w:type="character" w:customStyle="1" w:styleId="findhit">
    <w:name w:val="findhit"/>
    <w:basedOn w:val="DefaultParagraphFont"/>
    <w:rsid w:val="009B4BFE"/>
  </w:style>
  <w:style w:type="character" w:styleId="Mention">
    <w:name w:val="Mention"/>
    <w:basedOn w:val="DefaultParagraphFont"/>
    <w:uiPriority w:val="99"/>
    <w:unhideWhenUsed/>
    <w:rsid w:val="00F9411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6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6170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23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2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09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4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72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44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481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560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65276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07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48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54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71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9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3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057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879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24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7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rder%20Paper\Part%201\Summary%20Agenda%20Chamber.dotm" TargetMode="Externa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Number xmlns="4600776d-0a3c-44b4-bff2-0ceaafb13046" xsi:nil="true"/>
    <TaxCatchAll xmlns="4600776d-0a3c-44b4-bff2-0ceaafb13046">
      <Value>1</Value>
    </TaxCatchAll>
    <g3ef09377e3444258679b6035a1ff93a xmlns="4600776d-0a3c-44b4-bff2-0ceaafb13046">
      <Terms xmlns="http://schemas.microsoft.com/office/infopath/2007/PartnerControls"/>
    </g3ef09377e3444258679b6035a1ff93a>
    <k5b153ee974a4a57a7568e533217f2cb xmlns="4600776d-0a3c-44b4-bff2-0ceaafb13046">
      <Terms xmlns="http://schemas.microsoft.com/office/infopath/2007/PartnerControls"/>
    </k5b153ee974a4a57a7568e533217f2cb>
    <j6c5b17cd04246da82e5604daf08bc68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Management</TermName>
          <TermId xmlns="http://schemas.microsoft.com/office/infopath/2007/PartnerControls">7f7b59c4-7207-4b06-ab52-b126be635b85</TermId>
        </TermInfo>
      </Terms>
    </j6c5b17cd04246da82e5604daf08bc68>
    <TransfertoArchives xmlns="4600776d-0a3c-44b4-bff2-0ceaafb13046">true</TransfertoArchives>
    <cd0fc526a5c840319a97fd94028e9904 xmlns="4600776d-0a3c-44b4-bff2-0ceaafb13046">
      <Terms xmlns="http://schemas.microsoft.com/office/infopath/2007/PartnerControls"/>
    </cd0fc526a5c840319a97fd94028e9904>
    <c4838c65c76546ae93d5703426802f7f xmlns="4600776d-0a3c-44b4-bff2-0ceaafb13046">
      <Terms xmlns="http://schemas.microsoft.com/office/infopath/2007/PartnerControls"/>
    </c4838c65c76546ae93d5703426802f7f>
    <RetentionTriggerDate xmlns="4600776d-0a3c-44b4-bff2-0ceaafb13046" xsi:nil="true"/>
    <_dlc_DocId xmlns="45e11828-0de0-4109-926d-f17a3193fde5">RJVEE3NA37D4-907547079-4335</_dlc_DocId>
    <_dlc_DocIdUrl xmlns="45e11828-0de0-4109-926d-f17a3193fde5">
      <Url>https://hopuk.sharepoint.com/sites/hct-TableOffice/_layouts/15/DocIdRedir.aspx?ID=RJVEE3NA37D4-907547079-4335</Url>
      <Description>RJVEE3NA37D4-907547079-4335</Description>
    </_dlc_DocIdUrl>
    <SharedWithUsers xmlns="45e11828-0de0-4109-926d-f17a3193fde5">
      <UserInfo>
        <DisplayName>GRIFFIN, Colin</DisplayName>
        <AccountId>222</AccountId>
        <AccountType/>
      </UserInfo>
      <UserInfo>
        <DisplayName>JONES, Philip (Clerks)</DisplayName>
        <AccountId>107</AccountId>
        <AccountType/>
      </UserInfo>
      <UserInfo>
        <DisplayName>ASPDEN, Amelia</DisplayName>
        <AccountId>106</AccountId>
        <AccountType/>
      </UserInfo>
      <UserInfo>
        <DisplayName>FOSTER, Nina</DisplayName>
        <AccountId>185</AccountId>
        <AccountType/>
      </UserInfo>
      <UserInfo>
        <DisplayName>GRIFFIN, Gini</DisplayName>
        <AccountId>24</AccountId>
        <AccountType/>
      </UserInfo>
      <UserInfo>
        <DisplayName>DAVIES, James</DisplayName>
        <AccountId>37</AccountId>
        <AccountType/>
      </UserInfo>
      <UserInfo>
        <DisplayName>HARTWELL-NAGUIB, Sarah</DisplayName>
        <AccountId>100</AccountId>
        <AccountType/>
      </UserInfo>
      <UserInfo>
        <DisplayName>HABBERLEY, Stephen</DisplayName>
        <AccountId>36</AccountId>
        <AccountType/>
      </UserInfo>
      <UserInfo>
        <DisplayName>KURT, Leoni</DisplayName>
        <AccountId>105</AccountId>
        <AccountType/>
      </UserInfo>
      <UserInfo>
        <DisplayName>TILEY, Laura-Jane</DisplayName>
        <AccountId>254</AccountId>
        <AccountType/>
      </UserInfo>
      <UserInfo>
        <DisplayName>WATT, Joe</DisplayName>
        <AccountId>252</AccountId>
        <AccountType/>
      </UserInfo>
      <UserInfo>
        <DisplayName>CHALLENDER, Chloe</DisplayName>
        <AccountId>270</AccountId>
        <AccountType/>
      </UserInfo>
      <UserInfo>
        <DisplayName>MADDOCK, Tamsin</DisplayName>
        <AccountId>175</AccountId>
        <AccountType/>
      </UserInfo>
      <UserInfo>
        <DisplayName>MEREDITH, Catherine</DisplayName>
        <AccountId>38</AccountId>
        <AccountType/>
      </UserInfo>
      <UserInfo>
        <DisplayName>CANDY, Kevin</DisplayName>
        <AccountId>428</AccountId>
        <AccountType/>
      </UserInfo>
      <UserInfo>
        <DisplayName>KINSEY, Sean</DisplayName>
        <AccountId>333</AccountId>
        <AccountType/>
      </UserInfo>
      <UserInfo>
        <DisplayName>STOUT, Katy</DisplayName>
        <AccountId>423</AccountId>
        <AccountType/>
      </UserInfo>
      <UserInfo>
        <DisplayName>TANER, Sibel</DisplayName>
        <AccountId>650</AccountId>
        <AccountType/>
      </UserInfo>
      <UserInfo>
        <DisplayName>MIDDLETON, Luanne</DisplayName>
        <AccountId>332</AccountId>
        <AccountType/>
      </UserInfo>
      <UserInfo>
        <DisplayName>TAYLOR, Nicholas</DisplayName>
        <AccountId>355</AccountId>
        <AccountType/>
      </UserInfo>
      <UserInfo>
        <DisplayName>ETHERTON, Mark</DisplayName>
        <AccountId>47</AccountId>
        <AccountType/>
      </UserInfo>
      <UserInfo>
        <DisplayName>HOLLIS, Rhiannon</DisplayName>
        <AccountId>674</AccountId>
        <AccountType/>
      </UserInfo>
      <UserInfo>
        <DisplayName>MARCHANT, Lauren</DisplayName>
        <AccountId>708</AccountId>
        <AccountType/>
      </UserInfo>
      <UserInfo>
        <DisplayName>UNELL, Emily</DisplayName>
        <AccountId>782</AccountId>
        <AccountType/>
      </UserInfo>
      <UserInfo>
        <DisplayName>BEECH, Nicholas</DisplayName>
        <AccountId>41</AccountId>
        <AccountType/>
      </UserInfo>
      <UserInfo>
        <DisplayName>JACK, Peter</DisplayName>
        <AccountId>265</AccountId>
        <AccountType/>
      </UserInfo>
      <UserInfo>
        <DisplayName>REES, Anwen</DisplayName>
        <AccountId>109</AccountId>
        <AccountType/>
      </UserInfo>
      <UserInfo>
        <DisplayName>RAYNER, Ben</DisplayName>
        <AccountId>705</AccountId>
        <AccountType/>
      </UserInfo>
      <UserInfo>
        <DisplayName>DAVIES, Dr Rebecca</DisplayName>
        <AccountId>610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D781A38171B42982ECB7660DDE743" ma:contentTypeVersion="39" ma:contentTypeDescription="Create a new document." ma:contentTypeScope="" ma:versionID="2d61d7d65c497f3f22c0ac3c6770c4a7">
  <xsd:schema xmlns:xsd="http://www.w3.org/2001/XMLSchema" xmlns:xs="http://www.w3.org/2001/XMLSchema" xmlns:p="http://schemas.microsoft.com/office/2006/metadata/properties" xmlns:ns2="45e11828-0de0-4109-926d-f17a3193fde5" xmlns:ns3="4600776d-0a3c-44b4-bff2-0ceaafb13046" xmlns:ns4="bfb2a262-7b96-4e63-90b5-c429435e077d" targetNamespace="http://schemas.microsoft.com/office/2006/metadata/properties" ma:root="true" ma:fieldsID="56877b7c3db765e60369d9f992109c89" ns2:_="" ns3:_="" ns4:_="">
    <xsd:import namespace="45e11828-0de0-4109-926d-f17a3193fde5"/>
    <xsd:import namespace="4600776d-0a3c-44b4-bff2-0ceaafb13046"/>
    <xsd:import namespace="bfb2a262-7b96-4e63-90b5-c429435e0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4838c65c76546ae93d5703426802f7f" minOccurs="0"/>
                <xsd:element ref="ns3:TaxCatchAll" minOccurs="0"/>
                <xsd:element ref="ns3:TaxCatchAllLabel" minOccurs="0"/>
                <xsd:element ref="ns3:j6c5b17cd04246da82e5604daf08bc68" minOccurs="0"/>
                <xsd:element ref="ns3:g3ef09377e3444258679b6035a1ff93a" minOccurs="0"/>
                <xsd:element ref="ns3:cd0fc526a5c840319a97fd94028e9904" minOccurs="0"/>
                <xsd:element ref="ns3:k5b153ee974a4a57a7568e533217f2cb" minOccurs="0"/>
                <xsd:element ref="ns3:TransfertoArchives" minOccurs="0"/>
                <xsd:element ref="ns3:RetentionTriggerDate" minOccurs="0"/>
                <xsd:element ref="ns3:RecordNumber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11828-0de0-4109-926d-f17a3193fd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0776d-0a3c-44b4-bff2-0ceaafb13046" elementFormDefault="qualified">
    <xsd:import namespace="http://schemas.microsoft.com/office/2006/documentManagement/types"/>
    <xsd:import namespace="http://schemas.microsoft.com/office/infopath/2007/PartnerControls"/>
    <xsd:element name="c4838c65c76546ae93d5703426802f7f" ma:index="11" nillable="true" ma:taxonomy="true" ma:internalName="c4838c65c76546ae93d5703426802f7f" ma:taxonomyFieldName="RMKeyword1" ma:displayName="RM Keyword 1" ma:default="" ma:fieldId="{c4838c65-c765-46ae-93d5-703426802f7f}" ma:sspId="eb37f91c-4bb8-4ab3-bc5a-cd8753815459" ma:termSetId="6ce78382-c8e8-44b0-9862-0d52dc2f47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5554596d-2000-4266-9252-32b801053ece}" ma:internalName="TaxCatchAll" ma:showField="CatchAllData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554596d-2000-4266-9252-32b801053ece}" ma:internalName="TaxCatchAllLabel" ma:readOnly="true" ma:showField="CatchAllDataLabel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6c5b17cd04246da82e5604daf08bc68" ma:index="15" nillable="true" ma:taxonomy="true" ma:internalName="j6c5b17cd04246da82e5604daf08bc68" ma:taxonomyFieldName="RMKeyword2" ma:displayName="RM Keyword 2" ma:default="1;#Business Management|7f7b59c4-7207-4b06-ab52-b126be635b85" ma:fieldId="{36c5b17c-d042-46da-82e5-604daf08bc68}" ma:sspId="eb37f91c-4bb8-4ab3-bc5a-cd8753815459" ma:termSetId="6d4083f0-4a5b-4f0d-bf61-1a7bc95d06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ef09377e3444258679b6035a1ff93a" ma:index="17" nillable="true" ma:taxonomy="true" ma:internalName="g3ef09377e3444258679b6035a1ff93a" ma:taxonomyFieldName="RMKeyword3" ma:displayName="RM Keyword 3" ma:default="" ma:fieldId="{03ef0937-7e34-4425-8679-b6035a1ff93a}" ma:sspId="eb37f91c-4bb8-4ab3-bc5a-cd8753815459" ma:termSetId="4114c526-84fc-4c3e-bdac-645514365e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0fc526a5c840319a97fd94028e9904" ma:index="19" nillable="true" ma:taxonomy="true" ma:internalName="cd0fc526a5c840319a97fd94028e9904" ma:taxonomyFieldName="RMKeyword4" ma:displayName="RM Keyword 4" ma:default="" ma:fieldId="{cd0fc526-a5c8-4031-9a97-fd94028e9904}" ma:sspId="eb37f91c-4bb8-4ab3-bc5a-cd8753815459" ma:termSetId="35662a10-3587-4b3e-a59c-955899b591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b153ee974a4a57a7568e533217f2cb" ma:index="21" nillable="true" ma:taxonomy="true" ma:internalName="k5b153ee974a4a57a7568e533217f2cb" ma:taxonomyFieldName="ProtectiveMarking" ma:displayName="Protective Marking" ma:default="" ma:fieldId="{45b153ee-974a-4a57-a756-8e533217f2cb}" ma:sspId="eb37f91c-4bb8-4ab3-bc5a-cd8753815459" ma:termSetId="a21652b8-fc26-4b81-81c8-686b596c9f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ansfertoArchives" ma:index="23" nillable="true" ma:displayName="Transfer to Archives" ma:default="1" ma:indexed="true" ma:internalName="TransfertoArchives">
      <xsd:simpleType>
        <xsd:restriction base="dms:Boolean"/>
      </xsd:simpleType>
    </xsd:element>
    <xsd:element name="RetentionTriggerDate" ma:index="24" nillable="true" ma:displayName="Retention Trigger Date" ma:format="DateOnly" ma:internalName="RetentionTriggerDate">
      <xsd:simpleType>
        <xsd:restriction base="dms:DateTime"/>
      </xsd:simpleType>
    </xsd:element>
    <xsd:element name="RecordNumber" ma:index="25" nillable="true" ma:displayName="Record Number" ma:indexed="true" ma:internalName="Record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a262-7b96-4e63-90b5-c429435e0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FE44579-0B30-4F75-92FC-09B369521D02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fb2a262-7b96-4e63-90b5-c429435e077d"/>
    <ds:schemaRef ds:uri="4600776d-0a3c-44b4-bff2-0ceaafb13046"/>
    <ds:schemaRef ds:uri="http://purl.org/dc/elements/1.1/"/>
    <ds:schemaRef ds:uri="http://schemas.microsoft.com/office/2006/metadata/properties"/>
    <ds:schemaRef ds:uri="45e11828-0de0-4109-926d-f17a3193fde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A4FF2E-B3FA-44B9-809C-42FD592DA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A284A-D00D-43E3-A568-B824F42F50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C999A2-2A95-4689-89B4-E17C47787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11828-0de0-4109-926d-f17a3193fde5"/>
    <ds:schemaRef ds:uri="4600776d-0a3c-44b4-bff2-0ceaafb13046"/>
    <ds:schemaRef ds:uri="bfb2a262-7b96-4e63-90b5-c429435e0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CF66FA-1149-4C40-A611-EF74E09B0640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Summary Agenda Chamber.dotm</Template>
  <TotalTime>143</TotalTime>
  <Pages>1</Pages>
  <Words>152</Words>
  <Characters>871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AGENDA: CHAMBER</vt:lpstr>
    </vt:vector>
  </TitlesOfParts>
  <Company>Helena Bayler Limited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AGENDA: CHAMBER</dc:title>
  <dc:subject/>
  <dc:creator>RAYNER, Ben</dc:creator>
  <cp:keywords/>
  <cp:lastModifiedBy>UNELL, Emily</cp:lastModifiedBy>
  <cp:revision>2894</cp:revision>
  <cp:lastPrinted>2024-03-19T23:11:00Z</cp:lastPrinted>
  <dcterms:created xsi:type="dcterms:W3CDTF">2020-02-03T15:14:00Z</dcterms:created>
  <dcterms:modified xsi:type="dcterms:W3CDTF">2024-04-17T00:34:00Z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0x0101008FCD781A38171B42982ECB7660DDE743</vt:lpwstr>
  </property>
  <property fmtid="{D5CDD505-2E9C-101B-9397-08002B2CF9AE}" pid="4" name="RMKeyword3">
    <vt:lpwstr/>
  </property>
  <property fmtid="{D5CDD505-2E9C-101B-9397-08002B2CF9AE}" pid="5" name="ProtectiveMarking">
    <vt:lpwstr/>
  </property>
  <property fmtid="{D5CDD505-2E9C-101B-9397-08002B2CF9AE}" pid="6" name="RMKeyword1">
    <vt:lpwstr/>
  </property>
  <property fmtid="{D5CDD505-2E9C-101B-9397-08002B2CF9AE}" pid="7" name="RMKeyword4">
    <vt:lpwstr/>
  </property>
  <property fmtid="{D5CDD505-2E9C-101B-9397-08002B2CF9AE}" pid="8" name="RMKeyword2">
    <vt:lpwstr>1;#Business Management|7f7b59c4-7207-4b06-ab52-b126be635b85</vt:lpwstr>
  </property>
  <property fmtid="{D5CDD505-2E9C-101B-9397-08002B2CF9AE}" pid="9" name="_dlc_DocIdItemGuid">
    <vt:lpwstr>b8911db7-80ea-408d-ad9e-b124b70fcba1</vt:lpwstr>
  </property>
  <property fmtid="{D5CDD505-2E9C-101B-9397-08002B2CF9AE}" pid="10" name="AuthorIds_UIVersion_9216">
    <vt:lpwstr>106</vt:lpwstr>
  </property>
  <property fmtid="{D5CDD505-2E9C-101B-9397-08002B2CF9AE}" pid="11" name="AuthorIds_UIVersion_11776">
    <vt:lpwstr>36</vt:lpwstr>
  </property>
  <property fmtid="{D5CDD505-2E9C-101B-9397-08002B2CF9AE}" pid="12" name="MSIP_Label_a8f77787-5df4-43b6-a2a8-8d8b678a318b_Enabled">
    <vt:lpwstr>True</vt:lpwstr>
  </property>
  <property fmtid="{D5CDD505-2E9C-101B-9397-08002B2CF9AE}" pid="13" name="MSIP_Label_a8f77787-5df4-43b6-a2a8-8d8b678a318b_SiteId">
    <vt:lpwstr>1ce6dd9e-b337-4088-be5e-8dbbec04b34a</vt:lpwstr>
  </property>
  <property fmtid="{D5CDD505-2E9C-101B-9397-08002B2CF9AE}" pid="14" name="MSIP_Label_a8f77787-5df4-43b6-a2a8-8d8b678a318b_Owner">
    <vt:lpwstr>maddockt@parliament.uk</vt:lpwstr>
  </property>
  <property fmtid="{D5CDD505-2E9C-101B-9397-08002B2CF9AE}" pid="15" name="MSIP_Label_a8f77787-5df4-43b6-a2a8-8d8b678a318b_SetDate">
    <vt:lpwstr>2020-01-14T10:06:21.9229309Z</vt:lpwstr>
  </property>
  <property fmtid="{D5CDD505-2E9C-101B-9397-08002B2CF9AE}" pid="16" name="MSIP_Label_a8f77787-5df4-43b6-a2a8-8d8b678a318b_Name">
    <vt:lpwstr>Unrestricted</vt:lpwstr>
  </property>
  <property fmtid="{D5CDD505-2E9C-101B-9397-08002B2CF9AE}" pid="17" name="MSIP_Label_a8f77787-5df4-43b6-a2a8-8d8b678a318b_Application">
    <vt:lpwstr>Microsoft Azure Information Protection</vt:lpwstr>
  </property>
  <property fmtid="{D5CDD505-2E9C-101B-9397-08002B2CF9AE}" pid="18" name="MSIP_Label_a8f77787-5df4-43b6-a2a8-8d8b678a318b_ActionId">
    <vt:lpwstr>d95884b8-5341-44ef-8a44-e99db183dbc2</vt:lpwstr>
  </property>
  <property fmtid="{D5CDD505-2E9C-101B-9397-08002B2CF9AE}" pid="19" name="MSIP_Label_a8f77787-5df4-43b6-a2a8-8d8b678a318b_Extended_MSFT_Method">
    <vt:lpwstr>Automatic</vt:lpwstr>
  </property>
  <property fmtid="{D5CDD505-2E9C-101B-9397-08002B2CF9AE}" pid="20" name="Sensitivity">
    <vt:lpwstr>Unrestricted</vt:lpwstr>
  </property>
</Properties>
</file>